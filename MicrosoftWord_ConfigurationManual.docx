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leNoGridms"/>
        <w:tblW w:w="5000" w:type="pct"/>
        <w:tblLayout w:type="fixed"/>
        <w:tblCellMar>
          <w:left w:w="0" w:type="dxa"/>
        </w:tblCellMar>
        <w:tblLook w:val="04A0" w:firstRow="1" w:lastRow="0" w:firstColumn="1" w:lastColumn="0" w:noHBand="0" w:noVBand="1"/>
      </w:tblPr>
      <w:tblGrid>
        <w:gridCol w:w="9980"/>
      </w:tblGrid>
      <w:tr w:rsidR="00851D23" w:rsidRPr="005C0C6A" w14:paraId="7192E696" w14:textId="77777777" w:rsidTr="005C0C6A">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5C0C6A">
        <w:trPr>
          <w:trHeight w:hRule="exact" w:val="562"/>
        </w:trPr>
        <w:tc>
          <w:tcPr>
            <w:tcW w:w="5000" w:type="pct"/>
          </w:tcPr>
          <w:p w14:paraId="2BA4ED7F" w14:textId="555E601D"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184114" w14:paraId="61C462D0" w14:textId="77777777" w:rsidTr="00F23365">
        <w:trPr>
          <w:trHeight w:hRule="exact" w:val="2184"/>
        </w:trPr>
        <w:tc>
          <w:tcPr>
            <w:tcW w:w="5000" w:type="pct"/>
            <w:tcBorders>
              <w:bottom w:val="single" w:sz="12" w:space="0" w:color="0082B4" w:themeColor="accent1"/>
            </w:tcBorders>
          </w:tcPr>
          <w:p w14:paraId="0AC9A453" w14:textId="53F8E4F0"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5610B4" w:rsidRPr="005610B4">
              <w:rPr>
                <w:sz w:val="32"/>
              </w:rPr>
              <w:t>Microsoft Word</w:t>
            </w:r>
            <w:r w:rsidRPr="005C0C6A">
              <w:rPr>
                <w:b/>
                <w:sz w:val="32"/>
              </w:rPr>
              <w:fldChar w:fldCharType="end"/>
            </w:r>
            <w:r w:rsidRPr="008578BF">
              <w:rPr>
                <w:bCs/>
                <w:sz w:val="32"/>
              </w:rPr>
              <w:t xml:space="preserve"> </w:t>
            </w:r>
          </w:p>
          <w:p w14:paraId="74B1BD9F" w14:textId="09B09FA0"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5610B4" w:rsidRPr="005610B4">
              <w:rPr>
                <w:sz w:val="32"/>
              </w:rPr>
              <w:t>Introduction to Configuration</w:t>
            </w:r>
            <w:r w:rsidRPr="005C0C6A">
              <w:rPr>
                <w:b/>
                <w:sz w:val="32"/>
              </w:rPr>
              <w:fldChar w:fldCharType="end"/>
            </w:r>
          </w:p>
        </w:tc>
      </w:tr>
      <w:tr w:rsidR="00851D23" w:rsidRPr="005C0C6A" w14:paraId="62AD69B5" w14:textId="77777777" w:rsidTr="00F23365">
        <w:trPr>
          <w:trHeight w:hRule="exact" w:val="1826"/>
        </w:trPr>
        <w:tc>
          <w:tcPr>
            <w:tcW w:w="5000" w:type="pct"/>
            <w:tcBorders>
              <w:top w:val="single" w:sz="12" w:space="0" w:color="0082B4" w:themeColor="accent1"/>
            </w:tcBorders>
          </w:tcPr>
          <w:p w14:paraId="460FAEB0" w14:textId="0DD5375C"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5610B4">
              <w:rPr>
                <w:b/>
                <w:sz w:val="28"/>
              </w:rPr>
              <w:t>Maciej Słojewski</w:t>
            </w:r>
            <w:r w:rsidRPr="005C0C6A">
              <w:rPr>
                <w:b/>
                <w:sz w:val="28"/>
              </w:rPr>
              <w:fldChar w:fldCharType="end"/>
            </w:r>
          </w:p>
        </w:tc>
      </w:tr>
    </w:tbl>
    <w:p w14:paraId="2A9D0ACF" w14:textId="24602B6E" w:rsidR="00851D23" w:rsidRDefault="00851D23" w:rsidP="00851D23">
      <w:pPr>
        <w:pStyle w:val="ParNormalms"/>
      </w:pPr>
    </w:p>
    <w:p w14:paraId="716A7407" w14:textId="08045E29" w:rsidR="001B5D84" w:rsidRPr="00012CC1" w:rsidRDefault="008761D1" w:rsidP="00C07094">
      <w:pPr>
        <w:pStyle w:val="ListHeadingms"/>
      </w:pPr>
      <w:bookmarkStart w:id="1" w:name="_Toc214267315"/>
      <w:r w:rsidRPr="00012CC1">
        <w:t>Change log</w:t>
      </w:r>
      <w:bookmarkEnd w:id="0"/>
      <w:bookmarkEnd w:id="1"/>
    </w:p>
    <w:tbl>
      <w:tblPr>
        <w:tblStyle w:val="Tablems"/>
        <w:tblW w:w="9898" w:type="dxa"/>
        <w:tblLayout w:type="fixed"/>
        <w:tblLook w:val="04A0" w:firstRow="1" w:lastRow="0" w:firstColumn="1" w:lastColumn="0" w:noHBand="0" w:noVBand="1"/>
      </w:tblPr>
      <w:tblGrid>
        <w:gridCol w:w="1132"/>
        <w:gridCol w:w="1562"/>
        <w:gridCol w:w="7204"/>
      </w:tblGrid>
      <w:tr w:rsidR="001B5D84" w:rsidRPr="00012CC1" w14:paraId="378E2A54" w14:textId="77777777" w:rsidTr="005E1AD5">
        <w:trPr>
          <w:cnfStyle w:val="100000000000" w:firstRow="1" w:lastRow="0" w:firstColumn="0" w:lastColumn="0" w:oddVBand="0" w:evenVBand="0" w:oddHBand="0" w:evenHBand="0" w:firstRowFirstColumn="0" w:firstRowLastColumn="0" w:lastRowFirstColumn="0" w:lastRowLastColumn="0"/>
        </w:trPr>
        <w:tc>
          <w:tcPr>
            <w:tcW w:w="572" w:type="pct"/>
          </w:tcPr>
          <w:p w14:paraId="1BF22E33" w14:textId="63243D97" w:rsidR="001B5D84" w:rsidRPr="00012CC1" w:rsidRDefault="005E1AD5" w:rsidP="002B656E">
            <w:pPr>
              <w:pStyle w:val="ParInTablems"/>
            </w:pPr>
            <w:r>
              <w:t>Change</w:t>
            </w:r>
          </w:p>
        </w:tc>
        <w:tc>
          <w:tcPr>
            <w:tcW w:w="789" w:type="pct"/>
          </w:tcPr>
          <w:p w14:paraId="34E32588" w14:textId="1E2A6362" w:rsidR="001B5D84" w:rsidRPr="00012CC1" w:rsidRDefault="005E1AD5" w:rsidP="002B656E">
            <w:pPr>
              <w:pStyle w:val="ParInTablems"/>
            </w:pPr>
            <w:r>
              <w:t>Date</w:t>
            </w:r>
          </w:p>
        </w:tc>
        <w:tc>
          <w:tcPr>
            <w:tcW w:w="3639" w:type="pct"/>
          </w:tcPr>
          <w:p w14:paraId="0923A56E" w14:textId="4C719F2E" w:rsidR="001B5D84" w:rsidRPr="00012CC1" w:rsidRDefault="005E1AD5" w:rsidP="002B656E">
            <w:pPr>
              <w:pStyle w:val="ParInTablems"/>
            </w:pPr>
            <w:r>
              <w:t>Content</w:t>
            </w:r>
          </w:p>
        </w:tc>
      </w:tr>
      <w:tr w:rsidR="001B5D84" w:rsidRPr="00184114" w14:paraId="46328402" w14:textId="77777777" w:rsidTr="005E1AD5">
        <w:trPr>
          <w:cnfStyle w:val="000000100000" w:firstRow="0" w:lastRow="0" w:firstColumn="0" w:lastColumn="0" w:oddVBand="0" w:evenVBand="0" w:oddHBand="1" w:evenHBand="0" w:firstRowFirstColumn="0" w:firstRowLastColumn="0" w:lastRowFirstColumn="0" w:lastRowLastColumn="0"/>
        </w:trPr>
        <w:tc>
          <w:tcPr>
            <w:tcW w:w="572" w:type="pct"/>
          </w:tcPr>
          <w:p w14:paraId="23F24793" w14:textId="79F2541E" w:rsidR="001B5D84" w:rsidRPr="00012CC1" w:rsidRDefault="005E1AD5" w:rsidP="002B656E">
            <w:pPr>
              <w:pStyle w:val="ParInTablems"/>
            </w:pPr>
            <w:r>
              <w:t>A</w:t>
            </w:r>
          </w:p>
        </w:tc>
        <w:tc>
          <w:tcPr>
            <w:tcW w:w="789" w:type="pct"/>
          </w:tcPr>
          <w:p w14:paraId="20B09085" w14:textId="15153661" w:rsidR="001B5D84" w:rsidRPr="00012CC1" w:rsidRDefault="005E1AD5" w:rsidP="002B656E">
            <w:pPr>
              <w:pStyle w:val="ParInTablems"/>
            </w:pPr>
            <w:r>
              <w:t>2025-08-24</w:t>
            </w:r>
          </w:p>
        </w:tc>
        <w:tc>
          <w:tcPr>
            <w:tcW w:w="3639" w:type="pct"/>
          </w:tcPr>
          <w:p w14:paraId="30A5080C" w14:textId="2E47DC83" w:rsidR="001B5D84" w:rsidRPr="00012CC1" w:rsidRDefault="005E1AD5" w:rsidP="001C7D89">
            <w:pPr>
              <w:pStyle w:val="ParInTablems"/>
              <w:jc w:val="left"/>
            </w:pPr>
            <w:r>
              <w:t>The first issue of this document</w:t>
            </w:r>
            <w:r w:rsidR="00BF5185">
              <w:t>.</w:t>
            </w:r>
          </w:p>
        </w:tc>
      </w:tr>
    </w:tbl>
    <w:p w14:paraId="42CA68B3" w14:textId="77777777" w:rsidR="00851D23" w:rsidRDefault="00851D23" w:rsidP="00012CC1">
      <w:pPr>
        <w:rPr>
          <w:lang w:val="en-US"/>
        </w:rPr>
      </w:pPr>
    </w:p>
    <w:p w14:paraId="529148CE" w14:textId="2A2B62A8" w:rsidR="00851D23" w:rsidRDefault="00851D23" w:rsidP="007D55AA">
      <w:pPr>
        <w:pageBreakBefore/>
        <w:rPr>
          <w:lang w:val="en-US"/>
        </w:rPr>
      </w:pPr>
      <w:r>
        <w:rPr>
          <w:lang w:val="en-US"/>
        </w:rPr>
        <w:lastRenderedPageBreak/>
        <w:t>Published without authorization of Microsoft Corporation</w:t>
      </w:r>
      <w:r w:rsidR="007D55AA">
        <w:rPr>
          <w:lang w:val="en-US"/>
        </w:rPr>
        <w:t>.</w:t>
      </w:r>
    </w:p>
    <w:p w14:paraId="2A0AAEDD" w14:textId="787FA71D" w:rsidR="00882133" w:rsidRPr="00882133" w:rsidRDefault="00882133" w:rsidP="00882133">
      <w:pPr>
        <w:pStyle w:val="PartNormalABms"/>
      </w:pPr>
      <w:r w:rsidRPr="00882133">
        <w:t xml:space="preserve">Published by Maciej Słojewski. For </w:t>
      </w:r>
      <w:r>
        <w:t xml:space="preserve">contact with author search the </w:t>
      </w:r>
      <w:hyperlink r:id="rId8"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76FFBBEC" w:rsidR="00B7240A" w:rsidRDefault="00B7240A" w:rsidP="007D55AA">
      <w:pPr>
        <w:pStyle w:val="ParNormalms"/>
      </w:pPr>
      <w:r>
        <w:t xml:space="preserve">Copyright: not all rights are reserved. </w:t>
      </w:r>
      <w:hyperlink r:id="rId9"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681C1F85" w:rsidR="00882133" w:rsidRDefault="00882133" w:rsidP="00012CC1">
      <w:pPr>
        <w:rPr>
          <w:lang w:val="en-US"/>
        </w:rPr>
      </w:pPr>
      <w:r>
        <w:rPr>
          <w:lang w:val="en-US"/>
        </w:rPr>
        <w:t xml:space="preserve">Microsoft and the trademarks listed at </w:t>
      </w:r>
      <w:hyperlink r:id="rId10" w:history="1">
        <w:r w:rsidRPr="002C4481">
          <w:rPr>
            <w:rStyle w:val="Hyperlink"/>
            <w:lang w:val="en-US"/>
          </w:rPr>
          <w:t>http://www.microsoft.com</w:t>
        </w:r>
      </w:hyperlink>
      <w:r>
        <w:rPr>
          <w:lang w:val="en-US"/>
        </w:rP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012CC1">
      <w:pPr>
        <w:rPr>
          <w:lang w:val="en-US"/>
        </w:rPr>
      </w:pPr>
      <w:r>
        <w:rPr>
          <w:lang w:val="en-US"/>
        </w:rPr>
        <w:t xml:space="preserve">Every effort has been made to make this book as complete and as accurate </w:t>
      </w:r>
      <w:r w:rsidR="00561209">
        <w:rPr>
          <w:lang w:val="en-US"/>
        </w:rPr>
        <w:t xml:space="preserve">as possible, but no warranty or fitness is implied. The information provided is on an </w:t>
      </w:r>
      <w:r w:rsidR="00742540">
        <w:rPr>
          <w:lang w:val="en-US"/>
        </w:rPr>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0A31ABA0" w:rsidR="00742540" w:rsidRDefault="00742540" w:rsidP="00742540">
      <w:pPr>
        <w:pStyle w:val="ParNormalms"/>
      </w:pPr>
      <w:r>
        <w:t>The source code of macros discussed in this book is available at (…)</w:t>
      </w:r>
    </w:p>
    <w:p w14:paraId="2D3A40E6" w14:textId="6FD022F8" w:rsidR="00742540" w:rsidRDefault="00742540" w:rsidP="00742540">
      <w:pPr>
        <w:pStyle w:val="ParNormal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headerReference w:type="even" r:id="rId11"/>
          <w:headerReference w:type="default" r:id="rId12"/>
          <w:footerReference w:type="even" r:id="rId13"/>
          <w:footerReference w:type="default" r:id="rId14"/>
          <w:headerReference w:type="first" r:id="rId15"/>
          <w:footerReference w:type="first" r:id="rId16"/>
          <w:pgSz w:w="11907" w:h="16839"/>
          <w:pgMar w:top="680" w:right="1247" w:bottom="680" w:left="680" w:header="283" w:footer="283" w:gutter="0"/>
          <w:cols w:space="708"/>
          <w:docGrid w:linePitch="360"/>
        </w:sectPr>
      </w:pPr>
    </w:p>
    <w:bookmarkStart w:id="2" w:name="_Toc214267316"/>
    <w:p w14:paraId="147B9C9D" w14:textId="77777777" w:rsidR="005610B4" w:rsidRPr="005610B4" w:rsidRDefault="005610B4" w:rsidP="00C07094">
      <w:pPr>
        <w:pStyle w:val="ListHeadingms"/>
        <w:pageBreakBefore/>
        <w:rPr>
          <w:noProof/>
        </w:rPr>
      </w:pPr>
      <w:sdt>
        <w:sdtPr>
          <w:id w:val="488824405"/>
          <w:docPartObj>
            <w:docPartGallery w:val="Table of Contents"/>
            <w:docPartUnique/>
          </w:docPartObj>
        </w:sdtPr>
        <w:sdtEndPr/>
        <w:sdtContent>
          <w:r w:rsidR="00124B13">
            <w:t>List of conten</w:t>
          </w:r>
          <w:r w:rsidR="009D6F97">
            <w:t>t</w:t>
          </w:r>
        </w:sdtContent>
      </w:sdt>
      <w:bookmarkEnd w:id="2"/>
      <w:r w:rsidR="00176312" w:rsidRPr="00012CC1">
        <w:rPr>
          <w:rFonts w:ascii="Times New Roman" w:eastAsiaTheme="minorHAnsi" w:hAnsi="Times New Roman"/>
          <w:szCs w:val="20"/>
        </w:rPr>
        <w:fldChar w:fldCharType="begin"/>
      </w:r>
      <w:r w:rsidR="00176312" w:rsidRPr="00012CC1">
        <w:instrText xml:space="preserve"> TOC \o "1-3" \h \z \t "Nagłówek listy ms;4;Nagłówek spisu treści ms;4" </w:instrText>
      </w:r>
      <w:r w:rsidR="00176312" w:rsidRPr="00012CC1">
        <w:rPr>
          <w:rFonts w:ascii="Times New Roman" w:eastAsiaTheme="minorHAnsi" w:hAnsi="Times New Roman"/>
          <w:szCs w:val="20"/>
        </w:rPr>
        <w:fldChar w:fldCharType="separate"/>
      </w:r>
    </w:p>
    <w:p w14:paraId="6533F39F" w14:textId="388565FC"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15" w:history="1">
        <w:r w:rsidRPr="005610B4">
          <w:rPr>
            <w:rStyle w:val="Hyperlink"/>
            <w:noProof/>
          </w:rPr>
          <w:t>Change log</w:t>
        </w:r>
        <w:r w:rsidRPr="005610B4">
          <w:rPr>
            <w:noProof/>
            <w:webHidden/>
          </w:rPr>
          <w:tab/>
        </w:r>
        <w:r w:rsidRPr="005610B4">
          <w:rPr>
            <w:noProof/>
            <w:webHidden/>
          </w:rPr>
          <w:fldChar w:fldCharType="begin"/>
        </w:r>
        <w:r w:rsidRPr="005610B4">
          <w:rPr>
            <w:noProof/>
            <w:webHidden/>
          </w:rPr>
          <w:instrText xml:space="preserve"> PAGEREF _Toc214267315 \h </w:instrText>
        </w:r>
        <w:r w:rsidRPr="005610B4">
          <w:rPr>
            <w:noProof/>
            <w:webHidden/>
          </w:rPr>
        </w:r>
        <w:r w:rsidRPr="005610B4">
          <w:rPr>
            <w:noProof/>
            <w:webHidden/>
          </w:rPr>
          <w:fldChar w:fldCharType="separate"/>
        </w:r>
        <w:r w:rsidRPr="005610B4">
          <w:rPr>
            <w:noProof/>
            <w:webHidden/>
          </w:rPr>
          <w:t>1</w:t>
        </w:r>
        <w:r w:rsidRPr="005610B4">
          <w:rPr>
            <w:noProof/>
            <w:webHidden/>
          </w:rPr>
          <w:fldChar w:fldCharType="end"/>
        </w:r>
      </w:hyperlink>
    </w:p>
    <w:p w14:paraId="15160AA2" w14:textId="373C7C16"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16" w:history="1">
        <w:r w:rsidRPr="005610B4">
          <w:rPr>
            <w:rStyle w:val="Hyperlink"/>
            <w:noProof/>
          </w:rPr>
          <w:t>List of content</w:t>
        </w:r>
        <w:r w:rsidRPr="005610B4">
          <w:rPr>
            <w:noProof/>
            <w:webHidden/>
          </w:rPr>
          <w:tab/>
        </w:r>
        <w:r w:rsidRPr="005610B4">
          <w:rPr>
            <w:noProof/>
            <w:webHidden/>
          </w:rPr>
          <w:fldChar w:fldCharType="begin"/>
        </w:r>
        <w:r w:rsidRPr="005610B4">
          <w:rPr>
            <w:noProof/>
            <w:webHidden/>
          </w:rPr>
          <w:instrText xml:space="preserve"> PAGEREF _Toc214267316 \h </w:instrText>
        </w:r>
        <w:r w:rsidRPr="005610B4">
          <w:rPr>
            <w:noProof/>
            <w:webHidden/>
          </w:rPr>
        </w:r>
        <w:r w:rsidRPr="005610B4">
          <w:rPr>
            <w:noProof/>
            <w:webHidden/>
          </w:rPr>
          <w:fldChar w:fldCharType="separate"/>
        </w:r>
        <w:r w:rsidRPr="005610B4">
          <w:rPr>
            <w:noProof/>
            <w:webHidden/>
          </w:rPr>
          <w:t>3</w:t>
        </w:r>
        <w:r w:rsidRPr="005610B4">
          <w:rPr>
            <w:noProof/>
            <w:webHidden/>
          </w:rPr>
          <w:fldChar w:fldCharType="end"/>
        </w:r>
      </w:hyperlink>
    </w:p>
    <w:p w14:paraId="09A2A399" w14:textId="5DDC9DB5"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17" w:history="1">
        <w:r w:rsidRPr="005610B4">
          <w:rPr>
            <w:rStyle w:val="Hyperlink"/>
            <w:noProof/>
          </w:rPr>
          <w:t>1. Introduction, why did I write this book?</w:t>
        </w:r>
        <w:r w:rsidRPr="005610B4">
          <w:rPr>
            <w:noProof/>
            <w:webHidden/>
          </w:rPr>
          <w:tab/>
        </w:r>
        <w:r w:rsidRPr="005610B4">
          <w:rPr>
            <w:noProof/>
            <w:webHidden/>
          </w:rPr>
          <w:fldChar w:fldCharType="begin"/>
        </w:r>
        <w:r w:rsidRPr="005610B4">
          <w:rPr>
            <w:noProof/>
            <w:webHidden/>
          </w:rPr>
          <w:instrText xml:space="preserve"> PAGEREF _Toc214267317 \h </w:instrText>
        </w:r>
        <w:r w:rsidRPr="005610B4">
          <w:rPr>
            <w:noProof/>
            <w:webHidden/>
          </w:rPr>
        </w:r>
        <w:r w:rsidRPr="005610B4">
          <w:rPr>
            <w:noProof/>
            <w:webHidden/>
          </w:rPr>
          <w:fldChar w:fldCharType="separate"/>
        </w:r>
        <w:r w:rsidRPr="005610B4">
          <w:rPr>
            <w:noProof/>
            <w:webHidden/>
          </w:rPr>
          <w:t>7</w:t>
        </w:r>
        <w:r w:rsidRPr="005610B4">
          <w:rPr>
            <w:noProof/>
            <w:webHidden/>
          </w:rPr>
          <w:fldChar w:fldCharType="end"/>
        </w:r>
      </w:hyperlink>
    </w:p>
    <w:p w14:paraId="3F6AE7A5" w14:textId="1E90FDF1"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18" w:history="1">
        <w:r w:rsidRPr="005610B4">
          <w:rPr>
            <w:rStyle w:val="Hyperlink"/>
            <w:noProof/>
          </w:rPr>
          <w:t>1.1. Less is more</w:t>
        </w:r>
        <w:r w:rsidRPr="005610B4">
          <w:rPr>
            <w:noProof/>
            <w:webHidden/>
          </w:rPr>
          <w:tab/>
        </w:r>
        <w:r w:rsidRPr="005610B4">
          <w:rPr>
            <w:noProof/>
            <w:webHidden/>
          </w:rPr>
          <w:fldChar w:fldCharType="begin"/>
        </w:r>
        <w:r w:rsidRPr="005610B4">
          <w:rPr>
            <w:noProof/>
            <w:webHidden/>
          </w:rPr>
          <w:instrText xml:space="preserve"> PAGEREF _Toc214267318 \h </w:instrText>
        </w:r>
        <w:r w:rsidRPr="005610B4">
          <w:rPr>
            <w:noProof/>
            <w:webHidden/>
          </w:rPr>
        </w:r>
        <w:r w:rsidRPr="005610B4">
          <w:rPr>
            <w:noProof/>
            <w:webHidden/>
          </w:rPr>
          <w:fldChar w:fldCharType="separate"/>
        </w:r>
        <w:r w:rsidRPr="005610B4">
          <w:rPr>
            <w:noProof/>
            <w:webHidden/>
          </w:rPr>
          <w:t>7</w:t>
        </w:r>
        <w:r w:rsidRPr="005610B4">
          <w:rPr>
            <w:noProof/>
            <w:webHidden/>
          </w:rPr>
          <w:fldChar w:fldCharType="end"/>
        </w:r>
      </w:hyperlink>
    </w:p>
    <w:p w14:paraId="03456E3A" w14:textId="0BCDC96C"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19" w:history="1">
        <w:r w:rsidRPr="005610B4">
          <w:rPr>
            <w:rStyle w:val="Hyperlink"/>
            <w:noProof/>
          </w:rPr>
          <w:t>1.2. How to read this book</w:t>
        </w:r>
        <w:r w:rsidRPr="005610B4">
          <w:rPr>
            <w:noProof/>
            <w:webHidden/>
          </w:rPr>
          <w:tab/>
        </w:r>
        <w:r w:rsidRPr="005610B4">
          <w:rPr>
            <w:noProof/>
            <w:webHidden/>
          </w:rPr>
          <w:fldChar w:fldCharType="begin"/>
        </w:r>
        <w:r w:rsidRPr="005610B4">
          <w:rPr>
            <w:noProof/>
            <w:webHidden/>
          </w:rPr>
          <w:instrText xml:space="preserve"> PAGEREF _Toc214267319 \h </w:instrText>
        </w:r>
        <w:r w:rsidRPr="005610B4">
          <w:rPr>
            <w:noProof/>
            <w:webHidden/>
          </w:rPr>
        </w:r>
        <w:r w:rsidRPr="005610B4">
          <w:rPr>
            <w:noProof/>
            <w:webHidden/>
          </w:rPr>
          <w:fldChar w:fldCharType="separate"/>
        </w:r>
        <w:r w:rsidRPr="005610B4">
          <w:rPr>
            <w:noProof/>
            <w:webHidden/>
          </w:rPr>
          <w:t>7</w:t>
        </w:r>
        <w:r w:rsidRPr="005610B4">
          <w:rPr>
            <w:noProof/>
            <w:webHidden/>
          </w:rPr>
          <w:fldChar w:fldCharType="end"/>
        </w:r>
      </w:hyperlink>
    </w:p>
    <w:p w14:paraId="19A24CE9" w14:textId="65CB5291"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20" w:history="1">
        <w:r w:rsidRPr="005610B4">
          <w:rPr>
            <w:rStyle w:val="Hyperlink"/>
            <w:noProof/>
          </w:rPr>
          <w:t>1.3. The main known drawbacks of Microsoft Word</w:t>
        </w:r>
        <w:r w:rsidRPr="005610B4">
          <w:rPr>
            <w:noProof/>
            <w:webHidden/>
          </w:rPr>
          <w:tab/>
        </w:r>
        <w:r w:rsidRPr="005610B4">
          <w:rPr>
            <w:noProof/>
            <w:webHidden/>
          </w:rPr>
          <w:fldChar w:fldCharType="begin"/>
        </w:r>
        <w:r w:rsidRPr="005610B4">
          <w:rPr>
            <w:noProof/>
            <w:webHidden/>
          </w:rPr>
          <w:instrText xml:space="preserve"> PAGEREF _Toc214267320 \h </w:instrText>
        </w:r>
        <w:r w:rsidRPr="005610B4">
          <w:rPr>
            <w:noProof/>
            <w:webHidden/>
          </w:rPr>
        </w:r>
        <w:r w:rsidRPr="005610B4">
          <w:rPr>
            <w:noProof/>
            <w:webHidden/>
          </w:rPr>
          <w:fldChar w:fldCharType="separate"/>
        </w:r>
        <w:r w:rsidRPr="005610B4">
          <w:rPr>
            <w:noProof/>
            <w:webHidden/>
          </w:rPr>
          <w:t>7</w:t>
        </w:r>
        <w:r w:rsidRPr="005610B4">
          <w:rPr>
            <w:noProof/>
            <w:webHidden/>
          </w:rPr>
          <w:fldChar w:fldCharType="end"/>
        </w:r>
      </w:hyperlink>
    </w:p>
    <w:p w14:paraId="026D5613" w14:textId="4F5FB96B"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21" w:history="1">
        <w:r w:rsidRPr="005610B4">
          <w:rPr>
            <w:rStyle w:val="Hyperlink"/>
            <w:noProof/>
          </w:rPr>
          <w:t>1.4. You've been warned…</w:t>
        </w:r>
        <w:r w:rsidRPr="005610B4">
          <w:rPr>
            <w:noProof/>
            <w:webHidden/>
          </w:rPr>
          <w:tab/>
        </w:r>
        <w:r w:rsidRPr="005610B4">
          <w:rPr>
            <w:noProof/>
            <w:webHidden/>
          </w:rPr>
          <w:fldChar w:fldCharType="begin"/>
        </w:r>
        <w:r w:rsidRPr="005610B4">
          <w:rPr>
            <w:noProof/>
            <w:webHidden/>
          </w:rPr>
          <w:instrText xml:space="preserve"> PAGEREF _Toc214267321 \h </w:instrText>
        </w:r>
        <w:r w:rsidRPr="005610B4">
          <w:rPr>
            <w:noProof/>
            <w:webHidden/>
          </w:rPr>
        </w:r>
        <w:r w:rsidRPr="005610B4">
          <w:rPr>
            <w:noProof/>
            <w:webHidden/>
          </w:rPr>
          <w:fldChar w:fldCharType="separate"/>
        </w:r>
        <w:r w:rsidRPr="005610B4">
          <w:rPr>
            <w:noProof/>
            <w:webHidden/>
          </w:rPr>
          <w:t>8</w:t>
        </w:r>
        <w:r w:rsidRPr="005610B4">
          <w:rPr>
            <w:noProof/>
            <w:webHidden/>
          </w:rPr>
          <w:fldChar w:fldCharType="end"/>
        </w:r>
      </w:hyperlink>
    </w:p>
    <w:p w14:paraId="378BCFB3" w14:textId="41F83DE9"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22" w:history="1">
        <w:r w:rsidRPr="005610B4">
          <w:rPr>
            <w:rStyle w:val="Hyperlink"/>
            <w:noProof/>
          </w:rPr>
          <w:t>1.5.  Tested on</w:t>
        </w:r>
        <w:r w:rsidRPr="005610B4">
          <w:rPr>
            <w:noProof/>
            <w:webHidden/>
          </w:rPr>
          <w:tab/>
        </w:r>
        <w:r w:rsidRPr="005610B4">
          <w:rPr>
            <w:noProof/>
            <w:webHidden/>
          </w:rPr>
          <w:fldChar w:fldCharType="begin"/>
        </w:r>
        <w:r w:rsidRPr="005610B4">
          <w:rPr>
            <w:noProof/>
            <w:webHidden/>
          </w:rPr>
          <w:instrText xml:space="preserve"> PAGEREF _Toc214267322 \h </w:instrText>
        </w:r>
        <w:r w:rsidRPr="005610B4">
          <w:rPr>
            <w:noProof/>
            <w:webHidden/>
          </w:rPr>
        </w:r>
        <w:r w:rsidRPr="005610B4">
          <w:rPr>
            <w:noProof/>
            <w:webHidden/>
          </w:rPr>
          <w:fldChar w:fldCharType="separate"/>
        </w:r>
        <w:r w:rsidRPr="005610B4">
          <w:rPr>
            <w:noProof/>
            <w:webHidden/>
          </w:rPr>
          <w:t>8</w:t>
        </w:r>
        <w:r w:rsidRPr="005610B4">
          <w:rPr>
            <w:noProof/>
            <w:webHidden/>
          </w:rPr>
          <w:fldChar w:fldCharType="end"/>
        </w:r>
      </w:hyperlink>
    </w:p>
    <w:p w14:paraId="09ABD3BC" w14:textId="27CFF0B8"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23" w:history="1">
        <w:r w:rsidRPr="005610B4">
          <w:rPr>
            <w:rStyle w:val="Hyperlink"/>
            <w:noProof/>
          </w:rPr>
          <w:t>1.6.  Disclaimer</w:t>
        </w:r>
        <w:r w:rsidRPr="005610B4">
          <w:rPr>
            <w:noProof/>
            <w:webHidden/>
          </w:rPr>
          <w:tab/>
        </w:r>
        <w:r w:rsidRPr="005610B4">
          <w:rPr>
            <w:noProof/>
            <w:webHidden/>
          </w:rPr>
          <w:fldChar w:fldCharType="begin"/>
        </w:r>
        <w:r w:rsidRPr="005610B4">
          <w:rPr>
            <w:noProof/>
            <w:webHidden/>
          </w:rPr>
          <w:instrText xml:space="preserve"> PAGEREF _Toc214267323 \h </w:instrText>
        </w:r>
        <w:r w:rsidRPr="005610B4">
          <w:rPr>
            <w:noProof/>
            <w:webHidden/>
          </w:rPr>
        </w:r>
        <w:r w:rsidRPr="005610B4">
          <w:rPr>
            <w:noProof/>
            <w:webHidden/>
          </w:rPr>
          <w:fldChar w:fldCharType="separate"/>
        </w:r>
        <w:r w:rsidRPr="005610B4">
          <w:rPr>
            <w:noProof/>
            <w:webHidden/>
          </w:rPr>
          <w:t>9</w:t>
        </w:r>
        <w:r w:rsidRPr="005610B4">
          <w:rPr>
            <w:noProof/>
            <w:webHidden/>
          </w:rPr>
          <w:fldChar w:fldCharType="end"/>
        </w:r>
      </w:hyperlink>
    </w:p>
    <w:p w14:paraId="1FE68547" w14:textId="4C9FD649"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24" w:history="1">
        <w:r w:rsidRPr="005610B4">
          <w:rPr>
            <w:rStyle w:val="Hyperlink"/>
            <w:noProof/>
          </w:rPr>
          <w:t>2. What is Microsoft Word configuration?</w:t>
        </w:r>
        <w:r w:rsidRPr="005610B4">
          <w:rPr>
            <w:noProof/>
            <w:webHidden/>
          </w:rPr>
          <w:tab/>
        </w:r>
        <w:r w:rsidRPr="005610B4">
          <w:rPr>
            <w:noProof/>
            <w:webHidden/>
          </w:rPr>
          <w:fldChar w:fldCharType="begin"/>
        </w:r>
        <w:r w:rsidRPr="005610B4">
          <w:rPr>
            <w:noProof/>
            <w:webHidden/>
          </w:rPr>
          <w:instrText xml:space="preserve"> PAGEREF _Toc214267324 \h </w:instrText>
        </w:r>
        <w:r w:rsidRPr="005610B4">
          <w:rPr>
            <w:noProof/>
            <w:webHidden/>
          </w:rPr>
        </w:r>
        <w:r w:rsidRPr="005610B4">
          <w:rPr>
            <w:noProof/>
            <w:webHidden/>
          </w:rPr>
          <w:fldChar w:fldCharType="separate"/>
        </w:r>
        <w:r w:rsidRPr="005610B4">
          <w:rPr>
            <w:noProof/>
            <w:webHidden/>
          </w:rPr>
          <w:t>10</w:t>
        </w:r>
        <w:r w:rsidRPr="005610B4">
          <w:rPr>
            <w:noProof/>
            <w:webHidden/>
          </w:rPr>
          <w:fldChar w:fldCharType="end"/>
        </w:r>
      </w:hyperlink>
    </w:p>
    <w:p w14:paraId="6993AE30" w14:textId="4DEA9218"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25" w:history="1">
        <w:r w:rsidRPr="005610B4">
          <w:rPr>
            <w:rStyle w:val="Hyperlink"/>
            <w:noProof/>
          </w:rPr>
          <w:t>2.1. Examples</w:t>
        </w:r>
        <w:r w:rsidRPr="005610B4">
          <w:rPr>
            <w:noProof/>
            <w:webHidden/>
          </w:rPr>
          <w:tab/>
        </w:r>
        <w:r w:rsidRPr="005610B4">
          <w:rPr>
            <w:noProof/>
            <w:webHidden/>
          </w:rPr>
          <w:fldChar w:fldCharType="begin"/>
        </w:r>
        <w:r w:rsidRPr="005610B4">
          <w:rPr>
            <w:noProof/>
            <w:webHidden/>
          </w:rPr>
          <w:instrText xml:space="preserve"> PAGEREF _Toc214267325 \h </w:instrText>
        </w:r>
        <w:r w:rsidRPr="005610B4">
          <w:rPr>
            <w:noProof/>
            <w:webHidden/>
          </w:rPr>
        </w:r>
        <w:r w:rsidRPr="005610B4">
          <w:rPr>
            <w:noProof/>
            <w:webHidden/>
          </w:rPr>
          <w:fldChar w:fldCharType="separate"/>
        </w:r>
        <w:r w:rsidRPr="005610B4">
          <w:rPr>
            <w:noProof/>
            <w:webHidden/>
          </w:rPr>
          <w:t>10</w:t>
        </w:r>
        <w:r w:rsidRPr="005610B4">
          <w:rPr>
            <w:noProof/>
            <w:webHidden/>
          </w:rPr>
          <w:fldChar w:fldCharType="end"/>
        </w:r>
      </w:hyperlink>
    </w:p>
    <w:p w14:paraId="618E4685" w14:textId="2C936DE1"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26" w:history="1">
        <w:r w:rsidRPr="005610B4">
          <w:rPr>
            <w:rStyle w:val="Hyperlink"/>
            <w:noProof/>
          </w:rPr>
          <w:t>2.1.1.  Configuration files</w:t>
        </w:r>
        <w:r w:rsidRPr="005610B4">
          <w:rPr>
            <w:noProof/>
            <w:webHidden/>
          </w:rPr>
          <w:tab/>
        </w:r>
        <w:r w:rsidRPr="005610B4">
          <w:rPr>
            <w:noProof/>
            <w:webHidden/>
          </w:rPr>
          <w:fldChar w:fldCharType="begin"/>
        </w:r>
        <w:r w:rsidRPr="005610B4">
          <w:rPr>
            <w:noProof/>
            <w:webHidden/>
          </w:rPr>
          <w:instrText xml:space="preserve"> PAGEREF _Toc214267326 \h </w:instrText>
        </w:r>
        <w:r w:rsidRPr="005610B4">
          <w:rPr>
            <w:noProof/>
            <w:webHidden/>
          </w:rPr>
        </w:r>
        <w:r w:rsidRPr="005610B4">
          <w:rPr>
            <w:noProof/>
            <w:webHidden/>
          </w:rPr>
          <w:fldChar w:fldCharType="separate"/>
        </w:r>
        <w:r w:rsidRPr="005610B4">
          <w:rPr>
            <w:noProof/>
            <w:webHidden/>
          </w:rPr>
          <w:t>10</w:t>
        </w:r>
        <w:r w:rsidRPr="005610B4">
          <w:rPr>
            <w:noProof/>
            <w:webHidden/>
          </w:rPr>
          <w:fldChar w:fldCharType="end"/>
        </w:r>
      </w:hyperlink>
    </w:p>
    <w:p w14:paraId="2A34496A" w14:textId="0AAB7108"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27" w:history="1">
        <w:r w:rsidRPr="005610B4">
          <w:rPr>
            <w:rStyle w:val="Hyperlink"/>
            <w:noProof/>
          </w:rPr>
          <w:t>2.1.2. Application configuration</w:t>
        </w:r>
        <w:r w:rsidRPr="005610B4">
          <w:rPr>
            <w:noProof/>
            <w:webHidden/>
          </w:rPr>
          <w:tab/>
        </w:r>
        <w:r w:rsidRPr="005610B4">
          <w:rPr>
            <w:noProof/>
            <w:webHidden/>
          </w:rPr>
          <w:fldChar w:fldCharType="begin"/>
        </w:r>
        <w:r w:rsidRPr="005610B4">
          <w:rPr>
            <w:noProof/>
            <w:webHidden/>
          </w:rPr>
          <w:instrText xml:space="preserve"> PAGEREF _Toc214267327 \h </w:instrText>
        </w:r>
        <w:r w:rsidRPr="005610B4">
          <w:rPr>
            <w:noProof/>
            <w:webHidden/>
          </w:rPr>
        </w:r>
        <w:r w:rsidRPr="005610B4">
          <w:rPr>
            <w:noProof/>
            <w:webHidden/>
          </w:rPr>
          <w:fldChar w:fldCharType="separate"/>
        </w:r>
        <w:r w:rsidRPr="005610B4">
          <w:rPr>
            <w:noProof/>
            <w:webHidden/>
          </w:rPr>
          <w:t>10</w:t>
        </w:r>
        <w:r w:rsidRPr="005610B4">
          <w:rPr>
            <w:noProof/>
            <w:webHidden/>
          </w:rPr>
          <w:fldChar w:fldCharType="end"/>
        </w:r>
      </w:hyperlink>
    </w:p>
    <w:p w14:paraId="32F12CF8" w14:textId="445165DF"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28" w:history="1">
        <w:r w:rsidRPr="005610B4">
          <w:rPr>
            <w:rStyle w:val="Hyperlink"/>
            <w:noProof/>
          </w:rPr>
          <w:t>2.2. Strategies for configuration file management</w:t>
        </w:r>
        <w:r w:rsidRPr="005610B4">
          <w:rPr>
            <w:noProof/>
            <w:webHidden/>
          </w:rPr>
          <w:tab/>
        </w:r>
        <w:r w:rsidRPr="005610B4">
          <w:rPr>
            <w:noProof/>
            <w:webHidden/>
          </w:rPr>
          <w:fldChar w:fldCharType="begin"/>
        </w:r>
        <w:r w:rsidRPr="005610B4">
          <w:rPr>
            <w:noProof/>
            <w:webHidden/>
          </w:rPr>
          <w:instrText xml:space="preserve"> PAGEREF _Toc214267328 \h </w:instrText>
        </w:r>
        <w:r w:rsidRPr="005610B4">
          <w:rPr>
            <w:noProof/>
            <w:webHidden/>
          </w:rPr>
        </w:r>
        <w:r w:rsidRPr="005610B4">
          <w:rPr>
            <w:noProof/>
            <w:webHidden/>
          </w:rPr>
          <w:fldChar w:fldCharType="separate"/>
        </w:r>
        <w:r w:rsidRPr="005610B4">
          <w:rPr>
            <w:noProof/>
            <w:webHidden/>
          </w:rPr>
          <w:t>10</w:t>
        </w:r>
        <w:r w:rsidRPr="005610B4">
          <w:rPr>
            <w:noProof/>
            <w:webHidden/>
          </w:rPr>
          <w:fldChar w:fldCharType="end"/>
        </w:r>
      </w:hyperlink>
    </w:p>
    <w:p w14:paraId="6956E82E" w14:textId="71EEE273"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29" w:history="1">
        <w:r w:rsidRPr="005610B4">
          <w:rPr>
            <w:rStyle w:val="Hyperlink"/>
            <w:noProof/>
          </w:rPr>
          <w:t>3. Configuration folders and files</w:t>
        </w:r>
        <w:r w:rsidRPr="005610B4">
          <w:rPr>
            <w:noProof/>
            <w:webHidden/>
          </w:rPr>
          <w:tab/>
        </w:r>
        <w:r w:rsidRPr="005610B4">
          <w:rPr>
            <w:noProof/>
            <w:webHidden/>
          </w:rPr>
          <w:fldChar w:fldCharType="begin"/>
        </w:r>
        <w:r w:rsidRPr="005610B4">
          <w:rPr>
            <w:noProof/>
            <w:webHidden/>
          </w:rPr>
          <w:instrText xml:space="preserve"> PAGEREF _Toc214267329 \h </w:instrText>
        </w:r>
        <w:r w:rsidRPr="005610B4">
          <w:rPr>
            <w:noProof/>
            <w:webHidden/>
          </w:rPr>
        </w:r>
        <w:r w:rsidRPr="005610B4">
          <w:rPr>
            <w:noProof/>
            <w:webHidden/>
          </w:rPr>
          <w:fldChar w:fldCharType="separate"/>
        </w:r>
        <w:r w:rsidRPr="005610B4">
          <w:rPr>
            <w:noProof/>
            <w:webHidden/>
          </w:rPr>
          <w:t>12</w:t>
        </w:r>
        <w:r w:rsidRPr="005610B4">
          <w:rPr>
            <w:noProof/>
            <w:webHidden/>
          </w:rPr>
          <w:fldChar w:fldCharType="end"/>
        </w:r>
      </w:hyperlink>
    </w:p>
    <w:p w14:paraId="46160E7E" w14:textId="5CD5DAD9"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30" w:history="1">
        <w:r w:rsidRPr="005610B4">
          <w:rPr>
            <w:rStyle w:val="Hyperlink"/>
            <w:noProof/>
          </w:rPr>
          <w:t>3.1. User customizable configuration files</w:t>
        </w:r>
        <w:r w:rsidRPr="005610B4">
          <w:rPr>
            <w:noProof/>
            <w:webHidden/>
          </w:rPr>
          <w:tab/>
        </w:r>
        <w:r w:rsidRPr="005610B4">
          <w:rPr>
            <w:noProof/>
            <w:webHidden/>
          </w:rPr>
          <w:fldChar w:fldCharType="begin"/>
        </w:r>
        <w:r w:rsidRPr="005610B4">
          <w:rPr>
            <w:noProof/>
            <w:webHidden/>
          </w:rPr>
          <w:instrText xml:space="preserve"> PAGEREF _Toc214267330 \h </w:instrText>
        </w:r>
        <w:r w:rsidRPr="005610B4">
          <w:rPr>
            <w:noProof/>
            <w:webHidden/>
          </w:rPr>
        </w:r>
        <w:r w:rsidRPr="005610B4">
          <w:rPr>
            <w:noProof/>
            <w:webHidden/>
          </w:rPr>
          <w:fldChar w:fldCharType="separate"/>
        </w:r>
        <w:r w:rsidRPr="005610B4">
          <w:rPr>
            <w:noProof/>
            <w:webHidden/>
          </w:rPr>
          <w:t>13</w:t>
        </w:r>
        <w:r w:rsidRPr="005610B4">
          <w:rPr>
            <w:noProof/>
            <w:webHidden/>
          </w:rPr>
          <w:fldChar w:fldCharType="end"/>
        </w:r>
      </w:hyperlink>
    </w:p>
    <w:p w14:paraId="5736D32F" w14:textId="2213EC4C"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31" w:history="1">
        <w:r w:rsidRPr="005610B4">
          <w:rPr>
            <w:rStyle w:val="Hyperlink"/>
            <w:noProof/>
          </w:rPr>
          <w:t>3.1.1. Location of template files (A and B)</w:t>
        </w:r>
        <w:r w:rsidRPr="005610B4">
          <w:rPr>
            <w:noProof/>
            <w:webHidden/>
          </w:rPr>
          <w:tab/>
        </w:r>
        <w:r w:rsidRPr="005610B4">
          <w:rPr>
            <w:noProof/>
            <w:webHidden/>
          </w:rPr>
          <w:fldChar w:fldCharType="begin"/>
        </w:r>
        <w:r w:rsidRPr="005610B4">
          <w:rPr>
            <w:noProof/>
            <w:webHidden/>
          </w:rPr>
          <w:instrText xml:space="preserve"> PAGEREF _Toc214267331 \h </w:instrText>
        </w:r>
        <w:r w:rsidRPr="005610B4">
          <w:rPr>
            <w:noProof/>
            <w:webHidden/>
          </w:rPr>
        </w:r>
        <w:r w:rsidRPr="005610B4">
          <w:rPr>
            <w:noProof/>
            <w:webHidden/>
          </w:rPr>
          <w:fldChar w:fldCharType="separate"/>
        </w:r>
        <w:r w:rsidRPr="005610B4">
          <w:rPr>
            <w:noProof/>
            <w:webHidden/>
          </w:rPr>
          <w:t>14</w:t>
        </w:r>
        <w:r w:rsidRPr="005610B4">
          <w:rPr>
            <w:noProof/>
            <w:webHidden/>
          </w:rPr>
          <w:fldChar w:fldCharType="end"/>
        </w:r>
      </w:hyperlink>
    </w:p>
    <w:p w14:paraId="6D50A2FD" w14:textId="138D6879"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32" w:history="1">
        <w:r w:rsidRPr="005610B4">
          <w:rPr>
            <w:rStyle w:val="Hyperlink"/>
            <w:noProof/>
          </w:rPr>
          <w:t>3.1.2. Location of theme file</w:t>
        </w:r>
        <w:r w:rsidRPr="005610B4">
          <w:rPr>
            <w:noProof/>
            <w:webHidden/>
          </w:rPr>
          <w:tab/>
        </w:r>
        <w:r w:rsidRPr="005610B4">
          <w:rPr>
            <w:noProof/>
            <w:webHidden/>
          </w:rPr>
          <w:fldChar w:fldCharType="begin"/>
        </w:r>
        <w:r w:rsidRPr="005610B4">
          <w:rPr>
            <w:noProof/>
            <w:webHidden/>
          </w:rPr>
          <w:instrText xml:space="preserve"> PAGEREF _Toc214267332 \h </w:instrText>
        </w:r>
        <w:r w:rsidRPr="005610B4">
          <w:rPr>
            <w:noProof/>
            <w:webHidden/>
          </w:rPr>
        </w:r>
        <w:r w:rsidRPr="005610B4">
          <w:rPr>
            <w:noProof/>
            <w:webHidden/>
          </w:rPr>
          <w:fldChar w:fldCharType="separate"/>
        </w:r>
        <w:r w:rsidRPr="005610B4">
          <w:rPr>
            <w:noProof/>
            <w:webHidden/>
          </w:rPr>
          <w:t>17</w:t>
        </w:r>
        <w:r w:rsidRPr="005610B4">
          <w:rPr>
            <w:noProof/>
            <w:webHidden/>
          </w:rPr>
          <w:fldChar w:fldCharType="end"/>
        </w:r>
      </w:hyperlink>
    </w:p>
    <w:p w14:paraId="4989B9D9" w14:textId="6404D73B"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33" w:history="1">
        <w:r w:rsidRPr="005610B4">
          <w:rPr>
            <w:rStyle w:val="Hyperlink"/>
            <w:noProof/>
          </w:rPr>
          <w:t>3.1.3. Menu file</w:t>
        </w:r>
        <w:r w:rsidRPr="005610B4">
          <w:rPr>
            <w:noProof/>
            <w:webHidden/>
          </w:rPr>
          <w:tab/>
        </w:r>
        <w:r w:rsidRPr="005610B4">
          <w:rPr>
            <w:noProof/>
            <w:webHidden/>
          </w:rPr>
          <w:fldChar w:fldCharType="begin"/>
        </w:r>
        <w:r w:rsidRPr="005610B4">
          <w:rPr>
            <w:noProof/>
            <w:webHidden/>
          </w:rPr>
          <w:instrText xml:space="preserve"> PAGEREF _Toc214267333 \h </w:instrText>
        </w:r>
        <w:r w:rsidRPr="005610B4">
          <w:rPr>
            <w:noProof/>
            <w:webHidden/>
          </w:rPr>
        </w:r>
        <w:r w:rsidRPr="005610B4">
          <w:rPr>
            <w:noProof/>
            <w:webHidden/>
          </w:rPr>
          <w:fldChar w:fldCharType="separate"/>
        </w:r>
        <w:r w:rsidRPr="005610B4">
          <w:rPr>
            <w:noProof/>
            <w:webHidden/>
          </w:rPr>
          <w:t>18</w:t>
        </w:r>
        <w:r w:rsidRPr="005610B4">
          <w:rPr>
            <w:noProof/>
            <w:webHidden/>
          </w:rPr>
          <w:fldChar w:fldCharType="end"/>
        </w:r>
      </w:hyperlink>
    </w:p>
    <w:p w14:paraId="43AB9013" w14:textId="315881FA"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34" w:history="1">
        <w:r w:rsidRPr="005610B4">
          <w:rPr>
            <w:rStyle w:val="Hyperlink"/>
            <w:noProof/>
          </w:rPr>
          <w:t>3.2. External configuration files and folders</w:t>
        </w:r>
        <w:r w:rsidRPr="005610B4">
          <w:rPr>
            <w:noProof/>
            <w:webHidden/>
          </w:rPr>
          <w:tab/>
        </w:r>
        <w:r w:rsidRPr="005610B4">
          <w:rPr>
            <w:noProof/>
            <w:webHidden/>
          </w:rPr>
          <w:fldChar w:fldCharType="begin"/>
        </w:r>
        <w:r w:rsidRPr="005610B4">
          <w:rPr>
            <w:noProof/>
            <w:webHidden/>
          </w:rPr>
          <w:instrText xml:space="preserve"> PAGEREF _Toc214267334 \h </w:instrText>
        </w:r>
        <w:r w:rsidRPr="005610B4">
          <w:rPr>
            <w:noProof/>
            <w:webHidden/>
          </w:rPr>
        </w:r>
        <w:r w:rsidRPr="005610B4">
          <w:rPr>
            <w:noProof/>
            <w:webHidden/>
          </w:rPr>
          <w:fldChar w:fldCharType="separate"/>
        </w:r>
        <w:r w:rsidRPr="005610B4">
          <w:rPr>
            <w:noProof/>
            <w:webHidden/>
          </w:rPr>
          <w:t>18</w:t>
        </w:r>
        <w:r w:rsidRPr="005610B4">
          <w:rPr>
            <w:noProof/>
            <w:webHidden/>
          </w:rPr>
          <w:fldChar w:fldCharType="end"/>
        </w:r>
      </w:hyperlink>
    </w:p>
    <w:p w14:paraId="27C3055E" w14:textId="480A8972"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35" w:history="1">
        <w:r w:rsidRPr="005610B4">
          <w:rPr>
            <w:rStyle w:val="Hyperlink"/>
            <w:noProof/>
          </w:rPr>
          <w:t>3.3. Environment, backup operation files and folders</w:t>
        </w:r>
        <w:r w:rsidRPr="005610B4">
          <w:rPr>
            <w:noProof/>
            <w:webHidden/>
          </w:rPr>
          <w:tab/>
        </w:r>
        <w:r w:rsidRPr="005610B4">
          <w:rPr>
            <w:noProof/>
            <w:webHidden/>
          </w:rPr>
          <w:fldChar w:fldCharType="begin"/>
        </w:r>
        <w:r w:rsidRPr="005610B4">
          <w:rPr>
            <w:noProof/>
            <w:webHidden/>
          </w:rPr>
          <w:instrText xml:space="preserve"> PAGEREF _Toc214267335 \h </w:instrText>
        </w:r>
        <w:r w:rsidRPr="005610B4">
          <w:rPr>
            <w:noProof/>
            <w:webHidden/>
          </w:rPr>
        </w:r>
        <w:r w:rsidRPr="005610B4">
          <w:rPr>
            <w:noProof/>
            <w:webHidden/>
          </w:rPr>
          <w:fldChar w:fldCharType="separate"/>
        </w:r>
        <w:r w:rsidRPr="005610B4">
          <w:rPr>
            <w:noProof/>
            <w:webHidden/>
          </w:rPr>
          <w:t>20</w:t>
        </w:r>
        <w:r w:rsidRPr="005610B4">
          <w:rPr>
            <w:noProof/>
            <w:webHidden/>
          </w:rPr>
          <w:fldChar w:fldCharType="end"/>
        </w:r>
      </w:hyperlink>
    </w:p>
    <w:p w14:paraId="7FB1A02A" w14:textId="7764960E"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36" w:history="1">
        <w:r w:rsidRPr="005610B4">
          <w:rPr>
            <w:rStyle w:val="Hyperlink"/>
            <w:noProof/>
          </w:rPr>
          <w:t>3.4. Environment, Microsoft Word and OneDrive</w:t>
        </w:r>
        <w:r w:rsidRPr="005610B4">
          <w:rPr>
            <w:noProof/>
            <w:webHidden/>
          </w:rPr>
          <w:tab/>
        </w:r>
        <w:r w:rsidRPr="005610B4">
          <w:rPr>
            <w:noProof/>
            <w:webHidden/>
          </w:rPr>
          <w:fldChar w:fldCharType="begin"/>
        </w:r>
        <w:r w:rsidRPr="005610B4">
          <w:rPr>
            <w:noProof/>
            <w:webHidden/>
          </w:rPr>
          <w:instrText xml:space="preserve"> PAGEREF _Toc214267336 \h </w:instrText>
        </w:r>
        <w:r w:rsidRPr="005610B4">
          <w:rPr>
            <w:noProof/>
            <w:webHidden/>
          </w:rPr>
        </w:r>
        <w:r w:rsidRPr="005610B4">
          <w:rPr>
            <w:noProof/>
            <w:webHidden/>
          </w:rPr>
          <w:fldChar w:fldCharType="separate"/>
        </w:r>
        <w:r w:rsidRPr="005610B4">
          <w:rPr>
            <w:noProof/>
            <w:webHidden/>
          </w:rPr>
          <w:t>20</w:t>
        </w:r>
        <w:r w:rsidRPr="005610B4">
          <w:rPr>
            <w:noProof/>
            <w:webHidden/>
          </w:rPr>
          <w:fldChar w:fldCharType="end"/>
        </w:r>
      </w:hyperlink>
    </w:p>
    <w:p w14:paraId="5C5A743A" w14:textId="165856C6"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37" w:history="1">
        <w:r w:rsidRPr="005610B4">
          <w:rPr>
            <w:rStyle w:val="Hyperlink"/>
            <w:noProof/>
          </w:rPr>
          <w:t>4. What are the template files?</w:t>
        </w:r>
        <w:r w:rsidRPr="005610B4">
          <w:rPr>
            <w:noProof/>
            <w:webHidden/>
          </w:rPr>
          <w:tab/>
        </w:r>
        <w:r w:rsidRPr="005610B4">
          <w:rPr>
            <w:noProof/>
            <w:webHidden/>
          </w:rPr>
          <w:fldChar w:fldCharType="begin"/>
        </w:r>
        <w:r w:rsidRPr="005610B4">
          <w:rPr>
            <w:noProof/>
            <w:webHidden/>
          </w:rPr>
          <w:instrText xml:space="preserve"> PAGEREF _Toc214267337 \h </w:instrText>
        </w:r>
        <w:r w:rsidRPr="005610B4">
          <w:rPr>
            <w:noProof/>
            <w:webHidden/>
          </w:rPr>
        </w:r>
        <w:r w:rsidRPr="005610B4">
          <w:rPr>
            <w:noProof/>
            <w:webHidden/>
          </w:rPr>
          <w:fldChar w:fldCharType="separate"/>
        </w:r>
        <w:r w:rsidRPr="005610B4">
          <w:rPr>
            <w:noProof/>
            <w:webHidden/>
          </w:rPr>
          <w:t>24</w:t>
        </w:r>
        <w:r w:rsidRPr="005610B4">
          <w:rPr>
            <w:noProof/>
            <w:webHidden/>
          </w:rPr>
          <w:fldChar w:fldCharType="end"/>
        </w:r>
      </w:hyperlink>
    </w:p>
    <w:p w14:paraId="1529B069" w14:textId="30D90BEE"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38" w:history="1">
        <w:r w:rsidRPr="005610B4">
          <w:rPr>
            <w:rStyle w:val="Hyperlink"/>
            <w:noProof/>
          </w:rPr>
          <w:t>4.1. What kind of information may be stored within a template file?</w:t>
        </w:r>
        <w:r w:rsidRPr="005610B4">
          <w:rPr>
            <w:noProof/>
            <w:webHidden/>
          </w:rPr>
          <w:tab/>
        </w:r>
        <w:r w:rsidRPr="005610B4">
          <w:rPr>
            <w:noProof/>
            <w:webHidden/>
          </w:rPr>
          <w:fldChar w:fldCharType="begin"/>
        </w:r>
        <w:r w:rsidRPr="005610B4">
          <w:rPr>
            <w:noProof/>
            <w:webHidden/>
          </w:rPr>
          <w:instrText xml:space="preserve"> PAGEREF _Toc214267338 \h </w:instrText>
        </w:r>
        <w:r w:rsidRPr="005610B4">
          <w:rPr>
            <w:noProof/>
            <w:webHidden/>
          </w:rPr>
        </w:r>
        <w:r w:rsidRPr="005610B4">
          <w:rPr>
            <w:noProof/>
            <w:webHidden/>
          </w:rPr>
          <w:fldChar w:fldCharType="separate"/>
        </w:r>
        <w:r w:rsidRPr="005610B4">
          <w:rPr>
            <w:noProof/>
            <w:webHidden/>
          </w:rPr>
          <w:t>24</w:t>
        </w:r>
        <w:r w:rsidRPr="005610B4">
          <w:rPr>
            <w:noProof/>
            <w:webHidden/>
          </w:rPr>
          <w:fldChar w:fldCharType="end"/>
        </w:r>
      </w:hyperlink>
    </w:p>
    <w:p w14:paraId="7B616FBA" w14:textId="776985BA"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39" w:history="1">
        <w:r w:rsidRPr="005610B4">
          <w:rPr>
            <w:rStyle w:val="Hyperlink"/>
            <w:noProof/>
          </w:rPr>
          <w:t>4.2. Attachment relationship</w:t>
        </w:r>
        <w:r w:rsidRPr="005610B4">
          <w:rPr>
            <w:noProof/>
            <w:webHidden/>
          </w:rPr>
          <w:tab/>
        </w:r>
        <w:r w:rsidRPr="005610B4">
          <w:rPr>
            <w:noProof/>
            <w:webHidden/>
          </w:rPr>
          <w:fldChar w:fldCharType="begin"/>
        </w:r>
        <w:r w:rsidRPr="005610B4">
          <w:rPr>
            <w:noProof/>
            <w:webHidden/>
          </w:rPr>
          <w:instrText xml:space="preserve"> PAGEREF _Toc214267339 \h </w:instrText>
        </w:r>
        <w:r w:rsidRPr="005610B4">
          <w:rPr>
            <w:noProof/>
            <w:webHidden/>
          </w:rPr>
        </w:r>
        <w:r w:rsidRPr="005610B4">
          <w:rPr>
            <w:noProof/>
            <w:webHidden/>
          </w:rPr>
          <w:fldChar w:fldCharType="separate"/>
        </w:r>
        <w:r w:rsidRPr="005610B4">
          <w:rPr>
            <w:noProof/>
            <w:webHidden/>
          </w:rPr>
          <w:t>25</w:t>
        </w:r>
        <w:r w:rsidRPr="005610B4">
          <w:rPr>
            <w:noProof/>
            <w:webHidden/>
          </w:rPr>
          <w:fldChar w:fldCharType="end"/>
        </w:r>
      </w:hyperlink>
    </w:p>
    <w:p w14:paraId="64082CA0" w14:textId="6AD23429"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40" w:history="1">
        <w:r w:rsidRPr="005610B4">
          <w:rPr>
            <w:rStyle w:val="Hyperlink"/>
            <w:noProof/>
          </w:rPr>
          <w:t>4.3. What are the other relationships beside the attachment?</w:t>
        </w:r>
        <w:r w:rsidRPr="005610B4">
          <w:rPr>
            <w:noProof/>
            <w:webHidden/>
          </w:rPr>
          <w:tab/>
        </w:r>
        <w:r w:rsidRPr="005610B4">
          <w:rPr>
            <w:noProof/>
            <w:webHidden/>
          </w:rPr>
          <w:fldChar w:fldCharType="begin"/>
        </w:r>
        <w:r w:rsidRPr="005610B4">
          <w:rPr>
            <w:noProof/>
            <w:webHidden/>
          </w:rPr>
          <w:instrText xml:space="preserve"> PAGEREF _Toc214267340 \h </w:instrText>
        </w:r>
        <w:r w:rsidRPr="005610B4">
          <w:rPr>
            <w:noProof/>
            <w:webHidden/>
          </w:rPr>
        </w:r>
        <w:r w:rsidRPr="005610B4">
          <w:rPr>
            <w:noProof/>
            <w:webHidden/>
          </w:rPr>
          <w:fldChar w:fldCharType="separate"/>
        </w:r>
        <w:r w:rsidRPr="005610B4">
          <w:rPr>
            <w:noProof/>
            <w:webHidden/>
          </w:rPr>
          <w:t>26</w:t>
        </w:r>
        <w:r w:rsidRPr="005610B4">
          <w:rPr>
            <w:noProof/>
            <w:webHidden/>
          </w:rPr>
          <w:fldChar w:fldCharType="end"/>
        </w:r>
      </w:hyperlink>
    </w:p>
    <w:p w14:paraId="28A4F248" w14:textId="1FAAA72E"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41" w:history="1">
        <w:r w:rsidRPr="005610B4">
          <w:rPr>
            <w:rStyle w:val="Hyperlink"/>
            <w:noProof/>
          </w:rPr>
          <w:t>4.4. What does configuration "context" mean in Microsoft Word?</w:t>
        </w:r>
        <w:r w:rsidRPr="005610B4">
          <w:rPr>
            <w:noProof/>
            <w:webHidden/>
          </w:rPr>
          <w:tab/>
        </w:r>
        <w:r w:rsidRPr="005610B4">
          <w:rPr>
            <w:noProof/>
            <w:webHidden/>
          </w:rPr>
          <w:fldChar w:fldCharType="begin"/>
        </w:r>
        <w:r w:rsidRPr="005610B4">
          <w:rPr>
            <w:noProof/>
            <w:webHidden/>
          </w:rPr>
          <w:instrText xml:space="preserve"> PAGEREF _Toc214267341 \h </w:instrText>
        </w:r>
        <w:r w:rsidRPr="005610B4">
          <w:rPr>
            <w:noProof/>
            <w:webHidden/>
          </w:rPr>
        </w:r>
        <w:r w:rsidRPr="005610B4">
          <w:rPr>
            <w:noProof/>
            <w:webHidden/>
          </w:rPr>
          <w:fldChar w:fldCharType="separate"/>
        </w:r>
        <w:r w:rsidRPr="005610B4">
          <w:rPr>
            <w:noProof/>
            <w:webHidden/>
          </w:rPr>
          <w:t>28</w:t>
        </w:r>
        <w:r w:rsidRPr="005610B4">
          <w:rPr>
            <w:noProof/>
            <w:webHidden/>
          </w:rPr>
          <w:fldChar w:fldCharType="end"/>
        </w:r>
      </w:hyperlink>
    </w:p>
    <w:p w14:paraId="5AEF8D2B" w14:textId="4EA5679D"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42" w:history="1">
        <w:r w:rsidRPr="005610B4">
          <w:rPr>
            <w:rStyle w:val="Hyperlink"/>
            <w:noProof/>
          </w:rPr>
          <w:t>4.4.1. When does a context matter?</w:t>
        </w:r>
        <w:r w:rsidRPr="005610B4">
          <w:rPr>
            <w:noProof/>
            <w:webHidden/>
          </w:rPr>
          <w:tab/>
        </w:r>
        <w:r w:rsidRPr="005610B4">
          <w:rPr>
            <w:noProof/>
            <w:webHidden/>
          </w:rPr>
          <w:fldChar w:fldCharType="begin"/>
        </w:r>
        <w:r w:rsidRPr="005610B4">
          <w:rPr>
            <w:noProof/>
            <w:webHidden/>
          </w:rPr>
          <w:instrText xml:space="preserve"> PAGEREF _Toc214267342 \h </w:instrText>
        </w:r>
        <w:r w:rsidRPr="005610B4">
          <w:rPr>
            <w:noProof/>
            <w:webHidden/>
          </w:rPr>
        </w:r>
        <w:r w:rsidRPr="005610B4">
          <w:rPr>
            <w:noProof/>
            <w:webHidden/>
          </w:rPr>
          <w:fldChar w:fldCharType="separate"/>
        </w:r>
        <w:r w:rsidRPr="005610B4">
          <w:rPr>
            <w:noProof/>
            <w:webHidden/>
          </w:rPr>
          <w:t>28</w:t>
        </w:r>
        <w:r w:rsidRPr="005610B4">
          <w:rPr>
            <w:noProof/>
            <w:webHidden/>
          </w:rPr>
          <w:fldChar w:fldCharType="end"/>
        </w:r>
      </w:hyperlink>
    </w:p>
    <w:p w14:paraId="3307A2BB" w14:textId="172BB868"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43" w:history="1">
        <w:r w:rsidRPr="005610B4">
          <w:rPr>
            <w:rStyle w:val="Hyperlink"/>
            <w:noProof/>
          </w:rPr>
          <w:t xml:space="preserve">4.5. How do you make the </w:t>
        </w:r>
        <w:r w:rsidRPr="005610B4">
          <w:rPr>
            <w:rStyle w:val="Hyperlink"/>
            <w:i/>
            <w:noProof/>
          </w:rPr>
          <w:t>attachment</w:t>
        </w:r>
        <w:r w:rsidRPr="005610B4">
          <w:rPr>
            <w:rStyle w:val="Hyperlink"/>
            <w:noProof/>
          </w:rPr>
          <w:t xml:space="preserve"> relationship between a content file and template manually?</w:t>
        </w:r>
        <w:r w:rsidRPr="005610B4">
          <w:rPr>
            <w:noProof/>
            <w:webHidden/>
          </w:rPr>
          <w:tab/>
        </w:r>
        <w:r w:rsidRPr="005610B4">
          <w:rPr>
            <w:noProof/>
            <w:webHidden/>
          </w:rPr>
          <w:fldChar w:fldCharType="begin"/>
        </w:r>
        <w:r w:rsidRPr="005610B4">
          <w:rPr>
            <w:noProof/>
            <w:webHidden/>
          </w:rPr>
          <w:instrText xml:space="preserve"> PAGEREF _Toc214267343 \h </w:instrText>
        </w:r>
        <w:r w:rsidRPr="005610B4">
          <w:rPr>
            <w:noProof/>
            <w:webHidden/>
          </w:rPr>
        </w:r>
        <w:r w:rsidRPr="005610B4">
          <w:rPr>
            <w:noProof/>
            <w:webHidden/>
          </w:rPr>
          <w:fldChar w:fldCharType="separate"/>
        </w:r>
        <w:r w:rsidRPr="005610B4">
          <w:rPr>
            <w:noProof/>
            <w:webHidden/>
          </w:rPr>
          <w:t>29</w:t>
        </w:r>
        <w:r w:rsidRPr="005610B4">
          <w:rPr>
            <w:noProof/>
            <w:webHidden/>
          </w:rPr>
          <w:fldChar w:fldCharType="end"/>
        </w:r>
      </w:hyperlink>
    </w:p>
    <w:p w14:paraId="46FAC04B" w14:textId="69A91844"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44" w:history="1">
        <w:r w:rsidRPr="005610B4">
          <w:rPr>
            <w:rStyle w:val="Hyperlink"/>
            <w:noProof/>
          </w:rPr>
          <w:t xml:space="preserve">4.6. How the tick </w:t>
        </w:r>
        <w:r w:rsidRPr="005610B4">
          <w:rPr>
            <w:rStyle w:val="Hyperlink"/>
            <w:i/>
            <w:noProof/>
          </w:rPr>
          <w:t>Automatically update document styles</w:t>
        </w:r>
        <w:r w:rsidRPr="005610B4">
          <w:rPr>
            <w:rStyle w:val="Hyperlink"/>
            <w:noProof/>
          </w:rPr>
          <w:t xml:space="preserve"> works?</w:t>
        </w:r>
        <w:r w:rsidRPr="005610B4">
          <w:rPr>
            <w:noProof/>
            <w:webHidden/>
          </w:rPr>
          <w:tab/>
        </w:r>
        <w:r w:rsidRPr="005610B4">
          <w:rPr>
            <w:noProof/>
            <w:webHidden/>
          </w:rPr>
          <w:fldChar w:fldCharType="begin"/>
        </w:r>
        <w:r w:rsidRPr="005610B4">
          <w:rPr>
            <w:noProof/>
            <w:webHidden/>
          </w:rPr>
          <w:instrText xml:space="preserve"> PAGEREF _Toc214267344 \h </w:instrText>
        </w:r>
        <w:r w:rsidRPr="005610B4">
          <w:rPr>
            <w:noProof/>
            <w:webHidden/>
          </w:rPr>
        </w:r>
        <w:r w:rsidRPr="005610B4">
          <w:rPr>
            <w:noProof/>
            <w:webHidden/>
          </w:rPr>
          <w:fldChar w:fldCharType="separate"/>
        </w:r>
        <w:r w:rsidRPr="005610B4">
          <w:rPr>
            <w:noProof/>
            <w:webHidden/>
          </w:rPr>
          <w:t>29</w:t>
        </w:r>
        <w:r w:rsidRPr="005610B4">
          <w:rPr>
            <w:noProof/>
            <w:webHidden/>
          </w:rPr>
          <w:fldChar w:fldCharType="end"/>
        </w:r>
      </w:hyperlink>
    </w:p>
    <w:p w14:paraId="1CAFC75A" w14:textId="12E57242"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45" w:history="1">
        <w:r w:rsidRPr="005610B4">
          <w:rPr>
            <w:rStyle w:val="Hyperlink"/>
            <w:noProof/>
          </w:rPr>
          <w:t>4.7. Can I use a template file as stencil or content template?</w:t>
        </w:r>
        <w:r w:rsidRPr="005610B4">
          <w:rPr>
            <w:noProof/>
            <w:webHidden/>
          </w:rPr>
          <w:tab/>
        </w:r>
        <w:r w:rsidRPr="005610B4">
          <w:rPr>
            <w:noProof/>
            <w:webHidden/>
          </w:rPr>
          <w:fldChar w:fldCharType="begin"/>
        </w:r>
        <w:r w:rsidRPr="005610B4">
          <w:rPr>
            <w:noProof/>
            <w:webHidden/>
          </w:rPr>
          <w:instrText xml:space="preserve"> PAGEREF _Toc214267345 \h </w:instrText>
        </w:r>
        <w:r w:rsidRPr="005610B4">
          <w:rPr>
            <w:noProof/>
            <w:webHidden/>
          </w:rPr>
        </w:r>
        <w:r w:rsidRPr="005610B4">
          <w:rPr>
            <w:noProof/>
            <w:webHidden/>
          </w:rPr>
          <w:fldChar w:fldCharType="separate"/>
        </w:r>
        <w:r w:rsidRPr="005610B4">
          <w:rPr>
            <w:noProof/>
            <w:webHidden/>
          </w:rPr>
          <w:t>31</w:t>
        </w:r>
        <w:r w:rsidRPr="005610B4">
          <w:rPr>
            <w:noProof/>
            <w:webHidden/>
          </w:rPr>
          <w:fldChar w:fldCharType="end"/>
        </w:r>
      </w:hyperlink>
    </w:p>
    <w:p w14:paraId="1E7F93D3" w14:textId="19E78475"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46" w:history="1">
        <w:r w:rsidRPr="005610B4">
          <w:rPr>
            <w:rStyle w:val="Hyperlink"/>
            <w:noProof/>
          </w:rPr>
          <w:t>5. What are the theme files?</w:t>
        </w:r>
        <w:r w:rsidRPr="005610B4">
          <w:rPr>
            <w:noProof/>
            <w:webHidden/>
          </w:rPr>
          <w:tab/>
        </w:r>
        <w:r w:rsidRPr="005610B4">
          <w:rPr>
            <w:noProof/>
            <w:webHidden/>
          </w:rPr>
          <w:fldChar w:fldCharType="begin"/>
        </w:r>
        <w:r w:rsidRPr="005610B4">
          <w:rPr>
            <w:noProof/>
            <w:webHidden/>
          </w:rPr>
          <w:instrText xml:space="preserve"> PAGEREF _Toc214267346 \h </w:instrText>
        </w:r>
        <w:r w:rsidRPr="005610B4">
          <w:rPr>
            <w:noProof/>
            <w:webHidden/>
          </w:rPr>
        </w:r>
        <w:r w:rsidRPr="005610B4">
          <w:rPr>
            <w:noProof/>
            <w:webHidden/>
          </w:rPr>
          <w:fldChar w:fldCharType="separate"/>
        </w:r>
        <w:r w:rsidRPr="005610B4">
          <w:rPr>
            <w:noProof/>
            <w:webHidden/>
          </w:rPr>
          <w:t>32</w:t>
        </w:r>
        <w:r w:rsidRPr="005610B4">
          <w:rPr>
            <w:noProof/>
            <w:webHidden/>
          </w:rPr>
          <w:fldChar w:fldCharType="end"/>
        </w:r>
      </w:hyperlink>
    </w:p>
    <w:p w14:paraId="1F56CE1C" w14:textId="31FC586A"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47" w:history="1">
        <w:r w:rsidRPr="005610B4">
          <w:rPr>
            <w:rStyle w:val="Hyperlink"/>
            <w:noProof/>
          </w:rPr>
          <w:t>6. What are the menu files?</w:t>
        </w:r>
        <w:r w:rsidRPr="005610B4">
          <w:rPr>
            <w:noProof/>
            <w:webHidden/>
          </w:rPr>
          <w:tab/>
        </w:r>
        <w:r w:rsidRPr="005610B4">
          <w:rPr>
            <w:noProof/>
            <w:webHidden/>
          </w:rPr>
          <w:fldChar w:fldCharType="begin"/>
        </w:r>
        <w:r w:rsidRPr="005610B4">
          <w:rPr>
            <w:noProof/>
            <w:webHidden/>
          </w:rPr>
          <w:instrText xml:space="preserve"> PAGEREF _Toc214267347 \h </w:instrText>
        </w:r>
        <w:r w:rsidRPr="005610B4">
          <w:rPr>
            <w:noProof/>
            <w:webHidden/>
          </w:rPr>
        </w:r>
        <w:r w:rsidRPr="005610B4">
          <w:rPr>
            <w:noProof/>
            <w:webHidden/>
          </w:rPr>
          <w:fldChar w:fldCharType="separate"/>
        </w:r>
        <w:r w:rsidRPr="005610B4">
          <w:rPr>
            <w:noProof/>
            <w:webHidden/>
          </w:rPr>
          <w:t>33</w:t>
        </w:r>
        <w:r w:rsidRPr="005610B4">
          <w:rPr>
            <w:noProof/>
            <w:webHidden/>
          </w:rPr>
          <w:fldChar w:fldCharType="end"/>
        </w:r>
      </w:hyperlink>
    </w:p>
    <w:p w14:paraId="602DD472" w14:textId="6D63224D"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48" w:history="1">
        <w:r w:rsidRPr="005610B4">
          <w:rPr>
            <w:rStyle w:val="Hyperlink"/>
            <w:noProof/>
            <w:lang w:val="pl-PL"/>
          </w:rPr>
          <w:t>6.1.</w:t>
        </w:r>
        <w:r w:rsidRPr="005610B4">
          <w:rPr>
            <w:rStyle w:val="Hyperlink"/>
            <w:noProof/>
          </w:rPr>
          <w:t xml:space="preserve"> </w:t>
        </w:r>
        <w:r w:rsidRPr="005610B4">
          <w:rPr>
            <w:noProof/>
            <w:webHidden/>
          </w:rPr>
          <w:tab/>
        </w:r>
        <w:r w:rsidRPr="005610B4">
          <w:rPr>
            <w:noProof/>
            <w:webHidden/>
          </w:rPr>
          <w:fldChar w:fldCharType="begin"/>
        </w:r>
        <w:r w:rsidRPr="005610B4">
          <w:rPr>
            <w:noProof/>
            <w:webHidden/>
          </w:rPr>
          <w:instrText xml:space="preserve"> PAGEREF _Toc214267348 \h </w:instrText>
        </w:r>
        <w:r w:rsidRPr="005610B4">
          <w:rPr>
            <w:noProof/>
            <w:webHidden/>
          </w:rPr>
        </w:r>
        <w:r w:rsidRPr="005610B4">
          <w:rPr>
            <w:noProof/>
            <w:webHidden/>
          </w:rPr>
          <w:fldChar w:fldCharType="separate"/>
        </w:r>
        <w:r w:rsidRPr="005610B4">
          <w:rPr>
            <w:noProof/>
            <w:webHidden/>
          </w:rPr>
          <w:t>33</w:t>
        </w:r>
        <w:r w:rsidRPr="005610B4">
          <w:rPr>
            <w:noProof/>
            <w:webHidden/>
          </w:rPr>
          <w:fldChar w:fldCharType="end"/>
        </w:r>
      </w:hyperlink>
    </w:p>
    <w:p w14:paraId="593C162B" w14:textId="0804C88D"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49" w:history="1">
        <w:r w:rsidRPr="005610B4">
          <w:rPr>
            <w:rStyle w:val="Hyperlink"/>
            <w:noProof/>
          </w:rPr>
          <w:t>7. Content files</w:t>
        </w:r>
        <w:r w:rsidRPr="005610B4">
          <w:rPr>
            <w:noProof/>
            <w:webHidden/>
          </w:rPr>
          <w:tab/>
        </w:r>
        <w:r w:rsidRPr="005610B4">
          <w:rPr>
            <w:noProof/>
            <w:webHidden/>
          </w:rPr>
          <w:fldChar w:fldCharType="begin"/>
        </w:r>
        <w:r w:rsidRPr="005610B4">
          <w:rPr>
            <w:noProof/>
            <w:webHidden/>
          </w:rPr>
          <w:instrText xml:space="preserve"> PAGEREF _Toc214267349 \h </w:instrText>
        </w:r>
        <w:r w:rsidRPr="005610B4">
          <w:rPr>
            <w:noProof/>
            <w:webHidden/>
          </w:rPr>
        </w:r>
        <w:r w:rsidRPr="005610B4">
          <w:rPr>
            <w:noProof/>
            <w:webHidden/>
          </w:rPr>
          <w:fldChar w:fldCharType="separate"/>
        </w:r>
        <w:r w:rsidRPr="005610B4">
          <w:rPr>
            <w:noProof/>
            <w:webHidden/>
          </w:rPr>
          <w:t>34</w:t>
        </w:r>
        <w:r w:rsidRPr="005610B4">
          <w:rPr>
            <w:noProof/>
            <w:webHidden/>
          </w:rPr>
          <w:fldChar w:fldCharType="end"/>
        </w:r>
      </w:hyperlink>
    </w:p>
    <w:p w14:paraId="712B5A04" w14:textId="05DFE163"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50" w:history="1">
        <w:r w:rsidRPr="005610B4">
          <w:rPr>
            <w:rStyle w:val="Hyperlink"/>
            <w:noProof/>
          </w:rPr>
          <w:t>7.1. Recommended information categories</w:t>
        </w:r>
        <w:r w:rsidRPr="005610B4">
          <w:rPr>
            <w:noProof/>
            <w:webHidden/>
          </w:rPr>
          <w:tab/>
        </w:r>
        <w:r w:rsidRPr="005610B4">
          <w:rPr>
            <w:noProof/>
            <w:webHidden/>
          </w:rPr>
          <w:fldChar w:fldCharType="begin"/>
        </w:r>
        <w:r w:rsidRPr="005610B4">
          <w:rPr>
            <w:noProof/>
            <w:webHidden/>
          </w:rPr>
          <w:instrText xml:space="preserve"> PAGEREF _Toc214267350 \h </w:instrText>
        </w:r>
        <w:r w:rsidRPr="005610B4">
          <w:rPr>
            <w:noProof/>
            <w:webHidden/>
          </w:rPr>
        </w:r>
        <w:r w:rsidRPr="005610B4">
          <w:rPr>
            <w:noProof/>
            <w:webHidden/>
          </w:rPr>
          <w:fldChar w:fldCharType="separate"/>
        </w:r>
        <w:r w:rsidRPr="005610B4">
          <w:rPr>
            <w:noProof/>
            <w:webHidden/>
          </w:rPr>
          <w:t>35</w:t>
        </w:r>
        <w:r w:rsidRPr="005610B4">
          <w:rPr>
            <w:noProof/>
            <w:webHidden/>
          </w:rPr>
          <w:fldChar w:fldCharType="end"/>
        </w:r>
      </w:hyperlink>
    </w:p>
    <w:p w14:paraId="272948F6" w14:textId="4E7618F0"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51" w:history="1">
        <w:r w:rsidRPr="005610B4">
          <w:rPr>
            <w:rStyle w:val="Hyperlink"/>
            <w:noProof/>
          </w:rPr>
          <w:t>7.2. What happens to formatting if I move my content file to another computer?</w:t>
        </w:r>
        <w:r w:rsidRPr="005610B4">
          <w:rPr>
            <w:noProof/>
            <w:webHidden/>
          </w:rPr>
          <w:tab/>
        </w:r>
        <w:r w:rsidRPr="005610B4">
          <w:rPr>
            <w:noProof/>
            <w:webHidden/>
          </w:rPr>
          <w:fldChar w:fldCharType="begin"/>
        </w:r>
        <w:r w:rsidRPr="005610B4">
          <w:rPr>
            <w:noProof/>
            <w:webHidden/>
          </w:rPr>
          <w:instrText xml:space="preserve"> PAGEREF _Toc214267351 \h </w:instrText>
        </w:r>
        <w:r w:rsidRPr="005610B4">
          <w:rPr>
            <w:noProof/>
            <w:webHidden/>
          </w:rPr>
        </w:r>
        <w:r w:rsidRPr="005610B4">
          <w:rPr>
            <w:noProof/>
            <w:webHidden/>
          </w:rPr>
          <w:fldChar w:fldCharType="separate"/>
        </w:r>
        <w:r w:rsidRPr="005610B4">
          <w:rPr>
            <w:noProof/>
            <w:webHidden/>
          </w:rPr>
          <w:t>35</w:t>
        </w:r>
        <w:r w:rsidRPr="005610B4">
          <w:rPr>
            <w:noProof/>
            <w:webHidden/>
          </w:rPr>
          <w:fldChar w:fldCharType="end"/>
        </w:r>
      </w:hyperlink>
    </w:p>
    <w:p w14:paraId="75E0C26E" w14:textId="6FFE03A8"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52" w:history="1">
        <w:r w:rsidRPr="005610B4">
          <w:rPr>
            <w:rStyle w:val="Hyperlink"/>
            <w:noProof/>
          </w:rPr>
          <w:t>8. Configuration of Microsoft Word Graphical User Interface</w:t>
        </w:r>
        <w:r w:rsidRPr="005610B4">
          <w:rPr>
            <w:noProof/>
            <w:webHidden/>
          </w:rPr>
          <w:tab/>
        </w:r>
        <w:r w:rsidRPr="005610B4">
          <w:rPr>
            <w:noProof/>
            <w:webHidden/>
          </w:rPr>
          <w:fldChar w:fldCharType="begin"/>
        </w:r>
        <w:r w:rsidRPr="005610B4">
          <w:rPr>
            <w:noProof/>
            <w:webHidden/>
          </w:rPr>
          <w:instrText xml:space="preserve"> PAGEREF _Toc214267352 \h </w:instrText>
        </w:r>
        <w:r w:rsidRPr="005610B4">
          <w:rPr>
            <w:noProof/>
            <w:webHidden/>
          </w:rPr>
        </w:r>
        <w:r w:rsidRPr="005610B4">
          <w:rPr>
            <w:noProof/>
            <w:webHidden/>
          </w:rPr>
          <w:fldChar w:fldCharType="separate"/>
        </w:r>
        <w:r w:rsidRPr="005610B4">
          <w:rPr>
            <w:noProof/>
            <w:webHidden/>
          </w:rPr>
          <w:t>36</w:t>
        </w:r>
        <w:r w:rsidRPr="005610B4">
          <w:rPr>
            <w:noProof/>
            <w:webHidden/>
          </w:rPr>
          <w:fldChar w:fldCharType="end"/>
        </w:r>
      </w:hyperlink>
    </w:p>
    <w:p w14:paraId="4A8FF796" w14:textId="5501D249"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53" w:history="1">
        <w:r w:rsidRPr="005610B4">
          <w:rPr>
            <w:rStyle w:val="Hyperlink"/>
            <w:noProof/>
          </w:rPr>
          <w:t>8.1. Design of Microsoft Word GUI</w:t>
        </w:r>
        <w:r w:rsidRPr="005610B4">
          <w:rPr>
            <w:noProof/>
            <w:webHidden/>
          </w:rPr>
          <w:tab/>
        </w:r>
        <w:r w:rsidRPr="005610B4">
          <w:rPr>
            <w:noProof/>
            <w:webHidden/>
          </w:rPr>
          <w:fldChar w:fldCharType="begin"/>
        </w:r>
        <w:r w:rsidRPr="005610B4">
          <w:rPr>
            <w:noProof/>
            <w:webHidden/>
          </w:rPr>
          <w:instrText xml:space="preserve"> PAGEREF _Toc214267353 \h </w:instrText>
        </w:r>
        <w:r w:rsidRPr="005610B4">
          <w:rPr>
            <w:noProof/>
            <w:webHidden/>
          </w:rPr>
        </w:r>
        <w:r w:rsidRPr="005610B4">
          <w:rPr>
            <w:noProof/>
            <w:webHidden/>
          </w:rPr>
          <w:fldChar w:fldCharType="separate"/>
        </w:r>
        <w:r w:rsidRPr="005610B4">
          <w:rPr>
            <w:noProof/>
            <w:webHidden/>
          </w:rPr>
          <w:t>36</w:t>
        </w:r>
        <w:r w:rsidRPr="005610B4">
          <w:rPr>
            <w:noProof/>
            <w:webHidden/>
          </w:rPr>
          <w:fldChar w:fldCharType="end"/>
        </w:r>
      </w:hyperlink>
    </w:p>
    <w:p w14:paraId="101A18A0" w14:textId="419A036B"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54" w:history="1">
        <w:r w:rsidRPr="005610B4">
          <w:rPr>
            <w:rStyle w:val="Hyperlink"/>
            <w:noProof/>
          </w:rPr>
          <w:t>8.2. Ribbon menu</w:t>
        </w:r>
        <w:r w:rsidRPr="005610B4">
          <w:rPr>
            <w:noProof/>
            <w:webHidden/>
          </w:rPr>
          <w:tab/>
        </w:r>
        <w:r w:rsidRPr="005610B4">
          <w:rPr>
            <w:noProof/>
            <w:webHidden/>
          </w:rPr>
          <w:fldChar w:fldCharType="begin"/>
        </w:r>
        <w:r w:rsidRPr="005610B4">
          <w:rPr>
            <w:noProof/>
            <w:webHidden/>
          </w:rPr>
          <w:instrText xml:space="preserve"> PAGEREF _Toc214267354 \h </w:instrText>
        </w:r>
        <w:r w:rsidRPr="005610B4">
          <w:rPr>
            <w:noProof/>
            <w:webHidden/>
          </w:rPr>
        </w:r>
        <w:r w:rsidRPr="005610B4">
          <w:rPr>
            <w:noProof/>
            <w:webHidden/>
          </w:rPr>
          <w:fldChar w:fldCharType="separate"/>
        </w:r>
        <w:r w:rsidRPr="005610B4">
          <w:rPr>
            <w:noProof/>
            <w:webHidden/>
          </w:rPr>
          <w:t>37</w:t>
        </w:r>
        <w:r w:rsidRPr="005610B4">
          <w:rPr>
            <w:noProof/>
            <w:webHidden/>
          </w:rPr>
          <w:fldChar w:fldCharType="end"/>
        </w:r>
      </w:hyperlink>
    </w:p>
    <w:p w14:paraId="542F7183" w14:textId="31558CCA"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55" w:history="1">
        <w:r w:rsidRPr="005610B4">
          <w:rPr>
            <w:rStyle w:val="Hyperlink"/>
            <w:noProof/>
          </w:rPr>
          <w:t>8.3. Status bar</w:t>
        </w:r>
        <w:r w:rsidRPr="005610B4">
          <w:rPr>
            <w:noProof/>
            <w:webHidden/>
          </w:rPr>
          <w:tab/>
        </w:r>
        <w:r w:rsidRPr="005610B4">
          <w:rPr>
            <w:noProof/>
            <w:webHidden/>
          </w:rPr>
          <w:fldChar w:fldCharType="begin"/>
        </w:r>
        <w:r w:rsidRPr="005610B4">
          <w:rPr>
            <w:noProof/>
            <w:webHidden/>
          </w:rPr>
          <w:instrText xml:space="preserve"> PAGEREF _Toc214267355 \h </w:instrText>
        </w:r>
        <w:r w:rsidRPr="005610B4">
          <w:rPr>
            <w:noProof/>
            <w:webHidden/>
          </w:rPr>
        </w:r>
        <w:r w:rsidRPr="005610B4">
          <w:rPr>
            <w:noProof/>
            <w:webHidden/>
          </w:rPr>
          <w:fldChar w:fldCharType="separate"/>
        </w:r>
        <w:r w:rsidRPr="005610B4">
          <w:rPr>
            <w:noProof/>
            <w:webHidden/>
          </w:rPr>
          <w:t>37</w:t>
        </w:r>
        <w:r w:rsidRPr="005610B4">
          <w:rPr>
            <w:noProof/>
            <w:webHidden/>
          </w:rPr>
          <w:fldChar w:fldCharType="end"/>
        </w:r>
      </w:hyperlink>
    </w:p>
    <w:p w14:paraId="3B22A20E" w14:textId="38CF4C28"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56" w:history="1">
        <w:r w:rsidRPr="005610B4">
          <w:rPr>
            <w:rStyle w:val="Hyperlink"/>
            <w:noProof/>
          </w:rPr>
          <w:t>8.4.  Panes</w:t>
        </w:r>
        <w:r w:rsidRPr="005610B4">
          <w:rPr>
            <w:noProof/>
            <w:webHidden/>
          </w:rPr>
          <w:tab/>
        </w:r>
        <w:r w:rsidRPr="005610B4">
          <w:rPr>
            <w:noProof/>
            <w:webHidden/>
          </w:rPr>
          <w:fldChar w:fldCharType="begin"/>
        </w:r>
        <w:r w:rsidRPr="005610B4">
          <w:rPr>
            <w:noProof/>
            <w:webHidden/>
          </w:rPr>
          <w:instrText xml:space="preserve"> PAGEREF _Toc214267356 \h </w:instrText>
        </w:r>
        <w:r w:rsidRPr="005610B4">
          <w:rPr>
            <w:noProof/>
            <w:webHidden/>
          </w:rPr>
        </w:r>
        <w:r w:rsidRPr="005610B4">
          <w:rPr>
            <w:noProof/>
            <w:webHidden/>
          </w:rPr>
          <w:fldChar w:fldCharType="separate"/>
        </w:r>
        <w:r w:rsidRPr="005610B4">
          <w:rPr>
            <w:noProof/>
            <w:webHidden/>
          </w:rPr>
          <w:t>38</w:t>
        </w:r>
        <w:r w:rsidRPr="005610B4">
          <w:rPr>
            <w:noProof/>
            <w:webHidden/>
          </w:rPr>
          <w:fldChar w:fldCharType="end"/>
        </w:r>
      </w:hyperlink>
    </w:p>
    <w:p w14:paraId="3AAFC967" w14:textId="14C5CA80"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57" w:history="1">
        <w:r w:rsidRPr="005610B4">
          <w:rPr>
            <w:rStyle w:val="Hyperlink"/>
            <w:noProof/>
          </w:rPr>
          <w:t>9. Running Microsoft Word</w:t>
        </w:r>
        <w:r w:rsidRPr="005610B4">
          <w:rPr>
            <w:noProof/>
            <w:webHidden/>
          </w:rPr>
          <w:tab/>
        </w:r>
        <w:r w:rsidRPr="005610B4">
          <w:rPr>
            <w:noProof/>
            <w:webHidden/>
          </w:rPr>
          <w:fldChar w:fldCharType="begin"/>
        </w:r>
        <w:r w:rsidRPr="005610B4">
          <w:rPr>
            <w:noProof/>
            <w:webHidden/>
          </w:rPr>
          <w:instrText xml:space="preserve"> PAGEREF _Toc214267357 \h </w:instrText>
        </w:r>
        <w:r w:rsidRPr="005610B4">
          <w:rPr>
            <w:noProof/>
            <w:webHidden/>
          </w:rPr>
        </w:r>
        <w:r w:rsidRPr="005610B4">
          <w:rPr>
            <w:noProof/>
            <w:webHidden/>
          </w:rPr>
          <w:fldChar w:fldCharType="separate"/>
        </w:r>
        <w:r w:rsidRPr="005610B4">
          <w:rPr>
            <w:noProof/>
            <w:webHidden/>
          </w:rPr>
          <w:t>40</w:t>
        </w:r>
        <w:r w:rsidRPr="005610B4">
          <w:rPr>
            <w:noProof/>
            <w:webHidden/>
          </w:rPr>
          <w:fldChar w:fldCharType="end"/>
        </w:r>
      </w:hyperlink>
    </w:p>
    <w:p w14:paraId="04CE57DA" w14:textId="3DA8D356"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58" w:history="1">
        <w:r w:rsidRPr="005610B4">
          <w:rPr>
            <w:rStyle w:val="Hyperlink"/>
            <w:noProof/>
          </w:rPr>
          <w:t>9.1. Tryb pracy edycja dokumentu, scenariusze</w:t>
        </w:r>
        <w:r w:rsidRPr="005610B4">
          <w:rPr>
            <w:noProof/>
            <w:webHidden/>
          </w:rPr>
          <w:tab/>
        </w:r>
        <w:r w:rsidRPr="005610B4">
          <w:rPr>
            <w:noProof/>
            <w:webHidden/>
          </w:rPr>
          <w:fldChar w:fldCharType="begin"/>
        </w:r>
        <w:r w:rsidRPr="005610B4">
          <w:rPr>
            <w:noProof/>
            <w:webHidden/>
          </w:rPr>
          <w:instrText xml:space="preserve"> PAGEREF _Toc214267358 \h </w:instrText>
        </w:r>
        <w:r w:rsidRPr="005610B4">
          <w:rPr>
            <w:noProof/>
            <w:webHidden/>
          </w:rPr>
        </w:r>
        <w:r w:rsidRPr="005610B4">
          <w:rPr>
            <w:noProof/>
            <w:webHidden/>
          </w:rPr>
          <w:fldChar w:fldCharType="separate"/>
        </w:r>
        <w:r w:rsidRPr="005610B4">
          <w:rPr>
            <w:noProof/>
            <w:webHidden/>
          </w:rPr>
          <w:t>40</w:t>
        </w:r>
        <w:r w:rsidRPr="005610B4">
          <w:rPr>
            <w:noProof/>
            <w:webHidden/>
          </w:rPr>
          <w:fldChar w:fldCharType="end"/>
        </w:r>
      </w:hyperlink>
    </w:p>
    <w:p w14:paraId="7B0CFB17" w14:textId="3F2B698C"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59" w:history="1">
        <w:r w:rsidRPr="005610B4">
          <w:rPr>
            <w:rStyle w:val="Hyperlink"/>
            <w:noProof/>
          </w:rPr>
          <w:t>9.1.1. Uruchomienie samej aplikacji Microsoft Word</w:t>
        </w:r>
        <w:r w:rsidRPr="005610B4">
          <w:rPr>
            <w:noProof/>
            <w:webHidden/>
          </w:rPr>
          <w:tab/>
        </w:r>
        <w:r w:rsidRPr="005610B4">
          <w:rPr>
            <w:noProof/>
            <w:webHidden/>
          </w:rPr>
          <w:fldChar w:fldCharType="begin"/>
        </w:r>
        <w:r w:rsidRPr="005610B4">
          <w:rPr>
            <w:noProof/>
            <w:webHidden/>
          </w:rPr>
          <w:instrText xml:space="preserve"> PAGEREF _Toc214267359 \h </w:instrText>
        </w:r>
        <w:r w:rsidRPr="005610B4">
          <w:rPr>
            <w:noProof/>
            <w:webHidden/>
          </w:rPr>
        </w:r>
        <w:r w:rsidRPr="005610B4">
          <w:rPr>
            <w:noProof/>
            <w:webHidden/>
          </w:rPr>
          <w:fldChar w:fldCharType="separate"/>
        </w:r>
        <w:r w:rsidRPr="005610B4">
          <w:rPr>
            <w:noProof/>
            <w:webHidden/>
          </w:rPr>
          <w:t>42</w:t>
        </w:r>
        <w:r w:rsidRPr="005610B4">
          <w:rPr>
            <w:noProof/>
            <w:webHidden/>
          </w:rPr>
          <w:fldChar w:fldCharType="end"/>
        </w:r>
      </w:hyperlink>
    </w:p>
    <w:p w14:paraId="3C09AAB3" w14:textId="772E0916"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60" w:history="1">
        <w:r w:rsidRPr="005610B4">
          <w:rPr>
            <w:rStyle w:val="Hyperlink"/>
            <w:noProof/>
            <w:lang w:val="pl-PL"/>
          </w:rPr>
          <w:t>9.1.2.</w:t>
        </w:r>
        <w:r w:rsidRPr="005610B4">
          <w:rPr>
            <w:rStyle w:val="Hyperlink"/>
            <w:noProof/>
          </w:rPr>
          <w:t xml:space="preserve"> </w:t>
        </w:r>
        <w:r w:rsidRPr="005610B4">
          <w:rPr>
            <w:rStyle w:val="Hyperlink"/>
            <w:noProof/>
            <w:lang w:val="pl-PL"/>
          </w:rPr>
          <w:t>Uruchomienie Microsoft Word poprzez wybór istniejącego pliku</w:t>
        </w:r>
        <w:r w:rsidRPr="005610B4">
          <w:rPr>
            <w:noProof/>
            <w:webHidden/>
          </w:rPr>
          <w:tab/>
        </w:r>
        <w:r w:rsidRPr="005610B4">
          <w:rPr>
            <w:noProof/>
            <w:webHidden/>
          </w:rPr>
          <w:fldChar w:fldCharType="begin"/>
        </w:r>
        <w:r w:rsidRPr="005610B4">
          <w:rPr>
            <w:noProof/>
            <w:webHidden/>
          </w:rPr>
          <w:instrText xml:space="preserve"> PAGEREF _Toc214267360 \h </w:instrText>
        </w:r>
        <w:r w:rsidRPr="005610B4">
          <w:rPr>
            <w:noProof/>
            <w:webHidden/>
          </w:rPr>
        </w:r>
        <w:r w:rsidRPr="005610B4">
          <w:rPr>
            <w:noProof/>
            <w:webHidden/>
          </w:rPr>
          <w:fldChar w:fldCharType="separate"/>
        </w:r>
        <w:r w:rsidRPr="005610B4">
          <w:rPr>
            <w:noProof/>
            <w:webHidden/>
          </w:rPr>
          <w:t>43</w:t>
        </w:r>
        <w:r w:rsidRPr="005610B4">
          <w:rPr>
            <w:noProof/>
            <w:webHidden/>
          </w:rPr>
          <w:fldChar w:fldCharType="end"/>
        </w:r>
      </w:hyperlink>
    </w:p>
    <w:p w14:paraId="59E66CEB" w14:textId="20C48BEA"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61" w:history="1">
        <w:r w:rsidRPr="005610B4">
          <w:rPr>
            <w:rStyle w:val="Hyperlink"/>
            <w:noProof/>
            <w:lang w:val="pl-PL"/>
          </w:rPr>
          <w:t>9.1.3.</w:t>
        </w:r>
        <w:r w:rsidRPr="005610B4">
          <w:rPr>
            <w:rStyle w:val="Hyperlink"/>
            <w:noProof/>
          </w:rPr>
          <w:t xml:space="preserve"> </w:t>
        </w:r>
        <w:r w:rsidRPr="005610B4">
          <w:rPr>
            <w:rStyle w:val="Hyperlink"/>
            <w:noProof/>
            <w:lang w:val="pl-PL"/>
          </w:rPr>
          <w:t>Uruchomienie Microsoft Word poprzez wybór pliku szablonu</w:t>
        </w:r>
        <w:r w:rsidRPr="005610B4">
          <w:rPr>
            <w:noProof/>
            <w:webHidden/>
          </w:rPr>
          <w:tab/>
        </w:r>
        <w:r w:rsidRPr="005610B4">
          <w:rPr>
            <w:noProof/>
            <w:webHidden/>
          </w:rPr>
          <w:fldChar w:fldCharType="begin"/>
        </w:r>
        <w:r w:rsidRPr="005610B4">
          <w:rPr>
            <w:noProof/>
            <w:webHidden/>
          </w:rPr>
          <w:instrText xml:space="preserve"> PAGEREF _Toc214267361 \h </w:instrText>
        </w:r>
        <w:r w:rsidRPr="005610B4">
          <w:rPr>
            <w:noProof/>
            <w:webHidden/>
          </w:rPr>
        </w:r>
        <w:r w:rsidRPr="005610B4">
          <w:rPr>
            <w:noProof/>
            <w:webHidden/>
          </w:rPr>
          <w:fldChar w:fldCharType="separate"/>
        </w:r>
        <w:r w:rsidRPr="005610B4">
          <w:rPr>
            <w:noProof/>
            <w:webHidden/>
          </w:rPr>
          <w:t>44</w:t>
        </w:r>
        <w:r w:rsidRPr="005610B4">
          <w:rPr>
            <w:noProof/>
            <w:webHidden/>
          </w:rPr>
          <w:fldChar w:fldCharType="end"/>
        </w:r>
      </w:hyperlink>
    </w:p>
    <w:p w14:paraId="77ED4FAE" w14:textId="202233F3"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62" w:history="1">
        <w:r w:rsidRPr="005610B4">
          <w:rPr>
            <w:rStyle w:val="Hyperlink"/>
            <w:noProof/>
          </w:rPr>
          <w:t>9.2. Tryb pracy edycja plików konfiguracyjnych</w:t>
        </w:r>
        <w:r w:rsidRPr="005610B4">
          <w:rPr>
            <w:noProof/>
            <w:webHidden/>
          </w:rPr>
          <w:tab/>
        </w:r>
        <w:r w:rsidRPr="005610B4">
          <w:rPr>
            <w:noProof/>
            <w:webHidden/>
          </w:rPr>
          <w:fldChar w:fldCharType="begin"/>
        </w:r>
        <w:r w:rsidRPr="005610B4">
          <w:rPr>
            <w:noProof/>
            <w:webHidden/>
          </w:rPr>
          <w:instrText xml:space="preserve"> PAGEREF _Toc214267362 \h </w:instrText>
        </w:r>
        <w:r w:rsidRPr="005610B4">
          <w:rPr>
            <w:noProof/>
            <w:webHidden/>
          </w:rPr>
        </w:r>
        <w:r w:rsidRPr="005610B4">
          <w:rPr>
            <w:noProof/>
            <w:webHidden/>
          </w:rPr>
          <w:fldChar w:fldCharType="separate"/>
        </w:r>
        <w:r w:rsidRPr="005610B4">
          <w:rPr>
            <w:noProof/>
            <w:webHidden/>
          </w:rPr>
          <w:t>44</w:t>
        </w:r>
        <w:r w:rsidRPr="005610B4">
          <w:rPr>
            <w:noProof/>
            <w:webHidden/>
          </w:rPr>
          <w:fldChar w:fldCharType="end"/>
        </w:r>
      </w:hyperlink>
    </w:p>
    <w:p w14:paraId="6616BE05" w14:textId="4F7C9E84"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63" w:history="1">
        <w:r w:rsidRPr="005610B4">
          <w:rPr>
            <w:rStyle w:val="Hyperlink"/>
            <w:noProof/>
          </w:rPr>
          <w:t>9.3. Normal.dotm</w:t>
        </w:r>
        <w:r w:rsidRPr="005610B4">
          <w:rPr>
            <w:noProof/>
            <w:webHidden/>
          </w:rPr>
          <w:tab/>
        </w:r>
        <w:r w:rsidRPr="005610B4">
          <w:rPr>
            <w:noProof/>
            <w:webHidden/>
          </w:rPr>
          <w:fldChar w:fldCharType="begin"/>
        </w:r>
        <w:r w:rsidRPr="005610B4">
          <w:rPr>
            <w:noProof/>
            <w:webHidden/>
          </w:rPr>
          <w:instrText xml:space="preserve"> PAGEREF _Toc214267363 \h </w:instrText>
        </w:r>
        <w:r w:rsidRPr="005610B4">
          <w:rPr>
            <w:noProof/>
            <w:webHidden/>
          </w:rPr>
        </w:r>
        <w:r w:rsidRPr="005610B4">
          <w:rPr>
            <w:noProof/>
            <w:webHidden/>
          </w:rPr>
          <w:fldChar w:fldCharType="separate"/>
        </w:r>
        <w:r w:rsidRPr="005610B4">
          <w:rPr>
            <w:noProof/>
            <w:webHidden/>
          </w:rPr>
          <w:t>45</w:t>
        </w:r>
        <w:r w:rsidRPr="005610B4">
          <w:rPr>
            <w:noProof/>
            <w:webHidden/>
          </w:rPr>
          <w:fldChar w:fldCharType="end"/>
        </w:r>
      </w:hyperlink>
    </w:p>
    <w:p w14:paraId="1184B0BE" w14:textId="194FE996"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64" w:history="1">
        <w:r w:rsidRPr="005610B4">
          <w:rPr>
            <w:rStyle w:val="Hyperlink"/>
            <w:noProof/>
          </w:rPr>
          <w:t>10. Microsoft Word processor workflows</w:t>
        </w:r>
        <w:r w:rsidRPr="005610B4">
          <w:rPr>
            <w:noProof/>
            <w:webHidden/>
          </w:rPr>
          <w:tab/>
        </w:r>
        <w:r w:rsidRPr="005610B4">
          <w:rPr>
            <w:noProof/>
            <w:webHidden/>
          </w:rPr>
          <w:fldChar w:fldCharType="begin"/>
        </w:r>
        <w:r w:rsidRPr="005610B4">
          <w:rPr>
            <w:noProof/>
            <w:webHidden/>
          </w:rPr>
          <w:instrText xml:space="preserve"> PAGEREF _Toc214267364 \h </w:instrText>
        </w:r>
        <w:r w:rsidRPr="005610B4">
          <w:rPr>
            <w:noProof/>
            <w:webHidden/>
          </w:rPr>
        </w:r>
        <w:r w:rsidRPr="005610B4">
          <w:rPr>
            <w:noProof/>
            <w:webHidden/>
          </w:rPr>
          <w:fldChar w:fldCharType="separate"/>
        </w:r>
        <w:r w:rsidRPr="005610B4">
          <w:rPr>
            <w:noProof/>
            <w:webHidden/>
          </w:rPr>
          <w:t>46</w:t>
        </w:r>
        <w:r w:rsidRPr="005610B4">
          <w:rPr>
            <w:noProof/>
            <w:webHidden/>
          </w:rPr>
          <w:fldChar w:fldCharType="end"/>
        </w:r>
      </w:hyperlink>
    </w:p>
    <w:p w14:paraId="2A7D2438" w14:textId="652B089C"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365" w:history="1">
        <w:r w:rsidRPr="005610B4">
          <w:rPr>
            <w:rStyle w:val="Hyperlink"/>
            <w:noProof/>
            <w:lang w:val="pl-PL"/>
          </w:rPr>
          <w:t>11.</w:t>
        </w:r>
        <w:r w:rsidRPr="005610B4">
          <w:rPr>
            <w:rStyle w:val="Hyperlink"/>
            <w:noProof/>
          </w:rPr>
          <w:t xml:space="preserve"> </w:t>
        </w:r>
        <w:r w:rsidRPr="005610B4">
          <w:rPr>
            <w:rStyle w:val="Hyperlink"/>
            <w:noProof/>
            <w:lang w:val="pl-PL"/>
          </w:rPr>
          <w:t>Informacje składowe wykorzystywane przez Microsoft Word</w:t>
        </w:r>
        <w:r w:rsidRPr="005610B4">
          <w:rPr>
            <w:noProof/>
            <w:webHidden/>
          </w:rPr>
          <w:tab/>
        </w:r>
        <w:r w:rsidRPr="005610B4">
          <w:rPr>
            <w:noProof/>
            <w:webHidden/>
          </w:rPr>
          <w:fldChar w:fldCharType="begin"/>
        </w:r>
        <w:r w:rsidRPr="005610B4">
          <w:rPr>
            <w:noProof/>
            <w:webHidden/>
          </w:rPr>
          <w:instrText xml:space="preserve"> PAGEREF _Toc214267365 \h </w:instrText>
        </w:r>
        <w:r w:rsidRPr="005610B4">
          <w:rPr>
            <w:noProof/>
            <w:webHidden/>
          </w:rPr>
        </w:r>
        <w:r w:rsidRPr="005610B4">
          <w:rPr>
            <w:noProof/>
            <w:webHidden/>
          </w:rPr>
          <w:fldChar w:fldCharType="separate"/>
        </w:r>
        <w:r w:rsidRPr="005610B4">
          <w:rPr>
            <w:noProof/>
            <w:webHidden/>
          </w:rPr>
          <w:t>47</w:t>
        </w:r>
        <w:r w:rsidRPr="005610B4">
          <w:rPr>
            <w:noProof/>
            <w:webHidden/>
          </w:rPr>
          <w:fldChar w:fldCharType="end"/>
        </w:r>
      </w:hyperlink>
    </w:p>
    <w:p w14:paraId="1DE33EDB" w14:textId="059C35FD"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66" w:history="1">
        <w:r w:rsidRPr="005610B4">
          <w:rPr>
            <w:rStyle w:val="Hyperlink"/>
            <w:noProof/>
          </w:rPr>
          <w:t>11.1. Content</w:t>
        </w:r>
        <w:r w:rsidRPr="005610B4">
          <w:rPr>
            <w:noProof/>
            <w:webHidden/>
          </w:rPr>
          <w:tab/>
        </w:r>
        <w:r w:rsidRPr="005610B4">
          <w:rPr>
            <w:noProof/>
            <w:webHidden/>
          </w:rPr>
          <w:fldChar w:fldCharType="begin"/>
        </w:r>
        <w:r w:rsidRPr="005610B4">
          <w:rPr>
            <w:noProof/>
            <w:webHidden/>
          </w:rPr>
          <w:instrText xml:space="preserve"> PAGEREF _Toc214267366 \h </w:instrText>
        </w:r>
        <w:r w:rsidRPr="005610B4">
          <w:rPr>
            <w:noProof/>
            <w:webHidden/>
          </w:rPr>
        </w:r>
        <w:r w:rsidRPr="005610B4">
          <w:rPr>
            <w:noProof/>
            <w:webHidden/>
          </w:rPr>
          <w:fldChar w:fldCharType="separate"/>
        </w:r>
        <w:r w:rsidRPr="005610B4">
          <w:rPr>
            <w:noProof/>
            <w:webHidden/>
          </w:rPr>
          <w:t>47</w:t>
        </w:r>
        <w:r w:rsidRPr="005610B4">
          <w:rPr>
            <w:noProof/>
            <w:webHidden/>
          </w:rPr>
          <w:fldChar w:fldCharType="end"/>
        </w:r>
      </w:hyperlink>
    </w:p>
    <w:p w14:paraId="31EF081D" w14:textId="4393A4A8"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67" w:history="1">
        <w:r w:rsidRPr="005610B4">
          <w:rPr>
            <w:rStyle w:val="Hyperlink"/>
            <w:noProof/>
            <w:lang w:val="pl-PL"/>
          </w:rPr>
          <w:t>11.2.</w:t>
        </w:r>
        <w:r w:rsidRPr="005610B4">
          <w:rPr>
            <w:rStyle w:val="Hyperlink"/>
            <w:noProof/>
          </w:rPr>
          <w:t xml:space="preserve"> </w:t>
        </w:r>
        <w:r w:rsidRPr="005610B4">
          <w:rPr>
            <w:rStyle w:val="Hyperlink"/>
            <w:noProof/>
            <w:lang w:val="pl-PL"/>
          </w:rPr>
          <w:t>Style (C_F_Styles.dotm)</w:t>
        </w:r>
        <w:r w:rsidRPr="005610B4">
          <w:rPr>
            <w:noProof/>
            <w:webHidden/>
          </w:rPr>
          <w:tab/>
        </w:r>
        <w:r w:rsidRPr="005610B4">
          <w:rPr>
            <w:noProof/>
            <w:webHidden/>
          </w:rPr>
          <w:fldChar w:fldCharType="begin"/>
        </w:r>
        <w:r w:rsidRPr="005610B4">
          <w:rPr>
            <w:noProof/>
            <w:webHidden/>
          </w:rPr>
          <w:instrText xml:space="preserve"> PAGEREF _Toc214267367 \h </w:instrText>
        </w:r>
        <w:r w:rsidRPr="005610B4">
          <w:rPr>
            <w:noProof/>
            <w:webHidden/>
          </w:rPr>
        </w:r>
        <w:r w:rsidRPr="005610B4">
          <w:rPr>
            <w:noProof/>
            <w:webHidden/>
          </w:rPr>
          <w:fldChar w:fldCharType="separate"/>
        </w:r>
        <w:r w:rsidRPr="005610B4">
          <w:rPr>
            <w:noProof/>
            <w:webHidden/>
          </w:rPr>
          <w:t>47</w:t>
        </w:r>
        <w:r w:rsidRPr="005610B4">
          <w:rPr>
            <w:noProof/>
            <w:webHidden/>
          </w:rPr>
          <w:fldChar w:fldCharType="end"/>
        </w:r>
      </w:hyperlink>
    </w:p>
    <w:p w14:paraId="3A170EFC" w14:textId="08832772"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68" w:history="1">
        <w:r w:rsidRPr="005610B4">
          <w:rPr>
            <w:rStyle w:val="Hyperlink"/>
            <w:noProof/>
          </w:rPr>
          <w:t>11.2.1. Why to make this file?</w:t>
        </w:r>
        <w:r w:rsidRPr="005610B4">
          <w:rPr>
            <w:noProof/>
            <w:webHidden/>
          </w:rPr>
          <w:tab/>
        </w:r>
        <w:r w:rsidRPr="005610B4">
          <w:rPr>
            <w:noProof/>
            <w:webHidden/>
          </w:rPr>
          <w:fldChar w:fldCharType="begin"/>
        </w:r>
        <w:r w:rsidRPr="005610B4">
          <w:rPr>
            <w:noProof/>
            <w:webHidden/>
          </w:rPr>
          <w:instrText xml:space="preserve"> PAGEREF _Toc214267368 \h </w:instrText>
        </w:r>
        <w:r w:rsidRPr="005610B4">
          <w:rPr>
            <w:noProof/>
            <w:webHidden/>
          </w:rPr>
        </w:r>
        <w:r w:rsidRPr="005610B4">
          <w:rPr>
            <w:noProof/>
            <w:webHidden/>
          </w:rPr>
          <w:fldChar w:fldCharType="separate"/>
        </w:r>
        <w:r w:rsidRPr="005610B4">
          <w:rPr>
            <w:noProof/>
            <w:webHidden/>
          </w:rPr>
          <w:t>47</w:t>
        </w:r>
        <w:r w:rsidRPr="005610B4">
          <w:rPr>
            <w:noProof/>
            <w:webHidden/>
          </w:rPr>
          <w:fldChar w:fldCharType="end"/>
        </w:r>
      </w:hyperlink>
    </w:p>
    <w:p w14:paraId="21A6BA35" w14:textId="7C4D054F"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69" w:history="1">
        <w:r w:rsidRPr="005610B4">
          <w:rPr>
            <w:rStyle w:val="Hyperlink"/>
            <w:noProof/>
          </w:rPr>
          <w:t>11.2.2. How to make this file?</w:t>
        </w:r>
        <w:r w:rsidRPr="005610B4">
          <w:rPr>
            <w:noProof/>
            <w:webHidden/>
          </w:rPr>
          <w:tab/>
        </w:r>
        <w:r w:rsidRPr="005610B4">
          <w:rPr>
            <w:noProof/>
            <w:webHidden/>
          </w:rPr>
          <w:fldChar w:fldCharType="begin"/>
        </w:r>
        <w:r w:rsidRPr="005610B4">
          <w:rPr>
            <w:noProof/>
            <w:webHidden/>
          </w:rPr>
          <w:instrText xml:space="preserve"> PAGEREF _Toc214267369 \h </w:instrText>
        </w:r>
        <w:r w:rsidRPr="005610B4">
          <w:rPr>
            <w:noProof/>
            <w:webHidden/>
          </w:rPr>
        </w:r>
        <w:r w:rsidRPr="005610B4">
          <w:rPr>
            <w:noProof/>
            <w:webHidden/>
          </w:rPr>
          <w:fldChar w:fldCharType="separate"/>
        </w:r>
        <w:r w:rsidRPr="005610B4">
          <w:rPr>
            <w:noProof/>
            <w:webHidden/>
          </w:rPr>
          <w:t>48</w:t>
        </w:r>
        <w:r w:rsidRPr="005610B4">
          <w:rPr>
            <w:noProof/>
            <w:webHidden/>
          </w:rPr>
          <w:fldChar w:fldCharType="end"/>
        </w:r>
      </w:hyperlink>
    </w:p>
    <w:p w14:paraId="144242DF" w14:textId="5037BC4A"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0" w:history="1">
        <w:r w:rsidRPr="005610B4">
          <w:rPr>
            <w:rStyle w:val="Hyperlink"/>
            <w:noProof/>
            <w:lang w:val="pl-PL"/>
          </w:rPr>
          <w:t>11.2.3.</w:t>
        </w:r>
        <w:r w:rsidRPr="005610B4">
          <w:rPr>
            <w:rStyle w:val="Hyperlink"/>
            <w:noProof/>
          </w:rPr>
          <w:t xml:space="preserve"> </w:t>
        </w:r>
        <w:r w:rsidRPr="005610B4">
          <w:rPr>
            <w:rStyle w:val="Hyperlink"/>
            <w:noProof/>
            <w:lang w:val="pl-PL"/>
          </w:rPr>
          <w:t>Jak wygląda klasyfikacja typów styli?</w:t>
        </w:r>
        <w:r w:rsidRPr="005610B4">
          <w:rPr>
            <w:noProof/>
            <w:webHidden/>
          </w:rPr>
          <w:tab/>
        </w:r>
        <w:r w:rsidRPr="005610B4">
          <w:rPr>
            <w:noProof/>
            <w:webHidden/>
          </w:rPr>
          <w:fldChar w:fldCharType="begin"/>
        </w:r>
        <w:r w:rsidRPr="005610B4">
          <w:rPr>
            <w:noProof/>
            <w:webHidden/>
          </w:rPr>
          <w:instrText xml:space="preserve"> PAGEREF _Toc214267370 \h </w:instrText>
        </w:r>
        <w:r w:rsidRPr="005610B4">
          <w:rPr>
            <w:noProof/>
            <w:webHidden/>
          </w:rPr>
        </w:r>
        <w:r w:rsidRPr="005610B4">
          <w:rPr>
            <w:noProof/>
            <w:webHidden/>
          </w:rPr>
          <w:fldChar w:fldCharType="separate"/>
        </w:r>
        <w:r w:rsidRPr="005610B4">
          <w:rPr>
            <w:noProof/>
            <w:webHidden/>
          </w:rPr>
          <w:t>48</w:t>
        </w:r>
        <w:r w:rsidRPr="005610B4">
          <w:rPr>
            <w:noProof/>
            <w:webHidden/>
          </w:rPr>
          <w:fldChar w:fldCharType="end"/>
        </w:r>
      </w:hyperlink>
    </w:p>
    <w:p w14:paraId="4D0C20A7" w14:textId="669BF048"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1" w:history="1">
        <w:r w:rsidRPr="005610B4">
          <w:rPr>
            <w:rStyle w:val="Hyperlink"/>
            <w:noProof/>
          </w:rPr>
          <w:t>11.2.4. Quirks of default styling "Set Defaults"</w:t>
        </w:r>
        <w:r w:rsidRPr="005610B4">
          <w:rPr>
            <w:noProof/>
            <w:webHidden/>
          </w:rPr>
          <w:tab/>
        </w:r>
        <w:r w:rsidRPr="005610B4">
          <w:rPr>
            <w:noProof/>
            <w:webHidden/>
          </w:rPr>
          <w:fldChar w:fldCharType="begin"/>
        </w:r>
        <w:r w:rsidRPr="005610B4">
          <w:rPr>
            <w:noProof/>
            <w:webHidden/>
          </w:rPr>
          <w:instrText xml:space="preserve"> PAGEREF _Toc214267371 \h </w:instrText>
        </w:r>
        <w:r w:rsidRPr="005610B4">
          <w:rPr>
            <w:noProof/>
            <w:webHidden/>
          </w:rPr>
        </w:r>
        <w:r w:rsidRPr="005610B4">
          <w:rPr>
            <w:noProof/>
            <w:webHidden/>
          </w:rPr>
          <w:fldChar w:fldCharType="separate"/>
        </w:r>
        <w:r w:rsidRPr="005610B4">
          <w:rPr>
            <w:noProof/>
            <w:webHidden/>
          </w:rPr>
          <w:t>48</w:t>
        </w:r>
        <w:r w:rsidRPr="005610B4">
          <w:rPr>
            <w:noProof/>
            <w:webHidden/>
          </w:rPr>
          <w:fldChar w:fldCharType="end"/>
        </w:r>
      </w:hyperlink>
    </w:p>
    <w:p w14:paraId="654D96FC" w14:textId="3888ED8E"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2" w:history="1">
        <w:r w:rsidRPr="005610B4">
          <w:rPr>
            <w:rStyle w:val="Hyperlink"/>
            <w:noProof/>
          </w:rPr>
          <w:t>11.2.5. Paragraph settings, line spacing</w:t>
        </w:r>
        <w:r w:rsidRPr="005610B4">
          <w:rPr>
            <w:noProof/>
            <w:webHidden/>
          </w:rPr>
          <w:tab/>
        </w:r>
        <w:r w:rsidRPr="005610B4">
          <w:rPr>
            <w:noProof/>
            <w:webHidden/>
          </w:rPr>
          <w:fldChar w:fldCharType="begin"/>
        </w:r>
        <w:r w:rsidRPr="005610B4">
          <w:rPr>
            <w:noProof/>
            <w:webHidden/>
          </w:rPr>
          <w:instrText xml:space="preserve"> PAGEREF _Toc214267372 \h </w:instrText>
        </w:r>
        <w:r w:rsidRPr="005610B4">
          <w:rPr>
            <w:noProof/>
            <w:webHidden/>
          </w:rPr>
        </w:r>
        <w:r w:rsidRPr="005610B4">
          <w:rPr>
            <w:noProof/>
            <w:webHidden/>
          </w:rPr>
          <w:fldChar w:fldCharType="separate"/>
        </w:r>
        <w:r w:rsidRPr="005610B4">
          <w:rPr>
            <w:noProof/>
            <w:webHidden/>
          </w:rPr>
          <w:t>50</w:t>
        </w:r>
        <w:r w:rsidRPr="005610B4">
          <w:rPr>
            <w:noProof/>
            <w:webHidden/>
          </w:rPr>
          <w:fldChar w:fldCharType="end"/>
        </w:r>
      </w:hyperlink>
    </w:p>
    <w:p w14:paraId="6CA62619" w14:textId="549C5C80"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3" w:history="1">
        <w:r w:rsidRPr="005610B4">
          <w:rPr>
            <w:rStyle w:val="Hyperlink"/>
            <w:noProof/>
            <w:lang w:val="pl-PL"/>
          </w:rPr>
          <w:t>11.2.6.</w:t>
        </w:r>
        <w:r w:rsidRPr="005610B4">
          <w:rPr>
            <w:rStyle w:val="Hyperlink"/>
            <w:noProof/>
          </w:rPr>
          <w:t xml:space="preserve"> </w:t>
        </w:r>
        <w:r w:rsidRPr="005610B4">
          <w:rPr>
            <w:rStyle w:val="Hyperlink"/>
            <w:noProof/>
            <w:lang w:val="pl-PL"/>
          </w:rPr>
          <w:t>Jakie są najważniejsze skróty klawiaturowe związane z wykorzystaniem styli?</w:t>
        </w:r>
        <w:r w:rsidRPr="005610B4">
          <w:rPr>
            <w:noProof/>
            <w:webHidden/>
          </w:rPr>
          <w:tab/>
        </w:r>
        <w:r w:rsidRPr="005610B4">
          <w:rPr>
            <w:noProof/>
            <w:webHidden/>
          </w:rPr>
          <w:fldChar w:fldCharType="begin"/>
        </w:r>
        <w:r w:rsidRPr="005610B4">
          <w:rPr>
            <w:noProof/>
            <w:webHidden/>
          </w:rPr>
          <w:instrText xml:space="preserve"> PAGEREF _Toc214267373 \h </w:instrText>
        </w:r>
        <w:r w:rsidRPr="005610B4">
          <w:rPr>
            <w:noProof/>
            <w:webHidden/>
          </w:rPr>
        </w:r>
        <w:r w:rsidRPr="005610B4">
          <w:rPr>
            <w:noProof/>
            <w:webHidden/>
          </w:rPr>
          <w:fldChar w:fldCharType="separate"/>
        </w:r>
        <w:r w:rsidRPr="005610B4">
          <w:rPr>
            <w:noProof/>
            <w:webHidden/>
          </w:rPr>
          <w:t>50</w:t>
        </w:r>
        <w:r w:rsidRPr="005610B4">
          <w:rPr>
            <w:noProof/>
            <w:webHidden/>
          </w:rPr>
          <w:fldChar w:fldCharType="end"/>
        </w:r>
      </w:hyperlink>
    </w:p>
    <w:p w14:paraId="3D108425" w14:textId="3D7F9288"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4" w:history="1">
        <w:r w:rsidRPr="005610B4">
          <w:rPr>
            <w:rStyle w:val="Hyperlink"/>
            <w:noProof/>
            <w:lang w:val="pl-PL"/>
          </w:rPr>
          <w:t>11.2.7.</w:t>
        </w:r>
        <w:r w:rsidRPr="005610B4">
          <w:rPr>
            <w:rStyle w:val="Hyperlink"/>
            <w:noProof/>
          </w:rPr>
          <w:t xml:space="preserve"> </w:t>
        </w:r>
        <w:r w:rsidRPr="005610B4">
          <w:rPr>
            <w:rStyle w:val="Hyperlink"/>
            <w:noProof/>
            <w:lang w:val="pl-PL"/>
          </w:rPr>
          <w:t>Jak usunąć zbędne style z szablonu?</w:t>
        </w:r>
        <w:r w:rsidRPr="005610B4">
          <w:rPr>
            <w:noProof/>
            <w:webHidden/>
          </w:rPr>
          <w:tab/>
        </w:r>
        <w:r w:rsidRPr="005610B4">
          <w:rPr>
            <w:noProof/>
            <w:webHidden/>
          </w:rPr>
          <w:fldChar w:fldCharType="begin"/>
        </w:r>
        <w:r w:rsidRPr="005610B4">
          <w:rPr>
            <w:noProof/>
            <w:webHidden/>
          </w:rPr>
          <w:instrText xml:space="preserve"> PAGEREF _Toc214267374 \h </w:instrText>
        </w:r>
        <w:r w:rsidRPr="005610B4">
          <w:rPr>
            <w:noProof/>
            <w:webHidden/>
          </w:rPr>
        </w:r>
        <w:r w:rsidRPr="005610B4">
          <w:rPr>
            <w:noProof/>
            <w:webHidden/>
          </w:rPr>
          <w:fldChar w:fldCharType="separate"/>
        </w:r>
        <w:r w:rsidRPr="005610B4">
          <w:rPr>
            <w:noProof/>
            <w:webHidden/>
          </w:rPr>
          <w:t>50</w:t>
        </w:r>
        <w:r w:rsidRPr="005610B4">
          <w:rPr>
            <w:noProof/>
            <w:webHidden/>
          </w:rPr>
          <w:fldChar w:fldCharType="end"/>
        </w:r>
      </w:hyperlink>
    </w:p>
    <w:p w14:paraId="3DAA4B0B" w14:textId="49D5DF75"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5" w:history="1">
        <w:r w:rsidRPr="005610B4">
          <w:rPr>
            <w:rStyle w:val="Hyperlink"/>
            <w:noProof/>
            <w:lang w:val="pl-PL"/>
          </w:rPr>
          <w:t>11.2.8.</w:t>
        </w:r>
        <w:r w:rsidRPr="005610B4">
          <w:rPr>
            <w:rStyle w:val="Hyperlink"/>
            <w:noProof/>
          </w:rPr>
          <w:t xml:space="preserve"> </w:t>
        </w:r>
        <w:r w:rsidRPr="005610B4">
          <w:rPr>
            <w:rStyle w:val="Hyperlink"/>
            <w:noProof/>
            <w:lang w:val="pl-PL"/>
          </w:rPr>
          <w:t>Czy do pliku DOCX da się dołączyć szablon bez automatycznego kopiowania styli?</w:t>
        </w:r>
        <w:r w:rsidRPr="005610B4">
          <w:rPr>
            <w:noProof/>
            <w:webHidden/>
          </w:rPr>
          <w:tab/>
        </w:r>
        <w:r w:rsidRPr="005610B4">
          <w:rPr>
            <w:noProof/>
            <w:webHidden/>
          </w:rPr>
          <w:fldChar w:fldCharType="begin"/>
        </w:r>
        <w:r w:rsidRPr="005610B4">
          <w:rPr>
            <w:noProof/>
            <w:webHidden/>
          </w:rPr>
          <w:instrText xml:space="preserve"> PAGEREF _Toc214267375 \h </w:instrText>
        </w:r>
        <w:r w:rsidRPr="005610B4">
          <w:rPr>
            <w:noProof/>
            <w:webHidden/>
          </w:rPr>
        </w:r>
        <w:r w:rsidRPr="005610B4">
          <w:rPr>
            <w:noProof/>
            <w:webHidden/>
          </w:rPr>
          <w:fldChar w:fldCharType="separate"/>
        </w:r>
        <w:r w:rsidRPr="005610B4">
          <w:rPr>
            <w:noProof/>
            <w:webHidden/>
          </w:rPr>
          <w:t>51</w:t>
        </w:r>
        <w:r w:rsidRPr="005610B4">
          <w:rPr>
            <w:noProof/>
            <w:webHidden/>
          </w:rPr>
          <w:fldChar w:fldCharType="end"/>
        </w:r>
      </w:hyperlink>
    </w:p>
    <w:p w14:paraId="490DC966" w14:textId="3680FB2D"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6" w:history="1">
        <w:r w:rsidRPr="005610B4">
          <w:rPr>
            <w:rStyle w:val="Hyperlink"/>
            <w:noProof/>
            <w:lang w:val="pl-PL"/>
          </w:rPr>
          <w:t>11.2.9.</w:t>
        </w:r>
        <w:r w:rsidRPr="005610B4">
          <w:rPr>
            <w:rStyle w:val="Hyperlink"/>
            <w:noProof/>
          </w:rPr>
          <w:t xml:space="preserve"> </w:t>
        </w:r>
        <w:r w:rsidRPr="005610B4">
          <w:rPr>
            <w:rStyle w:val="Hyperlink"/>
            <w:noProof/>
            <w:lang w:val="pl-PL"/>
          </w:rPr>
          <w:t>Dlaczego ktoś może chcieć to zrobić?</w:t>
        </w:r>
        <w:r w:rsidRPr="005610B4">
          <w:rPr>
            <w:noProof/>
            <w:webHidden/>
          </w:rPr>
          <w:tab/>
        </w:r>
        <w:r w:rsidRPr="005610B4">
          <w:rPr>
            <w:noProof/>
            <w:webHidden/>
          </w:rPr>
          <w:fldChar w:fldCharType="begin"/>
        </w:r>
        <w:r w:rsidRPr="005610B4">
          <w:rPr>
            <w:noProof/>
            <w:webHidden/>
          </w:rPr>
          <w:instrText xml:space="preserve"> PAGEREF _Toc214267376 \h </w:instrText>
        </w:r>
        <w:r w:rsidRPr="005610B4">
          <w:rPr>
            <w:noProof/>
            <w:webHidden/>
          </w:rPr>
        </w:r>
        <w:r w:rsidRPr="005610B4">
          <w:rPr>
            <w:noProof/>
            <w:webHidden/>
          </w:rPr>
          <w:fldChar w:fldCharType="separate"/>
        </w:r>
        <w:r w:rsidRPr="005610B4">
          <w:rPr>
            <w:noProof/>
            <w:webHidden/>
          </w:rPr>
          <w:t>52</w:t>
        </w:r>
        <w:r w:rsidRPr="005610B4">
          <w:rPr>
            <w:noProof/>
            <w:webHidden/>
          </w:rPr>
          <w:fldChar w:fldCharType="end"/>
        </w:r>
      </w:hyperlink>
    </w:p>
    <w:p w14:paraId="30F4372E" w14:textId="23C948F0"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7" w:history="1">
        <w:r w:rsidRPr="005610B4">
          <w:rPr>
            <w:rStyle w:val="Hyperlink"/>
            <w:noProof/>
            <w:lang w:val="pl-PL"/>
          </w:rPr>
          <w:t>11.2.10.</w:t>
        </w:r>
        <w:r w:rsidRPr="005610B4">
          <w:rPr>
            <w:rStyle w:val="Hyperlink"/>
            <w:noProof/>
          </w:rPr>
          <w:t xml:space="preserve"> </w:t>
        </w:r>
        <w:r w:rsidRPr="005610B4">
          <w:rPr>
            <w:rStyle w:val="Hyperlink"/>
            <w:noProof/>
            <w:lang w:val="pl-PL"/>
          </w:rPr>
          <w:t>Jak sprawdzić, czy w dokumencie prawidłowo wykorzystane są style z szablonu?</w:t>
        </w:r>
        <w:r w:rsidRPr="005610B4">
          <w:rPr>
            <w:noProof/>
            <w:webHidden/>
          </w:rPr>
          <w:tab/>
        </w:r>
        <w:r w:rsidRPr="005610B4">
          <w:rPr>
            <w:noProof/>
            <w:webHidden/>
          </w:rPr>
          <w:fldChar w:fldCharType="begin"/>
        </w:r>
        <w:r w:rsidRPr="005610B4">
          <w:rPr>
            <w:noProof/>
            <w:webHidden/>
          </w:rPr>
          <w:instrText xml:space="preserve"> PAGEREF _Toc214267377 \h </w:instrText>
        </w:r>
        <w:r w:rsidRPr="005610B4">
          <w:rPr>
            <w:noProof/>
            <w:webHidden/>
          </w:rPr>
        </w:r>
        <w:r w:rsidRPr="005610B4">
          <w:rPr>
            <w:noProof/>
            <w:webHidden/>
          </w:rPr>
          <w:fldChar w:fldCharType="separate"/>
        </w:r>
        <w:r w:rsidRPr="005610B4">
          <w:rPr>
            <w:noProof/>
            <w:webHidden/>
          </w:rPr>
          <w:t>52</w:t>
        </w:r>
        <w:r w:rsidRPr="005610B4">
          <w:rPr>
            <w:noProof/>
            <w:webHidden/>
          </w:rPr>
          <w:fldChar w:fldCharType="end"/>
        </w:r>
      </w:hyperlink>
    </w:p>
    <w:p w14:paraId="23F5B37C" w14:textId="243B27A6"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8" w:history="1">
        <w:r w:rsidRPr="005610B4">
          <w:rPr>
            <w:rStyle w:val="Hyperlink"/>
            <w:noProof/>
            <w:lang w:val="pl-PL"/>
          </w:rPr>
          <w:t>11.2.11.</w:t>
        </w:r>
        <w:r w:rsidRPr="005610B4">
          <w:rPr>
            <w:rStyle w:val="Hyperlink"/>
            <w:noProof/>
          </w:rPr>
          <w:t xml:space="preserve"> </w:t>
        </w:r>
        <w:r w:rsidRPr="005610B4">
          <w:rPr>
            <w:rStyle w:val="Hyperlink"/>
            <w:noProof/>
            <w:lang w:val="pl-PL"/>
          </w:rPr>
          <w:t>Czy gdzieś można zobaczyć, jak wyglądają wszystkie style znajdujące się w szablonie?</w:t>
        </w:r>
        <w:r w:rsidRPr="005610B4">
          <w:rPr>
            <w:noProof/>
            <w:webHidden/>
          </w:rPr>
          <w:tab/>
        </w:r>
        <w:r w:rsidRPr="005610B4">
          <w:rPr>
            <w:noProof/>
            <w:webHidden/>
          </w:rPr>
          <w:fldChar w:fldCharType="begin"/>
        </w:r>
        <w:r w:rsidRPr="005610B4">
          <w:rPr>
            <w:noProof/>
            <w:webHidden/>
          </w:rPr>
          <w:instrText xml:space="preserve"> PAGEREF _Toc214267378 \h </w:instrText>
        </w:r>
        <w:r w:rsidRPr="005610B4">
          <w:rPr>
            <w:noProof/>
            <w:webHidden/>
          </w:rPr>
        </w:r>
        <w:r w:rsidRPr="005610B4">
          <w:rPr>
            <w:noProof/>
            <w:webHidden/>
          </w:rPr>
          <w:fldChar w:fldCharType="separate"/>
        </w:r>
        <w:r w:rsidRPr="005610B4">
          <w:rPr>
            <w:noProof/>
            <w:webHidden/>
          </w:rPr>
          <w:t>52</w:t>
        </w:r>
        <w:r w:rsidRPr="005610B4">
          <w:rPr>
            <w:noProof/>
            <w:webHidden/>
          </w:rPr>
          <w:fldChar w:fldCharType="end"/>
        </w:r>
      </w:hyperlink>
    </w:p>
    <w:p w14:paraId="23F3525F" w14:textId="486610B3"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79" w:history="1">
        <w:r w:rsidRPr="005610B4">
          <w:rPr>
            <w:rStyle w:val="Hyperlink"/>
            <w:noProof/>
          </w:rPr>
          <w:t>11.2.12. Projekt stylu „Normalny ms”</w:t>
        </w:r>
        <w:r w:rsidRPr="005610B4">
          <w:rPr>
            <w:noProof/>
            <w:webHidden/>
          </w:rPr>
          <w:tab/>
        </w:r>
        <w:r w:rsidRPr="005610B4">
          <w:rPr>
            <w:noProof/>
            <w:webHidden/>
          </w:rPr>
          <w:fldChar w:fldCharType="begin"/>
        </w:r>
        <w:r w:rsidRPr="005610B4">
          <w:rPr>
            <w:noProof/>
            <w:webHidden/>
          </w:rPr>
          <w:instrText xml:space="preserve"> PAGEREF _Toc214267379 \h </w:instrText>
        </w:r>
        <w:r w:rsidRPr="005610B4">
          <w:rPr>
            <w:noProof/>
            <w:webHidden/>
          </w:rPr>
        </w:r>
        <w:r w:rsidRPr="005610B4">
          <w:rPr>
            <w:noProof/>
            <w:webHidden/>
          </w:rPr>
          <w:fldChar w:fldCharType="separate"/>
        </w:r>
        <w:r w:rsidRPr="005610B4">
          <w:rPr>
            <w:noProof/>
            <w:webHidden/>
          </w:rPr>
          <w:t>52</w:t>
        </w:r>
        <w:r w:rsidRPr="005610B4">
          <w:rPr>
            <w:noProof/>
            <w:webHidden/>
          </w:rPr>
          <w:fldChar w:fldCharType="end"/>
        </w:r>
      </w:hyperlink>
    </w:p>
    <w:p w14:paraId="48ABD470" w14:textId="7EDB5944"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0" w:history="1">
        <w:r w:rsidRPr="005610B4">
          <w:rPr>
            <w:rStyle w:val="Hyperlink"/>
            <w:noProof/>
          </w:rPr>
          <w:t>11.2.13. Style nagłówków</w:t>
        </w:r>
        <w:r w:rsidRPr="005610B4">
          <w:rPr>
            <w:noProof/>
            <w:webHidden/>
          </w:rPr>
          <w:tab/>
        </w:r>
        <w:r w:rsidRPr="005610B4">
          <w:rPr>
            <w:noProof/>
            <w:webHidden/>
          </w:rPr>
          <w:fldChar w:fldCharType="begin"/>
        </w:r>
        <w:r w:rsidRPr="005610B4">
          <w:rPr>
            <w:noProof/>
            <w:webHidden/>
          </w:rPr>
          <w:instrText xml:space="preserve"> PAGEREF _Toc214267380 \h </w:instrText>
        </w:r>
        <w:r w:rsidRPr="005610B4">
          <w:rPr>
            <w:noProof/>
            <w:webHidden/>
          </w:rPr>
        </w:r>
        <w:r w:rsidRPr="005610B4">
          <w:rPr>
            <w:noProof/>
            <w:webHidden/>
          </w:rPr>
          <w:fldChar w:fldCharType="separate"/>
        </w:r>
        <w:r w:rsidRPr="005610B4">
          <w:rPr>
            <w:noProof/>
            <w:webHidden/>
          </w:rPr>
          <w:t>53</w:t>
        </w:r>
        <w:r w:rsidRPr="005610B4">
          <w:rPr>
            <w:noProof/>
            <w:webHidden/>
          </w:rPr>
          <w:fldChar w:fldCharType="end"/>
        </w:r>
      </w:hyperlink>
    </w:p>
    <w:p w14:paraId="0301A2EF" w14:textId="529C0A34"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1" w:history="1">
        <w:r w:rsidRPr="005610B4">
          <w:rPr>
            <w:rStyle w:val="Hyperlink"/>
            <w:noProof/>
          </w:rPr>
          <w:t>11.2.14. Jak projektować style?</w:t>
        </w:r>
        <w:r w:rsidRPr="005610B4">
          <w:rPr>
            <w:noProof/>
            <w:webHidden/>
          </w:rPr>
          <w:tab/>
        </w:r>
        <w:r w:rsidRPr="005610B4">
          <w:rPr>
            <w:noProof/>
            <w:webHidden/>
          </w:rPr>
          <w:fldChar w:fldCharType="begin"/>
        </w:r>
        <w:r w:rsidRPr="005610B4">
          <w:rPr>
            <w:noProof/>
            <w:webHidden/>
          </w:rPr>
          <w:instrText xml:space="preserve"> PAGEREF _Toc214267381 \h </w:instrText>
        </w:r>
        <w:r w:rsidRPr="005610B4">
          <w:rPr>
            <w:noProof/>
            <w:webHidden/>
          </w:rPr>
        </w:r>
        <w:r w:rsidRPr="005610B4">
          <w:rPr>
            <w:noProof/>
            <w:webHidden/>
          </w:rPr>
          <w:fldChar w:fldCharType="separate"/>
        </w:r>
        <w:r w:rsidRPr="005610B4">
          <w:rPr>
            <w:noProof/>
            <w:webHidden/>
          </w:rPr>
          <w:t>53</w:t>
        </w:r>
        <w:r w:rsidRPr="005610B4">
          <w:rPr>
            <w:noProof/>
            <w:webHidden/>
          </w:rPr>
          <w:fldChar w:fldCharType="end"/>
        </w:r>
      </w:hyperlink>
    </w:p>
    <w:p w14:paraId="70D460EB" w14:textId="0A224BE0"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2" w:history="1">
        <w:r w:rsidRPr="005610B4">
          <w:rPr>
            <w:rStyle w:val="Hyperlink"/>
            <w:noProof/>
          </w:rPr>
          <w:t>11.3. Makra (vSP_Macros.dotm)</w:t>
        </w:r>
        <w:r w:rsidRPr="005610B4">
          <w:rPr>
            <w:noProof/>
            <w:webHidden/>
          </w:rPr>
          <w:tab/>
        </w:r>
        <w:r w:rsidRPr="005610B4">
          <w:rPr>
            <w:noProof/>
            <w:webHidden/>
          </w:rPr>
          <w:fldChar w:fldCharType="begin"/>
        </w:r>
        <w:r w:rsidRPr="005610B4">
          <w:rPr>
            <w:noProof/>
            <w:webHidden/>
          </w:rPr>
          <w:instrText xml:space="preserve"> PAGEREF _Toc214267382 \h </w:instrText>
        </w:r>
        <w:r w:rsidRPr="005610B4">
          <w:rPr>
            <w:noProof/>
            <w:webHidden/>
          </w:rPr>
        </w:r>
        <w:r w:rsidRPr="005610B4">
          <w:rPr>
            <w:noProof/>
            <w:webHidden/>
          </w:rPr>
          <w:fldChar w:fldCharType="separate"/>
        </w:r>
        <w:r w:rsidRPr="005610B4">
          <w:rPr>
            <w:noProof/>
            <w:webHidden/>
          </w:rPr>
          <w:t>53</w:t>
        </w:r>
        <w:r w:rsidRPr="005610B4">
          <w:rPr>
            <w:noProof/>
            <w:webHidden/>
          </w:rPr>
          <w:fldChar w:fldCharType="end"/>
        </w:r>
      </w:hyperlink>
    </w:p>
    <w:p w14:paraId="1E971D1F" w14:textId="12240D9B"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3" w:history="1">
        <w:r w:rsidRPr="005610B4">
          <w:rPr>
            <w:rStyle w:val="Hyperlink"/>
            <w:noProof/>
            <w:lang w:val="pl-PL"/>
          </w:rPr>
          <w:t>11.3.1.</w:t>
        </w:r>
        <w:r w:rsidRPr="005610B4">
          <w:rPr>
            <w:rStyle w:val="Hyperlink"/>
            <w:noProof/>
          </w:rPr>
          <w:t xml:space="preserve"> </w:t>
        </w:r>
        <w:r w:rsidRPr="005610B4">
          <w:rPr>
            <w:rStyle w:val="Hyperlink"/>
            <w:noProof/>
            <w:lang w:val="pl-PL"/>
          </w:rPr>
          <w:t>Jak sprawdzić, czy kod makr daje się skompilować</w:t>
        </w:r>
        <w:r w:rsidRPr="005610B4">
          <w:rPr>
            <w:noProof/>
            <w:webHidden/>
          </w:rPr>
          <w:tab/>
        </w:r>
        <w:r w:rsidRPr="005610B4">
          <w:rPr>
            <w:noProof/>
            <w:webHidden/>
          </w:rPr>
          <w:fldChar w:fldCharType="begin"/>
        </w:r>
        <w:r w:rsidRPr="005610B4">
          <w:rPr>
            <w:noProof/>
            <w:webHidden/>
          </w:rPr>
          <w:instrText xml:space="preserve"> PAGEREF _Toc214267383 \h </w:instrText>
        </w:r>
        <w:r w:rsidRPr="005610B4">
          <w:rPr>
            <w:noProof/>
            <w:webHidden/>
          </w:rPr>
        </w:r>
        <w:r w:rsidRPr="005610B4">
          <w:rPr>
            <w:noProof/>
            <w:webHidden/>
          </w:rPr>
          <w:fldChar w:fldCharType="separate"/>
        </w:r>
        <w:r w:rsidRPr="005610B4">
          <w:rPr>
            <w:noProof/>
            <w:webHidden/>
          </w:rPr>
          <w:t>54</w:t>
        </w:r>
        <w:r w:rsidRPr="005610B4">
          <w:rPr>
            <w:noProof/>
            <w:webHidden/>
          </w:rPr>
          <w:fldChar w:fldCharType="end"/>
        </w:r>
      </w:hyperlink>
    </w:p>
    <w:p w14:paraId="26450182" w14:textId="5D66C682"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4" w:history="1">
        <w:r w:rsidRPr="005610B4">
          <w:rPr>
            <w:rStyle w:val="Hyperlink"/>
            <w:noProof/>
            <w:lang w:val="pl-PL"/>
          </w:rPr>
          <w:t xml:space="preserve">11.3.2. </w:t>
        </w:r>
        <w:r w:rsidRPr="005610B4">
          <w:rPr>
            <w:noProof/>
            <w:webHidden/>
          </w:rPr>
          <w:tab/>
        </w:r>
        <w:r w:rsidRPr="005610B4">
          <w:rPr>
            <w:noProof/>
            <w:webHidden/>
          </w:rPr>
          <w:fldChar w:fldCharType="begin"/>
        </w:r>
        <w:r w:rsidRPr="005610B4">
          <w:rPr>
            <w:noProof/>
            <w:webHidden/>
          </w:rPr>
          <w:instrText xml:space="preserve"> PAGEREF _Toc214267384 \h </w:instrText>
        </w:r>
        <w:r w:rsidRPr="005610B4">
          <w:rPr>
            <w:noProof/>
            <w:webHidden/>
          </w:rPr>
        </w:r>
        <w:r w:rsidRPr="005610B4">
          <w:rPr>
            <w:noProof/>
            <w:webHidden/>
          </w:rPr>
          <w:fldChar w:fldCharType="separate"/>
        </w:r>
        <w:r w:rsidRPr="005610B4">
          <w:rPr>
            <w:noProof/>
            <w:webHidden/>
          </w:rPr>
          <w:t>54</w:t>
        </w:r>
        <w:r w:rsidRPr="005610B4">
          <w:rPr>
            <w:noProof/>
            <w:webHidden/>
          </w:rPr>
          <w:fldChar w:fldCharType="end"/>
        </w:r>
      </w:hyperlink>
    </w:p>
    <w:p w14:paraId="4057AA80" w14:textId="31B91B72"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5" w:history="1">
        <w:r w:rsidRPr="005610B4">
          <w:rPr>
            <w:rStyle w:val="Hyperlink"/>
            <w:noProof/>
          </w:rPr>
          <w:t>11.3.3.</w:t>
        </w:r>
        <w:r w:rsidRPr="005610B4">
          <w:rPr>
            <w:rStyle w:val="Hyperlink"/>
            <w:noProof/>
            <w:lang w:val="pl-PL"/>
          </w:rPr>
          <w:t xml:space="preserve"> </w:t>
        </w:r>
        <w:r w:rsidRPr="005610B4">
          <w:rPr>
            <w:rStyle w:val="Hyperlink"/>
            <w:noProof/>
          </w:rPr>
          <w:t>Printing options</w:t>
        </w:r>
        <w:r w:rsidRPr="005610B4">
          <w:rPr>
            <w:noProof/>
            <w:webHidden/>
          </w:rPr>
          <w:tab/>
        </w:r>
        <w:r w:rsidRPr="005610B4">
          <w:rPr>
            <w:noProof/>
            <w:webHidden/>
          </w:rPr>
          <w:fldChar w:fldCharType="begin"/>
        </w:r>
        <w:r w:rsidRPr="005610B4">
          <w:rPr>
            <w:noProof/>
            <w:webHidden/>
          </w:rPr>
          <w:instrText xml:space="preserve"> PAGEREF _Toc214267385 \h </w:instrText>
        </w:r>
        <w:r w:rsidRPr="005610B4">
          <w:rPr>
            <w:noProof/>
            <w:webHidden/>
          </w:rPr>
        </w:r>
        <w:r w:rsidRPr="005610B4">
          <w:rPr>
            <w:noProof/>
            <w:webHidden/>
          </w:rPr>
          <w:fldChar w:fldCharType="separate"/>
        </w:r>
        <w:r w:rsidRPr="005610B4">
          <w:rPr>
            <w:noProof/>
            <w:webHidden/>
          </w:rPr>
          <w:t>54</w:t>
        </w:r>
        <w:r w:rsidRPr="005610B4">
          <w:rPr>
            <w:noProof/>
            <w:webHidden/>
          </w:rPr>
          <w:fldChar w:fldCharType="end"/>
        </w:r>
      </w:hyperlink>
    </w:p>
    <w:p w14:paraId="7E34B4E8" w14:textId="3BA4D897"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6" w:history="1">
        <w:r w:rsidRPr="005610B4">
          <w:rPr>
            <w:rStyle w:val="Hyperlink"/>
            <w:noProof/>
          </w:rPr>
          <w:t>11.4. Fonts</w:t>
        </w:r>
        <w:r w:rsidRPr="005610B4">
          <w:rPr>
            <w:noProof/>
            <w:webHidden/>
          </w:rPr>
          <w:tab/>
        </w:r>
        <w:r w:rsidRPr="005610B4">
          <w:rPr>
            <w:noProof/>
            <w:webHidden/>
          </w:rPr>
          <w:fldChar w:fldCharType="begin"/>
        </w:r>
        <w:r w:rsidRPr="005610B4">
          <w:rPr>
            <w:noProof/>
            <w:webHidden/>
          </w:rPr>
          <w:instrText xml:space="preserve"> PAGEREF _Toc214267386 \h </w:instrText>
        </w:r>
        <w:r w:rsidRPr="005610B4">
          <w:rPr>
            <w:noProof/>
            <w:webHidden/>
          </w:rPr>
        </w:r>
        <w:r w:rsidRPr="005610B4">
          <w:rPr>
            <w:noProof/>
            <w:webHidden/>
          </w:rPr>
          <w:fldChar w:fldCharType="separate"/>
        </w:r>
        <w:r w:rsidRPr="005610B4">
          <w:rPr>
            <w:noProof/>
            <w:webHidden/>
          </w:rPr>
          <w:t>55</w:t>
        </w:r>
        <w:r w:rsidRPr="005610B4">
          <w:rPr>
            <w:noProof/>
            <w:webHidden/>
          </w:rPr>
          <w:fldChar w:fldCharType="end"/>
        </w:r>
      </w:hyperlink>
    </w:p>
    <w:p w14:paraId="470D2244" w14:textId="6CDB3383"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7" w:history="1">
        <w:r w:rsidRPr="005610B4">
          <w:rPr>
            <w:rStyle w:val="Hyperlink"/>
            <w:noProof/>
          </w:rPr>
          <w:t>11.4.1.  Where fonts file are located?</w:t>
        </w:r>
        <w:r w:rsidRPr="005610B4">
          <w:rPr>
            <w:noProof/>
            <w:webHidden/>
          </w:rPr>
          <w:tab/>
        </w:r>
        <w:r w:rsidRPr="005610B4">
          <w:rPr>
            <w:noProof/>
            <w:webHidden/>
          </w:rPr>
          <w:fldChar w:fldCharType="begin"/>
        </w:r>
        <w:r w:rsidRPr="005610B4">
          <w:rPr>
            <w:noProof/>
            <w:webHidden/>
          </w:rPr>
          <w:instrText xml:space="preserve"> PAGEREF _Toc214267387 \h </w:instrText>
        </w:r>
        <w:r w:rsidRPr="005610B4">
          <w:rPr>
            <w:noProof/>
            <w:webHidden/>
          </w:rPr>
        </w:r>
        <w:r w:rsidRPr="005610B4">
          <w:rPr>
            <w:noProof/>
            <w:webHidden/>
          </w:rPr>
          <w:fldChar w:fldCharType="separate"/>
        </w:r>
        <w:r w:rsidRPr="005610B4">
          <w:rPr>
            <w:noProof/>
            <w:webHidden/>
          </w:rPr>
          <w:t>55</w:t>
        </w:r>
        <w:r w:rsidRPr="005610B4">
          <w:rPr>
            <w:noProof/>
            <w:webHidden/>
          </w:rPr>
          <w:fldChar w:fldCharType="end"/>
        </w:r>
      </w:hyperlink>
    </w:p>
    <w:p w14:paraId="5DE85974" w14:textId="25EA79E0"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8" w:history="1">
        <w:r w:rsidRPr="005610B4">
          <w:rPr>
            <w:rStyle w:val="Hyperlink"/>
            <w:noProof/>
          </w:rPr>
          <w:t>11.4.2.  How do you check if some fonts aren’t missing in my document?</w:t>
        </w:r>
        <w:r w:rsidRPr="005610B4">
          <w:rPr>
            <w:noProof/>
            <w:webHidden/>
          </w:rPr>
          <w:tab/>
        </w:r>
        <w:r w:rsidRPr="005610B4">
          <w:rPr>
            <w:noProof/>
            <w:webHidden/>
          </w:rPr>
          <w:fldChar w:fldCharType="begin"/>
        </w:r>
        <w:r w:rsidRPr="005610B4">
          <w:rPr>
            <w:noProof/>
            <w:webHidden/>
          </w:rPr>
          <w:instrText xml:space="preserve"> PAGEREF _Toc214267388 \h </w:instrText>
        </w:r>
        <w:r w:rsidRPr="005610B4">
          <w:rPr>
            <w:noProof/>
            <w:webHidden/>
          </w:rPr>
        </w:r>
        <w:r w:rsidRPr="005610B4">
          <w:rPr>
            <w:noProof/>
            <w:webHidden/>
          </w:rPr>
          <w:fldChar w:fldCharType="separate"/>
        </w:r>
        <w:r w:rsidRPr="005610B4">
          <w:rPr>
            <w:noProof/>
            <w:webHidden/>
          </w:rPr>
          <w:t>55</w:t>
        </w:r>
        <w:r w:rsidRPr="005610B4">
          <w:rPr>
            <w:noProof/>
            <w:webHidden/>
          </w:rPr>
          <w:fldChar w:fldCharType="end"/>
        </w:r>
      </w:hyperlink>
    </w:p>
    <w:p w14:paraId="35BC8D4F" w14:textId="01C14384"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89" w:history="1">
        <w:r w:rsidRPr="005610B4">
          <w:rPr>
            <w:rStyle w:val="Hyperlink"/>
            <w:noProof/>
          </w:rPr>
          <w:t>11.4.3.  How to embed fonts within your document?</w:t>
        </w:r>
        <w:r w:rsidRPr="005610B4">
          <w:rPr>
            <w:noProof/>
            <w:webHidden/>
          </w:rPr>
          <w:tab/>
        </w:r>
        <w:r w:rsidRPr="005610B4">
          <w:rPr>
            <w:noProof/>
            <w:webHidden/>
          </w:rPr>
          <w:fldChar w:fldCharType="begin"/>
        </w:r>
        <w:r w:rsidRPr="005610B4">
          <w:rPr>
            <w:noProof/>
            <w:webHidden/>
          </w:rPr>
          <w:instrText xml:space="preserve"> PAGEREF _Toc214267389 \h </w:instrText>
        </w:r>
        <w:r w:rsidRPr="005610B4">
          <w:rPr>
            <w:noProof/>
            <w:webHidden/>
          </w:rPr>
        </w:r>
        <w:r w:rsidRPr="005610B4">
          <w:rPr>
            <w:noProof/>
            <w:webHidden/>
          </w:rPr>
          <w:fldChar w:fldCharType="separate"/>
        </w:r>
        <w:r w:rsidRPr="005610B4">
          <w:rPr>
            <w:noProof/>
            <w:webHidden/>
          </w:rPr>
          <w:t>56</w:t>
        </w:r>
        <w:r w:rsidRPr="005610B4">
          <w:rPr>
            <w:noProof/>
            <w:webHidden/>
          </w:rPr>
          <w:fldChar w:fldCharType="end"/>
        </w:r>
      </w:hyperlink>
    </w:p>
    <w:p w14:paraId="1D85E532" w14:textId="54BF735E"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0" w:history="1">
        <w:r w:rsidRPr="005610B4">
          <w:rPr>
            <w:rStyle w:val="Hyperlink"/>
            <w:noProof/>
          </w:rPr>
          <w:t>11.4.4.  Default font</w:t>
        </w:r>
        <w:r w:rsidRPr="005610B4">
          <w:rPr>
            <w:noProof/>
            <w:webHidden/>
          </w:rPr>
          <w:tab/>
        </w:r>
        <w:r w:rsidRPr="005610B4">
          <w:rPr>
            <w:noProof/>
            <w:webHidden/>
          </w:rPr>
          <w:fldChar w:fldCharType="begin"/>
        </w:r>
        <w:r w:rsidRPr="005610B4">
          <w:rPr>
            <w:noProof/>
            <w:webHidden/>
          </w:rPr>
          <w:instrText xml:space="preserve"> PAGEREF _Toc214267390 \h </w:instrText>
        </w:r>
        <w:r w:rsidRPr="005610B4">
          <w:rPr>
            <w:noProof/>
            <w:webHidden/>
          </w:rPr>
        </w:r>
        <w:r w:rsidRPr="005610B4">
          <w:rPr>
            <w:noProof/>
            <w:webHidden/>
          </w:rPr>
          <w:fldChar w:fldCharType="separate"/>
        </w:r>
        <w:r w:rsidRPr="005610B4">
          <w:rPr>
            <w:noProof/>
            <w:webHidden/>
          </w:rPr>
          <w:t>56</w:t>
        </w:r>
        <w:r w:rsidRPr="005610B4">
          <w:rPr>
            <w:noProof/>
            <w:webHidden/>
          </w:rPr>
          <w:fldChar w:fldCharType="end"/>
        </w:r>
      </w:hyperlink>
    </w:p>
    <w:p w14:paraId="34B66C4E" w14:textId="22ED16BD"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1" w:history="1">
        <w:r w:rsidRPr="005610B4">
          <w:rPr>
            <w:rStyle w:val="Hyperlink"/>
            <w:noProof/>
          </w:rPr>
          <w:t>11.4.5. Features of voestalpine fonts</w:t>
        </w:r>
        <w:r w:rsidRPr="005610B4">
          <w:rPr>
            <w:noProof/>
            <w:webHidden/>
          </w:rPr>
          <w:tab/>
        </w:r>
        <w:r w:rsidRPr="005610B4">
          <w:rPr>
            <w:noProof/>
            <w:webHidden/>
          </w:rPr>
          <w:fldChar w:fldCharType="begin"/>
        </w:r>
        <w:r w:rsidRPr="005610B4">
          <w:rPr>
            <w:noProof/>
            <w:webHidden/>
          </w:rPr>
          <w:instrText xml:space="preserve"> PAGEREF _Toc214267391 \h </w:instrText>
        </w:r>
        <w:r w:rsidRPr="005610B4">
          <w:rPr>
            <w:noProof/>
            <w:webHidden/>
          </w:rPr>
        </w:r>
        <w:r w:rsidRPr="005610B4">
          <w:rPr>
            <w:noProof/>
            <w:webHidden/>
          </w:rPr>
          <w:fldChar w:fldCharType="separate"/>
        </w:r>
        <w:r w:rsidRPr="005610B4">
          <w:rPr>
            <w:noProof/>
            <w:webHidden/>
          </w:rPr>
          <w:t>56</w:t>
        </w:r>
        <w:r w:rsidRPr="005610B4">
          <w:rPr>
            <w:noProof/>
            <w:webHidden/>
          </w:rPr>
          <w:fldChar w:fldCharType="end"/>
        </w:r>
      </w:hyperlink>
    </w:p>
    <w:p w14:paraId="5565CE91" w14:textId="72D95B00"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2" w:history="1">
        <w:r w:rsidRPr="005610B4">
          <w:rPr>
            <w:rStyle w:val="Hyperlink"/>
            <w:noProof/>
          </w:rPr>
          <w:t>11.4.6.  Font math</w:t>
        </w:r>
        <w:r w:rsidRPr="005610B4">
          <w:rPr>
            <w:noProof/>
            <w:webHidden/>
          </w:rPr>
          <w:tab/>
        </w:r>
        <w:r w:rsidRPr="005610B4">
          <w:rPr>
            <w:noProof/>
            <w:webHidden/>
          </w:rPr>
          <w:fldChar w:fldCharType="begin"/>
        </w:r>
        <w:r w:rsidRPr="005610B4">
          <w:rPr>
            <w:noProof/>
            <w:webHidden/>
          </w:rPr>
          <w:instrText xml:space="preserve"> PAGEREF _Toc214267392 \h </w:instrText>
        </w:r>
        <w:r w:rsidRPr="005610B4">
          <w:rPr>
            <w:noProof/>
            <w:webHidden/>
          </w:rPr>
        </w:r>
        <w:r w:rsidRPr="005610B4">
          <w:rPr>
            <w:noProof/>
            <w:webHidden/>
          </w:rPr>
          <w:fldChar w:fldCharType="separate"/>
        </w:r>
        <w:r w:rsidRPr="005610B4">
          <w:rPr>
            <w:noProof/>
            <w:webHidden/>
          </w:rPr>
          <w:t>56</w:t>
        </w:r>
        <w:r w:rsidRPr="005610B4">
          <w:rPr>
            <w:noProof/>
            <w:webHidden/>
          </w:rPr>
          <w:fldChar w:fldCharType="end"/>
        </w:r>
      </w:hyperlink>
    </w:p>
    <w:p w14:paraId="3DB26F89" w14:textId="6471A8FC"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3" w:history="1">
        <w:r w:rsidRPr="005610B4">
          <w:rPr>
            <w:rStyle w:val="Hyperlink"/>
            <w:noProof/>
          </w:rPr>
          <w:t>11.4.7. Skąd pobrać czcionki voestalpine?</w:t>
        </w:r>
        <w:r w:rsidRPr="005610B4">
          <w:rPr>
            <w:noProof/>
            <w:webHidden/>
          </w:rPr>
          <w:tab/>
        </w:r>
        <w:r w:rsidRPr="005610B4">
          <w:rPr>
            <w:noProof/>
            <w:webHidden/>
          </w:rPr>
          <w:fldChar w:fldCharType="begin"/>
        </w:r>
        <w:r w:rsidRPr="005610B4">
          <w:rPr>
            <w:noProof/>
            <w:webHidden/>
          </w:rPr>
          <w:instrText xml:space="preserve"> PAGEREF _Toc214267393 \h </w:instrText>
        </w:r>
        <w:r w:rsidRPr="005610B4">
          <w:rPr>
            <w:noProof/>
            <w:webHidden/>
          </w:rPr>
        </w:r>
        <w:r w:rsidRPr="005610B4">
          <w:rPr>
            <w:noProof/>
            <w:webHidden/>
          </w:rPr>
          <w:fldChar w:fldCharType="separate"/>
        </w:r>
        <w:r w:rsidRPr="005610B4">
          <w:rPr>
            <w:noProof/>
            <w:webHidden/>
          </w:rPr>
          <w:t>57</w:t>
        </w:r>
        <w:r w:rsidRPr="005610B4">
          <w:rPr>
            <w:noProof/>
            <w:webHidden/>
          </w:rPr>
          <w:fldChar w:fldCharType="end"/>
        </w:r>
      </w:hyperlink>
    </w:p>
    <w:p w14:paraId="016DB2F7" w14:textId="1F5C29C4"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4" w:history="1">
        <w:r w:rsidRPr="005610B4">
          <w:rPr>
            <w:rStyle w:val="Hyperlink"/>
            <w:noProof/>
            <w:lang w:val="pl-PL"/>
          </w:rPr>
          <w:t>11.4.8.</w:t>
        </w:r>
        <w:r w:rsidRPr="005610B4">
          <w:rPr>
            <w:rStyle w:val="Hyperlink"/>
            <w:noProof/>
          </w:rPr>
          <w:t xml:space="preserve"> </w:t>
        </w:r>
        <w:r w:rsidRPr="005610B4">
          <w:rPr>
            <w:rStyle w:val="Hyperlink"/>
            <w:noProof/>
            <w:lang w:val="pl-PL"/>
          </w:rPr>
          <w:t>Jak wygląda rodzina czcionek voestalpine?</w:t>
        </w:r>
        <w:r w:rsidRPr="005610B4">
          <w:rPr>
            <w:noProof/>
            <w:webHidden/>
          </w:rPr>
          <w:tab/>
        </w:r>
        <w:r w:rsidRPr="005610B4">
          <w:rPr>
            <w:noProof/>
            <w:webHidden/>
          </w:rPr>
          <w:fldChar w:fldCharType="begin"/>
        </w:r>
        <w:r w:rsidRPr="005610B4">
          <w:rPr>
            <w:noProof/>
            <w:webHidden/>
          </w:rPr>
          <w:instrText xml:space="preserve"> PAGEREF _Toc214267394 \h </w:instrText>
        </w:r>
        <w:r w:rsidRPr="005610B4">
          <w:rPr>
            <w:noProof/>
            <w:webHidden/>
          </w:rPr>
        </w:r>
        <w:r w:rsidRPr="005610B4">
          <w:rPr>
            <w:noProof/>
            <w:webHidden/>
          </w:rPr>
          <w:fldChar w:fldCharType="separate"/>
        </w:r>
        <w:r w:rsidRPr="005610B4">
          <w:rPr>
            <w:noProof/>
            <w:webHidden/>
          </w:rPr>
          <w:t>57</w:t>
        </w:r>
        <w:r w:rsidRPr="005610B4">
          <w:rPr>
            <w:noProof/>
            <w:webHidden/>
          </w:rPr>
          <w:fldChar w:fldCharType="end"/>
        </w:r>
      </w:hyperlink>
    </w:p>
    <w:p w14:paraId="68775930" w14:textId="7C65B5B8"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5" w:history="1">
        <w:r w:rsidRPr="005610B4">
          <w:rPr>
            <w:rStyle w:val="Hyperlink"/>
            <w:noProof/>
            <w:lang w:val="pl-PL"/>
          </w:rPr>
          <w:t>11.4.9.</w:t>
        </w:r>
        <w:r w:rsidRPr="005610B4">
          <w:rPr>
            <w:rStyle w:val="Hyperlink"/>
            <w:noProof/>
          </w:rPr>
          <w:t xml:space="preserve"> </w:t>
        </w:r>
        <w:r w:rsidRPr="005610B4">
          <w:rPr>
            <w:rStyle w:val="Hyperlink"/>
            <w:noProof/>
            <w:lang w:val="pl-PL"/>
          </w:rPr>
          <w:t>Czy proces osadzania czcionek jest odwracalny?</w:t>
        </w:r>
        <w:r w:rsidRPr="005610B4">
          <w:rPr>
            <w:noProof/>
            <w:webHidden/>
          </w:rPr>
          <w:tab/>
        </w:r>
        <w:r w:rsidRPr="005610B4">
          <w:rPr>
            <w:noProof/>
            <w:webHidden/>
          </w:rPr>
          <w:fldChar w:fldCharType="begin"/>
        </w:r>
        <w:r w:rsidRPr="005610B4">
          <w:rPr>
            <w:noProof/>
            <w:webHidden/>
          </w:rPr>
          <w:instrText xml:space="preserve"> PAGEREF _Toc214267395 \h </w:instrText>
        </w:r>
        <w:r w:rsidRPr="005610B4">
          <w:rPr>
            <w:noProof/>
            <w:webHidden/>
          </w:rPr>
        </w:r>
        <w:r w:rsidRPr="005610B4">
          <w:rPr>
            <w:noProof/>
            <w:webHidden/>
          </w:rPr>
          <w:fldChar w:fldCharType="separate"/>
        </w:r>
        <w:r w:rsidRPr="005610B4">
          <w:rPr>
            <w:noProof/>
            <w:webHidden/>
          </w:rPr>
          <w:t>57</w:t>
        </w:r>
        <w:r w:rsidRPr="005610B4">
          <w:rPr>
            <w:noProof/>
            <w:webHidden/>
          </w:rPr>
          <w:fldChar w:fldCharType="end"/>
        </w:r>
      </w:hyperlink>
    </w:p>
    <w:p w14:paraId="45A56DC4" w14:textId="4BEC242D"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6" w:history="1">
        <w:r w:rsidRPr="005610B4">
          <w:rPr>
            <w:rStyle w:val="Hyperlink"/>
            <w:noProof/>
          </w:rPr>
          <w:t>11.4.10.</w:t>
        </w:r>
        <w:r w:rsidRPr="005610B4">
          <w:rPr>
            <w:rStyle w:val="Hyperlink"/>
            <w:noProof/>
            <w:lang w:val="pl-PL"/>
          </w:rPr>
          <w:t xml:space="preserve">  </w:t>
        </w:r>
        <w:r w:rsidRPr="005610B4">
          <w:rPr>
            <w:rStyle w:val="Hyperlink"/>
            <w:noProof/>
          </w:rPr>
          <w:t>Fonts management</w:t>
        </w:r>
        <w:r w:rsidRPr="005610B4">
          <w:rPr>
            <w:noProof/>
            <w:webHidden/>
          </w:rPr>
          <w:tab/>
        </w:r>
        <w:r w:rsidRPr="005610B4">
          <w:rPr>
            <w:noProof/>
            <w:webHidden/>
          </w:rPr>
          <w:fldChar w:fldCharType="begin"/>
        </w:r>
        <w:r w:rsidRPr="005610B4">
          <w:rPr>
            <w:noProof/>
            <w:webHidden/>
          </w:rPr>
          <w:instrText xml:space="preserve"> PAGEREF _Toc214267396 \h </w:instrText>
        </w:r>
        <w:r w:rsidRPr="005610B4">
          <w:rPr>
            <w:noProof/>
            <w:webHidden/>
          </w:rPr>
        </w:r>
        <w:r w:rsidRPr="005610B4">
          <w:rPr>
            <w:noProof/>
            <w:webHidden/>
          </w:rPr>
          <w:fldChar w:fldCharType="separate"/>
        </w:r>
        <w:r w:rsidRPr="005610B4">
          <w:rPr>
            <w:noProof/>
            <w:webHidden/>
          </w:rPr>
          <w:t>57</w:t>
        </w:r>
        <w:r w:rsidRPr="005610B4">
          <w:rPr>
            <w:noProof/>
            <w:webHidden/>
          </w:rPr>
          <w:fldChar w:fldCharType="end"/>
        </w:r>
      </w:hyperlink>
    </w:p>
    <w:p w14:paraId="7670C9A6" w14:textId="281AA67C"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7" w:history="1">
        <w:r w:rsidRPr="005610B4">
          <w:rPr>
            <w:rStyle w:val="Hyperlink"/>
            <w:noProof/>
          </w:rPr>
          <w:t>11.5. Theme (vSP_ms_Theme.thmx)</w:t>
        </w:r>
        <w:r w:rsidRPr="005610B4">
          <w:rPr>
            <w:noProof/>
            <w:webHidden/>
          </w:rPr>
          <w:tab/>
        </w:r>
        <w:r w:rsidRPr="005610B4">
          <w:rPr>
            <w:noProof/>
            <w:webHidden/>
          </w:rPr>
          <w:fldChar w:fldCharType="begin"/>
        </w:r>
        <w:r w:rsidRPr="005610B4">
          <w:rPr>
            <w:noProof/>
            <w:webHidden/>
          </w:rPr>
          <w:instrText xml:space="preserve"> PAGEREF _Toc214267397 \h </w:instrText>
        </w:r>
        <w:r w:rsidRPr="005610B4">
          <w:rPr>
            <w:noProof/>
            <w:webHidden/>
          </w:rPr>
        </w:r>
        <w:r w:rsidRPr="005610B4">
          <w:rPr>
            <w:noProof/>
            <w:webHidden/>
          </w:rPr>
          <w:fldChar w:fldCharType="separate"/>
        </w:r>
        <w:r w:rsidRPr="005610B4">
          <w:rPr>
            <w:noProof/>
            <w:webHidden/>
          </w:rPr>
          <w:t>58</w:t>
        </w:r>
        <w:r w:rsidRPr="005610B4">
          <w:rPr>
            <w:noProof/>
            <w:webHidden/>
          </w:rPr>
          <w:fldChar w:fldCharType="end"/>
        </w:r>
      </w:hyperlink>
    </w:p>
    <w:p w14:paraId="5FF4D027" w14:textId="1E4C3CFB"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8" w:history="1">
        <w:r w:rsidRPr="005610B4">
          <w:rPr>
            <w:rStyle w:val="Hyperlink"/>
            <w:noProof/>
          </w:rPr>
          <w:t>11.6. Keyboard shortcuts</w:t>
        </w:r>
        <w:r w:rsidRPr="005610B4">
          <w:rPr>
            <w:noProof/>
            <w:webHidden/>
          </w:rPr>
          <w:tab/>
        </w:r>
        <w:r w:rsidRPr="005610B4">
          <w:rPr>
            <w:noProof/>
            <w:webHidden/>
          </w:rPr>
          <w:fldChar w:fldCharType="begin"/>
        </w:r>
        <w:r w:rsidRPr="005610B4">
          <w:rPr>
            <w:noProof/>
            <w:webHidden/>
          </w:rPr>
          <w:instrText xml:space="preserve"> PAGEREF _Toc214267398 \h </w:instrText>
        </w:r>
        <w:r w:rsidRPr="005610B4">
          <w:rPr>
            <w:noProof/>
            <w:webHidden/>
          </w:rPr>
        </w:r>
        <w:r w:rsidRPr="005610B4">
          <w:rPr>
            <w:noProof/>
            <w:webHidden/>
          </w:rPr>
          <w:fldChar w:fldCharType="separate"/>
        </w:r>
        <w:r w:rsidRPr="005610B4">
          <w:rPr>
            <w:noProof/>
            <w:webHidden/>
          </w:rPr>
          <w:t>60</w:t>
        </w:r>
        <w:r w:rsidRPr="005610B4">
          <w:rPr>
            <w:noProof/>
            <w:webHidden/>
          </w:rPr>
          <w:fldChar w:fldCharType="end"/>
        </w:r>
      </w:hyperlink>
    </w:p>
    <w:p w14:paraId="4DE242E8" w14:textId="4F6DB7C6"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399" w:history="1">
        <w:r w:rsidRPr="005610B4">
          <w:rPr>
            <w:rStyle w:val="Hyperlink"/>
            <w:noProof/>
          </w:rPr>
          <w:t>11.6.1. What are the keyboard shortcuts?</w:t>
        </w:r>
        <w:r w:rsidRPr="005610B4">
          <w:rPr>
            <w:noProof/>
            <w:webHidden/>
          </w:rPr>
          <w:tab/>
        </w:r>
        <w:r w:rsidRPr="005610B4">
          <w:rPr>
            <w:noProof/>
            <w:webHidden/>
          </w:rPr>
          <w:fldChar w:fldCharType="begin"/>
        </w:r>
        <w:r w:rsidRPr="005610B4">
          <w:rPr>
            <w:noProof/>
            <w:webHidden/>
          </w:rPr>
          <w:instrText xml:space="preserve"> PAGEREF _Toc214267399 \h </w:instrText>
        </w:r>
        <w:r w:rsidRPr="005610B4">
          <w:rPr>
            <w:noProof/>
            <w:webHidden/>
          </w:rPr>
        </w:r>
        <w:r w:rsidRPr="005610B4">
          <w:rPr>
            <w:noProof/>
            <w:webHidden/>
          </w:rPr>
          <w:fldChar w:fldCharType="separate"/>
        </w:r>
        <w:r w:rsidRPr="005610B4">
          <w:rPr>
            <w:noProof/>
            <w:webHidden/>
          </w:rPr>
          <w:t>60</w:t>
        </w:r>
        <w:r w:rsidRPr="005610B4">
          <w:rPr>
            <w:noProof/>
            <w:webHidden/>
          </w:rPr>
          <w:fldChar w:fldCharType="end"/>
        </w:r>
      </w:hyperlink>
    </w:p>
    <w:p w14:paraId="7C2D96D8" w14:textId="31EA7C99"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0" w:history="1">
        <w:r w:rsidRPr="005610B4">
          <w:rPr>
            <w:rStyle w:val="Hyperlink"/>
            <w:noProof/>
          </w:rPr>
          <w:t>11.6.2. Why keyboard shortcuts in Microsoft Word?</w:t>
        </w:r>
        <w:r w:rsidRPr="005610B4">
          <w:rPr>
            <w:noProof/>
            <w:webHidden/>
          </w:rPr>
          <w:tab/>
        </w:r>
        <w:r w:rsidRPr="005610B4">
          <w:rPr>
            <w:noProof/>
            <w:webHidden/>
          </w:rPr>
          <w:fldChar w:fldCharType="begin"/>
        </w:r>
        <w:r w:rsidRPr="005610B4">
          <w:rPr>
            <w:noProof/>
            <w:webHidden/>
          </w:rPr>
          <w:instrText xml:space="preserve"> PAGEREF _Toc214267400 \h </w:instrText>
        </w:r>
        <w:r w:rsidRPr="005610B4">
          <w:rPr>
            <w:noProof/>
            <w:webHidden/>
          </w:rPr>
        </w:r>
        <w:r w:rsidRPr="005610B4">
          <w:rPr>
            <w:noProof/>
            <w:webHidden/>
          </w:rPr>
          <w:fldChar w:fldCharType="separate"/>
        </w:r>
        <w:r w:rsidRPr="005610B4">
          <w:rPr>
            <w:noProof/>
            <w:webHidden/>
          </w:rPr>
          <w:t>60</w:t>
        </w:r>
        <w:r w:rsidRPr="005610B4">
          <w:rPr>
            <w:noProof/>
            <w:webHidden/>
          </w:rPr>
          <w:fldChar w:fldCharType="end"/>
        </w:r>
      </w:hyperlink>
    </w:p>
    <w:p w14:paraId="7C00D121" w14:textId="187EB138"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1" w:history="1">
        <w:r w:rsidRPr="005610B4">
          <w:rPr>
            <w:rStyle w:val="Hyperlink"/>
            <w:noProof/>
          </w:rPr>
          <w:t>11.6.3. Is there an alternative approach?</w:t>
        </w:r>
        <w:r w:rsidRPr="005610B4">
          <w:rPr>
            <w:noProof/>
            <w:webHidden/>
          </w:rPr>
          <w:tab/>
        </w:r>
        <w:r w:rsidRPr="005610B4">
          <w:rPr>
            <w:noProof/>
            <w:webHidden/>
          </w:rPr>
          <w:fldChar w:fldCharType="begin"/>
        </w:r>
        <w:r w:rsidRPr="005610B4">
          <w:rPr>
            <w:noProof/>
            <w:webHidden/>
          </w:rPr>
          <w:instrText xml:space="preserve"> PAGEREF _Toc214267401 \h </w:instrText>
        </w:r>
        <w:r w:rsidRPr="005610B4">
          <w:rPr>
            <w:noProof/>
            <w:webHidden/>
          </w:rPr>
        </w:r>
        <w:r w:rsidRPr="005610B4">
          <w:rPr>
            <w:noProof/>
            <w:webHidden/>
          </w:rPr>
          <w:fldChar w:fldCharType="separate"/>
        </w:r>
        <w:r w:rsidRPr="005610B4">
          <w:rPr>
            <w:noProof/>
            <w:webHidden/>
          </w:rPr>
          <w:t>61</w:t>
        </w:r>
        <w:r w:rsidRPr="005610B4">
          <w:rPr>
            <w:noProof/>
            <w:webHidden/>
          </w:rPr>
          <w:fldChar w:fldCharType="end"/>
        </w:r>
      </w:hyperlink>
    </w:p>
    <w:p w14:paraId="4663D826" w14:textId="6A8D2E1C"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2" w:history="1">
        <w:r w:rsidRPr="005610B4">
          <w:rPr>
            <w:rStyle w:val="Hyperlink"/>
            <w:noProof/>
          </w:rPr>
          <w:t>11.6.4. What are advantages and disadvantages of keyboard shortcuts?</w:t>
        </w:r>
        <w:r w:rsidRPr="005610B4">
          <w:rPr>
            <w:noProof/>
            <w:webHidden/>
          </w:rPr>
          <w:tab/>
        </w:r>
        <w:r w:rsidRPr="005610B4">
          <w:rPr>
            <w:noProof/>
            <w:webHidden/>
          </w:rPr>
          <w:fldChar w:fldCharType="begin"/>
        </w:r>
        <w:r w:rsidRPr="005610B4">
          <w:rPr>
            <w:noProof/>
            <w:webHidden/>
          </w:rPr>
          <w:instrText xml:space="preserve"> PAGEREF _Toc214267402 \h </w:instrText>
        </w:r>
        <w:r w:rsidRPr="005610B4">
          <w:rPr>
            <w:noProof/>
            <w:webHidden/>
          </w:rPr>
        </w:r>
        <w:r w:rsidRPr="005610B4">
          <w:rPr>
            <w:noProof/>
            <w:webHidden/>
          </w:rPr>
          <w:fldChar w:fldCharType="separate"/>
        </w:r>
        <w:r w:rsidRPr="005610B4">
          <w:rPr>
            <w:noProof/>
            <w:webHidden/>
          </w:rPr>
          <w:t>61</w:t>
        </w:r>
        <w:r w:rsidRPr="005610B4">
          <w:rPr>
            <w:noProof/>
            <w:webHidden/>
          </w:rPr>
          <w:fldChar w:fldCharType="end"/>
        </w:r>
      </w:hyperlink>
    </w:p>
    <w:p w14:paraId="7F67F8B3" w14:textId="2F3A2EBA"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3" w:history="1">
        <w:r w:rsidRPr="005610B4">
          <w:rPr>
            <w:rStyle w:val="Hyperlink"/>
            <w:noProof/>
          </w:rPr>
          <w:t>11.6.5. What have I done to make your life easier?</w:t>
        </w:r>
        <w:r w:rsidRPr="005610B4">
          <w:rPr>
            <w:noProof/>
            <w:webHidden/>
          </w:rPr>
          <w:tab/>
        </w:r>
        <w:r w:rsidRPr="005610B4">
          <w:rPr>
            <w:noProof/>
            <w:webHidden/>
          </w:rPr>
          <w:fldChar w:fldCharType="begin"/>
        </w:r>
        <w:r w:rsidRPr="005610B4">
          <w:rPr>
            <w:noProof/>
            <w:webHidden/>
          </w:rPr>
          <w:instrText xml:space="preserve"> PAGEREF _Toc214267403 \h </w:instrText>
        </w:r>
        <w:r w:rsidRPr="005610B4">
          <w:rPr>
            <w:noProof/>
            <w:webHidden/>
          </w:rPr>
        </w:r>
        <w:r w:rsidRPr="005610B4">
          <w:rPr>
            <w:noProof/>
            <w:webHidden/>
          </w:rPr>
          <w:fldChar w:fldCharType="separate"/>
        </w:r>
        <w:r w:rsidRPr="005610B4">
          <w:rPr>
            <w:noProof/>
            <w:webHidden/>
          </w:rPr>
          <w:t>61</w:t>
        </w:r>
        <w:r w:rsidRPr="005610B4">
          <w:rPr>
            <w:noProof/>
            <w:webHidden/>
          </w:rPr>
          <w:fldChar w:fldCharType="end"/>
        </w:r>
      </w:hyperlink>
    </w:p>
    <w:p w14:paraId="52BCF57E" w14:textId="5D1936CD"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4" w:history="1">
        <w:r w:rsidRPr="005610B4">
          <w:rPr>
            <w:rStyle w:val="Hyperlink"/>
            <w:noProof/>
          </w:rPr>
          <w:t>11.6.6. Keyboard shortcuts chaining</w:t>
        </w:r>
        <w:r w:rsidRPr="005610B4">
          <w:rPr>
            <w:noProof/>
            <w:webHidden/>
          </w:rPr>
          <w:tab/>
        </w:r>
        <w:r w:rsidRPr="005610B4">
          <w:rPr>
            <w:noProof/>
            <w:webHidden/>
          </w:rPr>
          <w:fldChar w:fldCharType="begin"/>
        </w:r>
        <w:r w:rsidRPr="005610B4">
          <w:rPr>
            <w:noProof/>
            <w:webHidden/>
          </w:rPr>
          <w:instrText xml:space="preserve"> PAGEREF _Toc214267404 \h </w:instrText>
        </w:r>
        <w:r w:rsidRPr="005610B4">
          <w:rPr>
            <w:noProof/>
            <w:webHidden/>
          </w:rPr>
        </w:r>
        <w:r w:rsidRPr="005610B4">
          <w:rPr>
            <w:noProof/>
            <w:webHidden/>
          </w:rPr>
          <w:fldChar w:fldCharType="separate"/>
        </w:r>
        <w:r w:rsidRPr="005610B4">
          <w:rPr>
            <w:noProof/>
            <w:webHidden/>
          </w:rPr>
          <w:t>63</w:t>
        </w:r>
        <w:r w:rsidRPr="005610B4">
          <w:rPr>
            <w:noProof/>
            <w:webHidden/>
          </w:rPr>
          <w:fldChar w:fldCharType="end"/>
        </w:r>
      </w:hyperlink>
    </w:p>
    <w:p w14:paraId="3622D664" w14:textId="72B22E2E"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5" w:history="1">
        <w:r w:rsidRPr="005610B4">
          <w:rPr>
            <w:rStyle w:val="Hyperlink"/>
            <w:noProof/>
          </w:rPr>
          <w:t>11.6.7. Keyboard shortcuts classification in Microsoft Word</w:t>
        </w:r>
        <w:r w:rsidRPr="005610B4">
          <w:rPr>
            <w:noProof/>
            <w:webHidden/>
          </w:rPr>
          <w:tab/>
        </w:r>
        <w:r w:rsidRPr="005610B4">
          <w:rPr>
            <w:noProof/>
            <w:webHidden/>
          </w:rPr>
          <w:fldChar w:fldCharType="begin"/>
        </w:r>
        <w:r w:rsidRPr="005610B4">
          <w:rPr>
            <w:noProof/>
            <w:webHidden/>
          </w:rPr>
          <w:instrText xml:space="preserve"> PAGEREF _Toc214267405 \h </w:instrText>
        </w:r>
        <w:r w:rsidRPr="005610B4">
          <w:rPr>
            <w:noProof/>
            <w:webHidden/>
          </w:rPr>
        </w:r>
        <w:r w:rsidRPr="005610B4">
          <w:rPr>
            <w:noProof/>
            <w:webHidden/>
          </w:rPr>
          <w:fldChar w:fldCharType="separate"/>
        </w:r>
        <w:r w:rsidRPr="005610B4">
          <w:rPr>
            <w:noProof/>
            <w:webHidden/>
          </w:rPr>
          <w:t>63</w:t>
        </w:r>
        <w:r w:rsidRPr="005610B4">
          <w:rPr>
            <w:noProof/>
            <w:webHidden/>
          </w:rPr>
          <w:fldChar w:fldCharType="end"/>
        </w:r>
      </w:hyperlink>
    </w:p>
    <w:p w14:paraId="71877837" w14:textId="4CBCC731"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6" w:history="1">
        <w:r w:rsidRPr="005610B4">
          <w:rPr>
            <w:rStyle w:val="Hyperlink"/>
            <w:noProof/>
            <w:lang w:eastAsia="pl-PL"/>
          </w:rPr>
          <w:t>11.6.8. Keyboard shortcuts and context</w:t>
        </w:r>
        <w:r w:rsidRPr="005610B4">
          <w:rPr>
            <w:noProof/>
            <w:webHidden/>
          </w:rPr>
          <w:tab/>
        </w:r>
        <w:r w:rsidRPr="005610B4">
          <w:rPr>
            <w:noProof/>
            <w:webHidden/>
          </w:rPr>
          <w:fldChar w:fldCharType="begin"/>
        </w:r>
        <w:r w:rsidRPr="005610B4">
          <w:rPr>
            <w:noProof/>
            <w:webHidden/>
          </w:rPr>
          <w:instrText xml:space="preserve"> PAGEREF _Toc214267406 \h </w:instrText>
        </w:r>
        <w:r w:rsidRPr="005610B4">
          <w:rPr>
            <w:noProof/>
            <w:webHidden/>
          </w:rPr>
        </w:r>
        <w:r w:rsidRPr="005610B4">
          <w:rPr>
            <w:noProof/>
            <w:webHidden/>
          </w:rPr>
          <w:fldChar w:fldCharType="separate"/>
        </w:r>
        <w:r w:rsidRPr="005610B4">
          <w:rPr>
            <w:noProof/>
            <w:webHidden/>
          </w:rPr>
          <w:t>64</w:t>
        </w:r>
        <w:r w:rsidRPr="005610B4">
          <w:rPr>
            <w:noProof/>
            <w:webHidden/>
          </w:rPr>
          <w:fldChar w:fldCharType="end"/>
        </w:r>
      </w:hyperlink>
    </w:p>
    <w:p w14:paraId="751BD787" w14:textId="09434CFC"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7" w:history="1">
        <w:r w:rsidRPr="005610B4">
          <w:rPr>
            <w:rStyle w:val="Hyperlink"/>
            <w:noProof/>
            <w:lang w:eastAsia="pl-PL"/>
          </w:rPr>
          <w:t>11.6.9. Listing of all customized shortcuts and relationship to macros</w:t>
        </w:r>
        <w:r w:rsidRPr="005610B4">
          <w:rPr>
            <w:noProof/>
            <w:webHidden/>
          </w:rPr>
          <w:tab/>
        </w:r>
        <w:r w:rsidRPr="005610B4">
          <w:rPr>
            <w:noProof/>
            <w:webHidden/>
          </w:rPr>
          <w:fldChar w:fldCharType="begin"/>
        </w:r>
        <w:r w:rsidRPr="005610B4">
          <w:rPr>
            <w:noProof/>
            <w:webHidden/>
          </w:rPr>
          <w:instrText xml:space="preserve"> PAGEREF _Toc214267407 \h </w:instrText>
        </w:r>
        <w:r w:rsidRPr="005610B4">
          <w:rPr>
            <w:noProof/>
            <w:webHidden/>
          </w:rPr>
        </w:r>
        <w:r w:rsidRPr="005610B4">
          <w:rPr>
            <w:noProof/>
            <w:webHidden/>
          </w:rPr>
          <w:fldChar w:fldCharType="separate"/>
        </w:r>
        <w:r w:rsidRPr="005610B4">
          <w:rPr>
            <w:noProof/>
            <w:webHidden/>
          </w:rPr>
          <w:t>64</w:t>
        </w:r>
        <w:r w:rsidRPr="005610B4">
          <w:rPr>
            <w:noProof/>
            <w:webHidden/>
          </w:rPr>
          <w:fldChar w:fldCharType="end"/>
        </w:r>
      </w:hyperlink>
    </w:p>
    <w:p w14:paraId="4828587E" w14:textId="258C2CFF"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8" w:history="1">
        <w:r w:rsidRPr="005610B4">
          <w:rPr>
            <w:rStyle w:val="Hyperlink"/>
            <w:noProof/>
            <w:lang w:eastAsia="pl-PL"/>
          </w:rPr>
          <w:t>11.6.10.  Copying of all customized shortcuts to TXT files</w:t>
        </w:r>
        <w:r w:rsidRPr="005610B4">
          <w:rPr>
            <w:noProof/>
            <w:webHidden/>
          </w:rPr>
          <w:tab/>
        </w:r>
        <w:r w:rsidRPr="005610B4">
          <w:rPr>
            <w:noProof/>
            <w:webHidden/>
          </w:rPr>
          <w:fldChar w:fldCharType="begin"/>
        </w:r>
        <w:r w:rsidRPr="005610B4">
          <w:rPr>
            <w:noProof/>
            <w:webHidden/>
          </w:rPr>
          <w:instrText xml:space="preserve"> PAGEREF _Toc214267408 \h </w:instrText>
        </w:r>
        <w:r w:rsidRPr="005610B4">
          <w:rPr>
            <w:noProof/>
            <w:webHidden/>
          </w:rPr>
        </w:r>
        <w:r w:rsidRPr="005610B4">
          <w:rPr>
            <w:noProof/>
            <w:webHidden/>
          </w:rPr>
          <w:fldChar w:fldCharType="separate"/>
        </w:r>
        <w:r w:rsidRPr="005610B4">
          <w:rPr>
            <w:noProof/>
            <w:webHidden/>
          </w:rPr>
          <w:t>65</w:t>
        </w:r>
        <w:r w:rsidRPr="005610B4">
          <w:rPr>
            <w:noProof/>
            <w:webHidden/>
          </w:rPr>
          <w:fldChar w:fldCharType="end"/>
        </w:r>
      </w:hyperlink>
    </w:p>
    <w:p w14:paraId="4ED7BCC1" w14:textId="5C8536C4"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09" w:history="1">
        <w:r w:rsidRPr="005610B4">
          <w:rPr>
            <w:rStyle w:val="Hyperlink"/>
            <w:noProof/>
            <w:lang w:eastAsia="pl-PL"/>
          </w:rPr>
          <w:t>11.6.11.  List of all commands and related keyboard shortcuts</w:t>
        </w:r>
        <w:r w:rsidRPr="005610B4">
          <w:rPr>
            <w:noProof/>
            <w:webHidden/>
          </w:rPr>
          <w:tab/>
        </w:r>
        <w:r w:rsidRPr="005610B4">
          <w:rPr>
            <w:noProof/>
            <w:webHidden/>
          </w:rPr>
          <w:fldChar w:fldCharType="begin"/>
        </w:r>
        <w:r w:rsidRPr="005610B4">
          <w:rPr>
            <w:noProof/>
            <w:webHidden/>
          </w:rPr>
          <w:instrText xml:space="preserve"> PAGEREF _Toc214267409 \h </w:instrText>
        </w:r>
        <w:r w:rsidRPr="005610B4">
          <w:rPr>
            <w:noProof/>
            <w:webHidden/>
          </w:rPr>
        </w:r>
        <w:r w:rsidRPr="005610B4">
          <w:rPr>
            <w:noProof/>
            <w:webHidden/>
          </w:rPr>
          <w:fldChar w:fldCharType="separate"/>
        </w:r>
        <w:r w:rsidRPr="005610B4">
          <w:rPr>
            <w:noProof/>
            <w:webHidden/>
          </w:rPr>
          <w:t>65</w:t>
        </w:r>
        <w:r w:rsidRPr="005610B4">
          <w:rPr>
            <w:noProof/>
            <w:webHidden/>
          </w:rPr>
          <w:fldChar w:fldCharType="end"/>
        </w:r>
      </w:hyperlink>
    </w:p>
    <w:p w14:paraId="45710FEE" w14:textId="08F3E8C5"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10" w:history="1">
        <w:r w:rsidRPr="005610B4">
          <w:rPr>
            <w:rStyle w:val="Hyperlink"/>
            <w:noProof/>
            <w:lang w:val="pl-PL"/>
          </w:rPr>
          <w:t>12.</w:t>
        </w:r>
        <w:r w:rsidRPr="005610B4">
          <w:rPr>
            <w:rStyle w:val="Hyperlink"/>
            <w:noProof/>
          </w:rPr>
          <w:t xml:space="preserve"> </w:t>
        </w:r>
        <w:r w:rsidRPr="005610B4">
          <w:rPr>
            <w:rStyle w:val="Hyperlink"/>
            <w:noProof/>
            <w:lang w:val="pl-PL"/>
          </w:rPr>
          <w:t xml:space="preserve">Jak wygląda relacja szablon DOTM </w:t>
        </w:r>
        <w:r w:rsidRPr="005610B4">
          <w:rPr>
            <w:rStyle w:val="Hyperlink"/>
            <w:rFonts w:ascii="Arial" w:hAnsi="Arial" w:cs="Arial"/>
            <w:noProof/>
            <w:lang w:val="pl-PL" w:eastAsia="ko-KR"/>
          </w:rPr>
          <w:t>↔</w:t>
        </w:r>
        <w:r w:rsidRPr="005610B4">
          <w:rPr>
            <w:rStyle w:val="Hyperlink"/>
            <w:rFonts w:ascii="Arial" w:eastAsia="Malgun Gothic" w:hAnsi="Arial" w:cs="Arial"/>
            <w:noProof/>
            <w:lang w:val="pl-PL" w:eastAsia="ko-KR"/>
          </w:rPr>
          <w:t xml:space="preserve"> </w:t>
        </w:r>
        <w:r w:rsidRPr="005610B4">
          <w:rPr>
            <w:rStyle w:val="Hyperlink"/>
            <w:noProof/>
            <w:lang w:val="pl-PL"/>
          </w:rPr>
          <w:t>plik DOCX</w:t>
        </w:r>
        <w:r w:rsidRPr="005610B4">
          <w:rPr>
            <w:noProof/>
            <w:webHidden/>
          </w:rPr>
          <w:tab/>
        </w:r>
        <w:r w:rsidRPr="005610B4">
          <w:rPr>
            <w:noProof/>
            <w:webHidden/>
          </w:rPr>
          <w:fldChar w:fldCharType="begin"/>
        </w:r>
        <w:r w:rsidRPr="005610B4">
          <w:rPr>
            <w:noProof/>
            <w:webHidden/>
          </w:rPr>
          <w:instrText xml:space="preserve"> PAGEREF _Toc214267410 \h </w:instrText>
        </w:r>
        <w:r w:rsidRPr="005610B4">
          <w:rPr>
            <w:noProof/>
            <w:webHidden/>
          </w:rPr>
        </w:r>
        <w:r w:rsidRPr="005610B4">
          <w:rPr>
            <w:noProof/>
            <w:webHidden/>
          </w:rPr>
          <w:fldChar w:fldCharType="separate"/>
        </w:r>
        <w:r w:rsidRPr="005610B4">
          <w:rPr>
            <w:noProof/>
            <w:webHidden/>
          </w:rPr>
          <w:t>66</w:t>
        </w:r>
        <w:r w:rsidRPr="005610B4">
          <w:rPr>
            <w:noProof/>
            <w:webHidden/>
          </w:rPr>
          <w:fldChar w:fldCharType="end"/>
        </w:r>
      </w:hyperlink>
    </w:p>
    <w:p w14:paraId="1D7CF2CF" w14:textId="70B84840"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11" w:history="1">
        <w:r w:rsidRPr="005610B4">
          <w:rPr>
            <w:rStyle w:val="Hyperlink"/>
            <w:noProof/>
            <w:lang w:val="pl-PL"/>
          </w:rPr>
          <w:t>12.1.</w:t>
        </w:r>
        <w:r w:rsidRPr="005610B4">
          <w:rPr>
            <w:rStyle w:val="Hyperlink"/>
            <w:noProof/>
          </w:rPr>
          <w:t xml:space="preserve"> </w:t>
        </w:r>
        <w:r w:rsidRPr="005610B4">
          <w:rPr>
            <w:rStyle w:val="Hyperlink"/>
            <w:noProof/>
            <w:lang w:val="pl-PL"/>
          </w:rPr>
          <w:t>Co się dzieje po dołączeniu do pliku DOCX pliku szablonu (DOTM)?</w:t>
        </w:r>
        <w:r w:rsidRPr="005610B4">
          <w:rPr>
            <w:noProof/>
            <w:webHidden/>
          </w:rPr>
          <w:tab/>
        </w:r>
        <w:r w:rsidRPr="005610B4">
          <w:rPr>
            <w:noProof/>
            <w:webHidden/>
          </w:rPr>
          <w:fldChar w:fldCharType="begin"/>
        </w:r>
        <w:r w:rsidRPr="005610B4">
          <w:rPr>
            <w:noProof/>
            <w:webHidden/>
          </w:rPr>
          <w:instrText xml:space="preserve"> PAGEREF _Toc214267411 \h </w:instrText>
        </w:r>
        <w:r w:rsidRPr="005610B4">
          <w:rPr>
            <w:noProof/>
            <w:webHidden/>
          </w:rPr>
        </w:r>
        <w:r w:rsidRPr="005610B4">
          <w:rPr>
            <w:noProof/>
            <w:webHidden/>
          </w:rPr>
          <w:fldChar w:fldCharType="separate"/>
        </w:r>
        <w:r w:rsidRPr="005610B4">
          <w:rPr>
            <w:noProof/>
            <w:webHidden/>
          </w:rPr>
          <w:t>66</w:t>
        </w:r>
        <w:r w:rsidRPr="005610B4">
          <w:rPr>
            <w:noProof/>
            <w:webHidden/>
          </w:rPr>
          <w:fldChar w:fldCharType="end"/>
        </w:r>
      </w:hyperlink>
    </w:p>
    <w:p w14:paraId="5D7B9E67" w14:textId="10B86C5C"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12" w:history="1">
        <w:r w:rsidRPr="005610B4">
          <w:rPr>
            <w:rStyle w:val="Hyperlink"/>
            <w:noProof/>
            <w:lang w:val="pl-PL"/>
          </w:rPr>
          <w:t>12.2.</w:t>
        </w:r>
        <w:r w:rsidRPr="005610B4">
          <w:rPr>
            <w:rStyle w:val="Hyperlink"/>
            <w:noProof/>
          </w:rPr>
          <w:t xml:space="preserve"> </w:t>
        </w:r>
        <w:r w:rsidRPr="005610B4">
          <w:rPr>
            <w:rStyle w:val="Hyperlink"/>
            <w:noProof/>
            <w:lang w:val="pl-PL"/>
          </w:rPr>
          <w:t>Co dzieje się po odłączeniu lub niedostępności szablonu?</w:t>
        </w:r>
        <w:r w:rsidRPr="005610B4">
          <w:rPr>
            <w:noProof/>
            <w:webHidden/>
          </w:rPr>
          <w:tab/>
        </w:r>
        <w:r w:rsidRPr="005610B4">
          <w:rPr>
            <w:noProof/>
            <w:webHidden/>
          </w:rPr>
          <w:fldChar w:fldCharType="begin"/>
        </w:r>
        <w:r w:rsidRPr="005610B4">
          <w:rPr>
            <w:noProof/>
            <w:webHidden/>
          </w:rPr>
          <w:instrText xml:space="preserve"> PAGEREF _Toc214267412 \h </w:instrText>
        </w:r>
        <w:r w:rsidRPr="005610B4">
          <w:rPr>
            <w:noProof/>
            <w:webHidden/>
          </w:rPr>
        </w:r>
        <w:r w:rsidRPr="005610B4">
          <w:rPr>
            <w:noProof/>
            <w:webHidden/>
          </w:rPr>
          <w:fldChar w:fldCharType="separate"/>
        </w:r>
        <w:r w:rsidRPr="005610B4">
          <w:rPr>
            <w:noProof/>
            <w:webHidden/>
          </w:rPr>
          <w:t>66</w:t>
        </w:r>
        <w:r w:rsidRPr="005610B4">
          <w:rPr>
            <w:noProof/>
            <w:webHidden/>
          </w:rPr>
          <w:fldChar w:fldCharType="end"/>
        </w:r>
      </w:hyperlink>
    </w:p>
    <w:p w14:paraId="6A78BFE4" w14:textId="3EC20119"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13" w:history="1">
        <w:r w:rsidRPr="005610B4">
          <w:rPr>
            <w:rStyle w:val="Hyperlink"/>
            <w:noProof/>
            <w:lang w:val="pl-PL"/>
          </w:rPr>
          <w:t>12.3.</w:t>
        </w:r>
        <w:r w:rsidRPr="005610B4">
          <w:rPr>
            <w:rStyle w:val="Hyperlink"/>
            <w:noProof/>
          </w:rPr>
          <w:t xml:space="preserve"> </w:t>
        </w:r>
        <w:r w:rsidRPr="005610B4">
          <w:rPr>
            <w:rStyle w:val="Hyperlink"/>
            <w:noProof/>
            <w:lang w:val="pl-PL"/>
          </w:rPr>
          <w:t>Prawda czy fałsz: Definicje stylów są przechowywane w pliku DOCX</w:t>
        </w:r>
        <w:r w:rsidRPr="005610B4">
          <w:rPr>
            <w:noProof/>
            <w:webHidden/>
          </w:rPr>
          <w:tab/>
        </w:r>
        <w:r w:rsidRPr="005610B4">
          <w:rPr>
            <w:noProof/>
            <w:webHidden/>
          </w:rPr>
          <w:fldChar w:fldCharType="begin"/>
        </w:r>
        <w:r w:rsidRPr="005610B4">
          <w:rPr>
            <w:noProof/>
            <w:webHidden/>
          </w:rPr>
          <w:instrText xml:space="preserve"> PAGEREF _Toc214267413 \h </w:instrText>
        </w:r>
        <w:r w:rsidRPr="005610B4">
          <w:rPr>
            <w:noProof/>
            <w:webHidden/>
          </w:rPr>
        </w:r>
        <w:r w:rsidRPr="005610B4">
          <w:rPr>
            <w:noProof/>
            <w:webHidden/>
          </w:rPr>
          <w:fldChar w:fldCharType="separate"/>
        </w:r>
        <w:r w:rsidRPr="005610B4">
          <w:rPr>
            <w:noProof/>
            <w:webHidden/>
          </w:rPr>
          <w:t>66</w:t>
        </w:r>
        <w:r w:rsidRPr="005610B4">
          <w:rPr>
            <w:noProof/>
            <w:webHidden/>
          </w:rPr>
          <w:fldChar w:fldCharType="end"/>
        </w:r>
      </w:hyperlink>
    </w:p>
    <w:p w14:paraId="35666BF0" w14:textId="2627D84C"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14" w:history="1">
        <w:r w:rsidRPr="005610B4">
          <w:rPr>
            <w:rStyle w:val="Hyperlink"/>
            <w:noProof/>
            <w:lang w:val="pl-PL"/>
          </w:rPr>
          <w:t>12.4.</w:t>
        </w:r>
        <w:r w:rsidRPr="005610B4">
          <w:rPr>
            <w:rStyle w:val="Hyperlink"/>
            <w:noProof/>
          </w:rPr>
          <w:t xml:space="preserve"> </w:t>
        </w:r>
        <w:r w:rsidRPr="005610B4">
          <w:rPr>
            <w:rStyle w:val="Hyperlink"/>
            <w:noProof/>
            <w:lang w:val="pl-PL"/>
          </w:rPr>
          <w:t>Czy style zawsze są poprawnie przenoszone z szablonu do pliku?</w:t>
        </w:r>
        <w:r w:rsidRPr="005610B4">
          <w:rPr>
            <w:noProof/>
            <w:webHidden/>
          </w:rPr>
          <w:tab/>
        </w:r>
        <w:r w:rsidRPr="005610B4">
          <w:rPr>
            <w:noProof/>
            <w:webHidden/>
          </w:rPr>
          <w:fldChar w:fldCharType="begin"/>
        </w:r>
        <w:r w:rsidRPr="005610B4">
          <w:rPr>
            <w:noProof/>
            <w:webHidden/>
          </w:rPr>
          <w:instrText xml:space="preserve"> PAGEREF _Toc214267414 \h </w:instrText>
        </w:r>
        <w:r w:rsidRPr="005610B4">
          <w:rPr>
            <w:noProof/>
            <w:webHidden/>
          </w:rPr>
        </w:r>
        <w:r w:rsidRPr="005610B4">
          <w:rPr>
            <w:noProof/>
            <w:webHidden/>
          </w:rPr>
          <w:fldChar w:fldCharType="separate"/>
        </w:r>
        <w:r w:rsidRPr="005610B4">
          <w:rPr>
            <w:noProof/>
            <w:webHidden/>
          </w:rPr>
          <w:t>66</w:t>
        </w:r>
        <w:r w:rsidRPr="005610B4">
          <w:rPr>
            <w:noProof/>
            <w:webHidden/>
          </w:rPr>
          <w:fldChar w:fldCharType="end"/>
        </w:r>
      </w:hyperlink>
    </w:p>
    <w:p w14:paraId="3547B56C" w14:textId="11174CD8"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15" w:history="1">
        <w:r w:rsidRPr="005610B4">
          <w:rPr>
            <w:rStyle w:val="Hyperlink"/>
            <w:noProof/>
            <w:lang w:val="pl-PL"/>
          </w:rPr>
          <w:t>12.5.</w:t>
        </w:r>
        <w:r w:rsidRPr="005610B4">
          <w:rPr>
            <w:rStyle w:val="Hyperlink"/>
            <w:noProof/>
          </w:rPr>
          <w:t xml:space="preserve"> </w:t>
        </w:r>
        <w:r w:rsidRPr="005610B4">
          <w:rPr>
            <w:rStyle w:val="Hyperlink"/>
            <w:noProof/>
            <w:lang w:val="pl-PL"/>
          </w:rPr>
          <w:t>Co zrobić, jeżeli definicja stylu nie zostaje przeniesiona do pliku z szablonu?</w:t>
        </w:r>
        <w:r w:rsidRPr="005610B4">
          <w:rPr>
            <w:noProof/>
            <w:webHidden/>
          </w:rPr>
          <w:tab/>
        </w:r>
        <w:r w:rsidRPr="005610B4">
          <w:rPr>
            <w:noProof/>
            <w:webHidden/>
          </w:rPr>
          <w:fldChar w:fldCharType="begin"/>
        </w:r>
        <w:r w:rsidRPr="005610B4">
          <w:rPr>
            <w:noProof/>
            <w:webHidden/>
          </w:rPr>
          <w:instrText xml:space="preserve"> PAGEREF _Toc214267415 \h </w:instrText>
        </w:r>
        <w:r w:rsidRPr="005610B4">
          <w:rPr>
            <w:noProof/>
            <w:webHidden/>
          </w:rPr>
        </w:r>
        <w:r w:rsidRPr="005610B4">
          <w:rPr>
            <w:noProof/>
            <w:webHidden/>
          </w:rPr>
          <w:fldChar w:fldCharType="separate"/>
        </w:r>
        <w:r w:rsidRPr="005610B4">
          <w:rPr>
            <w:noProof/>
            <w:webHidden/>
          </w:rPr>
          <w:t>67</w:t>
        </w:r>
        <w:r w:rsidRPr="005610B4">
          <w:rPr>
            <w:noProof/>
            <w:webHidden/>
          </w:rPr>
          <w:fldChar w:fldCharType="end"/>
        </w:r>
      </w:hyperlink>
    </w:p>
    <w:p w14:paraId="1B07C4E8" w14:textId="7ED2FF31"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16" w:history="1">
        <w:r w:rsidRPr="005610B4">
          <w:rPr>
            <w:rStyle w:val="Hyperlink"/>
            <w:noProof/>
          </w:rPr>
          <w:t>13. Pliki i prawo</w:t>
        </w:r>
        <w:r w:rsidRPr="005610B4">
          <w:rPr>
            <w:noProof/>
            <w:webHidden/>
          </w:rPr>
          <w:tab/>
        </w:r>
        <w:r w:rsidRPr="005610B4">
          <w:rPr>
            <w:noProof/>
            <w:webHidden/>
          </w:rPr>
          <w:fldChar w:fldCharType="begin"/>
        </w:r>
        <w:r w:rsidRPr="005610B4">
          <w:rPr>
            <w:noProof/>
            <w:webHidden/>
          </w:rPr>
          <w:instrText xml:space="preserve"> PAGEREF _Toc214267416 \h </w:instrText>
        </w:r>
        <w:r w:rsidRPr="005610B4">
          <w:rPr>
            <w:noProof/>
            <w:webHidden/>
          </w:rPr>
        </w:r>
        <w:r w:rsidRPr="005610B4">
          <w:rPr>
            <w:noProof/>
            <w:webHidden/>
          </w:rPr>
          <w:fldChar w:fldCharType="separate"/>
        </w:r>
        <w:r w:rsidRPr="005610B4">
          <w:rPr>
            <w:noProof/>
            <w:webHidden/>
          </w:rPr>
          <w:t>68</w:t>
        </w:r>
        <w:r w:rsidRPr="005610B4">
          <w:rPr>
            <w:noProof/>
            <w:webHidden/>
          </w:rPr>
          <w:fldChar w:fldCharType="end"/>
        </w:r>
      </w:hyperlink>
    </w:p>
    <w:p w14:paraId="1419B580" w14:textId="129BF976"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17" w:history="1">
        <w:r w:rsidRPr="005610B4">
          <w:rPr>
            <w:rStyle w:val="Hyperlink"/>
            <w:noProof/>
          </w:rPr>
          <w:t>13.1. Pliki dokumentów (DOCX) i prawo</w:t>
        </w:r>
        <w:r w:rsidRPr="005610B4">
          <w:rPr>
            <w:noProof/>
            <w:webHidden/>
          </w:rPr>
          <w:tab/>
        </w:r>
        <w:r w:rsidRPr="005610B4">
          <w:rPr>
            <w:noProof/>
            <w:webHidden/>
          </w:rPr>
          <w:fldChar w:fldCharType="begin"/>
        </w:r>
        <w:r w:rsidRPr="005610B4">
          <w:rPr>
            <w:noProof/>
            <w:webHidden/>
          </w:rPr>
          <w:instrText xml:space="preserve"> PAGEREF _Toc214267417 \h </w:instrText>
        </w:r>
        <w:r w:rsidRPr="005610B4">
          <w:rPr>
            <w:noProof/>
            <w:webHidden/>
          </w:rPr>
        </w:r>
        <w:r w:rsidRPr="005610B4">
          <w:rPr>
            <w:noProof/>
            <w:webHidden/>
          </w:rPr>
          <w:fldChar w:fldCharType="separate"/>
        </w:r>
        <w:r w:rsidRPr="005610B4">
          <w:rPr>
            <w:noProof/>
            <w:webHidden/>
          </w:rPr>
          <w:t>68</w:t>
        </w:r>
        <w:r w:rsidRPr="005610B4">
          <w:rPr>
            <w:noProof/>
            <w:webHidden/>
          </w:rPr>
          <w:fldChar w:fldCharType="end"/>
        </w:r>
      </w:hyperlink>
    </w:p>
    <w:p w14:paraId="3954B256" w14:textId="0051AFC9"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18" w:history="1">
        <w:r w:rsidRPr="005610B4">
          <w:rPr>
            <w:rStyle w:val="Hyperlink"/>
            <w:noProof/>
            <w:lang w:val="pl-PL"/>
          </w:rPr>
          <w:t>13.1.1.</w:t>
        </w:r>
        <w:r w:rsidRPr="005610B4">
          <w:rPr>
            <w:rStyle w:val="Hyperlink"/>
            <w:noProof/>
          </w:rPr>
          <w:t xml:space="preserve"> </w:t>
        </w:r>
        <w:r w:rsidRPr="005610B4">
          <w:rPr>
            <w:rStyle w:val="Hyperlink"/>
            <w:noProof/>
            <w:lang w:val="pl-PL"/>
          </w:rPr>
          <w:t>W jaki sposób chronimy treść w dokumentach na bazie szablonów?</w:t>
        </w:r>
        <w:r w:rsidRPr="005610B4">
          <w:rPr>
            <w:noProof/>
            <w:webHidden/>
          </w:rPr>
          <w:tab/>
        </w:r>
        <w:r w:rsidRPr="005610B4">
          <w:rPr>
            <w:noProof/>
            <w:webHidden/>
          </w:rPr>
          <w:fldChar w:fldCharType="begin"/>
        </w:r>
        <w:r w:rsidRPr="005610B4">
          <w:rPr>
            <w:noProof/>
            <w:webHidden/>
          </w:rPr>
          <w:instrText xml:space="preserve"> PAGEREF _Toc214267418 \h </w:instrText>
        </w:r>
        <w:r w:rsidRPr="005610B4">
          <w:rPr>
            <w:noProof/>
            <w:webHidden/>
          </w:rPr>
        </w:r>
        <w:r w:rsidRPr="005610B4">
          <w:rPr>
            <w:noProof/>
            <w:webHidden/>
          </w:rPr>
          <w:fldChar w:fldCharType="separate"/>
        </w:r>
        <w:r w:rsidRPr="005610B4">
          <w:rPr>
            <w:noProof/>
            <w:webHidden/>
          </w:rPr>
          <w:t>68</w:t>
        </w:r>
        <w:r w:rsidRPr="005610B4">
          <w:rPr>
            <w:noProof/>
            <w:webHidden/>
          </w:rPr>
          <w:fldChar w:fldCharType="end"/>
        </w:r>
      </w:hyperlink>
    </w:p>
    <w:p w14:paraId="014A67FC" w14:textId="7388D24F"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19" w:history="1">
        <w:r w:rsidRPr="005610B4">
          <w:rPr>
            <w:rStyle w:val="Hyperlink"/>
            <w:noProof/>
          </w:rPr>
          <w:t>13.1.2. Jaką klasę poufności wybrać?</w:t>
        </w:r>
        <w:r w:rsidRPr="005610B4">
          <w:rPr>
            <w:noProof/>
            <w:webHidden/>
          </w:rPr>
          <w:tab/>
        </w:r>
        <w:r w:rsidRPr="005610B4">
          <w:rPr>
            <w:noProof/>
            <w:webHidden/>
          </w:rPr>
          <w:fldChar w:fldCharType="begin"/>
        </w:r>
        <w:r w:rsidRPr="005610B4">
          <w:rPr>
            <w:noProof/>
            <w:webHidden/>
          </w:rPr>
          <w:instrText xml:space="preserve"> PAGEREF _Toc214267419 \h </w:instrText>
        </w:r>
        <w:r w:rsidRPr="005610B4">
          <w:rPr>
            <w:noProof/>
            <w:webHidden/>
          </w:rPr>
        </w:r>
        <w:r w:rsidRPr="005610B4">
          <w:rPr>
            <w:noProof/>
            <w:webHidden/>
          </w:rPr>
          <w:fldChar w:fldCharType="separate"/>
        </w:r>
        <w:r w:rsidRPr="005610B4">
          <w:rPr>
            <w:noProof/>
            <w:webHidden/>
          </w:rPr>
          <w:t>68</w:t>
        </w:r>
        <w:r w:rsidRPr="005610B4">
          <w:rPr>
            <w:noProof/>
            <w:webHidden/>
          </w:rPr>
          <w:fldChar w:fldCharType="end"/>
        </w:r>
      </w:hyperlink>
    </w:p>
    <w:p w14:paraId="1E83E0C0" w14:textId="081A2A91"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20" w:history="1">
        <w:r w:rsidRPr="005610B4">
          <w:rPr>
            <w:rStyle w:val="Hyperlink"/>
            <w:noProof/>
            <w:lang w:val="pl-PL"/>
          </w:rPr>
          <w:t>13.1.3.</w:t>
        </w:r>
        <w:r w:rsidRPr="005610B4">
          <w:rPr>
            <w:rStyle w:val="Hyperlink"/>
            <w:noProof/>
          </w:rPr>
          <w:t xml:space="preserve"> </w:t>
        </w:r>
        <w:r w:rsidRPr="005610B4">
          <w:rPr>
            <w:rStyle w:val="Hyperlink"/>
            <w:noProof/>
            <w:lang w:val="pl-PL"/>
          </w:rPr>
          <w:t>Nadal nie wiem, jaką klasę poufności wybrać, co mam zrobić?</w:t>
        </w:r>
        <w:r w:rsidRPr="005610B4">
          <w:rPr>
            <w:noProof/>
            <w:webHidden/>
          </w:rPr>
          <w:tab/>
        </w:r>
        <w:r w:rsidRPr="005610B4">
          <w:rPr>
            <w:noProof/>
            <w:webHidden/>
          </w:rPr>
          <w:fldChar w:fldCharType="begin"/>
        </w:r>
        <w:r w:rsidRPr="005610B4">
          <w:rPr>
            <w:noProof/>
            <w:webHidden/>
          </w:rPr>
          <w:instrText xml:space="preserve"> PAGEREF _Toc214267420 \h </w:instrText>
        </w:r>
        <w:r w:rsidRPr="005610B4">
          <w:rPr>
            <w:noProof/>
            <w:webHidden/>
          </w:rPr>
        </w:r>
        <w:r w:rsidRPr="005610B4">
          <w:rPr>
            <w:noProof/>
            <w:webHidden/>
          </w:rPr>
          <w:fldChar w:fldCharType="separate"/>
        </w:r>
        <w:r w:rsidRPr="005610B4">
          <w:rPr>
            <w:noProof/>
            <w:webHidden/>
          </w:rPr>
          <w:t>69</w:t>
        </w:r>
        <w:r w:rsidRPr="005610B4">
          <w:rPr>
            <w:noProof/>
            <w:webHidden/>
          </w:rPr>
          <w:fldChar w:fldCharType="end"/>
        </w:r>
      </w:hyperlink>
    </w:p>
    <w:p w14:paraId="4451F40D" w14:textId="196997D4"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21" w:history="1">
        <w:r w:rsidRPr="005610B4">
          <w:rPr>
            <w:rStyle w:val="Hyperlink"/>
            <w:noProof/>
            <w:lang w:val="pl-PL"/>
          </w:rPr>
          <w:t>13.1.4.</w:t>
        </w:r>
        <w:r w:rsidRPr="005610B4">
          <w:rPr>
            <w:rStyle w:val="Hyperlink"/>
            <w:noProof/>
          </w:rPr>
          <w:t xml:space="preserve"> </w:t>
        </w:r>
        <w:r w:rsidRPr="005610B4">
          <w:rPr>
            <w:rStyle w:val="Hyperlink"/>
            <w:noProof/>
            <w:lang w:val="pl-PL"/>
          </w:rPr>
          <w:t>W jakiej formie wysłać dokument do klienta?</w:t>
        </w:r>
        <w:r w:rsidRPr="005610B4">
          <w:rPr>
            <w:noProof/>
            <w:webHidden/>
          </w:rPr>
          <w:tab/>
        </w:r>
        <w:r w:rsidRPr="005610B4">
          <w:rPr>
            <w:noProof/>
            <w:webHidden/>
          </w:rPr>
          <w:fldChar w:fldCharType="begin"/>
        </w:r>
        <w:r w:rsidRPr="005610B4">
          <w:rPr>
            <w:noProof/>
            <w:webHidden/>
          </w:rPr>
          <w:instrText xml:space="preserve"> PAGEREF _Toc214267421 \h </w:instrText>
        </w:r>
        <w:r w:rsidRPr="005610B4">
          <w:rPr>
            <w:noProof/>
            <w:webHidden/>
          </w:rPr>
        </w:r>
        <w:r w:rsidRPr="005610B4">
          <w:rPr>
            <w:noProof/>
            <w:webHidden/>
          </w:rPr>
          <w:fldChar w:fldCharType="separate"/>
        </w:r>
        <w:r w:rsidRPr="005610B4">
          <w:rPr>
            <w:noProof/>
            <w:webHidden/>
          </w:rPr>
          <w:t>69</w:t>
        </w:r>
        <w:r w:rsidRPr="005610B4">
          <w:rPr>
            <w:noProof/>
            <w:webHidden/>
          </w:rPr>
          <w:fldChar w:fldCharType="end"/>
        </w:r>
      </w:hyperlink>
    </w:p>
    <w:p w14:paraId="170C74F3" w14:textId="29B86990"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22" w:history="1">
        <w:r w:rsidRPr="005610B4">
          <w:rPr>
            <w:rStyle w:val="Hyperlink"/>
            <w:noProof/>
            <w:lang w:val="pl-PL"/>
          </w:rPr>
          <w:t>13.1.5.</w:t>
        </w:r>
        <w:r w:rsidRPr="005610B4">
          <w:rPr>
            <w:rStyle w:val="Hyperlink"/>
            <w:noProof/>
          </w:rPr>
          <w:t xml:space="preserve"> </w:t>
        </w:r>
        <w:r w:rsidRPr="005610B4">
          <w:rPr>
            <w:rStyle w:val="Hyperlink"/>
            <w:noProof/>
            <w:lang w:val="pl-PL"/>
          </w:rPr>
          <w:t>W jaki sposób wyjaśnić klientowi oznaczenie klasy poufności?</w:t>
        </w:r>
        <w:r w:rsidRPr="005610B4">
          <w:rPr>
            <w:noProof/>
            <w:webHidden/>
          </w:rPr>
          <w:tab/>
        </w:r>
        <w:r w:rsidRPr="005610B4">
          <w:rPr>
            <w:noProof/>
            <w:webHidden/>
          </w:rPr>
          <w:fldChar w:fldCharType="begin"/>
        </w:r>
        <w:r w:rsidRPr="005610B4">
          <w:rPr>
            <w:noProof/>
            <w:webHidden/>
          </w:rPr>
          <w:instrText xml:space="preserve"> PAGEREF _Toc214267422 \h </w:instrText>
        </w:r>
        <w:r w:rsidRPr="005610B4">
          <w:rPr>
            <w:noProof/>
            <w:webHidden/>
          </w:rPr>
        </w:r>
        <w:r w:rsidRPr="005610B4">
          <w:rPr>
            <w:noProof/>
            <w:webHidden/>
          </w:rPr>
          <w:fldChar w:fldCharType="separate"/>
        </w:r>
        <w:r w:rsidRPr="005610B4">
          <w:rPr>
            <w:noProof/>
            <w:webHidden/>
          </w:rPr>
          <w:t>69</w:t>
        </w:r>
        <w:r w:rsidRPr="005610B4">
          <w:rPr>
            <w:noProof/>
            <w:webHidden/>
          </w:rPr>
          <w:fldChar w:fldCharType="end"/>
        </w:r>
      </w:hyperlink>
    </w:p>
    <w:p w14:paraId="53EF3E61" w14:textId="4DABD0B6"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23" w:history="1">
        <w:r w:rsidRPr="005610B4">
          <w:rPr>
            <w:rStyle w:val="Hyperlink"/>
            <w:noProof/>
          </w:rPr>
          <w:t xml:space="preserve">13.1.6. </w:t>
        </w:r>
        <w:r w:rsidRPr="005610B4">
          <w:rPr>
            <w:rStyle w:val="Hyperlink"/>
            <w:noProof/>
            <w:lang w:val="pl-PL"/>
          </w:rPr>
          <w:t xml:space="preserve">Nie jestem pewna / pewny, czy mogę wysłać dany dokument. </w:t>
        </w:r>
        <w:r w:rsidRPr="005610B4">
          <w:rPr>
            <w:rStyle w:val="Hyperlink"/>
            <w:noProof/>
          </w:rPr>
          <w:t>Co mam zrobić?</w:t>
        </w:r>
        <w:r w:rsidRPr="005610B4">
          <w:rPr>
            <w:noProof/>
            <w:webHidden/>
          </w:rPr>
          <w:tab/>
        </w:r>
        <w:r w:rsidRPr="005610B4">
          <w:rPr>
            <w:noProof/>
            <w:webHidden/>
          </w:rPr>
          <w:fldChar w:fldCharType="begin"/>
        </w:r>
        <w:r w:rsidRPr="005610B4">
          <w:rPr>
            <w:noProof/>
            <w:webHidden/>
          </w:rPr>
          <w:instrText xml:space="preserve"> PAGEREF _Toc214267423 \h </w:instrText>
        </w:r>
        <w:r w:rsidRPr="005610B4">
          <w:rPr>
            <w:noProof/>
            <w:webHidden/>
          </w:rPr>
        </w:r>
        <w:r w:rsidRPr="005610B4">
          <w:rPr>
            <w:noProof/>
            <w:webHidden/>
          </w:rPr>
          <w:fldChar w:fldCharType="separate"/>
        </w:r>
        <w:r w:rsidRPr="005610B4">
          <w:rPr>
            <w:noProof/>
            <w:webHidden/>
          </w:rPr>
          <w:t>70</w:t>
        </w:r>
        <w:r w:rsidRPr="005610B4">
          <w:rPr>
            <w:noProof/>
            <w:webHidden/>
          </w:rPr>
          <w:fldChar w:fldCharType="end"/>
        </w:r>
      </w:hyperlink>
    </w:p>
    <w:p w14:paraId="1C39009B" w14:textId="70178FB8"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24" w:history="1">
        <w:r w:rsidRPr="005610B4">
          <w:rPr>
            <w:rStyle w:val="Hyperlink"/>
            <w:noProof/>
          </w:rPr>
          <w:t>13.2. Pliki szablonów (DOTM) i prawo</w:t>
        </w:r>
        <w:r w:rsidRPr="005610B4">
          <w:rPr>
            <w:noProof/>
            <w:webHidden/>
          </w:rPr>
          <w:tab/>
        </w:r>
        <w:r w:rsidRPr="005610B4">
          <w:rPr>
            <w:noProof/>
            <w:webHidden/>
          </w:rPr>
          <w:fldChar w:fldCharType="begin"/>
        </w:r>
        <w:r w:rsidRPr="005610B4">
          <w:rPr>
            <w:noProof/>
            <w:webHidden/>
          </w:rPr>
          <w:instrText xml:space="preserve"> PAGEREF _Toc214267424 \h </w:instrText>
        </w:r>
        <w:r w:rsidRPr="005610B4">
          <w:rPr>
            <w:noProof/>
            <w:webHidden/>
          </w:rPr>
        </w:r>
        <w:r w:rsidRPr="005610B4">
          <w:rPr>
            <w:noProof/>
            <w:webHidden/>
          </w:rPr>
          <w:fldChar w:fldCharType="separate"/>
        </w:r>
        <w:r w:rsidRPr="005610B4">
          <w:rPr>
            <w:noProof/>
            <w:webHidden/>
          </w:rPr>
          <w:t>70</w:t>
        </w:r>
        <w:r w:rsidRPr="005610B4">
          <w:rPr>
            <w:noProof/>
            <w:webHidden/>
          </w:rPr>
          <w:fldChar w:fldCharType="end"/>
        </w:r>
      </w:hyperlink>
    </w:p>
    <w:p w14:paraId="51D90D54" w14:textId="149C841C"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25" w:history="1">
        <w:r w:rsidRPr="005610B4">
          <w:rPr>
            <w:rStyle w:val="Hyperlink"/>
            <w:noProof/>
            <w:lang w:val="pl-PL"/>
          </w:rPr>
          <w:t>13.2.1.</w:t>
        </w:r>
        <w:r w:rsidRPr="005610B4">
          <w:rPr>
            <w:rStyle w:val="Hyperlink"/>
            <w:noProof/>
          </w:rPr>
          <w:t xml:space="preserve"> </w:t>
        </w:r>
        <w:r w:rsidRPr="005610B4">
          <w:rPr>
            <w:rStyle w:val="Hyperlink"/>
            <w:noProof/>
            <w:lang w:val="pl-PL"/>
          </w:rPr>
          <w:t>Czy szablony są objęte prawem autorskim?</w:t>
        </w:r>
        <w:r w:rsidRPr="005610B4">
          <w:rPr>
            <w:noProof/>
            <w:webHidden/>
          </w:rPr>
          <w:tab/>
        </w:r>
        <w:r w:rsidRPr="005610B4">
          <w:rPr>
            <w:noProof/>
            <w:webHidden/>
          </w:rPr>
          <w:fldChar w:fldCharType="begin"/>
        </w:r>
        <w:r w:rsidRPr="005610B4">
          <w:rPr>
            <w:noProof/>
            <w:webHidden/>
          </w:rPr>
          <w:instrText xml:space="preserve"> PAGEREF _Toc214267425 \h </w:instrText>
        </w:r>
        <w:r w:rsidRPr="005610B4">
          <w:rPr>
            <w:noProof/>
            <w:webHidden/>
          </w:rPr>
        </w:r>
        <w:r w:rsidRPr="005610B4">
          <w:rPr>
            <w:noProof/>
            <w:webHidden/>
          </w:rPr>
          <w:fldChar w:fldCharType="separate"/>
        </w:r>
        <w:r w:rsidRPr="005610B4">
          <w:rPr>
            <w:noProof/>
            <w:webHidden/>
          </w:rPr>
          <w:t>70</w:t>
        </w:r>
        <w:r w:rsidRPr="005610B4">
          <w:rPr>
            <w:noProof/>
            <w:webHidden/>
          </w:rPr>
          <w:fldChar w:fldCharType="end"/>
        </w:r>
      </w:hyperlink>
    </w:p>
    <w:p w14:paraId="0EE13340" w14:textId="2BE9181B"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26" w:history="1">
        <w:r w:rsidRPr="005610B4">
          <w:rPr>
            <w:rStyle w:val="Hyperlink"/>
            <w:noProof/>
            <w:lang w:val="pl-PL"/>
          </w:rPr>
          <w:t>13.2.2.</w:t>
        </w:r>
        <w:r w:rsidRPr="005610B4">
          <w:rPr>
            <w:rStyle w:val="Hyperlink"/>
            <w:noProof/>
          </w:rPr>
          <w:t xml:space="preserve"> </w:t>
        </w:r>
        <w:r w:rsidRPr="005610B4">
          <w:rPr>
            <w:rStyle w:val="Hyperlink"/>
            <w:noProof/>
            <w:lang w:val="pl-PL"/>
          </w:rPr>
          <w:t>Czy wysyłając do klienta plik szablonu wysyłam mu jednocześnie czcionki?</w:t>
        </w:r>
        <w:r w:rsidRPr="005610B4">
          <w:rPr>
            <w:noProof/>
            <w:webHidden/>
          </w:rPr>
          <w:tab/>
        </w:r>
        <w:r w:rsidRPr="005610B4">
          <w:rPr>
            <w:noProof/>
            <w:webHidden/>
          </w:rPr>
          <w:fldChar w:fldCharType="begin"/>
        </w:r>
        <w:r w:rsidRPr="005610B4">
          <w:rPr>
            <w:noProof/>
            <w:webHidden/>
          </w:rPr>
          <w:instrText xml:space="preserve"> PAGEREF _Toc214267426 \h </w:instrText>
        </w:r>
        <w:r w:rsidRPr="005610B4">
          <w:rPr>
            <w:noProof/>
            <w:webHidden/>
          </w:rPr>
        </w:r>
        <w:r w:rsidRPr="005610B4">
          <w:rPr>
            <w:noProof/>
            <w:webHidden/>
          </w:rPr>
          <w:fldChar w:fldCharType="separate"/>
        </w:r>
        <w:r w:rsidRPr="005610B4">
          <w:rPr>
            <w:noProof/>
            <w:webHidden/>
          </w:rPr>
          <w:t>70</w:t>
        </w:r>
        <w:r w:rsidRPr="005610B4">
          <w:rPr>
            <w:noProof/>
            <w:webHidden/>
          </w:rPr>
          <w:fldChar w:fldCharType="end"/>
        </w:r>
      </w:hyperlink>
    </w:p>
    <w:p w14:paraId="7077C8A8" w14:textId="68E93329"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27" w:history="1">
        <w:r w:rsidRPr="005610B4">
          <w:rPr>
            <w:rStyle w:val="Hyperlink"/>
            <w:noProof/>
          </w:rPr>
          <w:t>14.  Design of configuration</w:t>
        </w:r>
        <w:r w:rsidRPr="005610B4">
          <w:rPr>
            <w:noProof/>
            <w:webHidden/>
          </w:rPr>
          <w:tab/>
        </w:r>
        <w:r w:rsidRPr="005610B4">
          <w:rPr>
            <w:noProof/>
            <w:webHidden/>
          </w:rPr>
          <w:fldChar w:fldCharType="begin"/>
        </w:r>
        <w:r w:rsidRPr="005610B4">
          <w:rPr>
            <w:noProof/>
            <w:webHidden/>
          </w:rPr>
          <w:instrText xml:space="preserve"> PAGEREF _Toc214267427 \h </w:instrText>
        </w:r>
        <w:r w:rsidRPr="005610B4">
          <w:rPr>
            <w:noProof/>
            <w:webHidden/>
          </w:rPr>
        </w:r>
        <w:r w:rsidRPr="005610B4">
          <w:rPr>
            <w:noProof/>
            <w:webHidden/>
          </w:rPr>
          <w:fldChar w:fldCharType="separate"/>
        </w:r>
        <w:r w:rsidRPr="005610B4">
          <w:rPr>
            <w:noProof/>
            <w:webHidden/>
          </w:rPr>
          <w:t>71</w:t>
        </w:r>
        <w:r w:rsidRPr="005610B4">
          <w:rPr>
            <w:noProof/>
            <w:webHidden/>
          </w:rPr>
          <w:fldChar w:fldCharType="end"/>
        </w:r>
      </w:hyperlink>
    </w:p>
    <w:p w14:paraId="3E59CDE4" w14:textId="59F369EC"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28" w:history="1">
        <w:r w:rsidRPr="005610B4">
          <w:rPr>
            <w:rStyle w:val="Hyperlink"/>
            <w:noProof/>
            <w:lang w:val="pl-PL"/>
          </w:rPr>
          <w:t>15.</w:t>
        </w:r>
        <w:r w:rsidRPr="005610B4">
          <w:rPr>
            <w:rStyle w:val="Hyperlink"/>
            <w:noProof/>
          </w:rPr>
          <w:t xml:space="preserve"> </w:t>
        </w:r>
        <w:r w:rsidRPr="005610B4">
          <w:rPr>
            <w:rStyle w:val="Hyperlink"/>
            <w:noProof/>
            <w:lang w:val="pl-PL"/>
          </w:rPr>
          <w:t>Dlaczego pliki szablonów często się zmieniają?</w:t>
        </w:r>
        <w:r w:rsidRPr="005610B4">
          <w:rPr>
            <w:noProof/>
            <w:webHidden/>
          </w:rPr>
          <w:tab/>
        </w:r>
        <w:r w:rsidRPr="005610B4">
          <w:rPr>
            <w:noProof/>
            <w:webHidden/>
          </w:rPr>
          <w:fldChar w:fldCharType="begin"/>
        </w:r>
        <w:r w:rsidRPr="005610B4">
          <w:rPr>
            <w:noProof/>
            <w:webHidden/>
          </w:rPr>
          <w:instrText xml:space="preserve"> PAGEREF _Toc214267428 \h </w:instrText>
        </w:r>
        <w:r w:rsidRPr="005610B4">
          <w:rPr>
            <w:noProof/>
            <w:webHidden/>
          </w:rPr>
        </w:r>
        <w:r w:rsidRPr="005610B4">
          <w:rPr>
            <w:noProof/>
            <w:webHidden/>
          </w:rPr>
          <w:fldChar w:fldCharType="separate"/>
        </w:r>
        <w:r w:rsidRPr="005610B4">
          <w:rPr>
            <w:noProof/>
            <w:webHidden/>
          </w:rPr>
          <w:t>72</w:t>
        </w:r>
        <w:r w:rsidRPr="005610B4">
          <w:rPr>
            <w:noProof/>
            <w:webHidden/>
          </w:rPr>
          <w:fldChar w:fldCharType="end"/>
        </w:r>
      </w:hyperlink>
    </w:p>
    <w:p w14:paraId="163C7D38" w14:textId="540AF02E"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29" w:history="1">
        <w:r w:rsidRPr="005610B4">
          <w:rPr>
            <w:rStyle w:val="Hyperlink"/>
            <w:noProof/>
            <w:lang w:val="pl-PL"/>
          </w:rPr>
          <w:t>15.1.</w:t>
        </w:r>
        <w:r w:rsidRPr="005610B4">
          <w:rPr>
            <w:rStyle w:val="Hyperlink"/>
            <w:noProof/>
          </w:rPr>
          <w:t xml:space="preserve"> </w:t>
        </w:r>
        <w:r w:rsidRPr="005610B4">
          <w:rPr>
            <w:rStyle w:val="Hyperlink"/>
            <w:noProof/>
            <w:lang w:val="pl-PL"/>
          </w:rPr>
          <w:t>W jaki sposób zapewnić aktualizację wszystkich składników szablonu w konkretntym dokumencie?</w:t>
        </w:r>
        <w:r w:rsidRPr="005610B4">
          <w:rPr>
            <w:noProof/>
            <w:webHidden/>
          </w:rPr>
          <w:tab/>
        </w:r>
        <w:r w:rsidRPr="005610B4">
          <w:rPr>
            <w:noProof/>
            <w:webHidden/>
          </w:rPr>
          <w:fldChar w:fldCharType="begin"/>
        </w:r>
        <w:r w:rsidRPr="005610B4">
          <w:rPr>
            <w:noProof/>
            <w:webHidden/>
          </w:rPr>
          <w:instrText xml:space="preserve"> PAGEREF _Toc214267429 \h </w:instrText>
        </w:r>
        <w:r w:rsidRPr="005610B4">
          <w:rPr>
            <w:noProof/>
            <w:webHidden/>
          </w:rPr>
        </w:r>
        <w:r w:rsidRPr="005610B4">
          <w:rPr>
            <w:noProof/>
            <w:webHidden/>
          </w:rPr>
          <w:fldChar w:fldCharType="separate"/>
        </w:r>
        <w:r w:rsidRPr="005610B4">
          <w:rPr>
            <w:noProof/>
            <w:webHidden/>
          </w:rPr>
          <w:t>72</w:t>
        </w:r>
        <w:r w:rsidRPr="005610B4">
          <w:rPr>
            <w:noProof/>
            <w:webHidden/>
          </w:rPr>
          <w:fldChar w:fldCharType="end"/>
        </w:r>
      </w:hyperlink>
    </w:p>
    <w:p w14:paraId="299C9B92" w14:textId="7F960566"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30" w:history="1">
        <w:r w:rsidRPr="005610B4">
          <w:rPr>
            <w:rStyle w:val="Hyperlink"/>
            <w:noProof/>
            <w:lang w:val="pl-PL"/>
          </w:rPr>
          <w:t>15.2.</w:t>
        </w:r>
        <w:r w:rsidRPr="005610B4">
          <w:rPr>
            <w:rStyle w:val="Hyperlink"/>
            <w:noProof/>
          </w:rPr>
          <w:t xml:space="preserve"> </w:t>
        </w:r>
        <w:r w:rsidRPr="005610B4">
          <w:rPr>
            <w:rStyle w:val="Hyperlink"/>
            <w:noProof/>
            <w:lang w:val="pl-PL"/>
          </w:rPr>
          <w:t>Kto jest odpowiedzialny za utrzymanie plików szablońow?</w:t>
        </w:r>
        <w:r w:rsidRPr="005610B4">
          <w:rPr>
            <w:noProof/>
            <w:webHidden/>
          </w:rPr>
          <w:tab/>
        </w:r>
        <w:r w:rsidRPr="005610B4">
          <w:rPr>
            <w:noProof/>
            <w:webHidden/>
          </w:rPr>
          <w:fldChar w:fldCharType="begin"/>
        </w:r>
        <w:r w:rsidRPr="005610B4">
          <w:rPr>
            <w:noProof/>
            <w:webHidden/>
          </w:rPr>
          <w:instrText xml:space="preserve"> PAGEREF _Toc214267430 \h </w:instrText>
        </w:r>
        <w:r w:rsidRPr="005610B4">
          <w:rPr>
            <w:noProof/>
            <w:webHidden/>
          </w:rPr>
        </w:r>
        <w:r w:rsidRPr="005610B4">
          <w:rPr>
            <w:noProof/>
            <w:webHidden/>
          </w:rPr>
          <w:fldChar w:fldCharType="separate"/>
        </w:r>
        <w:r w:rsidRPr="005610B4">
          <w:rPr>
            <w:noProof/>
            <w:webHidden/>
          </w:rPr>
          <w:t>72</w:t>
        </w:r>
        <w:r w:rsidRPr="005610B4">
          <w:rPr>
            <w:noProof/>
            <w:webHidden/>
          </w:rPr>
          <w:fldChar w:fldCharType="end"/>
        </w:r>
      </w:hyperlink>
    </w:p>
    <w:p w14:paraId="7808FBCA" w14:textId="512F81D4"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31" w:history="1">
        <w:r w:rsidRPr="005610B4">
          <w:rPr>
            <w:rStyle w:val="Hyperlink"/>
            <w:noProof/>
            <w:lang w:val="pl-PL"/>
          </w:rPr>
          <w:t>15.3.</w:t>
        </w:r>
        <w:r w:rsidRPr="005610B4">
          <w:rPr>
            <w:rStyle w:val="Hyperlink"/>
            <w:noProof/>
          </w:rPr>
          <w:t xml:space="preserve"> </w:t>
        </w:r>
        <w:r w:rsidRPr="005610B4">
          <w:rPr>
            <w:rStyle w:val="Hyperlink"/>
            <w:noProof/>
            <w:lang w:val="pl-PL"/>
          </w:rPr>
          <w:t>Czy pliki szablonów są nadzorowane przez system kontroli wersji?</w:t>
        </w:r>
        <w:r w:rsidRPr="005610B4">
          <w:rPr>
            <w:noProof/>
            <w:webHidden/>
          </w:rPr>
          <w:tab/>
        </w:r>
        <w:r w:rsidRPr="005610B4">
          <w:rPr>
            <w:noProof/>
            <w:webHidden/>
          </w:rPr>
          <w:fldChar w:fldCharType="begin"/>
        </w:r>
        <w:r w:rsidRPr="005610B4">
          <w:rPr>
            <w:noProof/>
            <w:webHidden/>
          </w:rPr>
          <w:instrText xml:space="preserve"> PAGEREF _Toc214267431 \h </w:instrText>
        </w:r>
        <w:r w:rsidRPr="005610B4">
          <w:rPr>
            <w:noProof/>
            <w:webHidden/>
          </w:rPr>
        </w:r>
        <w:r w:rsidRPr="005610B4">
          <w:rPr>
            <w:noProof/>
            <w:webHidden/>
          </w:rPr>
          <w:fldChar w:fldCharType="separate"/>
        </w:r>
        <w:r w:rsidRPr="005610B4">
          <w:rPr>
            <w:noProof/>
            <w:webHidden/>
          </w:rPr>
          <w:t>72</w:t>
        </w:r>
        <w:r w:rsidRPr="005610B4">
          <w:rPr>
            <w:noProof/>
            <w:webHidden/>
          </w:rPr>
          <w:fldChar w:fldCharType="end"/>
        </w:r>
      </w:hyperlink>
    </w:p>
    <w:p w14:paraId="0BB066BA" w14:textId="2A436804"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32" w:history="1">
        <w:r w:rsidRPr="005610B4">
          <w:rPr>
            <w:rStyle w:val="Hyperlink"/>
            <w:noProof/>
          </w:rPr>
          <w:t>16. Ustawienia strony</w:t>
        </w:r>
        <w:r w:rsidRPr="005610B4">
          <w:rPr>
            <w:noProof/>
            <w:webHidden/>
          </w:rPr>
          <w:tab/>
        </w:r>
        <w:r w:rsidRPr="005610B4">
          <w:rPr>
            <w:noProof/>
            <w:webHidden/>
          </w:rPr>
          <w:fldChar w:fldCharType="begin"/>
        </w:r>
        <w:r w:rsidRPr="005610B4">
          <w:rPr>
            <w:noProof/>
            <w:webHidden/>
          </w:rPr>
          <w:instrText xml:space="preserve"> PAGEREF _Toc214267432 \h </w:instrText>
        </w:r>
        <w:r w:rsidRPr="005610B4">
          <w:rPr>
            <w:noProof/>
            <w:webHidden/>
          </w:rPr>
        </w:r>
        <w:r w:rsidRPr="005610B4">
          <w:rPr>
            <w:noProof/>
            <w:webHidden/>
          </w:rPr>
          <w:fldChar w:fldCharType="separate"/>
        </w:r>
        <w:r w:rsidRPr="005610B4">
          <w:rPr>
            <w:noProof/>
            <w:webHidden/>
          </w:rPr>
          <w:t>73</w:t>
        </w:r>
        <w:r w:rsidRPr="005610B4">
          <w:rPr>
            <w:noProof/>
            <w:webHidden/>
          </w:rPr>
          <w:fldChar w:fldCharType="end"/>
        </w:r>
      </w:hyperlink>
    </w:p>
    <w:p w14:paraId="0961A83E" w14:textId="75E47EE5"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33" w:history="1">
        <w:r w:rsidRPr="005610B4">
          <w:rPr>
            <w:rStyle w:val="Hyperlink"/>
            <w:noProof/>
          </w:rPr>
          <w:t>16.1. Marginesy</w:t>
        </w:r>
        <w:r w:rsidRPr="005610B4">
          <w:rPr>
            <w:noProof/>
            <w:webHidden/>
          </w:rPr>
          <w:tab/>
        </w:r>
        <w:r w:rsidRPr="005610B4">
          <w:rPr>
            <w:noProof/>
            <w:webHidden/>
          </w:rPr>
          <w:fldChar w:fldCharType="begin"/>
        </w:r>
        <w:r w:rsidRPr="005610B4">
          <w:rPr>
            <w:noProof/>
            <w:webHidden/>
          </w:rPr>
          <w:instrText xml:space="preserve"> PAGEREF _Toc214267433 \h </w:instrText>
        </w:r>
        <w:r w:rsidRPr="005610B4">
          <w:rPr>
            <w:noProof/>
            <w:webHidden/>
          </w:rPr>
        </w:r>
        <w:r w:rsidRPr="005610B4">
          <w:rPr>
            <w:noProof/>
            <w:webHidden/>
          </w:rPr>
          <w:fldChar w:fldCharType="separate"/>
        </w:r>
        <w:r w:rsidRPr="005610B4">
          <w:rPr>
            <w:noProof/>
            <w:webHidden/>
          </w:rPr>
          <w:t>73</w:t>
        </w:r>
        <w:r w:rsidRPr="005610B4">
          <w:rPr>
            <w:noProof/>
            <w:webHidden/>
          </w:rPr>
          <w:fldChar w:fldCharType="end"/>
        </w:r>
      </w:hyperlink>
    </w:p>
    <w:p w14:paraId="02800E9F" w14:textId="4132F84E"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34" w:history="1">
        <w:r w:rsidRPr="005610B4">
          <w:rPr>
            <w:rStyle w:val="Hyperlink"/>
            <w:noProof/>
          </w:rPr>
          <w:t>16.2. Wielkości marginesów</w:t>
        </w:r>
        <w:r w:rsidRPr="005610B4">
          <w:rPr>
            <w:noProof/>
            <w:webHidden/>
          </w:rPr>
          <w:tab/>
        </w:r>
        <w:r w:rsidRPr="005610B4">
          <w:rPr>
            <w:noProof/>
            <w:webHidden/>
          </w:rPr>
          <w:fldChar w:fldCharType="begin"/>
        </w:r>
        <w:r w:rsidRPr="005610B4">
          <w:rPr>
            <w:noProof/>
            <w:webHidden/>
          </w:rPr>
          <w:instrText xml:space="preserve"> PAGEREF _Toc214267434 \h </w:instrText>
        </w:r>
        <w:r w:rsidRPr="005610B4">
          <w:rPr>
            <w:noProof/>
            <w:webHidden/>
          </w:rPr>
        </w:r>
        <w:r w:rsidRPr="005610B4">
          <w:rPr>
            <w:noProof/>
            <w:webHidden/>
          </w:rPr>
          <w:fldChar w:fldCharType="separate"/>
        </w:r>
        <w:r w:rsidRPr="005610B4">
          <w:rPr>
            <w:noProof/>
            <w:webHidden/>
          </w:rPr>
          <w:t>73</w:t>
        </w:r>
        <w:r w:rsidRPr="005610B4">
          <w:rPr>
            <w:noProof/>
            <w:webHidden/>
          </w:rPr>
          <w:fldChar w:fldCharType="end"/>
        </w:r>
      </w:hyperlink>
    </w:p>
    <w:p w14:paraId="05BD90CE" w14:textId="72400263"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35" w:history="1">
        <w:r w:rsidRPr="005610B4">
          <w:rPr>
            <w:rStyle w:val="Hyperlink"/>
            <w:noProof/>
          </w:rPr>
          <w:t>16.3. Podział na wyrazy</w:t>
        </w:r>
        <w:r w:rsidRPr="005610B4">
          <w:rPr>
            <w:noProof/>
            <w:webHidden/>
          </w:rPr>
          <w:tab/>
        </w:r>
        <w:r w:rsidRPr="005610B4">
          <w:rPr>
            <w:noProof/>
            <w:webHidden/>
          </w:rPr>
          <w:fldChar w:fldCharType="begin"/>
        </w:r>
        <w:r w:rsidRPr="005610B4">
          <w:rPr>
            <w:noProof/>
            <w:webHidden/>
          </w:rPr>
          <w:instrText xml:space="preserve"> PAGEREF _Toc214267435 \h </w:instrText>
        </w:r>
        <w:r w:rsidRPr="005610B4">
          <w:rPr>
            <w:noProof/>
            <w:webHidden/>
          </w:rPr>
        </w:r>
        <w:r w:rsidRPr="005610B4">
          <w:rPr>
            <w:noProof/>
            <w:webHidden/>
          </w:rPr>
          <w:fldChar w:fldCharType="separate"/>
        </w:r>
        <w:r w:rsidRPr="005610B4">
          <w:rPr>
            <w:noProof/>
            <w:webHidden/>
          </w:rPr>
          <w:t>73</w:t>
        </w:r>
        <w:r w:rsidRPr="005610B4">
          <w:rPr>
            <w:noProof/>
            <w:webHidden/>
          </w:rPr>
          <w:fldChar w:fldCharType="end"/>
        </w:r>
      </w:hyperlink>
    </w:p>
    <w:p w14:paraId="5468D44D" w14:textId="07AD0A72"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36" w:history="1">
        <w:r w:rsidRPr="005610B4">
          <w:rPr>
            <w:rStyle w:val="Hyperlink"/>
            <w:noProof/>
          </w:rPr>
          <w:t>17. Listy</w:t>
        </w:r>
        <w:r w:rsidRPr="005610B4">
          <w:rPr>
            <w:noProof/>
            <w:webHidden/>
          </w:rPr>
          <w:tab/>
        </w:r>
        <w:r w:rsidRPr="005610B4">
          <w:rPr>
            <w:noProof/>
            <w:webHidden/>
          </w:rPr>
          <w:fldChar w:fldCharType="begin"/>
        </w:r>
        <w:r w:rsidRPr="005610B4">
          <w:rPr>
            <w:noProof/>
            <w:webHidden/>
          </w:rPr>
          <w:instrText xml:space="preserve"> PAGEREF _Toc214267436 \h </w:instrText>
        </w:r>
        <w:r w:rsidRPr="005610B4">
          <w:rPr>
            <w:noProof/>
            <w:webHidden/>
          </w:rPr>
        </w:r>
        <w:r w:rsidRPr="005610B4">
          <w:rPr>
            <w:noProof/>
            <w:webHidden/>
          </w:rPr>
          <w:fldChar w:fldCharType="separate"/>
        </w:r>
        <w:r w:rsidRPr="005610B4">
          <w:rPr>
            <w:noProof/>
            <w:webHidden/>
          </w:rPr>
          <w:t>74</w:t>
        </w:r>
        <w:r w:rsidRPr="005610B4">
          <w:rPr>
            <w:noProof/>
            <w:webHidden/>
          </w:rPr>
          <w:fldChar w:fldCharType="end"/>
        </w:r>
      </w:hyperlink>
    </w:p>
    <w:p w14:paraId="54A577E9" w14:textId="1F2E9026"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37" w:history="1">
        <w:r w:rsidRPr="005610B4">
          <w:rPr>
            <w:rStyle w:val="Hyperlink"/>
            <w:noProof/>
          </w:rPr>
          <w:t>17.1. Pułapki</w:t>
        </w:r>
        <w:r w:rsidRPr="005610B4">
          <w:rPr>
            <w:noProof/>
            <w:webHidden/>
          </w:rPr>
          <w:tab/>
        </w:r>
        <w:r w:rsidRPr="005610B4">
          <w:rPr>
            <w:noProof/>
            <w:webHidden/>
          </w:rPr>
          <w:fldChar w:fldCharType="begin"/>
        </w:r>
        <w:r w:rsidRPr="005610B4">
          <w:rPr>
            <w:noProof/>
            <w:webHidden/>
          </w:rPr>
          <w:instrText xml:space="preserve"> PAGEREF _Toc214267437 \h </w:instrText>
        </w:r>
        <w:r w:rsidRPr="005610B4">
          <w:rPr>
            <w:noProof/>
            <w:webHidden/>
          </w:rPr>
        </w:r>
        <w:r w:rsidRPr="005610B4">
          <w:rPr>
            <w:noProof/>
            <w:webHidden/>
          </w:rPr>
          <w:fldChar w:fldCharType="separate"/>
        </w:r>
        <w:r w:rsidRPr="005610B4">
          <w:rPr>
            <w:noProof/>
            <w:webHidden/>
          </w:rPr>
          <w:t>74</w:t>
        </w:r>
        <w:r w:rsidRPr="005610B4">
          <w:rPr>
            <w:noProof/>
            <w:webHidden/>
          </w:rPr>
          <w:fldChar w:fldCharType="end"/>
        </w:r>
      </w:hyperlink>
    </w:p>
    <w:p w14:paraId="6AF6106A" w14:textId="7802388F"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38" w:history="1">
        <w:r w:rsidRPr="005610B4">
          <w:rPr>
            <w:rStyle w:val="Hyperlink"/>
            <w:noProof/>
            <w:lang w:val="pl-PL"/>
          </w:rPr>
          <w:t>17.1.1.</w:t>
        </w:r>
        <w:r w:rsidRPr="005610B4">
          <w:rPr>
            <w:rStyle w:val="Hyperlink"/>
            <w:noProof/>
          </w:rPr>
          <w:t xml:space="preserve"> </w:t>
        </w:r>
        <w:r w:rsidRPr="005610B4">
          <w:rPr>
            <w:rStyle w:val="Hyperlink"/>
            <w:noProof/>
            <w:lang w:val="pl-PL"/>
          </w:rPr>
          <w:t>Jak sobie z tymi pułapkami poradzić?</w:t>
        </w:r>
        <w:r w:rsidRPr="005610B4">
          <w:rPr>
            <w:noProof/>
            <w:webHidden/>
          </w:rPr>
          <w:tab/>
        </w:r>
        <w:r w:rsidRPr="005610B4">
          <w:rPr>
            <w:noProof/>
            <w:webHidden/>
          </w:rPr>
          <w:fldChar w:fldCharType="begin"/>
        </w:r>
        <w:r w:rsidRPr="005610B4">
          <w:rPr>
            <w:noProof/>
            <w:webHidden/>
          </w:rPr>
          <w:instrText xml:space="preserve"> PAGEREF _Toc214267438 \h </w:instrText>
        </w:r>
        <w:r w:rsidRPr="005610B4">
          <w:rPr>
            <w:noProof/>
            <w:webHidden/>
          </w:rPr>
        </w:r>
        <w:r w:rsidRPr="005610B4">
          <w:rPr>
            <w:noProof/>
            <w:webHidden/>
          </w:rPr>
          <w:fldChar w:fldCharType="separate"/>
        </w:r>
        <w:r w:rsidRPr="005610B4">
          <w:rPr>
            <w:noProof/>
            <w:webHidden/>
          </w:rPr>
          <w:t>74</w:t>
        </w:r>
        <w:r w:rsidRPr="005610B4">
          <w:rPr>
            <w:noProof/>
            <w:webHidden/>
          </w:rPr>
          <w:fldChar w:fldCharType="end"/>
        </w:r>
      </w:hyperlink>
    </w:p>
    <w:p w14:paraId="7CE0AC7D" w14:textId="34CB5CD9"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39" w:history="1">
        <w:r w:rsidRPr="005610B4">
          <w:rPr>
            <w:rStyle w:val="Hyperlink"/>
            <w:noProof/>
          </w:rPr>
          <w:t>17.1.2. Wyłączenie automatycznej numeracji list</w:t>
        </w:r>
        <w:r w:rsidRPr="005610B4">
          <w:rPr>
            <w:noProof/>
            <w:webHidden/>
          </w:rPr>
          <w:tab/>
        </w:r>
        <w:r w:rsidRPr="005610B4">
          <w:rPr>
            <w:noProof/>
            <w:webHidden/>
          </w:rPr>
          <w:fldChar w:fldCharType="begin"/>
        </w:r>
        <w:r w:rsidRPr="005610B4">
          <w:rPr>
            <w:noProof/>
            <w:webHidden/>
          </w:rPr>
          <w:instrText xml:space="preserve"> PAGEREF _Toc214267439 \h </w:instrText>
        </w:r>
        <w:r w:rsidRPr="005610B4">
          <w:rPr>
            <w:noProof/>
            <w:webHidden/>
          </w:rPr>
        </w:r>
        <w:r w:rsidRPr="005610B4">
          <w:rPr>
            <w:noProof/>
            <w:webHidden/>
          </w:rPr>
          <w:fldChar w:fldCharType="separate"/>
        </w:r>
        <w:r w:rsidRPr="005610B4">
          <w:rPr>
            <w:noProof/>
            <w:webHidden/>
          </w:rPr>
          <w:t>75</w:t>
        </w:r>
        <w:r w:rsidRPr="005610B4">
          <w:rPr>
            <w:noProof/>
            <w:webHidden/>
          </w:rPr>
          <w:fldChar w:fldCharType="end"/>
        </w:r>
      </w:hyperlink>
    </w:p>
    <w:p w14:paraId="52462C86" w14:textId="70FC1C5A"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0" w:history="1">
        <w:r w:rsidRPr="005610B4">
          <w:rPr>
            <w:rStyle w:val="Hyperlink"/>
            <w:noProof/>
            <w:lang w:val="pl-PL"/>
          </w:rPr>
          <w:t>17.2.</w:t>
        </w:r>
        <w:r w:rsidRPr="005610B4">
          <w:rPr>
            <w:rStyle w:val="Hyperlink"/>
            <w:noProof/>
          </w:rPr>
          <w:t xml:space="preserve"> </w:t>
        </w:r>
        <w:r w:rsidRPr="005610B4">
          <w:rPr>
            <w:rStyle w:val="Hyperlink"/>
            <w:noProof/>
            <w:lang w:val="pl-PL"/>
          </w:rPr>
          <w:t>Jak ręcznie nadawać style dla list?</w:t>
        </w:r>
        <w:r w:rsidRPr="005610B4">
          <w:rPr>
            <w:noProof/>
            <w:webHidden/>
          </w:rPr>
          <w:tab/>
        </w:r>
        <w:r w:rsidRPr="005610B4">
          <w:rPr>
            <w:noProof/>
            <w:webHidden/>
          </w:rPr>
          <w:fldChar w:fldCharType="begin"/>
        </w:r>
        <w:r w:rsidRPr="005610B4">
          <w:rPr>
            <w:noProof/>
            <w:webHidden/>
          </w:rPr>
          <w:instrText xml:space="preserve"> PAGEREF _Toc214267440 \h </w:instrText>
        </w:r>
        <w:r w:rsidRPr="005610B4">
          <w:rPr>
            <w:noProof/>
            <w:webHidden/>
          </w:rPr>
        </w:r>
        <w:r w:rsidRPr="005610B4">
          <w:rPr>
            <w:noProof/>
            <w:webHidden/>
          </w:rPr>
          <w:fldChar w:fldCharType="separate"/>
        </w:r>
        <w:r w:rsidRPr="005610B4">
          <w:rPr>
            <w:noProof/>
            <w:webHidden/>
          </w:rPr>
          <w:t>78</w:t>
        </w:r>
        <w:r w:rsidRPr="005610B4">
          <w:rPr>
            <w:noProof/>
            <w:webHidden/>
          </w:rPr>
          <w:fldChar w:fldCharType="end"/>
        </w:r>
      </w:hyperlink>
    </w:p>
    <w:p w14:paraId="6926E6EC" w14:textId="1BC61D76"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1" w:history="1">
        <w:r w:rsidRPr="005610B4">
          <w:rPr>
            <w:rStyle w:val="Hyperlink"/>
            <w:noProof/>
            <w:lang w:val="pl-PL"/>
          </w:rPr>
          <w:t>17.2.1.</w:t>
        </w:r>
        <w:r w:rsidRPr="005610B4">
          <w:rPr>
            <w:rStyle w:val="Hyperlink"/>
            <w:noProof/>
          </w:rPr>
          <w:t xml:space="preserve"> </w:t>
        </w:r>
        <w:r w:rsidRPr="005610B4">
          <w:rPr>
            <w:rStyle w:val="Hyperlink"/>
            <w:noProof/>
            <w:lang w:val="pl-PL"/>
          </w:rPr>
          <w:t>Krok 0: akapity tekstu z domyślnym stylem akapitu</w:t>
        </w:r>
        <w:r w:rsidRPr="005610B4">
          <w:rPr>
            <w:noProof/>
            <w:webHidden/>
          </w:rPr>
          <w:tab/>
        </w:r>
        <w:r w:rsidRPr="005610B4">
          <w:rPr>
            <w:noProof/>
            <w:webHidden/>
          </w:rPr>
          <w:fldChar w:fldCharType="begin"/>
        </w:r>
        <w:r w:rsidRPr="005610B4">
          <w:rPr>
            <w:noProof/>
            <w:webHidden/>
          </w:rPr>
          <w:instrText xml:space="preserve"> PAGEREF _Toc214267441 \h </w:instrText>
        </w:r>
        <w:r w:rsidRPr="005610B4">
          <w:rPr>
            <w:noProof/>
            <w:webHidden/>
          </w:rPr>
        </w:r>
        <w:r w:rsidRPr="005610B4">
          <w:rPr>
            <w:noProof/>
            <w:webHidden/>
          </w:rPr>
          <w:fldChar w:fldCharType="separate"/>
        </w:r>
        <w:r w:rsidRPr="005610B4">
          <w:rPr>
            <w:noProof/>
            <w:webHidden/>
          </w:rPr>
          <w:t>78</w:t>
        </w:r>
        <w:r w:rsidRPr="005610B4">
          <w:rPr>
            <w:noProof/>
            <w:webHidden/>
          </w:rPr>
          <w:fldChar w:fldCharType="end"/>
        </w:r>
      </w:hyperlink>
    </w:p>
    <w:p w14:paraId="1475C833" w14:textId="2E2F2EED"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2" w:history="1">
        <w:r w:rsidRPr="005610B4">
          <w:rPr>
            <w:rStyle w:val="Hyperlink"/>
            <w:noProof/>
            <w:lang w:val="pl-PL"/>
          </w:rPr>
          <w:t>17.2.2.</w:t>
        </w:r>
        <w:r w:rsidRPr="005610B4">
          <w:rPr>
            <w:rStyle w:val="Hyperlink"/>
            <w:noProof/>
          </w:rPr>
          <w:t xml:space="preserve"> </w:t>
        </w:r>
        <w:r w:rsidRPr="005610B4">
          <w:rPr>
            <w:rStyle w:val="Hyperlink"/>
            <w:noProof/>
            <w:lang w:val="pl-PL"/>
          </w:rPr>
          <w:t>Krok 1: nadanie akapitom listy właściwego stylu „Połączone (akapit i znak)”</w:t>
        </w:r>
        <w:r w:rsidRPr="005610B4">
          <w:rPr>
            <w:noProof/>
            <w:webHidden/>
          </w:rPr>
          <w:tab/>
        </w:r>
        <w:r w:rsidRPr="005610B4">
          <w:rPr>
            <w:noProof/>
            <w:webHidden/>
          </w:rPr>
          <w:fldChar w:fldCharType="begin"/>
        </w:r>
        <w:r w:rsidRPr="005610B4">
          <w:rPr>
            <w:noProof/>
            <w:webHidden/>
          </w:rPr>
          <w:instrText xml:space="preserve"> PAGEREF _Toc214267442 \h </w:instrText>
        </w:r>
        <w:r w:rsidRPr="005610B4">
          <w:rPr>
            <w:noProof/>
            <w:webHidden/>
          </w:rPr>
        </w:r>
        <w:r w:rsidRPr="005610B4">
          <w:rPr>
            <w:noProof/>
            <w:webHidden/>
          </w:rPr>
          <w:fldChar w:fldCharType="separate"/>
        </w:r>
        <w:r w:rsidRPr="005610B4">
          <w:rPr>
            <w:noProof/>
            <w:webHidden/>
          </w:rPr>
          <w:t>79</w:t>
        </w:r>
        <w:r w:rsidRPr="005610B4">
          <w:rPr>
            <w:noProof/>
            <w:webHidden/>
          </w:rPr>
          <w:fldChar w:fldCharType="end"/>
        </w:r>
      </w:hyperlink>
    </w:p>
    <w:p w14:paraId="058E058D" w14:textId="0F61801A"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3" w:history="1">
        <w:r w:rsidRPr="005610B4">
          <w:rPr>
            <w:rStyle w:val="Hyperlink"/>
            <w:noProof/>
            <w:lang w:val="pl-PL"/>
          </w:rPr>
          <w:t>17.2.3.</w:t>
        </w:r>
        <w:r w:rsidRPr="005610B4">
          <w:rPr>
            <w:rStyle w:val="Hyperlink"/>
            <w:noProof/>
          </w:rPr>
          <w:t xml:space="preserve"> </w:t>
        </w:r>
        <w:r w:rsidRPr="005610B4">
          <w:rPr>
            <w:rStyle w:val="Hyperlink"/>
            <w:noProof/>
            <w:lang w:val="pl-PL"/>
          </w:rPr>
          <w:t>Krok 2: nadanie akapitom listy właściwego stylu „Lista”</w:t>
        </w:r>
        <w:r w:rsidRPr="005610B4">
          <w:rPr>
            <w:noProof/>
            <w:webHidden/>
          </w:rPr>
          <w:tab/>
        </w:r>
        <w:r w:rsidRPr="005610B4">
          <w:rPr>
            <w:noProof/>
            <w:webHidden/>
          </w:rPr>
          <w:fldChar w:fldCharType="begin"/>
        </w:r>
        <w:r w:rsidRPr="005610B4">
          <w:rPr>
            <w:noProof/>
            <w:webHidden/>
          </w:rPr>
          <w:instrText xml:space="preserve"> PAGEREF _Toc214267443 \h </w:instrText>
        </w:r>
        <w:r w:rsidRPr="005610B4">
          <w:rPr>
            <w:noProof/>
            <w:webHidden/>
          </w:rPr>
        </w:r>
        <w:r w:rsidRPr="005610B4">
          <w:rPr>
            <w:noProof/>
            <w:webHidden/>
          </w:rPr>
          <w:fldChar w:fldCharType="separate"/>
        </w:r>
        <w:r w:rsidRPr="005610B4">
          <w:rPr>
            <w:noProof/>
            <w:webHidden/>
          </w:rPr>
          <w:t>79</w:t>
        </w:r>
        <w:r w:rsidRPr="005610B4">
          <w:rPr>
            <w:noProof/>
            <w:webHidden/>
          </w:rPr>
          <w:fldChar w:fldCharType="end"/>
        </w:r>
      </w:hyperlink>
    </w:p>
    <w:p w14:paraId="3477AE77" w14:textId="762843A7"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4" w:history="1">
        <w:r w:rsidRPr="005610B4">
          <w:rPr>
            <w:rStyle w:val="Hyperlink"/>
            <w:noProof/>
            <w:lang w:val="pl-PL"/>
          </w:rPr>
          <w:t>17.3.</w:t>
        </w:r>
        <w:r w:rsidRPr="005610B4">
          <w:rPr>
            <w:rStyle w:val="Hyperlink"/>
            <w:noProof/>
          </w:rPr>
          <w:t xml:space="preserve"> </w:t>
        </w:r>
        <w:r w:rsidRPr="005610B4">
          <w:rPr>
            <w:rStyle w:val="Hyperlink"/>
            <w:noProof/>
            <w:lang w:val="pl-PL"/>
          </w:rPr>
          <w:t>Jak powinna wyglądać konfiguracja stylu „Wypunktowanie ms”?</w:t>
        </w:r>
        <w:r w:rsidRPr="005610B4">
          <w:rPr>
            <w:noProof/>
            <w:webHidden/>
          </w:rPr>
          <w:tab/>
        </w:r>
        <w:r w:rsidRPr="005610B4">
          <w:rPr>
            <w:noProof/>
            <w:webHidden/>
          </w:rPr>
          <w:fldChar w:fldCharType="begin"/>
        </w:r>
        <w:r w:rsidRPr="005610B4">
          <w:rPr>
            <w:noProof/>
            <w:webHidden/>
          </w:rPr>
          <w:instrText xml:space="preserve"> PAGEREF _Toc214267444 \h </w:instrText>
        </w:r>
        <w:r w:rsidRPr="005610B4">
          <w:rPr>
            <w:noProof/>
            <w:webHidden/>
          </w:rPr>
        </w:r>
        <w:r w:rsidRPr="005610B4">
          <w:rPr>
            <w:noProof/>
            <w:webHidden/>
          </w:rPr>
          <w:fldChar w:fldCharType="separate"/>
        </w:r>
        <w:r w:rsidRPr="005610B4">
          <w:rPr>
            <w:noProof/>
            <w:webHidden/>
          </w:rPr>
          <w:t>80</w:t>
        </w:r>
        <w:r w:rsidRPr="005610B4">
          <w:rPr>
            <w:noProof/>
            <w:webHidden/>
          </w:rPr>
          <w:fldChar w:fldCharType="end"/>
        </w:r>
      </w:hyperlink>
    </w:p>
    <w:p w14:paraId="6E6CE691" w14:textId="183B2E3E"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5" w:history="1">
        <w:r w:rsidRPr="005610B4">
          <w:rPr>
            <w:rStyle w:val="Hyperlink"/>
            <w:noProof/>
          </w:rPr>
          <w:t>17.3.1. Pułapki</w:t>
        </w:r>
        <w:r w:rsidRPr="005610B4">
          <w:rPr>
            <w:noProof/>
            <w:webHidden/>
          </w:rPr>
          <w:tab/>
        </w:r>
        <w:r w:rsidRPr="005610B4">
          <w:rPr>
            <w:noProof/>
            <w:webHidden/>
          </w:rPr>
          <w:fldChar w:fldCharType="begin"/>
        </w:r>
        <w:r w:rsidRPr="005610B4">
          <w:rPr>
            <w:noProof/>
            <w:webHidden/>
          </w:rPr>
          <w:instrText xml:space="preserve"> PAGEREF _Toc214267445 \h </w:instrText>
        </w:r>
        <w:r w:rsidRPr="005610B4">
          <w:rPr>
            <w:noProof/>
            <w:webHidden/>
          </w:rPr>
        </w:r>
        <w:r w:rsidRPr="005610B4">
          <w:rPr>
            <w:noProof/>
            <w:webHidden/>
          </w:rPr>
          <w:fldChar w:fldCharType="separate"/>
        </w:r>
        <w:r w:rsidRPr="005610B4">
          <w:rPr>
            <w:noProof/>
            <w:webHidden/>
          </w:rPr>
          <w:t>81</w:t>
        </w:r>
        <w:r w:rsidRPr="005610B4">
          <w:rPr>
            <w:noProof/>
            <w:webHidden/>
          </w:rPr>
          <w:fldChar w:fldCharType="end"/>
        </w:r>
      </w:hyperlink>
    </w:p>
    <w:p w14:paraId="62D6329F" w14:textId="4116D68F"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6" w:history="1">
        <w:r w:rsidRPr="005610B4">
          <w:rPr>
            <w:rStyle w:val="Hyperlink"/>
            <w:noProof/>
            <w:lang w:val="pl-PL"/>
          </w:rPr>
          <w:t>17.4.</w:t>
        </w:r>
        <w:r w:rsidRPr="005610B4">
          <w:rPr>
            <w:rStyle w:val="Hyperlink"/>
            <w:noProof/>
          </w:rPr>
          <w:t xml:space="preserve"> </w:t>
        </w:r>
        <w:r w:rsidRPr="005610B4">
          <w:rPr>
            <w:rStyle w:val="Hyperlink"/>
            <w:noProof/>
            <w:lang w:val="pl-PL"/>
          </w:rPr>
          <w:t>Jak powiązać pola z wypunktowaniami?</w:t>
        </w:r>
        <w:r w:rsidRPr="005610B4">
          <w:rPr>
            <w:noProof/>
            <w:webHidden/>
          </w:rPr>
          <w:tab/>
        </w:r>
        <w:r w:rsidRPr="005610B4">
          <w:rPr>
            <w:noProof/>
            <w:webHidden/>
          </w:rPr>
          <w:fldChar w:fldCharType="begin"/>
        </w:r>
        <w:r w:rsidRPr="005610B4">
          <w:rPr>
            <w:noProof/>
            <w:webHidden/>
          </w:rPr>
          <w:instrText xml:space="preserve"> PAGEREF _Toc214267446 \h </w:instrText>
        </w:r>
        <w:r w:rsidRPr="005610B4">
          <w:rPr>
            <w:noProof/>
            <w:webHidden/>
          </w:rPr>
        </w:r>
        <w:r w:rsidRPr="005610B4">
          <w:rPr>
            <w:noProof/>
            <w:webHidden/>
          </w:rPr>
          <w:fldChar w:fldCharType="separate"/>
        </w:r>
        <w:r w:rsidRPr="005610B4">
          <w:rPr>
            <w:noProof/>
            <w:webHidden/>
          </w:rPr>
          <w:t>83</w:t>
        </w:r>
        <w:r w:rsidRPr="005610B4">
          <w:rPr>
            <w:noProof/>
            <w:webHidden/>
          </w:rPr>
          <w:fldChar w:fldCharType="end"/>
        </w:r>
      </w:hyperlink>
    </w:p>
    <w:p w14:paraId="4E60F7F8" w14:textId="30484EB5"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7" w:history="1">
        <w:r w:rsidRPr="005610B4">
          <w:rPr>
            <w:rStyle w:val="Hyperlink"/>
            <w:noProof/>
          </w:rPr>
          <w:t>17.4.1. Definiujemy pole SEQ</w:t>
        </w:r>
        <w:r w:rsidRPr="005610B4">
          <w:rPr>
            <w:noProof/>
            <w:webHidden/>
          </w:rPr>
          <w:tab/>
        </w:r>
        <w:r w:rsidRPr="005610B4">
          <w:rPr>
            <w:noProof/>
            <w:webHidden/>
          </w:rPr>
          <w:fldChar w:fldCharType="begin"/>
        </w:r>
        <w:r w:rsidRPr="005610B4">
          <w:rPr>
            <w:noProof/>
            <w:webHidden/>
          </w:rPr>
          <w:instrText xml:space="preserve"> PAGEREF _Toc214267447 \h </w:instrText>
        </w:r>
        <w:r w:rsidRPr="005610B4">
          <w:rPr>
            <w:noProof/>
            <w:webHidden/>
          </w:rPr>
        </w:r>
        <w:r w:rsidRPr="005610B4">
          <w:rPr>
            <w:noProof/>
            <w:webHidden/>
          </w:rPr>
          <w:fldChar w:fldCharType="separate"/>
        </w:r>
        <w:r w:rsidRPr="005610B4">
          <w:rPr>
            <w:noProof/>
            <w:webHidden/>
          </w:rPr>
          <w:t>83</w:t>
        </w:r>
        <w:r w:rsidRPr="005610B4">
          <w:rPr>
            <w:noProof/>
            <w:webHidden/>
          </w:rPr>
          <w:fldChar w:fldCharType="end"/>
        </w:r>
      </w:hyperlink>
    </w:p>
    <w:p w14:paraId="7915C8BF" w14:textId="63989049" w:rsidR="005610B4" w:rsidRPr="005610B4" w:rsidRDefault="005610B4">
      <w:pPr>
        <w:pStyle w:val="TOC3"/>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8" w:history="1">
        <w:r w:rsidRPr="005610B4">
          <w:rPr>
            <w:rStyle w:val="Hyperlink"/>
            <w:noProof/>
          </w:rPr>
          <w:t>17.4.2. Definiujemy blok konstrukcyjny</w:t>
        </w:r>
        <w:r w:rsidRPr="005610B4">
          <w:rPr>
            <w:noProof/>
            <w:webHidden/>
          </w:rPr>
          <w:tab/>
        </w:r>
        <w:r w:rsidRPr="005610B4">
          <w:rPr>
            <w:noProof/>
            <w:webHidden/>
          </w:rPr>
          <w:fldChar w:fldCharType="begin"/>
        </w:r>
        <w:r w:rsidRPr="005610B4">
          <w:rPr>
            <w:noProof/>
            <w:webHidden/>
          </w:rPr>
          <w:instrText xml:space="preserve"> PAGEREF _Toc214267448 \h </w:instrText>
        </w:r>
        <w:r w:rsidRPr="005610B4">
          <w:rPr>
            <w:noProof/>
            <w:webHidden/>
          </w:rPr>
        </w:r>
        <w:r w:rsidRPr="005610B4">
          <w:rPr>
            <w:noProof/>
            <w:webHidden/>
          </w:rPr>
          <w:fldChar w:fldCharType="separate"/>
        </w:r>
        <w:r w:rsidRPr="005610B4">
          <w:rPr>
            <w:noProof/>
            <w:webHidden/>
          </w:rPr>
          <w:t>83</w:t>
        </w:r>
        <w:r w:rsidRPr="005610B4">
          <w:rPr>
            <w:noProof/>
            <w:webHidden/>
          </w:rPr>
          <w:fldChar w:fldCharType="end"/>
        </w:r>
      </w:hyperlink>
    </w:p>
    <w:p w14:paraId="53C3378E" w14:textId="4382E2AD"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49" w:history="1">
        <w:r w:rsidRPr="005610B4">
          <w:rPr>
            <w:rStyle w:val="Hyperlink"/>
            <w:noProof/>
            <w:lang w:val="pl-PL"/>
          </w:rPr>
          <w:t>17.5.</w:t>
        </w:r>
        <w:r w:rsidRPr="005610B4">
          <w:rPr>
            <w:rStyle w:val="Hyperlink"/>
            <w:noProof/>
          </w:rPr>
          <w:t xml:space="preserve"> </w:t>
        </w:r>
        <w:r w:rsidRPr="005610B4">
          <w:rPr>
            <w:rStyle w:val="Hyperlink"/>
            <w:noProof/>
            <w:lang w:val="pl-PL"/>
          </w:rPr>
          <w:t>Zasady stosowane dla list numerowanych i nienumerowanych w szablonach voestalpine</w:t>
        </w:r>
        <w:r w:rsidRPr="005610B4">
          <w:rPr>
            <w:noProof/>
            <w:webHidden/>
          </w:rPr>
          <w:tab/>
        </w:r>
        <w:r w:rsidRPr="005610B4">
          <w:rPr>
            <w:noProof/>
            <w:webHidden/>
          </w:rPr>
          <w:fldChar w:fldCharType="begin"/>
        </w:r>
        <w:r w:rsidRPr="005610B4">
          <w:rPr>
            <w:noProof/>
            <w:webHidden/>
          </w:rPr>
          <w:instrText xml:space="preserve"> PAGEREF _Toc214267449 \h </w:instrText>
        </w:r>
        <w:r w:rsidRPr="005610B4">
          <w:rPr>
            <w:noProof/>
            <w:webHidden/>
          </w:rPr>
        </w:r>
        <w:r w:rsidRPr="005610B4">
          <w:rPr>
            <w:noProof/>
            <w:webHidden/>
          </w:rPr>
          <w:fldChar w:fldCharType="separate"/>
        </w:r>
        <w:r w:rsidRPr="005610B4">
          <w:rPr>
            <w:noProof/>
            <w:webHidden/>
          </w:rPr>
          <w:t>84</w:t>
        </w:r>
        <w:r w:rsidRPr="005610B4">
          <w:rPr>
            <w:noProof/>
            <w:webHidden/>
          </w:rPr>
          <w:fldChar w:fldCharType="end"/>
        </w:r>
      </w:hyperlink>
    </w:p>
    <w:p w14:paraId="03371948" w14:textId="78DA21A5"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50" w:history="1">
        <w:r w:rsidRPr="005610B4">
          <w:rPr>
            <w:rStyle w:val="Hyperlink"/>
            <w:noProof/>
          </w:rPr>
          <w:t>18. Tabele</w:t>
        </w:r>
        <w:r w:rsidRPr="005610B4">
          <w:rPr>
            <w:noProof/>
            <w:webHidden/>
          </w:rPr>
          <w:tab/>
        </w:r>
        <w:r w:rsidRPr="005610B4">
          <w:rPr>
            <w:noProof/>
            <w:webHidden/>
          </w:rPr>
          <w:fldChar w:fldCharType="begin"/>
        </w:r>
        <w:r w:rsidRPr="005610B4">
          <w:rPr>
            <w:noProof/>
            <w:webHidden/>
          </w:rPr>
          <w:instrText xml:space="preserve"> PAGEREF _Toc214267450 \h </w:instrText>
        </w:r>
        <w:r w:rsidRPr="005610B4">
          <w:rPr>
            <w:noProof/>
            <w:webHidden/>
          </w:rPr>
        </w:r>
        <w:r w:rsidRPr="005610B4">
          <w:rPr>
            <w:noProof/>
            <w:webHidden/>
          </w:rPr>
          <w:fldChar w:fldCharType="separate"/>
        </w:r>
        <w:r w:rsidRPr="005610B4">
          <w:rPr>
            <w:noProof/>
            <w:webHidden/>
          </w:rPr>
          <w:t>85</w:t>
        </w:r>
        <w:r w:rsidRPr="005610B4">
          <w:rPr>
            <w:noProof/>
            <w:webHidden/>
          </w:rPr>
          <w:fldChar w:fldCharType="end"/>
        </w:r>
      </w:hyperlink>
    </w:p>
    <w:p w14:paraId="73D198B3" w14:textId="1A0A45F9"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51" w:history="1">
        <w:r w:rsidRPr="005610B4">
          <w:rPr>
            <w:rStyle w:val="Hyperlink"/>
            <w:noProof/>
          </w:rPr>
          <w:t>18.1. Jak formatować tabele?</w:t>
        </w:r>
        <w:r w:rsidRPr="005610B4">
          <w:rPr>
            <w:noProof/>
            <w:webHidden/>
          </w:rPr>
          <w:tab/>
        </w:r>
        <w:r w:rsidRPr="005610B4">
          <w:rPr>
            <w:noProof/>
            <w:webHidden/>
          </w:rPr>
          <w:fldChar w:fldCharType="begin"/>
        </w:r>
        <w:r w:rsidRPr="005610B4">
          <w:rPr>
            <w:noProof/>
            <w:webHidden/>
          </w:rPr>
          <w:instrText xml:space="preserve"> PAGEREF _Toc214267451 \h </w:instrText>
        </w:r>
        <w:r w:rsidRPr="005610B4">
          <w:rPr>
            <w:noProof/>
            <w:webHidden/>
          </w:rPr>
        </w:r>
        <w:r w:rsidRPr="005610B4">
          <w:rPr>
            <w:noProof/>
            <w:webHidden/>
          </w:rPr>
          <w:fldChar w:fldCharType="separate"/>
        </w:r>
        <w:r w:rsidRPr="005610B4">
          <w:rPr>
            <w:noProof/>
            <w:webHidden/>
          </w:rPr>
          <w:t>87</w:t>
        </w:r>
        <w:r w:rsidRPr="005610B4">
          <w:rPr>
            <w:noProof/>
            <w:webHidden/>
          </w:rPr>
          <w:fldChar w:fldCharType="end"/>
        </w:r>
      </w:hyperlink>
    </w:p>
    <w:p w14:paraId="4ADBF80D" w14:textId="6BF1396F"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52" w:history="1">
        <w:r w:rsidRPr="005610B4">
          <w:rPr>
            <w:rStyle w:val="Hyperlink"/>
            <w:noProof/>
          </w:rPr>
          <w:t>18.2. Style typu „tabela” a szablon</w:t>
        </w:r>
        <w:r w:rsidRPr="005610B4">
          <w:rPr>
            <w:noProof/>
            <w:webHidden/>
          </w:rPr>
          <w:tab/>
        </w:r>
        <w:r w:rsidRPr="005610B4">
          <w:rPr>
            <w:noProof/>
            <w:webHidden/>
          </w:rPr>
          <w:fldChar w:fldCharType="begin"/>
        </w:r>
        <w:r w:rsidRPr="005610B4">
          <w:rPr>
            <w:noProof/>
            <w:webHidden/>
          </w:rPr>
          <w:instrText xml:space="preserve"> PAGEREF _Toc214267452 \h </w:instrText>
        </w:r>
        <w:r w:rsidRPr="005610B4">
          <w:rPr>
            <w:noProof/>
            <w:webHidden/>
          </w:rPr>
        </w:r>
        <w:r w:rsidRPr="005610B4">
          <w:rPr>
            <w:noProof/>
            <w:webHidden/>
          </w:rPr>
          <w:fldChar w:fldCharType="separate"/>
        </w:r>
        <w:r w:rsidRPr="005610B4">
          <w:rPr>
            <w:noProof/>
            <w:webHidden/>
          </w:rPr>
          <w:t>87</w:t>
        </w:r>
        <w:r w:rsidRPr="005610B4">
          <w:rPr>
            <w:noProof/>
            <w:webHidden/>
          </w:rPr>
          <w:fldChar w:fldCharType="end"/>
        </w:r>
      </w:hyperlink>
    </w:p>
    <w:p w14:paraId="73C7E037" w14:textId="347800E6"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53" w:history="1">
        <w:r w:rsidRPr="005610B4">
          <w:rPr>
            <w:rStyle w:val="Hyperlink"/>
            <w:noProof/>
          </w:rPr>
          <w:t>19. SVN</w:t>
        </w:r>
        <w:r w:rsidRPr="005610B4">
          <w:rPr>
            <w:noProof/>
            <w:webHidden/>
          </w:rPr>
          <w:tab/>
        </w:r>
        <w:r w:rsidRPr="005610B4">
          <w:rPr>
            <w:noProof/>
            <w:webHidden/>
          </w:rPr>
          <w:fldChar w:fldCharType="begin"/>
        </w:r>
        <w:r w:rsidRPr="005610B4">
          <w:rPr>
            <w:noProof/>
            <w:webHidden/>
          </w:rPr>
          <w:instrText xml:space="preserve"> PAGEREF _Toc214267453 \h </w:instrText>
        </w:r>
        <w:r w:rsidRPr="005610B4">
          <w:rPr>
            <w:noProof/>
            <w:webHidden/>
          </w:rPr>
        </w:r>
        <w:r w:rsidRPr="005610B4">
          <w:rPr>
            <w:noProof/>
            <w:webHidden/>
          </w:rPr>
          <w:fldChar w:fldCharType="separate"/>
        </w:r>
        <w:r w:rsidRPr="005610B4">
          <w:rPr>
            <w:noProof/>
            <w:webHidden/>
          </w:rPr>
          <w:t>89</w:t>
        </w:r>
        <w:r w:rsidRPr="005610B4">
          <w:rPr>
            <w:noProof/>
            <w:webHidden/>
          </w:rPr>
          <w:fldChar w:fldCharType="end"/>
        </w:r>
      </w:hyperlink>
    </w:p>
    <w:p w14:paraId="55F1817C" w14:textId="49F51399"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54" w:history="1">
        <w:r w:rsidRPr="005610B4">
          <w:rPr>
            <w:rStyle w:val="Hyperlink"/>
            <w:i/>
            <w:noProof/>
            <w:lang w:val="pl-PL"/>
          </w:rPr>
          <w:t>19.1.</w:t>
        </w:r>
        <w:r w:rsidRPr="005610B4">
          <w:rPr>
            <w:rStyle w:val="Hyperlink"/>
            <w:noProof/>
          </w:rPr>
          <w:t xml:space="preserve"> </w:t>
        </w:r>
        <w:r w:rsidRPr="005610B4">
          <w:rPr>
            <w:rStyle w:val="Hyperlink"/>
            <w:noProof/>
            <w:lang w:val="pl-PL"/>
          </w:rPr>
          <w:t xml:space="preserve">Kod skryptu </w:t>
        </w:r>
        <w:r w:rsidRPr="005610B4">
          <w:rPr>
            <w:rStyle w:val="Hyperlink"/>
            <w:i/>
            <w:noProof/>
            <w:lang w:val="pl-PL"/>
          </w:rPr>
          <w:t>bash</w:t>
        </w:r>
        <w:r w:rsidRPr="005610B4">
          <w:rPr>
            <w:rStyle w:val="Hyperlink"/>
            <w:noProof/>
            <w:lang w:val="pl-PL"/>
          </w:rPr>
          <w:t xml:space="preserve"> po stronie serwera </w:t>
        </w:r>
        <w:r w:rsidRPr="005610B4">
          <w:rPr>
            <w:rStyle w:val="Hyperlink"/>
            <w:i/>
            <w:noProof/>
            <w:lang w:val="pl-PL"/>
          </w:rPr>
          <w:t>post-commit.sh</w:t>
        </w:r>
        <w:r w:rsidRPr="005610B4">
          <w:rPr>
            <w:noProof/>
            <w:webHidden/>
          </w:rPr>
          <w:tab/>
        </w:r>
        <w:r w:rsidRPr="005610B4">
          <w:rPr>
            <w:noProof/>
            <w:webHidden/>
          </w:rPr>
          <w:fldChar w:fldCharType="begin"/>
        </w:r>
        <w:r w:rsidRPr="005610B4">
          <w:rPr>
            <w:noProof/>
            <w:webHidden/>
          </w:rPr>
          <w:instrText xml:space="preserve"> PAGEREF _Toc214267454 \h </w:instrText>
        </w:r>
        <w:r w:rsidRPr="005610B4">
          <w:rPr>
            <w:noProof/>
            <w:webHidden/>
          </w:rPr>
        </w:r>
        <w:r w:rsidRPr="005610B4">
          <w:rPr>
            <w:noProof/>
            <w:webHidden/>
          </w:rPr>
          <w:fldChar w:fldCharType="separate"/>
        </w:r>
        <w:r w:rsidRPr="005610B4">
          <w:rPr>
            <w:noProof/>
            <w:webHidden/>
          </w:rPr>
          <w:t>89</w:t>
        </w:r>
        <w:r w:rsidRPr="005610B4">
          <w:rPr>
            <w:noProof/>
            <w:webHidden/>
          </w:rPr>
          <w:fldChar w:fldCharType="end"/>
        </w:r>
      </w:hyperlink>
    </w:p>
    <w:p w14:paraId="2D015448" w14:textId="74E26DDA"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55" w:history="1">
        <w:r w:rsidRPr="005610B4">
          <w:rPr>
            <w:rStyle w:val="Hyperlink"/>
            <w:noProof/>
            <w:lang w:val="pl-PL"/>
          </w:rPr>
          <w:t>19.2.</w:t>
        </w:r>
        <w:r w:rsidRPr="005610B4">
          <w:rPr>
            <w:rStyle w:val="Hyperlink"/>
            <w:noProof/>
          </w:rPr>
          <w:t xml:space="preserve"> </w:t>
        </w:r>
        <w:r w:rsidRPr="005610B4">
          <w:rPr>
            <w:rStyle w:val="Hyperlink"/>
            <w:noProof/>
            <w:lang w:val="pl-PL"/>
          </w:rPr>
          <w:t xml:space="preserve">Kod skryptu </w:t>
        </w:r>
        <w:r w:rsidRPr="005610B4">
          <w:rPr>
            <w:rStyle w:val="Hyperlink"/>
            <w:i/>
            <w:noProof/>
            <w:lang w:val="pl-PL"/>
          </w:rPr>
          <w:t>bash</w:t>
        </w:r>
        <w:r w:rsidRPr="005610B4">
          <w:rPr>
            <w:rStyle w:val="Hyperlink"/>
            <w:noProof/>
            <w:lang w:val="pl-PL"/>
          </w:rPr>
          <w:t xml:space="preserve"> po stronie serwera </w:t>
        </w:r>
        <w:r w:rsidRPr="005610B4">
          <w:rPr>
            <w:rStyle w:val="Hyperlink"/>
            <w:i/>
            <w:noProof/>
            <w:lang w:val="pl-PL"/>
          </w:rPr>
          <w:t>pre-commit.sh</w:t>
        </w:r>
        <w:r w:rsidRPr="005610B4">
          <w:rPr>
            <w:noProof/>
            <w:webHidden/>
          </w:rPr>
          <w:tab/>
        </w:r>
        <w:r w:rsidRPr="005610B4">
          <w:rPr>
            <w:noProof/>
            <w:webHidden/>
          </w:rPr>
          <w:fldChar w:fldCharType="begin"/>
        </w:r>
        <w:r w:rsidRPr="005610B4">
          <w:rPr>
            <w:noProof/>
            <w:webHidden/>
          </w:rPr>
          <w:instrText xml:space="preserve"> PAGEREF _Toc214267455 \h </w:instrText>
        </w:r>
        <w:r w:rsidRPr="005610B4">
          <w:rPr>
            <w:noProof/>
            <w:webHidden/>
          </w:rPr>
        </w:r>
        <w:r w:rsidRPr="005610B4">
          <w:rPr>
            <w:noProof/>
            <w:webHidden/>
          </w:rPr>
          <w:fldChar w:fldCharType="separate"/>
        </w:r>
        <w:r w:rsidRPr="005610B4">
          <w:rPr>
            <w:noProof/>
            <w:webHidden/>
          </w:rPr>
          <w:t>90</w:t>
        </w:r>
        <w:r w:rsidRPr="005610B4">
          <w:rPr>
            <w:noProof/>
            <w:webHidden/>
          </w:rPr>
          <w:fldChar w:fldCharType="end"/>
        </w:r>
      </w:hyperlink>
    </w:p>
    <w:p w14:paraId="270B06A7" w14:textId="0247F1FB"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56" w:history="1">
        <w:r w:rsidRPr="005610B4">
          <w:rPr>
            <w:rStyle w:val="Hyperlink"/>
            <w:noProof/>
          </w:rPr>
          <w:t xml:space="preserve">19.3. Kod makra VBA </w:t>
        </w:r>
        <w:r w:rsidRPr="005610B4">
          <w:rPr>
            <w:rStyle w:val="Hyperlink"/>
            <w:i/>
            <w:noProof/>
          </w:rPr>
          <w:t>InsertSVNCommitNumber</w:t>
        </w:r>
        <w:r w:rsidRPr="005610B4">
          <w:rPr>
            <w:noProof/>
            <w:webHidden/>
          </w:rPr>
          <w:tab/>
        </w:r>
        <w:r w:rsidRPr="005610B4">
          <w:rPr>
            <w:noProof/>
            <w:webHidden/>
          </w:rPr>
          <w:fldChar w:fldCharType="begin"/>
        </w:r>
        <w:r w:rsidRPr="005610B4">
          <w:rPr>
            <w:noProof/>
            <w:webHidden/>
          </w:rPr>
          <w:instrText xml:space="preserve"> PAGEREF _Toc214267456 \h </w:instrText>
        </w:r>
        <w:r w:rsidRPr="005610B4">
          <w:rPr>
            <w:noProof/>
            <w:webHidden/>
          </w:rPr>
        </w:r>
        <w:r w:rsidRPr="005610B4">
          <w:rPr>
            <w:noProof/>
            <w:webHidden/>
          </w:rPr>
          <w:fldChar w:fldCharType="separate"/>
        </w:r>
        <w:r w:rsidRPr="005610B4">
          <w:rPr>
            <w:noProof/>
            <w:webHidden/>
          </w:rPr>
          <w:t>90</w:t>
        </w:r>
        <w:r w:rsidRPr="005610B4">
          <w:rPr>
            <w:noProof/>
            <w:webHidden/>
          </w:rPr>
          <w:fldChar w:fldCharType="end"/>
        </w:r>
      </w:hyperlink>
    </w:p>
    <w:p w14:paraId="6D0B0CDB" w14:textId="2CF27456"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57" w:history="1">
        <w:r w:rsidRPr="005610B4">
          <w:rPr>
            <w:rStyle w:val="Hyperlink"/>
            <w:noProof/>
          </w:rPr>
          <w:t>20. This book repository</w:t>
        </w:r>
        <w:r w:rsidRPr="005610B4">
          <w:rPr>
            <w:noProof/>
            <w:webHidden/>
          </w:rPr>
          <w:tab/>
        </w:r>
        <w:r w:rsidRPr="005610B4">
          <w:rPr>
            <w:noProof/>
            <w:webHidden/>
          </w:rPr>
          <w:fldChar w:fldCharType="begin"/>
        </w:r>
        <w:r w:rsidRPr="005610B4">
          <w:rPr>
            <w:noProof/>
            <w:webHidden/>
          </w:rPr>
          <w:instrText xml:space="preserve"> PAGEREF _Toc214267457 \h </w:instrText>
        </w:r>
        <w:r w:rsidRPr="005610B4">
          <w:rPr>
            <w:noProof/>
            <w:webHidden/>
          </w:rPr>
        </w:r>
        <w:r w:rsidRPr="005610B4">
          <w:rPr>
            <w:noProof/>
            <w:webHidden/>
          </w:rPr>
          <w:fldChar w:fldCharType="separate"/>
        </w:r>
        <w:r w:rsidRPr="005610B4">
          <w:rPr>
            <w:noProof/>
            <w:webHidden/>
          </w:rPr>
          <w:t>93</w:t>
        </w:r>
        <w:r w:rsidRPr="005610B4">
          <w:rPr>
            <w:noProof/>
            <w:webHidden/>
          </w:rPr>
          <w:fldChar w:fldCharType="end"/>
        </w:r>
      </w:hyperlink>
    </w:p>
    <w:p w14:paraId="5BF925BE" w14:textId="16EF688D"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58" w:history="1">
        <w:r w:rsidRPr="005610B4">
          <w:rPr>
            <w:rStyle w:val="Hyperlink"/>
            <w:noProof/>
          </w:rPr>
          <w:t>20.1. Structure</w:t>
        </w:r>
        <w:r w:rsidRPr="005610B4">
          <w:rPr>
            <w:noProof/>
            <w:webHidden/>
          </w:rPr>
          <w:tab/>
        </w:r>
        <w:r w:rsidRPr="005610B4">
          <w:rPr>
            <w:noProof/>
            <w:webHidden/>
          </w:rPr>
          <w:fldChar w:fldCharType="begin"/>
        </w:r>
        <w:r w:rsidRPr="005610B4">
          <w:rPr>
            <w:noProof/>
            <w:webHidden/>
          </w:rPr>
          <w:instrText xml:space="preserve"> PAGEREF _Toc214267458 \h </w:instrText>
        </w:r>
        <w:r w:rsidRPr="005610B4">
          <w:rPr>
            <w:noProof/>
            <w:webHidden/>
          </w:rPr>
        </w:r>
        <w:r w:rsidRPr="005610B4">
          <w:rPr>
            <w:noProof/>
            <w:webHidden/>
          </w:rPr>
          <w:fldChar w:fldCharType="separate"/>
        </w:r>
        <w:r w:rsidRPr="005610B4">
          <w:rPr>
            <w:noProof/>
            <w:webHidden/>
          </w:rPr>
          <w:t>93</w:t>
        </w:r>
        <w:r w:rsidRPr="005610B4">
          <w:rPr>
            <w:noProof/>
            <w:webHidden/>
          </w:rPr>
          <w:fldChar w:fldCharType="end"/>
        </w:r>
      </w:hyperlink>
    </w:p>
    <w:p w14:paraId="0029D15B" w14:textId="57E936D5"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59" w:history="1">
        <w:r w:rsidRPr="005610B4">
          <w:rPr>
            <w:rStyle w:val="Hyperlink"/>
            <w:noProof/>
          </w:rPr>
          <w:t>21. Backup of working files</w:t>
        </w:r>
        <w:r w:rsidRPr="005610B4">
          <w:rPr>
            <w:noProof/>
            <w:webHidden/>
          </w:rPr>
          <w:tab/>
        </w:r>
        <w:r w:rsidRPr="005610B4">
          <w:rPr>
            <w:noProof/>
            <w:webHidden/>
          </w:rPr>
          <w:fldChar w:fldCharType="begin"/>
        </w:r>
        <w:r w:rsidRPr="005610B4">
          <w:rPr>
            <w:noProof/>
            <w:webHidden/>
          </w:rPr>
          <w:instrText xml:space="preserve"> PAGEREF _Toc214267459 \h </w:instrText>
        </w:r>
        <w:r w:rsidRPr="005610B4">
          <w:rPr>
            <w:noProof/>
            <w:webHidden/>
          </w:rPr>
        </w:r>
        <w:r w:rsidRPr="005610B4">
          <w:rPr>
            <w:noProof/>
            <w:webHidden/>
          </w:rPr>
          <w:fldChar w:fldCharType="separate"/>
        </w:r>
        <w:r w:rsidRPr="005610B4">
          <w:rPr>
            <w:noProof/>
            <w:webHidden/>
          </w:rPr>
          <w:t>94</w:t>
        </w:r>
        <w:r w:rsidRPr="005610B4">
          <w:rPr>
            <w:noProof/>
            <w:webHidden/>
          </w:rPr>
          <w:fldChar w:fldCharType="end"/>
        </w:r>
      </w:hyperlink>
    </w:p>
    <w:p w14:paraId="5F512FAD" w14:textId="1F7B8B65" w:rsidR="005610B4" w:rsidRPr="005610B4" w:rsidRDefault="005610B4">
      <w:pPr>
        <w:pStyle w:val="TOC1"/>
        <w:tabs>
          <w:tab w:val="right" w:leader="dot" w:pos="9970"/>
        </w:tabs>
        <w:rPr>
          <w:rFonts w:asciiTheme="minorHAnsi" w:eastAsiaTheme="minorEastAsia" w:hAnsiTheme="minorHAnsi"/>
          <w:b w:val="0"/>
          <w:noProof/>
          <w:color w:val="auto"/>
          <w:kern w:val="2"/>
          <w:sz w:val="24"/>
          <w:szCs w:val="24"/>
          <w:lang w:val="pl-PL" w:eastAsia="pl-PL"/>
          <w14:ligatures w14:val="standardContextual"/>
        </w:rPr>
      </w:pPr>
      <w:hyperlink w:anchor="_Toc214267460" w:history="1">
        <w:r w:rsidRPr="005610B4">
          <w:rPr>
            <w:rStyle w:val="Hyperlink"/>
            <w:noProof/>
            <w:lang w:val="pl-PL"/>
          </w:rPr>
          <w:t>22.</w:t>
        </w:r>
        <w:r w:rsidRPr="005610B4">
          <w:rPr>
            <w:rStyle w:val="Hyperlink"/>
            <w:noProof/>
          </w:rPr>
          <w:t xml:space="preserve"> </w:t>
        </w:r>
        <w:r w:rsidRPr="005610B4">
          <w:rPr>
            <w:rStyle w:val="Hyperlink"/>
            <w:noProof/>
            <w:lang w:val="pl-PL"/>
          </w:rPr>
          <w:t>Jak szukać pomocy do Microsoft Word?</w:t>
        </w:r>
        <w:r w:rsidRPr="005610B4">
          <w:rPr>
            <w:noProof/>
            <w:webHidden/>
          </w:rPr>
          <w:tab/>
        </w:r>
        <w:r w:rsidRPr="005610B4">
          <w:rPr>
            <w:noProof/>
            <w:webHidden/>
          </w:rPr>
          <w:fldChar w:fldCharType="begin"/>
        </w:r>
        <w:r w:rsidRPr="005610B4">
          <w:rPr>
            <w:noProof/>
            <w:webHidden/>
          </w:rPr>
          <w:instrText xml:space="preserve"> PAGEREF _Toc214267460 \h </w:instrText>
        </w:r>
        <w:r w:rsidRPr="005610B4">
          <w:rPr>
            <w:noProof/>
            <w:webHidden/>
          </w:rPr>
        </w:r>
        <w:r w:rsidRPr="005610B4">
          <w:rPr>
            <w:noProof/>
            <w:webHidden/>
          </w:rPr>
          <w:fldChar w:fldCharType="separate"/>
        </w:r>
        <w:r w:rsidRPr="005610B4">
          <w:rPr>
            <w:noProof/>
            <w:webHidden/>
          </w:rPr>
          <w:t>95</w:t>
        </w:r>
        <w:r w:rsidRPr="005610B4">
          <w:rPr>
            <w:noProof/>
            <w:webHidden/>
          </w:rPr>
          <w:fldChar w:fldCharType="end"/>
        </w:r>
      </w:hyperlink>
    </w:p>
    <w:p w14:paraId="489EF2B7" w14:textId="38E9606A"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61" w:history="1">
        <w:r w:rsidRPr="005610B4">
          <w:rPr>
            <w:rStyle w:val="Hyperlink"/>
            <w:noProof/>
          </w:rPr>
          <w:t>22.1. Oficjalna pomoc online</w:t>
        </w:r>
        <w:r w:rsidRPr="005610B4">
          <w:rPr>
            <w:noProof/>
            <w:webHidden/>
          </w:rPr>
          <w:tab/>
        </w:r>
        <w:r w:rsidRPr="005610B4">
          <w:rPr>
            <w:noProof/>
            <w:webHidden/>
          </w:rPr>
          <w:fldChar w:fldCharType="begin"/>
        </w:r>
        <w:r w:rsidRPr="005610B4">
          <w:rPr>
            <w:noProof/>
            <w:webHidden/>
          </w:rPr>
          <w:instrText xml:space="preserve"> PAGEREF _Toc214267461 \h </w:instrText>
        </w:r>
        <w:r w:rsidRPr="005610B4">
          <w:rPr>
            <w:noProof/>
            <w:webHidden/>
          </w:rPr>
        </w:r>
        <w:r w:rsidRPr="005610B4">
          <w:rPr>
            <w:noProof/>
            <w:webHidden/>
          </w:rPr>
          <w:fldChar w:fldCharType="separate"/>
        </w:r>
        <w:r w:rsidRPr="005610B4">
          <w:rPr>
            <w:noProof/>
            <w:webHidden/>
          </w:rPr>
          <w:t>95</w:t>
        </w:r>
        <w:r w:rsidRPr="005610B4">
          <w:rPr>
            <w:noProof/>
            <w:webHidden/>
          </w:rPr>
          <w:fldChar w:fldCharType="end"/>
        </w:r>
      </w:hyperlink>
    </w:p>
    <w:p w14:paraId="14D229CE" w14:textId="5235E386"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62" w:history="1">
        <w:r w:rsidRPr="005610B4">
          <w:rPr>
            <w:rStyle w:val="Hyperlink"/>
            <w:noProof/>
          </w:rPr>
          <w:t>22.2. Oficjalne forum</w:t>
        </w:r>
        <w:r w:rsidRPr="005610B4">
          <w:rPr>
            <w:noProof/>
            <w:webHidden/>
          </w:rPr>
          <w:tab/>
        </w:r>
        <w:r w:rsidRPr="005610B4">
          <w:rPr>
            <w:noProof/>
            <w:webHidden/>
          </w:rPr>
          <w:fldChar w:fldCharType="begin"/>
        </w:r>
        <w:r w:rsidRPr="005610B4">
          <w:rPr>
            <w:noProof/>
            <w:webHidden/>
          </w:rPr>
          <w:instrText xml:space="preserve"> PAGEREF _Toc214267462 \h </w:instrText>
        </w:r>
        <w:r w:rsidRPr="005610B4">
          <w:rPr>
            <w:noProof/>
            <w:webHidden/>
          </w:rPr>
        </w:r>
        <w:r w:rsidRPr="005610B4">
          <w:rPr>
            <w:noProof/>
            <w:webHidden/>
          </w:rPr>
          <w:fldChar w:fldCharType="separate"/>
        </w:r>
        <w:r w:rsidRPr="005610B4">
          <w:rPr>
            <w:noProof/>
            <w:webHidden/>
          </w:rPr>
          <w:t>95</w:t>
        </w:r>
        <w:r w:rsidRPr="005610B4">
          <w:rPr>
            <w:noProof/>
            <w:webHidden/>
          </w:rPr>
          <w:fldChar w:fldCharType="end"/>
        </w:r>
      </w:hyperlink>
    </w:p>
    <w:p w14:paraId="5D9A76B6" w14:textId="0AA4F8C0"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63" w:history="1">
        <w:r w:rsidRPr="005610B4">
          <w:rPr>
            <w:rStyle w:val="Hyperlink"/>
            <w:noProof/>
          </w:rPr>
          <w:t>22.3. Zgłaszanie nieprawidłowości w Microsoft Word</w:t>
        </w:r>
        <w:r w:rsidRPr="005610B4">
          <w:rPr>
            <w:noProof/>
            <w:webHidden/>
          </w:rPr>
          <w:tab/>
        </w:r>
        <w:r w:rsidRPr="005610B4">
          <w:rPr>
            <w:noProof/>
            <w:webHidden/>
          </w:rPr>
          <w:fldChar w:fldCharType="begin"/>
        </w:r>
        <w:r w:rsidRPr="005610B4">
          <w:rPr>
            <w:noProof/>
            <w:webHidden/>
          </w:rPr>
          <w:instrText xml:space="preserve"> PAGEREF _Toc214267463 \h </w:instrText>
        </w:r>
        <w:r w:rsidRPr="005610B4">
          <w:rPr>
            <w:noProof/>
            <w:webHidden/>
          </w:rPr>
        </w:r>
        <w:r w:rsidRPr="005610B4">
          <w:rPr>
            <w:noProof/>
            <w:webHidden/>
          </w:rPr>
          <w:fldChar w:fldCharType="separate"/>
        </w:r>
        <w:r w:rsidRPr="005610B4">
          <w:rPr>
            <w:noProof/>
            <w:webHidden/>
          </w:rPr>
          <w:t>95</w:t>
        </w:r>
        <w:r w:rsidRPr="005610B4">
          <w:rPr>
            <w:noProof/>
            <w:webHidden/>
          </w:rPr>
          <w:fldChar w:fldCharType="end"/>
        </w:r>
      </w:hyperlink>
    </w:p>
    <w:p w14:paraId="09C90AC6" w14:textId="523F12C6" w:rsidR="005610B4" w:rsidRPr="005610B4" w:rsidRDefault="005610B4">
      <w:pPr>
        <w:pStyle w:val="TOC2"/>
        <w:tabs>
          <w:tab w:val="right" w:leader="dot" w:pos="9970"/>
        </w:tabs>
        <w:rPr>
          <w:rFonts w:asciiTheme="minorHAnsi" w:eastAsiaTheme="minorEastAsia" w:hAnsiTheme="minorHAnsi"/>
          <w:noProof/>
          <w:color w:val="auto"/>
          <w:kern w:val="2"/>
          <w:sz w:val="24"/>
          <w:szCs w:val="24"/>
          <w:lang w:val="pl-PL" w:eastAsia="pl-PL"/>
          <w14:ligatures w14:val="standardContextual"/>
        </w:rPr>
      </w:pPr>
      <w:hyperlink w:anchor="_Toc214267464" w:history="1">
        <w:r w:rsidRPr="005610B4">
          <w:rPr>
            <w:rStyle w:val="Hyperlink"/>
            <w:noProof/>
          </w:rPr>
          <w:t>22.4. Official releases and known bugs</w:t>
        </w:r>
        <w:r w:rsidRPr="005610B4">
          <w:rPr>
            <w:noProof/>
            <w:webHidden/>
          </w:rPr>
          <w:tab/>
        </w:r>
        <w:r w:rsidRPr="005610B4">
          <w:rPr>
            <w:noProof/>
            <w:webHidden/>
          </w:rPr>
          <w:fldChar w:fldCharType="begin"/>
        </w:r>
        <w:r w:rsidRPr="005610B4">
          <w:rPr>
            <w:noProof/>
            <w:webHidden/>
          </w:rPr>
          <w:instrText xml:space="preserve"> PAGEREF _Toc214267464 \h </w:instrText>
        </w:r>
        <w:r w:rsidRPr="005610B4">
          <w:rPr>
            <w:noProof/>
            <w:webHidden/>
          </w:rPr>
        </w:r>
        <w:r w:rsidRPr="005610B4">
          <w:rPr>
            <w:noProof/>
            <w:webHidden/>
          </w:rPr>
          <w:fldChar w:fldCharType="separate"/>
        </w:r>
        <w:r w:rsidRPr="005610B4">
          <w:rPr>
            <w:noProof/>
            <w:webHidden/>
          </w:rPr>
          <w:t>95</w:t>
        </w:r>
        <w:r w:rsidRPr="005610B4">
          <w:rPr>
            <w:noProof/>
            <w:webHidden/>
          </w:rPr>
          <w:fldChar w:fldCharType="end"/>
        </w:r>
      </w:hyperlink>
    </w:p>
    <w:p w14:paraId="3D7F41CA" w14:textId="015C3375" w:rsidR="00E5094B" w:rsidRPr="00012CC1" w:rsidRDefault="00176312" w:rsidP="00012CC1">
      <w:pPr>
        <w:rPr>
          <w:lang w:val="en-US"/>
        </w:rPr>
      </w:pPr>
      <w:r w:rsidRPr="00012CC1">
        <w:rPr>
          <w:rFonts w:eastAsiaTheme="majorEastAsia" w:cstheme="majorBidi"/>
          <w:smallCaps/>
          <w:color w:val="000000"/>
          <w:sz w:val="24"/>
          <w:szCs w:val="32"/>
          <w:lang w:val="en-US"/>
        </w:rPr>
        <w:fldChar w:fldCharType="end"/>
      </w:r>
    </w:p>
    <w:p w14:paraId="5F40C410" w14:textId="4C2B7161" w:rsidR="00BE523C" w:rsidRDefault="00901AB2" w:rsidP="002B656E">
      <w:pPr>
        <w:pStyle w:val="Heading1ms"/>
      </w:pPr>
      <w:bookmarkStart w:id="3" w:name="_Toc160565904"/>
      <w:bookmarkStart w:id="4" w:name="_Toc214267317"/>
      <w:r>
        <w:lastRenderedPageBreak/>
        <w:t> </w:t>
      </w:r>
      <w:r w:rsidR="00BE523C">
        <w:t>Introduction</w:t>
      </w:r>
      <w:r w:rsidR="00BF79D9">
        <w:t>,</w:t>
      </w:r>
      <w:r w:rsidR="00BE523C">
        <w:t xml:space="preserve"> why</w:t>
      </w:r>
      <w:r w:rsidR="00BF79D9">
        <w:t xml:space="preserve"> did I write this book</w:t>
      </w:r>
      <w:r w:rsidR="00BE523C">
        <w:t>?</w:t>
      </w:r>
      <w:bookmarkEnd w:id="4"/>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9B5815">
      <w:pPr>
        <w:pStyle w:val="Heading2ms"/>
      </w:pPr>
      <w:bookmarkStart w:id="5" w:name="_Toc214267318"/>
      <w:r>
        <w:t> </w:t>
      </w:r>
      <w:r w:rsidR="009B5815">
        <w:t>Less is more</w:t>
      </w:r>
      <w:bookmarkEnd w:id="5"/>
    </w:p>
    <w:p w14:paraId="644CE217" w14:textId="438EAB9B"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9B5815">
      <w:pPr>
        <w:pStyle w:val="Heading2ms"/>
      </w:pPr>
      <w:bookmarkStart w:id="6" w:name="_Toc214267319"/>
      <w:r>
        <w:t> </w:t>
      </w:r>
      <w:r w:rsidR="009B5815">
        <w:t>How to read this book</w:t>
      </w:r>
      <w:bookmarkEnd w:id="6"/>
    </w:p>
    <w:p w14:paraId="77347A4C" w14:textId="67EE718D" w:rsidR="009B5815" w:rsidRDefault="009B5815" w:rsidP="009B5815">
      <w:pPr>
        <w:pStyle w:val="ParNormalms"/>
      </w:pPr>
      <w:r>
        <w:t>(…)</w:t>
      </w:r>
    </w:p>
    <w:p w14:paraId="1BAD45B6" w14:textId="79BF12F9" w:rsidR="00BE523C" w:rsidRDefault="00901AB2" w:rsidP="002B656E">
      <w:pPr>
        <w:pStyle w:val="Heading2ms"/>
      </w:pPr>
      <w:bookmarkStart w:id="7" w:name="_Toc214267320"/>
      <w:r>
        <w:t> </w:t>
      </w:r>
      <w:r w:rsidR="00BE523C">
        <w:t xml:space="preserve">The main known drawbacks of </w:t>
      </w:r>
      <w:r w:rsidR="00BE523C" w:rsidRPr="00BE523C">
        <w:t>Microsoft Word</w:t>
      </w:r>
      <w:bookmarkEnd w:id="7"/>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7B35AB78" w:rsidR="00FB32E5" w:rsidRDefault="006047D2" w:rsidP="007A68D3">
      <w:pPr>
        <w:pStyle w:val="ParListIndent2ms"/>
        <w:numPr>
          <w:ilvl w:val="1"/>
          <w:numId w:val="30"/>
        </w:numPr>
      </w:pPr>
      <w:r>
        <w:t> </w:t>
      </w:r>
      <w:r w:rsidR="00E06068">
        <w:t xml:space="preserve">Many frequently used dialog windows are </w:t>
      </w:r>
      <w:r w:rsidR="00093E29">
        <w:t xml:space="preserve">small, and you can't change its size. There is no window scaling (see </w:t>
      </w:r>
      <w:r w:rsidR="00093E29" w:rsidRPr="00093E29">
        <w:rPr>
          <w:color w:val="0082B4"/>
          <w:u w:val="single"/>
        </w:rPr>
        <w:fldChar w:fldCharType="begin"/>
      </w:r>
      <w:r w:rsidR="00093E29" w:rsidRPr="00093E29">
        <w:rPr>
          <w:color w:val="0082B4"/>
          <w:u w:val="single"/>
        </w:rPr>
        <w:instrText xml:space="preserve"> REF _Ref205715318 \h \* CHARFORMAT </w:instrText>
      </w:r>
      <w:r w:rsidR="00093E29" w:rsidRPr="00093E29">
        <w:rPr>
          <w:color w:val="0082B4"/>
          <w:u w:val="single"/>
        </w:rPr>
      </w:r>
      <w:r w:rsidR="00093E29" w:rsidRPr="00093E29">
        <w:rPr>
          <w:color w:val="0082B4"/>
          <w:u w:val="single"/>
        </w:rPr>
        <w:fldChar w:fldCharType="separate"/>
      </w:r>
      <w:r w:rsidR="005610B4" w:rsidRPr="005610B4">
        <w:rPr>
          <w:color w:val="0082B4"/>
          <w:u w:val="single"/>
        </w:rPr>
        <w:t>Pic. 33</w:t>
      </w:r>
      <w:r w:rsidR="00093E29" w:rsidRPr="00093E29">
        <w:rPr>
          <w:color w:val="0082B4"/>
          <w:u w:val="single"/>
        </w:rPr>
        <w:fldChar w:fldCharType="end"/>
      </w:r>
      <w:r w:rsidR="00093E29">
        <w:t>).</w:t>
      </w:r>
    </w:p>
    <w:p w14:paraId="52836DAE" w14:textId="165F5E10" w:rsidR="00093E29" w:rsidRDefault="006047D2" w:rsidP="007A68D3">
      <w:pPr>
        <w:pStyle w:val="ParListIndent2ms"/>
        <w:numPr>
          <w:ilvl w:val="1"/>
          <w:numId w:val="30"/>
        </w:numPr>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7A68D3">
      <w:pPr>
        <w:pStyle w:val="ParListIndent2ms"/>
        <w:numPr>
          <w:ilvl w:val="1"/>
          <w:numId w:val="30"/>
        </w:numPr>
      </w:pPr>
      <w:r>
        <w:lastRenderedPageBreak/>
        <w:t> </w:t>
      </w:r>
      <w:r w:rsidR="00093E29">
        <w:t>For many options there is no "default" setting which should enable us to restore initial configuration.</w:t>
      </w:r>
    </w:p>
    <w:p w14:paraId="3FEA50AA" w14:textId="47AAD5E7" w:rsidR="00093E29" w:rsidRDefault="006047D2" w:rsidP="007A68D3">
      <w:pPr>
        <w:pStyle w:val="ParListIndent2ms"/>
        <w:numPr>
          <w:ilvl w:val="1"/>
          <w:numId w:val="30"/>
        </w:numPr>
      </w:pPr>
      <w:r>
        <w:t> </w:t>
      </w:r>
      <w:r w:rsidR="00093E29">
        <w:t>Shortcut management is cumbersome, to say at least.</w:t>
      </w:r>
    </w:p>
    <w:p w14:paraId="7B1E71CF" w14:textId="7FDCC8B8" w:rsidR="00093E29" w:rsidRDefault="006047D2" w:rsidP="007A68D3">
      <w:pPr>
        <w:pStyle w:val="ParListIndent2ms"/>
        <w:numPr>
          <w:ilvl w:val="1"/>
          <w:numId w:val="30"/>
        </w:numPr>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7A68D3">
      <w:pPr>
        <w:pStyle w:val="ParListIndent2ms"/>
        <w:numPr>
          <w:ilvl w:val="1"/>
          <w:numId w:val="30"/>
        </w:numPr>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xml:space="preserve">, without applying the VBA </w:t>
      </w:r>
      <w:commentRangeStart w:id="8"/>
      <w:r w:rsidR="00093E29">
        <w:t>macros</w:t>
      </w:r>
      <w:commentRangeEnd w:id="8"/>
      <w:r w:rsidR="00FF0F61">
        <w:rPr>
          <w:rStyle w:val="CommentReference"/>
          <w:color w:val="auto"/>
          <w:lang w:val="pl-PL"/>
        </w:rPr>
        <w:commentReference w:id="8"/>
      </w:r>
      <w:r w:rsidR="00093E29">
        <w:t>.</w:t>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1C0A66F5">
                <wp:extent cx="6325870" cy="5426245"/>
                <wp:effectExtent l="0" t="0" r="17780" b="22225"/>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6139702" name="Picture 1516139702"/>
                          <pic:cNvPicPr>
                            <a:picLocks noChangeAspect="1"/>
                          </pic:cNvPicPr>
                        </pic:nvPicPr>
                        <pic:blipFill>
                          <a:blip r:embed="rId21"/>
                          <a:stretch>
                            <a:fillRect/>
                          </a:stretch>
                        </pic:blipFill>
                        <pic:spPr>
                          <a:xfrm>
                            <a:off x="0" y="0"/>
                            <a:ext cx="6299606" cy="5390707"/>
                          </a:xfrm>
                          <a:prstGeom prst="rect">
                            <a:avLst/>
                          </a:prstGeom>
                        </pic:spPr>
                      </pic:pic>
                    </wpc:wpc>
                  </a:graphicData>
                </a:graphic>
              </wp:inline>
            </w:drawing>
          </mc:Choice>
          <mc:Fallback>
            <w:pict>
              <v:group w14:anchorId="7B8F19C4" id="Kanwa 13" o:spid="_x0000_s1026" editas="canvas" style="width:498.1pt;height:427.25pt;mso-position-horizontal-relative:char;mso-position-vertical-relative:line" coordsize="63258,542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4260;visibility:visible;mso-wrap-style:square" stroked="t" strokecolor="#0082b4 [3204]" strokeweight="1pt">
                  <v:fill o:detectmouseclick="t"/>
                  <v:path o:connecttype="none"/>
                </v:shape>
                <v:shape id="Picture 1516139702" o:spid="_x0000_s1028" type="#_x0000_t75" style="position:absolute;width:62996;height:53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">
                  <v:imagedata r:id="rId22" o:title=""/>
                </v:shape>
                <w10:anchorlock/>
              </v:group>
            </w:pict>
          </mc:Fallback>
        </mc:AlternateContent>
      </w:r>
    </w:p>
    <w:p w14:paraId="5C56AE88" w14:textId="7E6E7ED6" w:rsidR="00E06068" w:rsidRPr="00BB2976" w:rsidRDefault="00E06068" w:rsidP="00770A37">
      <w:pPr>
        <w:pStyle w:val="LegendPicturems"/>
      </w:pPr>
      <w:r>
        <w:t>Pic. </w:t>
      </w:r>
      <w:r>
        <w:fldChar w:fldCharType="begin"/>
      </w:r>
      <w:r>
        <w:instrText xml:space="preserve"> SEQ Pic. \* ARABIC </w:instrText>
      </w:r>
      <w:r>
        <w:fldChar w:fldCharType="separate"/>
      </w:r>
      <w:r w:rsidR="005610B4">
        <w:rPr>
          <w:noProof/>
        </w:rPr>
        <w:t>1</w:t>
      </w:r>
      <w:r>
        <w:fldChar w:fldCharType="end"/>
      </w:r>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34FCE3B2" w:rsidR="00BE523C" w:rsidRDefault="00901AB2" w:rsidP="002B656E">
      <w:pPr>
        <w:pStyle w:val="Heading2ms"/>
      </w:pPr>
      <w:bookmarkStart w:id="9" w:name="_Toc214267321"/>
      <w:r>
        <w:t> </w:t>
      </w:r>
      <w:r w:rsidR="00BE523C">
        <w:t>You've been warned</w:t>
      </w:r>
      <w:r w:rsidR="00C07094">
        <w:t>…</w:t>
      </w:r>
      <w:bookmarkEnd w:id="9"/>
    </w:p>
    <w:p w14:paraId="7230D454" w14:textId="4DB37863"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those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258E5E39" w:rsidR="007831E0" w:rsidRDefault="007831E0" w:rsidP="007831E0">
      <w:pPr>
        <w:pStyle w:val="Heading2ms"/>
      </w:pPr>
      <w:bookmarkStart w:id="10" w:name="_Toc214267322"/>
      <w:r>
        <w:t> Tested on</w:t>
      </w:r>
      <w:bookmarkEnd w:id="10"/>
    </w:p>
    <w:p w14:paraId="4944EE5B" w14:textId="425F3F89"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5610B4" w:rsidRPr="005610B4">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5610B4" w:rsidRPr="005610B4">
        <w:rPr>
          <w:color w:val="0082B4"/>
          <w:u w:val="single"/>
        </w:rPr>
        <w:t>Tab. 3</w:t>
      </w:r>
      <w:r w:rsidR="006440BB" w:rsidRPr="006440BB">
        <w:rPr>
          <w:color w:val="0082B4"/>
          <w:u w:val="single"/>
        </w:rPr>
        <w:fldChar w:fldCharType="end"/>
      </w:r>
      <w:r w:rsidR="00AB282B">
        <w:t>.</w:t>
      </w:r>
    </w:p>
    <w:p w14:paraId="182C92F6" w14:textId="0ED4BD61" w:rsidR="00EC57A0" w:rsidRPr="00B5007B" w:rsidRDefault="00EC57A0" w:rsidP="00770A37">
      <w:pPr>
        <w:pStyle w:val="LegendTablems"/>
      </w:pPr>
      <w:bookmarkStart w:id="11" w:name="_Ref206401034"/>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5610B4">
        <w:rPr>
          <w:noProof/>
        </w:rPr>
        <w:t>1</w:t>
      </w:r>
      <w:r w:rsidRPr="00B5007B">
        <w:fldChar w:fldCharType="end"/>
      </w:r>
      <w:bookmarkEnd w:id="11"/>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lastRenderedPageBreak/>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4BBF0552"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5610B4">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184114"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3"/>
                          <a:stretch>
                            <a:fillRect/>
                          </a:stretch>
                        </pic:blipFill>
                        <pic:spPr>
                          <a:xfrm>
                            <a:off x="1511259" y="67236"/>
                            <a:ext cx="3229426" cy="1152686"/>
                          </a:xfrm>
                          <a:prstGeom prst="rect">
                            <a:avLst/>
                          </a:prstGeom>
                        </pic:spPr>
                      </pic:pic>
                    </wpc:wpc>
                  </a:graphicData>
                </a:graphic>
              </wp:inline>
            </w:drawing>
          </mc:Choice>
          <mc:Fallback>
            <w:pict>
              <v:group w14:anchorId="285ABE81"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0082b4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4" o:title=""/>
                </v:shape>
                <w10:anchorlock/>
              </v:group>
            </w:pict>
          </mc:Fallback>
        </mc:AlternateContent>
      </w:r>
    </w:p>
    <w:p w14:paraId="7720D765" w14:textId="53A583FF" w:rsidR="0053666B" w:rsidRDefault="0053666B" w:rsidP="0053666B">
      <w:pPr>
        <w:pStyle w:val="LegendPicturems"/>
      </w:pPr>
      <w:r>
        <w:t>Pic. </w:t>
      </w:r>
      <w:r>
        <w:fldChar w:fldCharType="begin"/>
      </w:r>
      <w:r>
        <w:instrText xml:space="preserve"> SEQ Pic. \* ARABIC </w:instrText>
      </w:r>
      <w:r>
        <w:fldChar w:fldCharType="separate"/>
      </w:r>
      <w:r w:rsidR="005610B4">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5"/>
                          <a:stretch>
                            <a:fillRect/>
                          </a:stretch>
                        </pic:blipFill>
                        <pic:spPr>
                          <a:xfrm>
                            <a:off x="0" y="6"/>
                            <a:ext cx="6325483" cy="3486637"/>
                          </a:xfrm>
                          <a:prstGeom prst="rect">
                            <a:avLst/>
                          </a:prstGeom>
                        </pic:spPr>
                      </pic:pic>
                    </wpc:wpc>
                  </a:graphicData>
                </a:graphic>
              </wp:inline>
            </w:drawing>
          </mc:Choice>
          <mc:Fallback>
            <w:pict>
              <v:group w14:anchorId="223FAB23"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0082b4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6" o:title=""/>
                </v:shape>
                <w10:anchorlock/>
              </v:group>
            </w:pict>
          </mc:Fallback>
        </mc:AlternateContent>
      </w:r>
    </w:p>
    <w:p w14:paraId="6EA99F3E" w14:textId="3048764B" w:rsidR="00505EA9" w:rsidRPr="004F46EB" w:rsidRDefault="007F4A38" w:rsidP="004F46EB">
      <w:pPr>
        <w:pStyle w:val="LegendPicturems"/>
        <w:rPr>
          <w:vanish/>
          <w:color w:val="auto"/>
          <w:shd w:val="clear" w:color="auto" w:fill="F6C0C0"/>
        </w:rPr>
      </w:pPr>
      <w:bookmarkStart w:id="12" w:name="_Ref206439284"/>
      <w:r>
        <w:t>Pic. </w:t>
      </w:r>
      <w:r>
        <w:fldChar w:fldCharType="begin"/>
      </w:r>
      <w:r>
        <w:instrText xml:space="preserve"> SEQ Pic. \* ARABIC </w:instrText>
      </w:r>
      <w:r>
        <w:fldChar w:fldCharType="separate"/>
      </w:r>
      <w:r w:rsidR="005610B4">
        <w:rPr>
          <w:noProof/>
        </w:rPr>
        <w:t>3</w:t>
      </w:r>
      <w:r>
        <w:fldChar w:fldCharType="end"/>
      </w:r>
      <w:bookmarkEnd w:id="12"/>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9751CF">
      <w:pPr>
        <w:pStyle w:val="Heading2ms"/>
      </w:pPr>
      <w:bookmarkStart w:id="13" w:name="_Toc214267323"/>
      <w:r>
        <w:t> Disclaimer</w:t>
      </w:r>
      <w:bookmarkEnd w:id="13"/>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4A444C">
      <w:pPr>
        <w:pStyle w:val="Heading1ms"/>
      </w:pPr>
      <w:bookmarkStart w:id="14" w:name="_Toc214267324"/>
      <w:r>
        <w:lastRenderedPageBreak/>
        <w:t> </w:t>
      </w:r>
      <w:r w:rsidR="004A444C">
        <w:t xml:space="preserve">What is </w:t>
      </w:r>
      <w:r w:rsidR="004A444C" w:rsidRPr="001A0406">
        <w:t>Microsoft Word</w:t>
      </w:r>
      <w:r w:rsidR="004A444C">
        <w:t xml:space="preserve"> configuration?</w:t>
      </w:r>
      <w:bookmarkEnd w:id="14"/>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7671DE">
      <w:pPr>
        <w:pStyle w:val="ParListIndent1ms"/>
        <w:numPr>
          <w:ilvl w:val="0"/>
          <w:numId w:val="17"/>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7671DE">
      <w:pPr>
        <w:pStyle w:val="ParListIndent1ms"/>
        <w:numPr>
          <w:ilvl w:val="0"/>
          <w:numId w:val="17"/>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4A444C">
      <w:pPr>
        <w:pStyle w:val="Heading2ms"/>
      </w:pPr>
      <w:bookmarkStart w:id="15" w:name="_Toc214267325"/>
      <w:r>
        <w:t> </w:t>
      </w:r>
      <w:r w:rsidR="00FB32E5">
        <w:t>Examples</w:t>
      </w:r>
      <w:bookmarkEnd w:id="15"/>
    </w:p>
    <w:p w14:paraId="3FB3B124" w14:textId="5CEFFBFF" w:rsidR="00915BB7" w:rsidRDefault="006047D2" w:rsidP="00915BB7">
      <w:pPr>
        <w:pStyle w:val="Heading3ms"/>
      </w:pPr>
      <w:bookmarkStart w:id="16" w:name="_Toc214267326"/>
      <w:r>
        <w:t> C</w:t>
      </w:r>
      <w:r w:rsidR="00915BB7">
        <w:t>onfiguration</w:t>
      </w:r>
      <w:r>
        <w:t xml:space="preserve"> files</w:t>
      </w:r>
      <w:bookmarkEnd w:id="16"/>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71912F" w:rsidR="00875979" w:rsidRDefault="00875979" w:rsidP="00FB32E5">
      <w:pPr>
        <w:pStyle w:val="ParNormalms"/>
      </w:pPr>
      <w:r>
        <w:t xml:space="preserve">It can be </w:t>
      </w:r>
      <w:r w:rsidR="0003015C">
        <w:t xml:space="preserve">copied </w:t>
      </w:r>
      <w:r>
        <w:t>to another PC, or to another user.</w:t>
      </w:r>
    </w:p>
    <w:p w14:paraId="77ADFB3D" w14:textId="60E4434A" w:rsidR="00FB32E5" w:rsidRDefault="006047D2" w:rsidP="00FB32E5">
      <w:pPr>
        <w:pStyle w:val="Heading3ms"/>
      </w:pPr>
      <w:bookmarkStart w:id="17" w:name="_Toc214267327"/>
      <w:r>
        <w:t> </w:t>
      </w:r>
      <w:r w:rsidR="00A22A56">
        <w:t>Applic</w:t>
      </w:r>
      <w:r w:rsidR="00590B7B">
        <w:t>ation</w:t>
      </w:r>
      <w:r w:rsidR="00FB32E5">
        <w:t xml:space="preserve"> configuration</w:t>
      </w:r>
      <w:bookmarkEnd w:id="17"/>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7"/>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849C7"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0082b4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28"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87d25a [3207]" strokeweight="2.5pt">
                  <v:stroke joinstyle="miter"/>
                </v:roundrect>
                <w10:anchorlock/>
              </v:group>
            </w:pict>
          </mc:Fallback>
        </mc:AlternateContent>
      </w:r>
    </w:p>
    <w:p w14:paraId="5CEF2A71" w14:textId="5E19DA57" w:rsidR="00FB32E5" w:rsidRPr="00BB2976" w:rsidRDefault="00FB32E5" w:rsidP="00770A37">
      <w:pPr>
        <w:pStyle w:val="LegendPicturems"/>
      </w:pPr>
      <w:r>
        <w:t>Pic. </w:t>
      </w:r>
      <w:r>
        <w:fldChar w:fldCharType="begin"/>
      </w:r>
      <w:r>
        <w:instrText xml:space="preserve"> SEQ Pic. \* ARABIC </w:instrText>
      </w:r>
      <w:r>
        <w:fldChar w:fldCharType="separate"/>
      </w:r>
      <w:r w:rsidR="005610B4">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4A444C">
      <w:pPr>
        <w:pStyle w:val="Heading2ms"/>
      </w:pPr>
      <w:bookmarkStart w:id="18" w:name="_Ref206929424"/>
      <w:bookmarkStart w:id="19" w:name="_Toc214267328"/>
      <w:r w:rsidRPr="00012CC1">
        <w:t> </w:t>
      </w:r>
      <w:r>
        <w:t xml:space="preserve">Strategies </w:t>
      </w:r>
      <w:r w:rsidR="00875979">
        <w:t>for</w:t>
      </w:r>
      <w:r>
        <w:t xml:space="preserve"> </w:t>
      </w:r>
      <w:r w:rsidR="00875979">
        <w:t xml:space="preserve">configuration </w:t>
      </w:r>
      <w:r>
        <w:t>file management</w:t>
      </w:r>
      <w:bookmarkEnd w:id="18"/>
      <w:bookmarkEnd w:id="19"/>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7A68D3">
      <w:pPr>
        <w:pStyle w:val="ParListIndent1ms"/>
        <w:numPr>
          <w:ilvl w:val="0"/>
          <w:numId w:val="39"/>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7A68D3">
      <w:pPr>
        <w:pStyle w:val="ParListIndent1ms"/>
        <w:numPr>
          <w:ilvl w:val="0"/>
          <w:numId w:val="39"/>
        </w:numPr>
      </w:pPr>
      <w:r>
        <w:t> </w:t>
      </w:r>
      <w:r w:rsidR="00915BB7">
        <w:t xml:space="preserve">minimal: </w:t>
      </w:r>
      <w:r w:rsidR="00915BB7">
        <w:br/>
        <w:t>single file with content and configuration.</w:t>
      </w:r>
    </w:p>
    <w:p w14:paraId="42F843EB" w14:textId="1D1B8419" w:rsidR="004A444C" w:rsidRPr="00B5007B" w:rsidRDefault="004A444C" w:rsidP="004A444C">
      <w:pPr>
        <w:pStyle w:val="LegendTablems"/>
      </w:pPr>
      <w:bookmarkStart w:id="20" w:name="_Ref206356392"/>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5610B4">
        <w:rPr>
          <w:noProof/>
        </w:rPr>
        <w:t>3</w:t>
      </w:r>
      <w:r w:rsidRPr="00B5007B">
        <w:fldChar w:fldCharType="end"/>
      </w:r>
      <w:bookmarkEnd w:id="20"/>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134"/>
        <w:gridCol w:w="3545"/>
        <w:gridCol w:w="2818"/>
        <w:gridCol w:w="2483"/>
      </w:tblGrid>
      <w:tr w:rsidR="004A444C" w:rsidRPr="00B5007B" w14:paraId="3361BA68" w14:textId="77777777" w:rsidTr="000000F9">
        <w:trPr>
          <w:cnfStyle w:val="100000000000" w:firstRow="1" w:lastRow="0" w:firstColumn="0" w:lastColumn="0" w:oddVBand="0" w:evenVBand="0" w:oddHBand="0" w:evenHBand="0" w:firstRowFirstColumn="0" w:firstRowLastColumn="0" w:lastRowFirstColumn="0" w:lastRowLastColumn="0"/>
        </w:trPr>
        <w:tc>
          <w:tcPr>
            <w:tcW w:w="568" w:type="pct"/>
          </w:tcPr>
          <w:p w14:paraId="49525674" w14:textId="77777777" w:rsidR="004A444C" w:rsidRPr="00B5007B" w:rsidRDefault="004A444C" w:rsidP="000000F9">
            <w:pPr>
              <w:pStyle w:val="ParInTablems"/>
            </w:pPr>
            <w:r>
              <w:t>strategy</w:t>
            </w:r>
          </w:p>
        </w:tc>
        <w:tc>
          <w:tcPr>
            <w:tcW w:w="1776"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000F9">
        <w:trPr>
          <w:cnfStyle w:val="000000100000" w:firstRow="0" w:lastRow="0" w:firstColumn="0" w:lastColumn="0" w:oddVBand="0" w:evenVBand="0" w:oddHBand="1" w:evenHBand="0" w:firstRowFirstColumn="0" w:firstRowLastColumn="0" w:lastRowFirstColumn="0" w:lastRowLastColumn="0"/>
        </w:trPr>
        <w:tc>
          <w:tcPr>
            <w:tcW w:w="568" w:type="pct"/>
          </w:tcPr>
          <w:p w14:paraId="4739060A" w14:textId="7240666D" w:rsidR="004A444C" w:rsidRPr="007D6D23" w:rsidRDefault="0003015C" w:rsidP="000000F9">
            <w:pPr>
              <w:pStyle w:val="ParNormalms"/>
            </w:pPr>
            <w:r>
              <w:t>modular</w:t>
            </w:r>
          </w:p>
        </w:tc>
        <w:tc>
          <w:tcPr>
            <w:tcW w:w="1776"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184114" w14:paraId="575B6A0D" w14:textId="77777777" w:rsidTr="000000F9">
        <w:trPr>
          <w:cnfStyle w:val="000000010000" w:firstRow="0" w:lastRow="0" w:firstColumn="0" w:lastColumn="0" w:oddVBand="0" w:evenVBand="0" w:oddHBand="0" w:evenHBand="1" w:firstRowFirstColumn="0" w:firstRowLastColumn="0" w:lastRowFirstColumn="0" w:lastRowLastColumn="0"/>
        </w:trPr>
        <w:tc>
          <w:tcPr>
            <w:tcW w:w="568" w:type="pct"/>
          </w:tcPr>
          <w:p w14:paraId="5C3A3AE9" w14:textId="31B6429C" w:rsidR="004A444C" w:rsidRPr="00770A37" w:rsidRDefault="00BC0F52" w:rsidP="000000F9">
            <w:pPr>
              <w:pStyle w:val="ParNormalms"/>
            </w:pPr>
            <w:r>
              <w:t>minimal</w:t>
            </w:r>
          </w:p>
        </w:tc>
        <w:tc>
          <w:tcPr>
            <w:tcW w:w="1776"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1BC4B078"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Practical scenarios:</w:t>
      </w:r>
    </w:p>
    <w:p w14:paraId="539CD803" w14:textId="3174F1D1" w:rsidR="00ED6EE5" w:rsidRDefault="006047D2" w:rsidP="007A68D3">
      <w:pPr>
        <w:pStyle w:val="ParListIndent2ms"/>
        <w:numPr>
          <w:ilvl w:val="1"/>
          <w:numId w:val="31"/>
        </w:numPr>
      </w:pPr>
      <w:r>
        <w:t> </w:t>
      </w:r>
      <w:r w:rsidR="00ED6EE5">
        <w:t xml:space="preserve">I keep most of my macros in a separate file, which is always, by default, loaded by </w:t>
      </w:r>
      <w:r w:rsidR="00ED6EE5" w:rsidRPr="00ED6EE5">
        <w:t>Microsoft Word</w:t>
      </w:r>
      <w:r w:rsidR="00ED6EE5">
        <w:t xml:space="preserve"> on startup. Thanks to that no matter what content file I work on now, I can apply the same set of macros.</w:t>
      </w:r>
    </w:p>
    <w:p w14:paraId="7A9FC1BE" w14:textId="2A9F8D92" w:rsidR="00ED6EE5" w:rsidRDefault="006047D2" w:rsidP="007A68D3">
      <w:pPr>
        <w:pStyle w:val="ParListIndent2ms"/>
        <w:numPr>
          <w:ilvl w:val="1"/>
          <w:numId w:val="31"/>
        </w:numPr>
      </w:pPr>
      <w:r>
        <w:t> </w:t>
      </w:r>
      <w:r w:rsidR="00ED6EE5">
        <w:t xml:space="preserve">I keep </w:t>
      </w:r>
      <w:r w:rsidR="00ED6EE5" w:rsidRPr="00ED6EE5">
        <w:rPr>
          <w:rStyle w:val="CharItalicms"/>
        </w:rPr>
        <w:t>Theme</w:t>
      </w:r>
      <w:r w:rsidR="00ED6EE5">
        <w:t xml:space="preserve"> settings in a separate file. Thanks to that I can apply specific colors to any file containing styling.</w:t>
      </w:r>
    </w:p>
    <w:p w14:paraId="5C0E5F84" w14:textId="4606D78E" w:rsidR="00ED6EE5" w:rsidRPr="00ED6EE5" w:rsidRDefault="006047D2" w:rsidP="007A68D3">
      <w:pPr>
        <w:pStyle w:val="ParListIndent2ms"/>
        <w:numPr>
          <w:ilvl w:val="1"/>
          <w:numId w:val="31"/>
        </w:numPr>
      </w:pPr>
      <w:r>
        <w:t> </w:t>
      </w:r>
      <w:r w:rsidR="00ED6EE5">
        <w:t xml:space="preserve">I keep </w:t>
      </w:r>
      <w:r w:rsidR="00ED6EE5" w:rsidRPr="008756B8">
        <w:rPr>
          <w:rStyle w:val="CharItalicms"/>
        </w:rPr>
        <w:t>BuildingBlocks</w:t>
      </w:r>
      <w:r w:rsidR="00ED6EE5">
        <w:t xml:space="preserve"> in a separate file. Thanks to that I can </w:t>
      </w:r>
      <w:r w:rsidR="008756B8">
        <w:t>use them as a module, for a dedicated purpose.</w:t>
      </w:r>
    </w:p>
    <w:p w14:paraId="61999083" w14:textId="6977B70E" w:rsidR="00ED6EE5" w:rsidRDefault="009817A2" w:rsidP="002B656E">
      <w:pPr>
        <w:pStyle w:val="Heading1ms"/>
      </w:pPr>
      <w:bookmarkStart w:id="21" w:name="_Toc214267329"/>
      <w:r>
        <w:lastRenderedPageBreak/>
        <w:t> </w:t>
      </w:r>
      <w:r w:rsidR="006047D2">
        <w:t>C</w:t>
      </w:r>
      <w:r w:rsidR="00ED6EE5">
        <w:t xml:space="preserve">onfiguration </w:t>
      </w:r>
      <w:r w:rsidR="00482641">
        <w:t xml:space="preserve">folders and </w:t>
      </w:r>
      <w:r w:rsidR="00ED6EE5">
        <w:t>files</w:t>
      </w:r>
      <w:bookmarkEnd w:id="21"/>
    </w:p>
    <w:p w14:paraId="5307E1D7" w14:textId="5C2C2C8B"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5610B4" w:rsidRPr="005610B4">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482BB632"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5610B4">
        <w:rPr>
          <w:color w:val="0082B4"/>
          <w:u w:val="single"/>
        </w:rPr>
        <w:t>3.1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4E28A091">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66519833" name="Picture 1166519833"/>
                          <pic:cNvPicPr>
                            <a:picLocks noChangeAspect="1"/>
                          </pic:cNvPicPr>
                        </pic:nvPicPr>
                        <pic:blipFill>
                          <a:blip r:embed="rId29"/>
                          <a:stretch>
                            <a:fillRect/>
                          </a:stretch>
                        </pic:blipFill>
                        <pic:spPr>
                          <a:xfrm>
                            <a:off x="1743739" y="0"/>
                            <a:ext cx="2953122" cy="5353685"/>
                          </a:xfrm>
                          <a:prstGeom prst="rect">
                            <a:avLst/>
                          </a:prstGeom>
                        </pic:spPr>
                      </pic:pic>
                    </wpc:wpc>
                  </a:graphicData>
                </a:graphic>
              </wp:inline>
            </w:drawing>
          </mc:Choice>
          <mc:Fallback>
            <w:pict>
              <v:group w14:anchorId="47F83F56"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Nyn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536;visibility:visible;mso-wrap-style:square" stroked="t" strokecolor="#0082b4 [3204]" strokeweight="1pt">
                  <v:fill o:detectmouseclick="t"/>
                  <v:path o:connecttype="none"/>
                </v:shape>
                <v:shape id="Picture 1166519833" o:spid="_x0000_s1028" type="#_x0000_t75" style="position:absolute;left:17437;width:29531;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">
                  <v:imagedata r:id="rId30" o:title=""/>
                </v:shape>
                <w10:anchorlock/>
              </v:group>
            </w:pict>
          </mc:Fallback>
        </mc:AlternateContent>
      </w:r>
    </w:p>
    <w:p w14:paraId="6F73851A" w14:textId="70040FEE" w:rsidR="008756B8" w:rsidRDefault="008756B8" w:rsidP="00770A37">
      <w:pPr>
        <w:pStyle w:val="LegendPicturems"/>
        <w:rPr>
          <w:rStyle w:val="CharHiddenms"/>
        </w:rPr>
      </w:pPr>
      <w:bookmarkStart w:id="22" w:name="_Ref206439670"/>
      <w:r>
        <w:t>Pic. </w:t>
      </w:r>
      <w:r>
        <w:fldChar w:fldCharType="begin"/>
      </w:r>
      <w:r>
        <w:instrText xml:space="preserve"> SEQ Pic. \* ARABIC </w:instrText>
      </w:r>
      <w:r>
        <w:fldChar w:fldCharType="separate"/>
      </w:r>
      <w:r w:rsidR="005610B4">
        <w:rPr>
          <w:noProof/>
        </w:rPr>
        <w:t>5</w:t>
      </w:r>
      <w:r>
        <w:fldChar w:fldCharType="end"/>
      </w:r>
      <w:bookmarkEnd w:id="22"/>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190EFB">
      <w:pPr>
        <w:pStyle w:val="ParListIndent2ms"/>
        <w:numPr>
          <w:ilvl w:val="1"/>
          <w:numId w:val="58"/>
        </w:numPr>
      </w:pPr>
      <w:r w:rsidRPr="00AC0651">
        <w:t> </w:t>
      </w:r>
      <w:r w:rsidR="00190EFB" w:rsidRPr="00AC0651">
        <w:t>The green color represents the only one mandatory category, the templates.</w:t>
      </w:r>
    </w:p>
    <w:p w14:paraId="265320E6" w14:textId="224B9AA8" w:rsidR="0011676E" w:rsidRPr="00B27A6B" w:rsidRDefault="00B27A6B" w:rsidP="00190EFB">
      <w:pPr>
        <w:pStyle w:val="ParListIndent2ms"/>
        <w:numPr>
          <w:ilvl w:val="1"/>
          <w:numId w:val="58"/>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364ED12F" w14:textId="07A4A8AE" w:rsidR="001511BA" w:rsidRDefault="00C44B91" w:rsidP="001511BA">
      <w:pPr>
        <w:pStyle w:val="ParNormalms"/>
      </w:pPr>
      <w:r>
        <w:t xml:space="preserve">The font files </w:t>
      </w:r>
      <w:r w:rsidR="00857385">
        <w:t>are marked with das</w:t>
      </w:r>
      <w:r w:rsidR="00536275">
        <w:t>hed line</w:t>
      </w:r>
      <w:r w:rsidR="00795908">
        <w:t>, because th</w:t>
      </w:r>
      <w:r w:rsidR="00A23191">
        <w:t>ey are seldomly use</w:t>
      </w:r>
      <w:r w:rsidR="009803DE">
        <w:t>d as separ</w:t>
      </w:r>
      <w:r w:rsidR="00E81EEF">
        <w:t xml:space="preserve">ate files. </w:t>
      </w:r>
      <w:r w:rsidR="004F46EB">
        <w:t>Usually,</w:t>
      </w:r>
      <w:r w:rsidR="004E3E0B">
        <w:t xml:space="preserve"> </w:t>
      </w:r>
      <w:r w:rsidR="00361E59">
        <w:t>they are just integrate</w:t>
      </w:r>
      <w:r w:rsidR="009F1D78">
        <w:t xml:space="preserve">d within the </w:t>
      </w:r>
      <w:r w:rsidR="009740A1">
        <w:t>operating system.</w:t>
      </w:r>
      <w:r w:rsidR="00B309DE">
        <w:t xml:space="preserve"> </w:t>
      </w:r>
      <w:r w:rsidR="004320FE">
        <w:t xml:space="preserve">The only </w:t>
      </w:r>
      <w:r w:rsidR="004456F5">
        <w:t>pra</w:t>
      </w:r>
      <w:r w:rsidR="0065377E">
        <w:t xml:space="preserve">ctical case </w:t>
      </w:r>
      <w:r w:rsidR="00296AC1">
        <w:t xml:space="preserve">will be </w:t>
      </w:r>
      <w:r w:rsidR="0065377E">
        <w:t>to inte</w:t>
      </w:r>
      <w:r w:rsidR="008F4E8E">
        <w:t xml:space="preserve">grate font files within </w:t>
      </w:r>
      <w:r w:rsidR="00D76F04">
        <w:t>DOCX file if it</w:t>
      </w:r>
      <w:r w:rsidR="004505E1">
        <w:t xml:space="preserve"> </w:t>
      </w:r>
      <w:r w:rsidR="00F505FB">
        <w:t xml:space="preserve">is edited </w:t>
      </w:r>
      <w:r w:rsidR="0006430A">
        <w:t xml:space="preserve">on PC </w:t>
      </w:r>
      <w:r w:rsidR="00164C54">
        <w:t xml:space="preserve">where specific fonts are not </w:t>
      </w:r>
      <w:r w:rsidR="00524723">
        <w:t xml:space="preserve">available. Then </w:t>
      </w:r>
      <w:r w:rsidR="00524723" w:rsidRPr="00524723">
        <w:t>Microsoft Word</w:t>
      </w:r>
      <w:r w:rsidR="00F441BC">
        <w:t xml:space="preserve"> enables integration of fo</w:t>
      </w:r>
      <w:r w:rsidR="007433F2">
        <w:t>nt files with</w:t>
      </w:r>
      <w:r w:rsidR="00701D16">
        <w:t xml:space="preserve"> DOCX</w:t>
      </w:r>
      <w:r w:rsidR="004D0ED9">
        <w:t xml:space="preserve"> file.</w:t>
      </w:r>
    </w:p>
    <w:p w14:paraId="56B05F9C" w14:textId="1F4BC9F4" w:rsidR="006047D2" w:rsidRDefault="009F22A6" w:rsidP="006047D2">
      <w:pPr>
        <w:pStyle w:val="ParNormalms"/>
      </w:pPr>
      <w:r>
        <w:t xml:space="preserve">The most </w:t>
      </w:r>
      <w:r w:rsidR="003D2AFF">
        <w:t>important configuratio</w:t>
      </w:r>
      <w:r w:rsidR="00DE44EE">
        <w:t xml:space="preserve">n files are so called </w:t>
      </w:r>
      <w:r w:rsidR="003E47C6" w:rsidRPr="00801989">
        <w:rPr>
          <w:rStyle w:val="CharItalicms"/>
        </w:rPr>
        <w:t>template files</w:t>
      </w:r>
      <w:r w:rsidR="003E47C6">
        <w:t xml:space="preserve">. </w:t>
      </w:r>
      <w:r w:rsidR="001912E7">
        <w:t xml:space="preserve">Those files will </w:t>
      </w:r>
      <w:r w:rsidR="00882F71">
        <w:t xml:space="preserve">be discussed in more </w:t>
      </w:r>
      <w:r w:rsidR="006968EC">
        <w:t>detail</w:t>
      </w:r>
      <w:r w:rsidR="00BD0C95">
        <w:t xml:space="preserve"> in the following </w:t>
      </w:r>
      <w:r w:rsidR="008B5075">
        <w:t xml:space="preserve">sub </w:t>
      </w:r>
      <w:r w:rsidR="00BD0C95">
        <w:t>c</w:t>
      </w:r>
      <w:r w:rsidR="009C1B50">
        <w:t>hapters.</w:t>
      </w:r>
      <w:r w:rsidR="008B5075">
        <w:t xml:space="preserve"> The configuration files and folders are divided into several parts:</w:t>
      </w:r>
    </w:p>
    <w:p w14:paraId="4D980028" w14:textId="4326A237" w:rsidR="008B5075" w:rsidRPr="00F57BA6" w:rsidRDefault="00F57BA6" w:rsidP="008B5075">
      <w:pPr>
        <w:pStyle w:val="ParListIndent2ms"/>
      </w:pPr>
      <w:r w:rsidRPr="00F57BA6">
        <w:t> </w:t>
      </w:r>
      <w:r w:rsidR="008B5075" w:rsidRPr="00F57BA6">
        <w:t>User customizable configuration files.</w:t>
      </w:r>
      <w:r w:rsidR="00664C7A" w:rsidRPr="00F57BA6">
        <w:br/>
        <w:t>The files and folders which are customizable by user.</w:t>
      </w:r>
    </w:p>
    <w:p w14:paraId="1A47E41E" w14:textId="3C29F38B" w:rsidR="008B5075" w:rsidRPr="00F57BA6" w:rsidRDefault="00F57BA6" w:rsidP="008B5075">
      <w:pPr>
        <w:pStyle w:val="ParListIndent2ms"/>
      </w:pPr>
      <w:r w:rsidRPr="00F57BA6">
        <w:t> </w:t>
      </w:r>
      <w:r w:rsidR="008B5075" w:rsidRPr="00F57BA6">
        <w:t>External configuration files and folders.</w:t>
      </w:r>
      <w:r w:rsidR="00664C7A" w:rsidRPr="00F57BA6">
        <w:br/>
        <w:t>The files and folders which are delivered by domain rules, e.g. network administrator.</w:t>
      </w:r>
    </w:p>
    <w:p w14:paraId="0889EFDA" w14:textId="3070FF74" w:rsidR="008B5075" w:rsidRPr="00F57BA6" w:rsidRDefault="00F57BA6" w:rsidP="008B5075">
      <w:pPr>
        <w:pStyle w:val="ParListIndent2ms"/>
      </w:pPr>
      <w:r w:rsidRPr="00F57BA6">
        <w:lastRenderedPageBreak/>
        <w:t> </w:t>
      </w:r>
      <w:r w:rsidR="00664C7A" w:rsidRPr="00F57BA6">
        <w:t>Environment, backup operation files and folders.</w:t>
      </w:r>
      <w:r w:rsidR="00664C7A" w:rsidRPr="00F57BA6">
        <w:br/>
      </w:r>
      <w:r w:rsidRPr="00F57BA6">
        <w:t>Where are backup files stored.</w:t>
      </w:r>
    </w:p>
    <w:p w14:paraId="624E1A8D" w14:textId="7A04C474" w:rsidR="00664C7A" w:rsidRPr="00F57BA6" w:rsidRDefault="00F57BA6" w:rsidP="008B5075">
      <w:pPr>
        <w:pStyle w:val="ParListIndent2ms"/>
      </w:pPr>
      <w:r w:rsidRPr="00F57BA6">
        <w:t> </w:t>
      </w:r>
      <w:r w:rsidR="00664C7A" w:rsidRPr="00F57BA6">
        <w:t>Environment, Microsoft Word and OneDrive.</w:t>
      </w:r>
      <w:r w:rsidRPr="00F57BA6">
        <w:br/>
        <w:t>Additional configuration issues related to OneDrive application.</w:t>
      </w:r>
    </w:p>
    <w:p w14:paraId="274C1CDE" w14:textId="37CFBEFC" w:rsidR="00FC3EB4" w:rsidRDefault="006047D2" w:rsidP="00FC3EB4">
      <w:pPr>
        <w:pStyle w:val="Heading2ms"/>
      </w:pPr>
      <w:bookmarkStart w:id="23" w:name="_Ref206925682"/>
      <w:bookmarkStart w:id="24" w:name="_Toc214267330"/>
      <w:r>
        <w:t> </w:t>
      </w:r>
      <w:bookmarkEnd w:id="23"/>
      <w:r w:rsidR="00012CB0" w:rsidRPr="00F57BA6">
        <w:t>User customizable configuration files</w:t>
      </w:r>
      <w:bookmarkEnd w:id="24"/>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67FCBCEF"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5610B4" w:rsidRPr="005610B4">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5610B4" w:rsidRPr="005610B4">
        <w:rPr>
          <w:color w:val="0082B4"/>
          <w:u w:val="single"/>
        </w:rPr>
        <w:t>Pic. 6</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Default="00423ECA" w:rsidP="00423ECA">
                              <w:pPr>
                                <w:pStyle w:val="TextBoxesms"/>
                              </w:pPr>
                              <w:r w:rsidRPr="00423ECA">
                                <w:t>Microsoft Word</w:t>
                              </w:r>
                              <w: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Default="00423ECA" w:rsidP="00423ECA">
                              <w:pPr>
                                <w:pStyle w:val="TextBoxesms"/>
                                <w:jc w:val="center"/>
                              </w:pPr>
                              <w:r>
                                <w:t>Normal.dotm</w:t>
                              </w:r>
                              <w:r w:rsidR="003866CB">
                                <w:t xml:space="preserve"> (1)</w:t>
                              </w:r>
                              <w: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71E4B4C5"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 xml:space="preserve">vSP_ms_Styles.dotm </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70264D40"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 xml:space="preserve">vSP_ms_Macros.dotm </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641D68C9"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vSP_ms_BB.dotm</w:t>
                              </w:r>
                              <w:r>
                                <w:rPr>
                                  <w:color w:val="000000"/>
                                  <w:lang w:val="en-US"/>
                                </w:rPr>
                                <w:fldChar w:fldCharType="end"/>
                              </w:r>
                              <w:r>
                                <w:rPr>
                                  <w:color w:val="000000"/>
                                  <w:lang w:val="en-US"/>
                                </w:rPr>
                                <w:t xml:space="preserve"> </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01283EC0"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fldChar w:fldCharType="begin"/>
                              </w:r>
                              <w:r>
                                <w:rPr>
                                  <w:color w:val="000000"/>
                                  <w:lang w:val="en-US"/>
                                </w:rPr>
                                <w:instrText xml:space="preserve"> DOCPROPERTY  C_F_Theme  \* MERGEFORMAT </w:instrText>
                              </w:r>
                              <w:r>
                                <w:rPr>
                                  <w:color w:val="000000"/>
                                  <w:lang w:val="en-US"/>
                                </w:rPr>
                                <w:fldChar w:fldCharType="separate"/>
                              </w:r>
                              <w:r>
                                <w:rPr>
                                  <w:color w:val="000000"/>
                                  <w:lang w:val="en-US"/>
                                </w:rPr>
                                <w:t>vSP_ms_Theme.thmx</w:t>
                              </w:r>
                              <w:r>
                                <w:rPr>
                                  <w:color w:val="000000"/>
                                  <w:lang w:val="en-US"/>
                                </w:rPr>
                                <w:fldChar w:fldCharType="end"/>
                              </w:r>
                              <w:r>
                                <w:rPr>
                                  <w:color w:val="000000"/>
                                  <w:lang w:val="en-US"/>
                                </w:rPr>
                                <w:t xml:space="preserve"> </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CEC41D3"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Pr>
                                  <w:color w:val="000000"/>
                                  <w:lang w:val="en-US"/>
                                </w:rPr>
                                <w:t xml:space="preserve">vSP_ms_QuickAccessToolbar.exportedUI </w:t>
                              </w:r>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7C078D7C"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Pr>
                                  <w:color w:val="000000"/>
                                  <w:lang w:val="en-US"/>
                                </w:rPr>
                                <w:t>voestalpine-Bold.ttf, voestalpine-BoldItalic.ttf, voestalpine-Light.ttf, voestalpine-LightItalic.ttf, voestalpine-Medium.ttf, voestalpine-MediumItalic.ttf, voestalpine-Regular.ttf, voestalpine-RegularItalic.ttf, voestalpine-Ultralight.ttf, voestalpine-Ult</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0082b4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00131a [484]" strokeweight="1pt">
                  <v:stroke joinstyle="miter"/>
                  <v:textbox>
                    <w:txbxContent>
                      <w:p w14:paraId="13B52A1C" w14:textId="05B6C0B6" w:rsidR="00423ECA" w:rsidRDefault="00423ECA" w:rsidP="00423ECA">
                        <w:pPr>
                          <w:pStyle w:val="TextBoxesms"/>
                        </w:pPr>
                        <w:r w:rsidRPr="00423ECA">
                          <w:t>Microsoft Word</w:t>
                        </w:r>
                        <w: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87d25a [3207]" strokecolor="#00131a [484]" strokeweight="1pt">
                  <v:stroke joinstyle="miter"/>
                  <v:textbo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00131a [484]" strokeweight="1pt">
                  <v:stroke joinstyle="miter"/>
                  <v:textbox>
                    <w:txbxContent>
                      <w:p w14:paraId="5521D101" w14:textId="570C1B48" w:rsidR="00423ECA" w:rsidRDefault="00423ECA" w:rsidP="00423ECA">
                        <w:pPr>
                          <w:pStyle w:val="TextBoxesms"/>
                          <w:jc w:val="center"/>
                        </w:pPr>
                        <w:r>
                          <w:t>Normal.dotm</w:t>
                        </w:r>
                        <w:r w:rsidR="003866CB">
                          <w:t xml:space="preserve"> (1)</w:t>
                        </w:r>
                        <w: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00131a [484]" strokeweight="1pt">
                  <v:stroke joinstyle="miter"/>
                  <v:textbox>
                    <w:txbxContent>
                      <w:p w14:paraId="28177F3D" w14:textId="71E4B4C5"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 xml:space="preserve">vSP_ms_Styles.dotm </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00131a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00131a [484]" strokeweight="1pt">
                  <v:stroke joinstyle="miter"/>
                  <v:textbo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00131a [484]" strokeweight="1pt">
                  <v:stroke joinstyle="miter"/>
                  <v:textbox>
                    <w:txbxContent>
                      <w:p w14:paraId="118FDEA0" w14:textId="70264D40"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 xml:space="preserve">vSP_ms_Macros.dotm </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00131a [484]" strokeweight="1pt">
                  <v:stroke joinstyle="miter"/>
                  <v:textbox>
                    <w:txbxContent>
                      <w:p w14:paraId="1D99B528" w14:textId="641D68C9"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vSP_ms_BB.dotm</w:t>
                        </w:r>
                        <w:r>
                          <w:rPr>
                            <w:color w:val="000000"/>
                            <w:lang w:val="en-US"/>
                          </w:rPr>
                          <w:fldChar w:fldCharType="end"/>
                        </w:r>
                        <w:r>
                          <w:rPr>
                            <w:color w:val="000000"/>
                            <w:lang w:val="en-US"/>
                          </w:rPr>
                          <w:t xml:space="preserve"> </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00131a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00131a [484]" strokeweight="1pt">
                  <v:stroke joinstyle="miter"/>
                  <v:textbox>
                    <w:txbxContent>
                      <w:p w14:paraId="59B1DF57" w14:textId="01283EC0"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fldChar w:fldCharType="begin"/>
                        </w:r>
                        <w:r>
                          <w:rPr>
                            <w:color w:val="000000"/>
                            <w:lang w:val="en-US"/>
                          </w:rPr>
                          <w:instrText xml:space="preserve"> DOCPROPERTY  C_F_Theme  \* MERGEFORMAT </w:instrText>
                        </w:r>
                        <w:r>
                          <w:rPr>
                            <w:color w:val="000000"/>
                            <w:lang w:val="en-US"/>
                          </w:rPr>
                          <w:fldChar w:fldCharType="separate"/>
                        </w:r>
                        <w:r>
                          <w:rPr>
                            <w:color w:val="000000"/>
                            <w:lang w:val="en-US"/>
                          </w:rPr>
                          <w:t>vSP_ms_Theme.thmx</w:t>
                        </w:r>
                        <w:r>
                          <w:rPr>
                            <w:color w:val="000000"/>
                            <w:lang w:val="en-US"/>
                          </w:rPr>
                          <w:fldChar w:fldCharType="end"/>
                        </w:r>
                        <w:r>
                          <w:rPr>
                            <w:color w:val="000000"/>
                            <w:lang w:val="en-US"/>
                          </w:rPr>
                          <w:t xml:space="preserve"> </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00131a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00131a [484]" strokeweight="1pt">
                  <v:stroke joinstyle="miter"/>
                  <v:textbox>
                    <w:txbxContent>
                      <w:p w14:paraId="4CE8B867" w14:textId="1CEC41D3"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Pr>
                            <w:color w:val="000000"/>
                            <w:lang w:val="en-US"/>
                          </w:rPr>
                          <w:t xml:space="preserve">vSP_ms_QuickAccessToolbar.exportedUI </w:t>
                        </w:r>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00131a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00131a [484]" strokeweight="1pt">
                  <v:stroke joinstyle="miter"/>
                  <v:textbox>
                    <w:txbxContent>
                      <w:p w14:paraId="64215E21" w14:textId="7C078D7C"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Pr>
                            <w:color w:val="000000"/>
                            <w:lang w:val="en-US"/>
                          </w:rPr>
                          <w:t>voestalpine-Bold.ttf, voestalpine-BoldItalic.ttf, voestalpine-Light.ttf, voestalpine-LightItalic.ttf, voestalpine-Medium.ttf, voestalpine-MediumItalic.ttf, voestalpine-Regular.ttf, voestalpine-RegularItalic.ttf, voestalpine-Ultralight.ttf, voestalpine-Ult</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0E80110D" w:rsidR="00423ECA" w:rsidRPr="00BB2976" w:rsidRDefault="00423ECA" w:rsidP="00770A37">
      <w:pPr>
        <w:pStyle w:val="LegendPicturems"/>
      </w:pPr>
      <w:bookmarkStart w:id="25" w:name="_Ref206862953"/>
      <w:r>
        <w:t>Pic. </w:t>
      </w:r>
      <w:r>
        <w:fldChar w:fldCharType="begin"/>
      </w:r>
      <w:r>
        <w:instrText xml:space="preserve"> SEQ Pic. \* ARABIC </w:instrText>
      </w:r>
      <w:r>
        <w:fldChar w:fldCharType="separate"/>
      </w:r>
      <w:r w:rsidR="005610B4">
        <w:rPr>
          <w:noProof/>
        </w:rPr>
        <w:t>6</w:t>
      </w:r>
      <w:r>
        <w:fldChar w:fldCharType="end"/>
      </w:r>
      <w:bookmarkEnd w:id="25"/>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2ECBBD62"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5610B4">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34319F07" w:rsidR="000311BA" w:rsidRPr="00B5007B" w:rsidRDefault="00410228" w:rsidP="003B680A">
            <w:pPr>
              <w:pStyle w:val="Normalintablems"/>
            </w:pPr>
            <w:fldSimple w:instr=" DOCPROPERTY  C_F_Styles  \* MERGEFORMAT ">
              <w:r w:rsidR="005610B4">
                <w:t>vSP_ms_Styles.dotm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184114"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3CCD4FF9" w:rsidR="000311BA" w:rsidRPr="000311BA" w:rsidRDefault="00410228" w:rsidP="003B680A">
            <w:pPr>
              <w:pStyle w:val="Normalintablems"/>
            </w:pPr>
            <w:fldSimple w:instr=" DOCPROPERTY  C_F_Macros  \* MERGEFORMAT ">
              <w:r w:rsidR="005610B4">
                <w:t>vSP_ms_Macros.dotm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30587B2E" w:rsidR="000311BA" w:rsidRDefault="00410228" w:rsidP="003B680A">
            <w:pPr>
              <w:pStyle w:val="Normalintablems"/>
            </w:pPr>
            <w:fldSimple w:instr=" DOCPROPERTY  C_F_BuildingBlocks  \* MERGEFORMAT ">
              <w:r w:rsidR="005610B4">
                <w:t>vSP_ms_BB.dotm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696572F3" w:rsidR="000311BA" w:rsidRDefault="00410228" w:rsidP="003B680A">
            <w:pPr>
              <w:pStyle w:val="Normalintablems"/>
            </w:pPr>
            <w:fldSimple w:instr=" DOCPROPERTY  C_F_Theme  \* MERGEFORMAT ">
              <w:r w:rsidR="005610B4">
                <w:t>vSP_ms_Theme.thmx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0257EA1F" w:rsidR="000311BA" w:rsidRDefault="00410228" w:rsidP="003B680A">
            <w:pPr>
              <w:pStyle w:val="Normalintablems"/>
            </w:pPr>
            <w:fldSimple w:instr=" DOCPROPERTY  C_F_RibbonConfiguration  \* MERGEFORMAT ">
              <w:r w:rsidR="005610B4">
                <w:t>vSP_ms_QuickAccessToolbar.exportedUI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184114"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5A5FBE89"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5610B4">
              <w:t>voestalpine-Bold.ttf, voestalpine-BoldItalic.ttf, voestalpine-Light.ttf, voestalpine-LightItalic.ttf, voestalpine-Medium.ttf, voestalpine-MediumItalic.ttf, voestalpine-Regular.ttf, voestalpine-RegularItalic.ttf, voestalpine-Ultralight.ttf, voestalpine-Ult</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D547D1">
      <w:pPr>
        <w:pStyle w:val="Heading3ms"/>
      </w:pPr>
      <w:bookmarkStart w:id="26" w:name="_Toc214267331"/>
      <w:r>
        <w:t> </w:t>
      </w:r>
      <w:r w:rsidR="00BD684E">
        <w:t>Location of t</w:t>
      </w:r>
      <w:r w:rsidR="00C66076">
        <w:t xml:space="preserve">emplate </w:t>
      </w:r>
      <w:r w:rsidR="00565350">
        <w:t xml:space="preserve">files </w:t>
      </w:r>
      <w:r w:rsidR="00C66076">
        <w:t>(</w:t>
      </w:r>
      <w:r w:rsidR="00D74DA0">
        <w:t>A and B</w:t>
      </w:r>
      <w:r w:rsidR="00C66076">
        <w:t>)</w:t>
      </w:r>
      <w:bookmarkEnd w:id="26"/>
    </w:p>
    <w:p w14:paraId="2D5447C7" w14:textId="1FED6239"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5610B4" w:rsidRPr="005610B4">
        <w:rPr>
          <w:rStyle w:val="CharDefaultms"/>
          <w:color w:val="0082B4"/>
          <w:u w:val="single"/>
        </w:rPr>
        <w:t>Pic. 22</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1"/>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0082b4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32"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66049567" w:rsidR="00C314D1" w:rsidRPr="00C314D1" w:rsidRDefault="008D7455" w:rsidP="00C314D1">
      <w:pPr>
        <w:pStyle w:val="LegendPicturems"/>
        <w:rPr>
          <w:vanish/>
          <w:color w:val="auto"/>
          <w:shd w:val="clear" w:color="auto" w:fill="F6C0C0"/>
        </w:rPr>
      </w:pPr>
      <w:bookmarkStart w:id="27" w:name="_Ref206363068"/>
      <w:r w:rsidRPr="00E234DB">
        <w:t>Pic. </w:t>
      </w:r>
      <w:r w:rsidRPr="00012CC1">
        <w:fldChar w:fldCharType="begin"/>
      </w:r>
      <w:r w:rsidRPr="00E234DB">
        <w:instrText xml:space="preserve"> SEQ Pic. \* ARABIC </w:instrText>
      </w:r>
      <w:r w:rsidRPr="00012CC1">
        <w:fldChar w:fldCharType="separate"/>
      </w:r>
      <w:r w:rsidR="005610B4">
        <w:rPr>
          <w:noProof/>
        </w:rPr>
        <w:t>7</w:t>
      </w:r>
      <w:r w:rsidRPr="00012CC1">
        <w:fldChar w:fldCharType="end"/>
      </w:r>
      <w:bookmarkEnd w:id="27"/>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33"/>
          <w:footerReference w:type="default" r:id="rId34"/>
          <w:pgSz w:w="11907" w:h="16839"/>
          <w:pgMar w:top="680" w:right="1247" w:bottom="680" w:left="680" w:header="283" w:footer="283" w:gutter="0"/>
          <w:cols w:space="708"/>
          <w:docGrid w:linePitch="360"/>
        </w:sectPr>
      </w:pPr>
    </w:p>
    <w:p w14:paraId="500381FB" w14:textId="30A13669"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5610B4">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4"/>
        <w:gridCol w:w="4994"/>
        <w:gridCol w:w="3625"/>
        <w:gridCol w:w="2885"/>
        <w:gridCol w:w="2511"/>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68AC250D"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5610B4" w:rsidRPr="005610B4">
              <w:rPr>
                <w:rStyle w:val="CharDefaultms"/>
                <w:color w:val="0082B4"/>
                <w:u w:val="single"/>
              </w:rPr>
              <w:t>Pic. 7</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184114"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E234DB" w:rsidRDefault="0026102A" w:rsidP="007E75B7">
            <w:pPr>
              <w:pStyle w:val="ParInTablems"/>
            </w:pPr>
            <w:r w:rsidRPr="00E234DB">
              <w:t>Normal.dotm **</w:t>
            </w:r>
            <w:r w:rsidR="0073408F">
              <w:t xml:space="preserve"> (1)</w:t>
            </w:r>
          </w:p>
          <w:p w14:paraId="58F8781C" w14:textId="0677CA21" w:rsidR="0026102A" w:rsidRPr="00E234DB" w:rsidRDefault="00410228" w:rsidP="007E75B7">
            <w:pPr>
              <w:pStyle w:val="ParInTablems"/>
            </w:pPr>
            <w:fldSimple w:instr=" DOCPROPERTY  C_F_Styles  \* MERGEFORMAT ">
              <w:r w:rsidR="005610B4">
                <w:t>vSP_ms_Styles.dotm</w:t>
              </w:r>
            </w:fldSimple>
            <w:r w:rsidR="0073408F">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184114"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7C362D4D"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5610B4" w:rsidRPr="005610B4">
              <w:rPr>
                <w:rStyle w:val="CharDefaultms"/>
                <w:color w:val="0082B4"/>
                <w:u w:val="single"/>
              </w:rPr>
              <w:t>Pic. 7</w:t>
            </w:r>
            <w:r w:rsidR="00851D23" w:rsidRPr="00851D23">
              <w:rPr>
                <w:rStyle w:val="CharDefaultms"/>
                <w:color w:val="0082B4"/>
                <w:u w:val="single"/>
              </w:rPr>
              <w:fldChar w:fldCharType="end"/>
            </w:r>
            <w:r w:rsidRPr="00430998">
              <w:rPr>
                <w:rStyle w:val="CharDefaultms"/>
              </w:rPr>
              <w:t>.</w:t>
            </w:r>
          </w:p>
        </w:tc>
        <w:tc>
          <w:tcPr>
            <w:tcW w:w="1171" w:type="pct"/>
          </w:tcPr>
          <w:p w14:paraId="38545377" w14:textId="2D6A877B" w:rsidR="0073408F" w:rsidRDefault="00410228" w:rsidP="0073408F">
            <w:pPr>
              <w:pStyle w:val="ParInTablems"/>
            </w:pPr>
            <w:fldSimple w:instr=" DOCPROPERTY  C_F_Macros  \* MERGEFORMAT ">
              <w:r w:rsidR="005610B4">
                <w:t>vSP_ms_Macros.dotm</w:t>
              </w:r>
            </w:fldSimple>
            <w:r w:rsidR="0073408F">
              <w:t>(5)</w:t>
            </w:r>
          </w:p>
          <w:p w14:paraId="1612CBBC" w14:textId="21353096" w:rsidR="0073408F" w:rsidRDefault="00410228" w:rsidP="0073408F">
            <w:pPr>
              <w:pStyle w:val="ParInTablems"/>
            </w:pPr>
            <w:fldSimple w:instr=" DOCPROPERTY  C_F_BuildingBlocks  \* MERGEFORMAT ">
              <w:r w:rsidR="005610B4">
                <w:t>vSP_ms_BB.dotm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5ABC9804"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5610B4">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35"/>
          <w:footerReference w:type="default" r:id="rId36"/>
          <w:pgSz w:w="16839" w:h="11907" w:orient="landscape" w:code="9"/>
          <w:pgMar w:top="680" w:right="680" w:bottom="1247" w:left="680" w:header="284" w:footer="284" w:gutter="0"/>
          <w:cols w:space="708"/>
          <w:docGrid w:linePitch="360"/>
        </w:sectPr>
      </w:pPr>
      <w:r>
        <w:t> </w:t>
      </w:r>
    </w:p>
    <w:p w14:paraId="06B3FF1D" w14:textId="4FDAF7F8"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5610B4" w:rsidRPr="005610B4">
        <w:rPr>
          <w:rStyle w:val="CharDefaultms"/>
          <w:color w:val="0082B4"/>
          <w:u w:val="single"/>
        </w:rPr>
        <w:t>Pic. 8</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7A68D3">
      <w:pPr>
        <w:pStyle w:val="ParListIndent2ms"/>
        <w:numPr>
          <w:ilvl w:val="1"/>
          <w:numId w:val="33"/>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7A68D3">
      <w:pPr>
        <w:pStyle w:val="ParListIndent2ms"/>
        <w:numPr>
          <w:ilvl w:val="1"/>
          <w:numId w:val="33"/>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0082B4" w:themeColor="accent1"/>
              </w:rPr>
              <w:t>🄸</w:t>
            </w:r>
            <w:r>
              <w:rPr>
                <w:rFonts w:ascii="Segoe UI Symbol" w:hAnsi="Segoe UI Symbol" w:cs="Segoe UI Symbol"/>
              </w:rPr>
              <w:t xml:space="preserve"> </w:t>
            </w:r>
            <w:r>
              <w:t>Note</w:t>
            </w:r>
          </w:p>
        </w:tc>
      </w:tr>
      <w:tr w:rsidR="00BB29A3" w:rsidRPr="00184114"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28"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28"/>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37"/>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0082b4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38"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48A7C13A" w:rsidR="00BB29A3" w:rsidRPr="00012CC1" w:rsidRDefault="00BB29A3" w:rsidP="00BB29A3">
      <w:pPr>
        <w:pStyle w:val="LegendPicturems"/>
      </w:pPr>
      <w:bookmarkStart w:id="29" w:name="_Ref206441063"/>
      <w:r w:rsidRPr="00012CC1">
        <w:t>Pic. </w:t>
      </w:r>
      <w:r w:rsidRPr="00012CC1">
        <w:fldChar w:fldCharType="begin"/>
      </w:r>
      <w:r w:rsidRPr="00012CC1">
        <w:instrText xml:space="preserve"> SEQ Pic. \* ARABIC </w:instrText>
      </w:r>
      <w:r w:rsidRPr="00012CC1">
        <w:fldChar w:fldCharType="separate"/>
      </w:r>
      <w:r w:rsidR="005610B4">
        <w:rPr>
          <w:noProof/>
        </w:rPr>
        <w:t>8</w:t>
      </w:r>
      <w:r w:rsidRPr="00012CC1">
        <w:fldChar w:fldCharType="end"/>
      </w:r>
      <w:bookmarkEnd w:id="29"/>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9F4F1B">
      <w:pPr>
        <w:pStyle w:val="Heading3ms"/>
      </w:pPr>
      <w:bookmarkStart w:id="30" w:name="_Toc214267332"/>
      <w:r>
        <w:t> </w:t>
      </w:r>
      <w:r w:rsidR="00BD684E">
        <w:t>Location of t</w:t>
      </w:r>
      <w:r w:rsidR="00BC2EE6">
        <w:t>heme file</w:t>
      </w:r>
      <w:bookmarkEnd w:id="30"/>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13643807" w:rsidR="00BD684E" w:rsidRDefault="0099465B" w:rsidP="007A68D3">
      <w:pPr>
        <w:pStyle w:val="ParListIndent2ms"/>
        <w:numPr>
          <w:ilvl w:val="1"/>
          <w:numId w:val="34"/>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5610B4" w:rsidRPr="005610B4">
        <w:rPr>
          <w:color w:val="0082B4"/>
          <w:u w:val="single"/>
        </w:rPr>
        <w:t>Pic. 40</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54FCE8EE" w:rsidR="00BD684E" w:rsidRDefault="0099465B" w:rsidP="007A68D3">
      <w:pPr>
        <w:pStyle w:val="ParListIndent2ms"/>
        <w:numPr>
          <w:ilvl w:val="1"/>
          <w:numId w:val="34"/>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5610B4" w:rsidRPr="005610B4">
        <w:rPr>
          <w:color w:val="0082B4"/>
          <w:u w:val="single"/>
        </w:rPr>
        <w:t>Pic. 40</w:t>
      </w:r>
      <w:r w:rsidR="00C94BD8" w:rsidRPr="00C94BD8">
        <w:rPr>
          <w:color w:val="0082B4"/>
          <w:u w:val="single"/>
        </w:rPr>
        <w:fldChar w:fldCharType="end"/>
      </w:r>
      <w:r w:rsidR="00C94BD8">
        <w:t>, the right part</w:t>
      </w:r>
      <w:r>
        <w:t>.</w:t>
      </w:r>
    </w:p>
    <w:p w14:paraId="071CCA23" w14:textId="743BC1C7"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5610B4" w:rsidRPr="005610B4">
        <w:rPr>
          <w:color w:val="0082B4"/>
          <w:u w:val="single"/>
        </w:rPr>
        <w:t>Pic. 7</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39"/>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0"/>
                          <a:stretch>
                            <a:fillRect/>
                          </a:stretch>
                        </pic:blipFill>
                        <pic:spPr>
                          <a:xfrm>
                            <a:off x="3192695" y="0"/>
                            <a:ext cx="3115050" cy="4933332"/>
                          </a:xfrm>
                          <a:prstGeom prst="rect">
                            <a:avLst/>
                          </a:prstGeom>
                        </pic:spPr>
                      </pic:pic>
                    </wpc:wpc>
                  </a:graphicData>
                </a:graphic>
              </wp:inline>
            </w:drawing>
          </mc:Choice>
          <mc:Fallback>
            <w:pict>
              <v:group w14:anchorId="3521EC3D"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0082b4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1"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42" o:title=""/>
                </v:shape>
                <w10:anchorlock/>
              </v:group>
            </w:pict>
          </mc:Fallback>
        </mc:AlternateContent>
      </w:r>
    </w:p>
    <w:p w14:paraId="5EBAC203" w14:textId="6D4033A4" w:rsidR="00BD684E" w:rsidRPr="00BB2976" w:rsidRDefault="00BD684E" w:rsidP="00770A37">
      <w:pPr>
        <w:pStyle w:val="LegendPicturems"/>
      </w:pPr>
      <w:r>
        <w:t>Pic. </w:t>
      </w:r>
      <w:r>
        <w:fldChar w:fldCharType="begin"/>
      </w:r>
      <w:r>
        <w:instrText xml:space="preserve"> SEQ Pic. \* ARABIC </w:instrText>
      </w:r>
      <w:r>
        <w:fldChar w:fldCharType="separate"/>
      </w:r>
      <w:r w:rsidR="005610B4">
        <w:rPr>
          <w:noProof/>
        </w:rPr>
        <w:t>9</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8500E8">
      <w:pPr>
        <w:pStyle w:val="Heading3ms"/>
      </w:pPr>
      <w:bookmarkStart w:id="31" w:name="_Toc214267333"/>
      <w:r>
        <w:t> </w:t>
      </w:r>
      <w:r w:rsidR="008500E8">
        <w:t>Menu file</w:t>
      </w:r>
      <w:bookmarkEnd w:id="31"/>
    </w:p>
    <w:p w14:paraId="6826D7EF" w14:textId="6FBD152C" w:rsidR="00C60C1E" w:rsidRDefault="00012CB0" w:rsidP="00012CB0">
      <w:pPr>
        <w:pStyle w:val="Heading2ms"/>
      </w:pPr>
      <w:bookmarkStart w:id="32" w:name="_Toc214267334"/>
      <w:r w:rsidRPr="00012CC1">
        <w:t> </w:t>
      </w:r>
      <w:r w:rsidR="00C60C1E" w:rsidRPr="00F57BA6">
        <w:t>External configuration files and folders</w:t>
      </w:r>
      <w:bookmarkEnd w:id="32"/>
    </w:p>
    <w:p w14:paraId="6C7AF2E8" w14:textId="726C7793"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5610B4" w:rsidRPr="005610B4">
        <w:rPr>
          <w:color w:val="0082B4"/>
          <w:u w:val="single"/>
        </w:rPr>
        <w:t>Pic. 18</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5610B4" w:rsidRPr="005610B4">
        <w:rPr>
          <w:rStyle w:val="CharDefaultms"/>
          <w:color w:val="0082B4"/>
          <w:u w:val="single"/>
        </w:rPr>
        <w:t>Pic. 19</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43"/>
                          <a:stretch>
                            <a:fillRect/>
                          </a:stretch>
                        </pic:blipFill>
                        <pic:spPr>
                          <a:xfrm>
                            <a:off x="195072" y="0"/>
                            <a:ext cx="5926697" cy="4497705"/>
                          </a:xfrm>
                          <a:prstGeom prst="rect">
                            <a:avLst/>
                          </a:prstGeom>
                        </pic:spPr>
                      </pic:pic>
                    </wpc:wpc>
                  </a:graphicData>
                </a:graphic>
              </wp:inline>
            </w:drawing>
          </mc:Choice>
          <mc:Fallback>
            <w:pict>
              <v:group w14:anchorId="59D90563"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0082b4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44" o:title=""/>
                </v:shape>
                <w10:anchorlock/>
              </v:group>
            </w:pict>
          </mc:Fallback>
        </mc:AlternateContent>
      </w:r>
    </w:p>
    <w:p w14:paraId="1A18D1D7" w14:textId="5F4CC676" w:rsidR="00C60C1E" w:rsidRPr="00BB2976" w:rsidRDefault="00C60C1E" w:rsidP="00770A37">
      <w:pPr>
        <w:pStyle w:val="LegendPicturems"/>
      </w:pPr>
      <w:r>
        <w:t>Pic. </w:t>
      </w:r>
      <w:r>
        <w:fldChar w:fldCharType="begin"/>
      </w:r>
      <w:r>
        <w:instrText xml:space="preserve"> SEQ Pic. \* ARABIC </w:instrText>
      </w:r>
      <w:r>
        <w:fldChar w:fldCharType="separate"/>
      </w:r>
      <w:r w:rsidR="005610B4">
        <w:rPr>
          <w:noProof/>
        </w:rPr>
        <w:t>10</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45"/>
                          <a:stretch>
                            <a:fillRect/>
                          </a:stretch>
                        </pic:blipFill>
                        <pic:spPr>
                          <a:xfrm>
                            <a:off x="0" y="0"/>
                            <a:ext cx="6303264" cy="4105642"/>
                          </a:xfrm>
                          <a:prstGeom prst="rect">
                            <a:avLst/>
                          </a:prstGeom>
                        </pic:spPr>
                      </pic:pic>
                    </wpc:wpc>
                  </a:graphicData>
                </a:graphic>
              </wp:inline>
            </w:drawing>
          </mc:Choice>
          <mc:Fallback>
            <w:pict>
              <v:group w14:anchorId="5424C36C"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0082b4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46" o:title=""/>
                </v:shape>
                <w10:anchorlock/>
              </v:group>
            </w:pict>
          </mc:Fallback>
        </mc:AlternateContent>
      </w:r>
    </w:p>
    <w:p w14:paraId="132CC6B5" w14:textId="7B22B6CF" w:rsidR="00C60C1E" w:rsidRPr="00C60C1E" w:rsidRDefault="00877CB3" w:rsidP="00002FD0">
      <w:pPr>
        <w:pStyle w:val="LegendPicturems"/>
      </w:pPr>
      <w:r>
        <w:t>Pic. </w:t>
      </w:r>
      <w:r>
        <w:fldChar w:fldCharType="begin"/>
      </w:r>
      <w:r>
        <w:instrText xml:space="preserve"> SEQ Pic. \* ARABIC </w:instrText>
      </w:r>
      <w:r>
        <w:fldChar w:fldCharType="separate"/>
      </w:r>
      <w:r w:rsidR="005610B4">
        <w:rPr>
          <w:noProof/>
        </w:rPr>
        <w:t>11</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012CB0">
      <w:pPr>
        <w:pStyle w:val="Heading2ms"/>
      </w:pPr>
      <w:bookmarkStart w:id="33" w:name="_Toc214267335"/>
      <w:r w:rsidRPr="00F371C8">
        <w:lastRenderedPageBreak/>
        <w:t> </w:t>
      </w:r>
      <w:r w:rsidR="00C60C1E" w:rsidRPr="00F371C8">
        <w:t>Environment, backup operation files and folders</w:t>
      </w:r>
      <w:bookmarkEnd w:id="33"/>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012CB0">
      <w:pPr>
        <w:pStyle w:val="ParListIndent2ms"/>
        <w:numPr>
          <w:ilvl w:val="1"/>
          <w:numId w:val="18"/>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012CB0">
      <w:pPr>
        <w:pStyle w:val="ParListIndent2ms"/>
        <w:numPr>
          <w:ilvl w:val="1"/>
          <w:numId w:val="18"/>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47"/>
                          <a:stretch>
                            <a:fillRect/>
                          </a:stretch>
                        </pic:blipFill>
                        <pic:spPr>
                          <a:xfrm>
                            <a:off x="0" y="0"/>
                            <a:ext cx="6325870" cy="5184763"/>
                          </a:xfrm>
                          <a:prstGeom prst="rect">
                            <a:avLst/>
                          </a:prstGeom>
                        </pic:spPr>
                      </pic:pic>
                    </wpc:wpc>
                  </a:graphicData>
                </a:graphic>
              </wp:inline>
            </w:drawing>
          </mc:Choice>
          <mc:Fallback>
            <w:pict>
              <v:group w14:anchorId="3374B90F"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0082b4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48" o:title=""/>
                </v:shape>
                <w10:anchorlock/>
              </v:group>
            </w:pict>
          </mc:Fallback>
        </mc:AlternateContent>
      </w:r>
    </w:p>
    <w:p w14:paraId="1975F33C" w14:textId="397D2349"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5610B4">
        <w:rPr>
          <w:noProof/>
        </w:rPr>
        <w:t>12</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482641">
      <w:pPr>
        <w:pStyle w:val="Heading2ms"/>
      </w:pPr>
      <w:bookmarkStart w:id="34" w:name="_Toc214267336"/>
      <w:r w:rsidRPr="00012CC1">
        <w:t> </w:t>
      </w:r>
      <w:r w:rsidRPr="00F57BA6">
        <w:t>Environment, Microsoft Word and OneDrive</w:t>
      </w:r>
      <w:bookmarkEnd w:id="34"/>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49"/>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4FEB00"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0082b4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0"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0CFA7027"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5610B4">
        <w:rPr>
          <w:noProof/>
        </w:rPr>
        <w:t>13</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1"/>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527FC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0082b4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52"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590E62DF"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5610B4">
        <w:rPr>
          <w:noProof/>
        </w:rPr>
        <w:t>14</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53"/>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E2B8CC"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0082b4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54"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1DBF8319"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5610B4">
        <w:rPr>
          <w:noProof/>
        </w:rPr>
        <w:t>15</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55"/>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1C0CB2"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0082b4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56"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7634BA1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5610B4">
        <w:rPr>
          <w:noProof/>
        </w:rPr>
        <w:t>16</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57"/>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A97345"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0082b4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58"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1C926E91"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5610B4">
        <w:rPr>
          <w:noProof/>
        </w:rPr>
        <w:t>17</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0082B4" w:themeColor="accent1"/>
              </w:rPr>
              <w:t>🄸</w:t>
            </w:r>
            <w:r>
              <w:rPr>
                <w:rFonts w:ascii="Segoe UI Symbol" w:hAnsi="Segoe UI Symbol" w:cs="Segoe UI Symbol"/>
              </w:rPr>
              <w:t xml:space="preserve"> </w:t>
            </w:r>
            <w:r>
              <w:t>Info</w:t>
            </w:r>
          </w:p>
        </w:tc>
      </w:tr>
      <w:tr w:rsidR="00482641" w:rsidRPr="00184114"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012CB0">
      <w:pPr>
        <w:pStyle w:val="Heading1ms"/>
      </w:pPr>
      <w:bookmarkStart w:id="35" w:name="_Toc214267337"/>
      <w:r>
        <w:lastRenderedPageBreak/>
        <w:t> </w:t>
      </w:r>
      <w:r w:rsidR="00B62BED">
        <w:t>What</w:t>
      </w:r>
      <w:r w:rsidR="00B66DC7">
        <w:t xml:space="preserve"> are the template files?</w:t>
      </w:r>
      <w:bookmarkEnd w:id="35"/>
    </w:p>
    <w:p w14:paraId="7EEAC5E4" w14:textId="3F548594" w:rsidR="0073408F" w:rsidRDefault="0073408F" w:rsidP="0073408F">
      <w:pPr>
        <w:pStyle w:val="ParNormalms"/>
      </w:pPr>
      <w:r>
        <w:t xml:space="preserve">There is no simple answer to that question. From my perspective </w:t>
      </w:r>
      <w:r w:rsidR="00FA3724">
        <w:t>I imagine them</w:t>
      </w:r>
      <w:r>
        <w:t xml:space="preserve"> are like </w:t>
      </w:r>
      <w:hyperlink r:id="rId59" w:history="1">
        <w:r w:rsidRPr="00FA3724">
          <w:rPr>
            <w:rStyle w:val="Hyperlink"/>
          </w:rPr>
          <w:t>containers</w:t>
        </w:r>
      </w:hyperlink>
      <w:r w:rsidR="00FA3724">
        <w:t xml:space="preserve"> or even </w:t>
      </w:r>
      <w:hyperlink r:id="rId60"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190EFB">
      <w:pPr>
        <w:pStyle w:val="ParListIndent2ms"/>
        <w:numPr>
          <w:ilvl w:val="1"/>
          <w:numId w:val="58"/>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190EFB">
      <w:pPr>
        <w:pStyle w:val="ParListIndent2ms"/>
        <w:numPr>
          <w:ilvl w:val="1"/>
          <w:numId w:val="58"/>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2A3281BD"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5610B4" w:rsidRPr="005610B4">
        <w:rPr>
          <w:color w:val="0082B4"/>
          <w:u w:val="single"/>
        </w:rPr>
        <w:t>Pic. 18</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012CB0">
      <w:pPr>
        <w:pStyle w:val="Heading2ms"/>
      </w:pPr>
      <w:bookmarkStart w:id="36" w:name="_Toc214267338"/>
      <w:r w:rsidRPr="00012CC1">
        <w:t> </w:t>
      </w:r>
      <w:r>
        <w:t>What kind of information may be stored within a template file?</w:t>
      </w:r>
      <w:bookmarkEnd w:id="36"/>
    </w:p>
    <w:p w14:paraId="31EB5184" w14:textId="77777777" w:rsidR="009844DB" w:rsidRPr="00012CC1" w:rsidRDefault="009844DB" w:rsidP="009844DB">
      <w:pPr>
        <w:rPr>
          <w:lang w:val="en-US"/>
        </w:rPr>
      </w:pPr>
      <w:r w:rsidRPr="00012CC1">
        <w:rPr>
          <w:lang w:val="en-US"/>
        </w:rPr>
        <w:t>Legend:</w:t>
      </w:r>
    </w:p>
    <w:p w14:paraId="2BA315D6" w14:textId="77777777" w:rsidR="009844DB" w:rsidRPr="00DD15B7" w:rsidRDefault="009844DB" w:rsidP="007671DE">
      <w:pPr>
        <w:pStyle w:val="ParListIndent2ms"/>
        <w:numPr>
          <w:ilvl w:val="1"/>
          <w:numId w:val="12"/>
        </w:numPr>
      </w:pPr>
      <w:r w:rsidRPr="00DD15B7">
        <w:t xml:space="preserve"> green colors are marked with ever existing modules, </w:t>
      </w:r>
    </w:p>
    <w:p w14:paraId="2A898743" w14:textId="77777777" w:rsidR="009844DB" w:rsidRPr="00DD15B7" w:rsidRDefault="009844DB" w:rsidP="007671DE">
      <w:pPr>
        <w:pStyle w:val="ParListIndent2ms"/>
        <w:numPr>
          <w:ilvl w:val="1"/>
          <w:numId w:val="12"/>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1"/>
                          <a:stretch>
                            <a:fillRect/>
                          </a:stretch>
                        </pic:blipFill>
                        <pic:spPr>
                          <a:xfrm>
                            <a:off x="22666" y="20170"/>
                            <a:ext cx="6312537" cy="5593976"/>
                          </a:xfrm>
                          <a:prstGeom prst="rect">
                            <a:avLst/>
                          </a:prstGeom>
                        </pic:spPr>
                      </pic:pic>
                    </wpc:wpc>
                  </a:graphicData>
                </a:graphic>
              </wp:inline>
            </w:drawing>
          </mc:Choice>
          <mc:Fallback>
            <w:pict>
              <v:group w14:anchorId="3C8ACCA0"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0082b4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62" o:title=""/>
                </v:shape>
                <w10:anchorlock/>
              </v:group>
            </w:pict>
          </mc:Fallback>
        </mc:AlternateContent>
      </w:r>
    </w:p>
    <w:p w14:paraId="7F41909F" w14:textId="27C75820" w:rsidR="009844DB" w:rsidRPr="000F2FA2" w:rsidRDefault="009844DB" w:rsidP="009844DB">
      <w:pPr>
        <w:pStyle w:val="LegendPicturems"/>
        <w:rPr>
          <w:rStyle w:val="CharHiddenms"/>
        </w:rPr>
      </w:pPr>
      <w:bookmarkStart w:id="37"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5610B4">
        <w:rPr>
          <w:noProof/>
          <w:lang w:val="pl-PL"/>
        </w:rPr>
        <w:t>18</w:t>
      </w:r>
      <w:r w:rsidRPr="00012CC1">
        <w:fldChar w:fldCharType="end"/>
      </w:r>
      <w:bookmarkEnd w:id="37"/>
      <w:r w:rsidRPr="00272D41">
        <w:rPr>
          <w:lang w:val="pl-PL"/>
        </w:rPr>
        <w:t xml:space="preserve">. </w:t>
      </w:r>
      <w:bookmarkStart w:id="38" w:name="_Hlk191295234"/>
      <w:r w:rsidRPr="00272D41">
        <w:rPr>
          <w:lang w:val="pl-PL"/>
        </w:rPr>
        <w:t>Nazwy składowych konfiguracji, plik z rozszerzeniem DOTM.</w:t>
      </w:r>
      <w:bookmarkEnd w:id="38"/>
      <w:r w:rsidRPr="00272D41">
        <w:rPr>
          <w:lang w:val="pl-PL"/>
        </w:rPr>
        <w:t xml:space="preserve"> </w:t>
      </w:r>
      <w:r w:rsidRPr="000F2FA2">
        <w:rPr>
          <w:rStyle w:val="CharHiddenms"/>
        </w:rPr>
        <w:t>[source: MicrosoftWordTemplateConcept.excalidraw]</w:t>
      </w:r>
    </w:p>
    <w:p w14:paraId="2CDE5C48" w14:textId="1A08A008"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5610B4" w:rsidRPr="005610B4">
        <w:rPr>
          <w:color w:val="0082B4"/>
          <w:u w:val="single"/>
        </w:rPr>
        <w:t>Pic. 18</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012CB0">
      <w:pPr>
        <w:pStyle w:val="Heading2ms"/>
      </w:pPr>
      <w:bookmarkStart w:id="39" w:name="_Toc214267339"/>
      <w:r w:rsidRPr="003B680A">
        <w:t> </w:t>
      </w:r>
      <w:r w:rsidR="0098136A">
        <w:t xml:space="preserve">Attachment </w:t>
      </w:r>
      <w:r w:rsidR="00E24CA4">
        <w:t>relationship</w:t>
      </w:r>
      <w:bookmarkEnd w:id="39"/>
    </w:p>
    <w:p w14:paraId="3B618E65" w14:textId="7478A5DC"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5610B4" w:rsidRPr="005610B4">
        <w:rPr>
          <w:color w:val="0082B4"/>
          <w:u w:val="single"/>
        </w:rPr>
        <w:t>Pic. 40</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0082b4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00131a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87d25a [3207]" strokecolor="#00131a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87d25a [3207]" strokecolor="#00131a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e2cf30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e2cf30 [3208]" strokecolor="#00131a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21A2B9A7" w:rsidR="009813E4" w:rsidRPr="00BB2976" w:rsidRDefault="009813E4" w:rsidP="00770A37">
      <w:pPr>
        <w:pStyle w:val="LegendPicturems"/>
      </w:pPr>
      <w:bookmarkStart w:id="40" w:name="_Ref206928045"/>
      <w:r>
        <w:t>Pic. </w:t>
      </w:r>
      <w:r>
        <w:fldChar w:fldCharType="begin"/>
      </w:r>
      <w:r>
        <w:instrText xml:space="preserve"> SEQ Pic. \* ARABIC </w:instrText>
      </w:r>
      <w:r>
        <w:fldChar w:fldCharType="separate"/>
      </w:r>
      <w:r w:rsidR="005610B4">
        <w:rPr>
          <w:noProof/>
        </w:rPr>
        <w:t>19</w:t>
      </w:r>
      <w:r>
        <w:fldChar w:fldCharType="end"/>
      </w:r>
      <w:bookmarkEnd w:id="40"/>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72114845"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5610B4" w:rsidRPr="005610B4">
        <w:rPr>
          <w:color w:val="0082B4"/>
          <w:u w:val="single"/>
        </w:rPr>
        <w:t>Pic. 40</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0082b4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00131a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87d25a [3207]" strokecolor="#00131a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00131a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87d25a [3207]" strokecolor="#00131a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e2cf30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e2cf30 [3208]" strokecolor="#00131a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1FDC8551" w:rsidR="00F3335F" w:rsidRPr="00BB2976" w:rsidRDefault="00F3335F" w:rsidP="00770A37">
      <w:pPr>
        <w:pStyle w:val="LegendPicturems"/>
      </w:pPr>
      <w:bookmarkStart w:id="41" w:name="_Ref206926633"/>
      <w:r>
        <w:t>Pic. </w:t>
      </w:r>
      <w:r>
        <w:fldChar w:fldCharType="begin"/>
      </w:r>
      <w:r>
        <w:instrText xml:space="preserve"> SEQ Pic. \* ARABIC </w:instrText>
      </w:r>
      <w:r>
        <w:fldChar w:fldCharType="separate"/>
      </w:r>
      <w:r w:rsidR="005610B4">
        <w:rPr>
          <w:noProof/>
        </w:rPr>
        <w:t>20</w:t>
      </w:r>
      <w:r>
        <w:fldChar w:fldCharType="end"/>
      </w:r>
      <w:bookmarkEnd w:id="41"/>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75E0AC45"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5610B4" w:rsidRPr="005610B4">
        <w:rPr>
          <w:color w:val="0082B4"/>
          <w:u w:val="single"/>
        </w:rPr>
        <w:t>Pic. 8</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012CB0">
      <w:pPr>
        <w:pStyle w:val="Heading2ms"/>
      </w:pPr>
      <w:bookmarkStart w:id="42" w:name="_Toc214267340"/>
      <w:r w:rsidRPr="003B680A">
        <w:t> </w:t>
      </w:r>
      <w:r w:rsidR="00566675">
        <w:t>What are the other relationships beside the attachment?</w:t>
      </w:r>
      <w:bookmarkEnd w:id="42"/>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w:lastRenderedPageBreak/>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3FD2A27"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 xml:space="preserve">vSP_ms_Styles.dotm </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5F602C93"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143B3B">
                                <w:rPr>
                                  <w:color w:val="000000"/>
                                  <w:lang w:val="en-US"/>
                                </w:rPr>
                                <w:t>vSP_ms_Macros.dotm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5F545B63"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vSP_ms_BB.dotm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0082b4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87d25a [3207]" strokecolor="#00131a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3FD2A27"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 xml:space="preserve">vSP_ms_Styles.dotm </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0082b4 [3204]" strokecolor="#00131a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0082b4 [3204]" strokecolor="#00131a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87d25a [3207]" strokecolor="#00131a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5F602C93"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143B3B">
                          <w:rPr>
                            <w:color w:val="000000"/>
                            <w:lang w:val="en-US"/>
                          </w:rPr>
                          <w:t>vSP_ms_Macros.dotm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00131a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00131a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5F545B63"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vSP_ms_BB.dotm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00131a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00131a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00131a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00131a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e2cf30 [3208]" strokecolor="#00131a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e2cf30 [3208]" strokecolor="#00131a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18380A31" w:rsidR="0002324C" w:rsidRPr="00BB2976" w:rsidRDefault="0002324C" w:rsidP="00770A37">
      <w:pPr>
        <w:pStyle w:val="LegendPicturems"/>
      </w:pPr>
      <w:bookmarkStart w:id="43" w:name="_Ref207054121"/>
      <w:r>
        <w:t>Pic. </w:t>
      </w:r>
      <w:r>
        <w:fldChar w:fldCharType="begin"/>
      </w:r>
      <w:r>
        <w:instrText xml:space="preserve"> SEQ Pic. \* ARABIC </w:instrText>
      </w:r>
      <w:r>
        <w:fldChar w:fldCharType="separate"/>
      </w:r>
      <w:r w:rsidR="005610B4">
        <w:rPr>
          <w:noProof/>
        </w:rPr>
        <w:t>21</w:t>
      </w:r>
      <w:r>
        <w:fldChar w:fldCharType="end"/>
      </w:r>
      <w:bookmarkEnd w:id="43"/>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1A8FF43D"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5610B4" w:rsidRPr="005610B4">
        <w:rPr>
          <w:color w:val="0082B4"/>
          <w:u w:val="single"/>
        </w:rPr>
        <w:t>Pic. 25</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5610B4" w:rsidRPr="005610B4">
        <w:rPr>
          <w:rStyle w:val="CharDefaultms"/>
          <w:color w:val="0082B4"/>
          <w:u w:val="single"/>
        </w:rPr>
        <w:t>Pic. 20</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5610B4" w:rsidRPr="005610B4">
        <w:rPr>
          <w:color w:val="0082B4"/>
          <w:u w:val="single"/>
        </w:rPr>
        <w:t>Pic. 25</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5610B4" w:rsidRPr="005610B4">
        <w:rPr>
          <w:color w:val="0082B4"/>
          <w:u w:val="single"/>
        </w:rPr>
        <w:t>Pic. 25</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5610B4">
        <w:rPr>
          <w:rStyle w:val="CharItalicms"/>
        </w:rPr>
        <w:t>vSP_ms_Styles.dotm</w:t>
      </w:r>
      <w:r w:rsidR="00143B3B" w:rsidRPr="00587589">
        <w:rPr>
          <w:rStyle w:val="CharItalicms"/>
        </w:rPr>
        <w:fldChar w:fldCharType="end"/>
      </w:r>
      <w:r w:rsidR="00762C7D">
        <w:t xml:space="preserve">: </w:t>
      </w:r>
    </w:p>
    <w:p w14:paraId="7AF0C2B8" w14:textId="0D24BBAC" w:rsidR="00762C7D" w:rsidRPr="00762C7D" w:rsidRDefault="00762C7D" w:rsidP="00F13A0D">
      <w:pPr>
        <w:pStyle w:val="ParListIndent2ms"/>
        <w:numPr>
          <w:ilvl w:val="1"/>
          <w:numId w:val="56"/>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F13A0D">
      <w:pPr>
        <w:pStyle w:val="ParListIndent3ms"/>
        <w:numPr>
          <w:ilvl w:val="2"/>
          <w:numId w:val="57"/>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5EC9E6A5" w:rsidR="0042206D" w:rsidRPr="008D3B34" w:rsidRDefault="008D3B34" w:rsidP="00F13A0D">
      <w:pPr>
        <w:pStyle w:val="ParListIndent3ms"/>
        <w:numPr>
          <w:ilvl w:val="2"/>
          <w:numId w:val="57"/>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5610B4">
        <w:rPr>
          <w:rStyle w:val="CharItalicms"/>
        </w:rPr>
        <w:t>vSP_ms_Styles.dotm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1767D8AC" w:rsidR="0042206D" w:rsidRPr="008D3B34" w:rsidRDefault="008D3B34" w:rsidP="0042206D">
      <w:pPr>
        <w:pStyle w:val="ParListIndent3ms"/>
        <w:numPr>
          <w:ilvl w:val="2"/>
          <w:numId w:val="57"/>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5610B4">
        <w:rPr>
          <w:rStyle w:val="CharItalicms"/>
        </w:rPr>
        <w:t>vSP_ms_Styles.dotm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5610B4">
        <w:rPr>
          <w:rStyle w:val="CharItalicms"/>
        </w:rPr>
        <w:t>vSP_ms_Styles.dotm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30CCD419"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5610B4">
        <w:rPr>
          <w:rStyle w:val="CharItalicms"/>
        </w:rPr>
        <w:t>vSP_ms_Styles.dotm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5610B4">
        <w:rPr>
          <w:rStyle w:val="CharItalicms"/>
        </w:rPr>
        <w:t>vSP_ms_Macros.dotm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5610B4">
        <w:rPr>
          <w:rStyle w:val="CharItalicms"/>
        </w:rPr>
        <w:t>vSP_ms_BB.dotm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37"/>
                          <a:stretch>
                            <a:fillRect/>
                          </a:stretch>
                        </pic:blipFill>
                        <pic:spPr>
                          <a:xfrm>
                            <a:off x="800100" y="0"/>
                            <a:ext cx="4715382" cy="4181474"/>
                          </a:xfrm>
                          <a:prstGeom prst="rect">
                            <a:avLst/>
                          </a:prstGeom>
                        </pic:spPr>
                      </pic:pic>
                    </wpc:wpc>
                  </a:graphicData>
                </a:graphic>
              </wp:inline>
            </w:drawing>
          </mc:Choice>
          <mc:Fallback>
            <w:pict>
              <v:group w14:anchorId="5ADDB685"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0082b4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63" o:title=""/>
                </v:shape>
                <w10:anchorlock/>
              </v:group>
            </w:pict>
          </mc:Fallback>
        </mc:AlternateContent>
      </w:r>
    </w:p>
    <w:p w14:paraId="20A25547" w14:textId="32E40E25" w:rsidR="00CF1B02" w:rsidRPr="00012CC1" w:rsidRDefault="00CF1B02" w:rsidP="00CF1B02">
      <w:pPr>
        <w:pStyle w:val="LegendPicturems"/>
      </w:pPr>
      <w:bookmarkStart w:id="44" w:name="_Ref206367036"/>
      <w:r w:rsidRPr="00012CC1">
        <w:t>Pic. </w:t>
      </w:r>
      <w:r w:rsidRPr="00012CC1">
        <w:fldChar w:fldCharType="begin"/>
      </w:r>
      <w:r w:rsidRPr="00012CC1">
        <w:instrText xml:space="preserve"> SEQ Pic. \* ARABIC </w:instrText>
      </w:r>
      <w:r w:rsidRPr="00012CC1">
        <w:fldChar w:fldCharType="separate"/>
      </w:r>
      <w:r w:rsidR="005610B4">
        <w:rPr>
          <w:noProof/>
        </w:rPr>
        <w:t>22</w:t>
      </w:r>
      <w:r w:rsidRPr="00012CC1">
        <w:fldChar w:fldCharType="end"/>
      </w:r>
      <w:bookmarkEnd w:id="44"/>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8108DD">
      <w:pPr>
        <w:pStyle w:val="Heading2ms"/>
      </w:pPr>
      <w:bookmarkStart w:id="45" w:name="_Toc214267341"/>
      <w:r>
        <w:t> </w:t>
      </w:r>
      <w:r w:rsidRPr="00117077">
        <w:t xml:space="preserve">What does </w:t>
      </w:r>
      <w:r>
        <w:t xml:space="preserve">configuration </w:t>
      </w:r>
      <w:r w:rsidRPr="00117077">
        <w:t>"context" mean in Microsoft Word?</w:t>
      </w:r>
      <w:bookmarkEnd w:id="45"/>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8108DD">
      <w:pPr>
        <w:pStyle w:val="ParListIndent1ms"/>
        <w:numPr>
          <w:ilvl w:val="0"/>
          <w:numId w:val="60"/>
        </w:numPr>
      </w:pPr>
      <w:r>
        <w:t> </w:t>
      </w:r>
      <w:r>
        <w:t>Template or add-in.</w:t>
      </w:r>
    </w:p>
    <w:p w14:paraId="110979E3" w14:textId="77777777" w:rsidR="008108DD" w:rsidRDefault="008108DD" w:rsidP="008108DD">
      <w:pPr>
        <w:pStyle w:val="ParListIndent1ms"/>
        <w:numPr>
          <w:ilvl w:val="0"/>
          <w:numId w:val="60"/>
        </w:numPr>
      </w:pPr>
      <w:r>
        <w:t> </w:t>
      </w:r>
      <w:r>
        <w:t>Content file.</w:t>
      </w:r>
    </w:p>
    <w:p w14:paraId="3395A90C" w14:textId="77777777" w:rsidR="008108DD" w:rsidRDefault="008108DD" w:rsidP="008108DD">
      <w:pPr>
        <w:pStyle w:val="ParListIndent1ms"/>
        <w:numPr>
          <w:ilvl w:val="0"/>
          <w:numId w:val="60"/>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8108DD">
      <w:pPr>
        <w:pStyle w:val="Heading3ms"/>
      </w:pPr>
      <w:bookmarkStart w:id="46" w:name="_Toc214267342"/>
      <w:r>
        <w:t> </w:t>
      </w:r>
      <w:r>
        <w:t>When does a context matter?</w:t>
      </w:r>
      <w:bookmarkEnd w:id="46"/>
    </w:p>
    <w:p w14:paraId="11F67510" w14:textId="0619C9A3"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5610B4" w:rsidRPr="005610B4">
        <w:rPr>
          <w:color w:val="0082B4"/>
          <w:u w:val="single"/>
        </w:rPr>
        <w:t>Pic. 25</w:t>
      </w:r>
      <w:r w:rsidRPr="008108DD">
        <w:rPr>
          <w:color w:val="0082B4"/>
          <w:u w:val="single"/>
        </w:rPr>
        <w:fldChar w:fldCharType="end"/>
      </w:r>
      <w:r>
        <w:t>):</w:t>
      </w:r>
    </w:p>
    <w:p w14:paraId="36F5939F" w14:textId="77777777" w:rsidR="008108DD" w:rsidRDefault="008108DD" w:rsidP="008108DD">
      <w:pPr>
        <w:pStyle w:val="ParListIndent2ms"/>
        <w:numPr>
          <w:ilvl w:val="1"/>
          <w:numId w:val="19"/>
        </w:numPr>
      </w:pPr>
      <w:r>
        <w:t> </w:t>
      </w:r>
      <w:r>
        <w:t xml:space="preserve">The keyboard shortcuts can be stored in </w:t>
      </w:r>
      <w:bookmarkStart w:id="47" w:name="_Hlk204344534"/>
      <w:r>
        <w:t>a template file (DOTM), add-in file (DOTM)</w:t>
      </w:r>
      <w:bookmarkEnd w:id="47"/>
      <w:r>
        <w:t xml:space="preserve"> or content file (DOCX), although storing them in content file is for me questionable.</w:t>
      </w:r>
    </w:p>
    <w:p w14:paraId="062D0612" w14:textId="77777777" w:rsidR="008108DD" w:rsidRDefault="008108DD" w:rsidP="008108DD">
      <w:pPr>
        <w:pStyle w:val="ParListIndent2ms"/>
        <w:numPr>
          <w:ilvl w:val="1"/>
          <w:numId w:val="19"/>
        </w:numPr>
      </w:pPr>
      <w:r>
        <w:t> </w:t>
      </w:r>
      <w:r>
        <w:t>Building blocks can be stored in a template file (DOTM) or add-in file (DOTM).</w:t>
      </w:r>
    </w:p>
    <w:p w14:paraId="084E82B6" w14:textId="77777777" w:rsidR="008108DD" w:rsidRDefault="008108DD" w:rsidP="008108DD">
      <w:pPr>
        <w:pStyle w:val="ParListIndent2ms"/>
        <w:numPr>
          <w:ilvl w:val="1"/>
          <w:numId w:val="19"/>
        </w:numPr>
      </w:pPr>
      <w:r>
        <w:t> Styles can be stored in a template file (DOTM) or content file (DOCX).</w:t>
      </w:r>
    </w:p>
    <w:p w14:paraId="46F92D00" w14:textId="77777777" w:rsidR="008108DD" w:rsidRDefault="008108DD" w:rsidP="008108DD">
      <w:pPr>
        <w:pStyle w:val="ParListIndent2ms"/>
        <w:numPr>
          <w:ilvl w:val="1"/>
          <w:numId w:val="19"/>
        </w:numPr>
      </w:pPr>
      <w:r>
        <w:t> </w:t>
      </w:r>
      <w:r>
        <w:t>Macros.</w:t>
      </w:r>
    </w:p>
    <w:p w14:paraId="609AE751" w14:textId="2E33F657" w:rsidR="00F371C8" w:rsidRDefault="00F371C8" w:rsidP="008108DD">
      <w:pPr>
        <w:pStyle w:val="ParNormalms"/>
      </w:pPr>
      <w:r>
        <w:t>In other words, be careful where you store keyboard shortcuts, or building blocks, or styles, or macros.</w:t>
      </w:r>
    </w:p>
    <w:p w14:paraId="60402B45" w14:textId="384902A4" w:rsidR="008108DD" w:rsidRDefault="008108DD" w:rsidP="008108DD">
      <w:pPr>
        <w:pStyle w:val="ParNormalms"/>
      </w:pPr>
      <w:r>
        <w:lastRenderedPageBreak/>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8108DD">
      <w:pPr>
        <w:pStyle w:val="ParListIndent2ms"/>
        <w:numPr>
          <w:ilvl w:val="1"/>
          <w:numId w:val="32"/>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8108DD">
      <w:pPr>
        <w:pStyle w:val="ParListIndent2ms"/>
        <w:numPr>
          <w:ilvl w:val="1"/>
          <w:numId w:val="32"/>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4C4CA7E4" w:rsidR="00321694" w:rsidRPr="00321694" w:rsidRDefault="00321694" w:rsidP="00012CB0">
      <w:pPr>
        <w:pStyle w:val="Heading2ms"/>
      </w:pPr>
      <w:bookmarkStart w:id="48" w:name="_Toc214267343"/>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48"/>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7A68D3">
      <w:pPr>
        <w:pStyle w:val="ParListIndent2ms"/>
        <w:numPr>
          <w:ilvl w:val="1"/>
          <w:numId w:val="35"/>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7A68D3">
      <w:pPr>
        <w:pStyle w:val="ParListIndent2ms"/>
        <w:numPr>
          <w:ilvl w:val="1"/>
          <w:numId w:val="35"/>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0082B4" w:themeColor="accent1"/>
              </w:rPr>
              <w:t>🄸</w:t>
            </w:r>
            <w:r>
              <w:rPr>
                <w:rFonts w:ascii="Segoe UI Symbol" w:hAnsi="Segoe UI Symbol" w:cs="Segoe UI Symbol"/>
              </w:rPr>
              <w:t xml:space="preserve"> </w:t>
            </w:r>
            <w:r>
              <w:t>Info</w:t>
            </w:r>
          </w:p>
        </w:tc>
      </w:tr>
      <w:tr w:rsidR="00321694" w:rsidRPr="00184114"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448BFB2C" w:rsidR="00321694" w:rsidRPr="00014710" w:rsidRDefault="000F2FA2" w:rsidP="00FE69A3">
            <w:pPr>
              <w:pStyle w:val="ParInTablems"/>
              <w:jc w:val="left"/>
            </w:pPr>
            <w:r>
              <w:fldChar w:fldCharType="begin"/>
            </w:r>
            <w:r>
              <w:instrText xml:space="preserve"> REF DeveloperMenu \h </w:instrText>
            </w:r>
            <w:r>
              <w:fldChar w:fldCharType="separate"/>
            </w:r>
            <w:r w:rsidR="005610B4">
              <w:t xml:space="preserve">The menu section Developer &gt; Document Template is surprisingly not visible by default, I mean, when </w:t>
            </w:r>
            <w:r w:rsidR="005610B4" w:rsidRPr="00BB29A3">
              <w:t>Microsoft Word</w:t>
            </w:r>
            <w:r w:rsidR="005610B4">
              <w:t xml:space="preserve"> is installed. To enable it select </w:t>
            </w:r>
            <w:r w:rsidR="005610B4" w:rsidRPr="00BB29A3">
              <w:rPr>
                <w:rStyle w:val="CharItalicms"/>
              </w:rPr>
              <w:t>File</w:t>
            </w:r>
            <w:r w:rsidR="005610B4">
              <w:t xml:space="preserve"> &gt; </w:t>
            </w:r>
            <w:r w:rsidR="005610B4" w:rsidRPr="00BB29A3">
              <w:rPr>
                <w:rStyle w:val="CharItalicms"/>
              </w:rPr>
              <w:t>Options</w:t>
            </w:r>
            <w:r w:rsidR="005610B4">
              <w:t xml:space="preserve"> &gt; </w:t>
            </w:r>
            <w:r w:rsidR="005610B4" w:rsidRPr="00BB29A3">
              <w:rPr>
                <w:rStyle w:val="CharItalicms"/>
              </w:rPr>
              <w:t>Customize Ribbon</w:t>
            </w:r>
            <w:r w:rsidR="005610B4">
              <w:t xml:space="preserve">. Select from the right </w:t>
            </w:r>
            <w:r w:rsidR="005610B4" w:rsidRPr="00BB29A3">
              <w:rPr>
                <w:rStyle w:val="CharItalicms"/>
              </w:rPr>
              <w:t>Main Tabs</w:t>
            </w:r>
            <w:r w:rsidR="005610B4">
              <w:t xml:space="preserve"> &gt; </w:t>
            </w:r>
            <w:r w:rsidR="005610B4" w:rsidRPr="00BB29A3">
              <w:rPr>
                <w:rStyle w:val="CharItalicms"/>
              </w:rPr>
              <w:t>Design</w:t>
            </w:r>
            <w:r w:rsidR="005610B4">
              <w:t>.</w:t>
            </w:r>
            <w:r>
              <w:fldChar w:fldCharType="end"/>
            </w:r>
          </w:p>
        </w:tc>
      </w:tr>
    </w:tbl>
    <w:p w14:paraId="2802145F" w14:textId="2D76E783" w:rsidR="00640089" w:rsidRPr="00AC0651" w:rsidRDefault="00AC0651" w:rsidP="00012CB0">
      <w:pPr>
        <w:pStyle w:val="Heading2ms"/>
      </w:pPr>
      <w:bookmarkStart w:id="49" w:name="_Toc214267344"/>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49"/>
    </w:p>
    <w:p w14:paraId="4C5F8827" w14:textId="3B8147DC"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5610B4" w:rsidRPr="005610B4">
        <w:rPr>
          <w:color w:val="0082B4"/>
          <w:u w:val="single"/>
        </w:rPr>
        <w:t>Pic. 25</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5610B4" w:rsidRPr="005610B4">
        <w:rPr>
          <w:color w:val="0082B4"/>
          <w:u w:val="single"/>
        </w:rPr>
        <w:t>Pic. 26</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5610B4" w:rsidRPr="005610B4">
        <w:rPr>
          <w:color w:val="0082B4"/>
          <w:u w:val="single"/>
        </w:rPr>
        <w:t>Pic. 25</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5610B4" w:rsidRPr="005610B4">
        <w:rPr>
          <w:color w:val="0082B4"/>
          <w:u w:val="single"/>
        </w:rPr>
        <w:t>Pic. 21</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77777777" w:rsidR="00597050" w:rsidRDefault="00597050" w:rsidP="00597050">
                              <w:pPr>
                                <w:spacing w:line="220" w:lineRule="exact"/>
                                <w:jc w:val="center"/>
                                <w:rPr>
                                  <w:color w:val="000000"/>
                                  <w:lang w:val="en-US"/>
                                </w:rPr>
                              </w:pPr>
                              <w:r>
                                <w:rPr>
                                  <w:color w:val="000000"/>
                                  <w:lang w:val="en-US"/>
                                </w:rPr>
                                <w:t xml:space="preserve">vSP_ms_Styles.dotm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77777777" w:rsidR="00597050" w:rsidRDefault="00597050" w:rsidP="00597050">
                              <w:pPr>
                                <w:spacing w:line="220" w:lineRule="exact"/>
                                <w:jc w:val="center"/>
                                <w:rPr>
                                  <w:color w:val="000000"/>
                                  <w:lang w:val="en-US"/>
                                </w:rPr>
                              </w:pPr>
                              <w:r>
                                <w:rPr>
                                  <w:color w:val="000000"/>
                                  <w:lang w:val="en-US"/>
                                </w:rPr>
                                <w:t>vSP_ms_Macros.dotm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77777777" w:rsidR="00597050" w:rsidRDefault="00597050" w:rsidP="00597050">
                              <w:pPr>
                                <w:spacing w:line="220" w:lineRule="exact"/>
                                <w:jc w:val="center"/>
                                <w:rPr>
                                  <w:color w:val="000000"/>
                                  <w:lang w:val="en-US"/>
                                </w:rPr>
                              </w:pPr>
                              <w:r>
                                <w:rPr>
                                  <w:color w:val="000000"/>
                                  <w:lang w:val="en-US"/>
                                </w:rPr>
                                <w:t>vSP_ms_BB.dotm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0082b4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87d25a [3207]" strokecolor="#00131a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77777777" w:rsidR="00597050" w:rsidRDefault="00597050" w:rsidP="00597050">
                        <w:pPr>
                          <w:spacing w:line="220" w:lineRule="exact"/>
                          <w:jc w:val="center"/>
                          <w:rPr>
                            <w:color w:val="000000"/>
                            <w:lang w:val="en-US"/>
                          </w:rPr>
                        </w:pPr>
                        <w:r>
                          <w:rPr>
                            <w:color w:val="000000"/>
                            <w:lang w:val="en-US"/>
                          </w:rPr>
                          <w:t xml:space="preserve">vSP_ms_Styles.dotm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0082b4 [3204]" strokecolor="#00131a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0082b4 [3204]" strokecolor="#00131a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87d25a [3207]" strokecolor="#00131a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77777777" w:rsidR="00597050" w:rsidRDefault="00597050" w:rsidP="00597050">
                        <w:pPr>
                          <w:spacing w:line="220" w:lineRule="exact"/>
                          <w:jc w:val="center"/>
                          <w:rPr>
                            <w:color w:val="000000"/>
                            <w:lang w:val="en-US"/>
                          </w:rPr>
                        </w:pPr>
                        <w:r>
                          <w:rPr>
                            <w:color w:val="000000"/>
                            <w:lang w:val="en-US"/>
                          </w:rPr>
                          <w:t>vSP_ms_Macros.dotm</w:t>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00131a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00131a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77777777" w:rsidR="00597050" w:rsidRDefault="00597050" w:rsidP="00597050">
                        <w:pPr>
                          <w:spacing w:line="220" w:lineRule="exact"/>
                          <w:jc w:val="center"/>
                          <w:rPr>
                            <w:color w:val="000000"/>
                            <w:lang w:val="en-US"/>
                          </w:rPr>
                        </w:pPr>
                        <w:r>
                          <w:rPr>
                            <w:color w:val="000000"/>
                            <w:lang w:val="en-US"/>
                          </w:rPr>
                          <w:t>vSP_ms_BB.dotm</w:t>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00131a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00131a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00131a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00131a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e2cf30 [3208]" strokecolor="#00131a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e2cf30 [3208]" strokecolor="#00131a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42E9B537" w:rsidR="00CB1978" w:rsidRPr="00BB2976" w:rsidRDefault="00CB1978" w:rsidP="00770A37">
      <w:pPr>
        <w:pStyle w:val="LegendPicturems"/>
      </w:pPr>
      <w:r>
        <w:t>Pic. </w:t>
      </w:r>
      <w:r>
        <w:fldChar w:fldCharType="begin"/>
      </w:r>
      <w:r>
        <w:instrText xml:space="preserve"> SEQ Pic. \* ARABIC </w:instrText>
      </w:r>
      <w:r>
        <w:fldChar w:fldCharType="separate"/>
      </w:r>
      <w:r w:rsidR="005610B4">
        <w:rPr>
          <w:noProof/>
        </w:rPr>
        <w:t>23</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64"/>
                          <a:stretch>
                            <a:fillRect/>
                          </a:stretch>
                        </pic:blipFill>
                        <pic:spPr>
                          <a:xfrm>
                            <a:off x="609600" y="0"/>
                            <a:ext cx="5230368" cy="4686602"/>
                          </a:xfrm>
                          <a:prstGeom prst="rect">
                            <a:avLst/>
                          </a:prstGeom>
                        </pic:spPr>
                      </pic:pic>
                    </wpc:wpc>
                  </a:graphicData>
                </a:graphic>
              </wp:inline>
            </w:drawing>
          </mc:Choice>
          <mc:Fallback>
            <w:pict>
              <v:group w14:anchorId="07CB71F6"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0082b4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65" o:title=""/>
                </v:shape>
                <w10:anchorlock/>
              </v:group>
            </w:pict>
          </mc:Fallback>
        </mc:AlternateContent>
      </w:r>
    </w:p>
    <w:p w14:paraId="562FEF42" w14:textId="7DD9EDC8" w:rsidR="00DA09C0" w:rsidRPr="00BB2976" w:rsidRDefault="00DA09C0" w:rsidP="00770A37">
      <w:pPr>
        <w:pStyle w:val="LegendPicturems"/>
      </w:pPr>
      <w:r>
        <w:t>Pic. </w:t>
      </w:r>
      <w:r>
        <w:fldChar w:fldCharType="begin"/>
      </w:r>
      <w:r>
        <w:instrText xml:space="preserve"> SEQ Pic. \* ARABIC </w:instrText>
      </w:r>
      <w:r>
        <w:fldChar w:fldCharType="separate"/>
      </w:r>
      <w:r w:rsidR="005610B4">
        <w:rPr>
          <w:noProof/>
        </w:rPr>
        <w:t>24</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9055B5">
      <w:pPr>
        <w:pStyle w:val="Heading2ms"/>
      </w:pPr>
      <w:bookmarkStart w:id="50" w:name="_Toc214267345"/>
      <w:r w:rsidRPr="00F371C8">
        <w:t> </w:t>
      </w:r>
      <w:r w:rsidR="009055B5" w:rsidRPr="00F371C8">
        <w:t>Can I use a template file as stencil or content template?</w:t>
      </w:r>
      <w:bookmarkEnd w:id="50"/>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60FBBEAF"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5610B4">
        <w:rPr>
          <w:color w:val="0082B4"/>
          <w:u w:val="single"/>
        </w:rPr>
        <w:t>2.2</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012CB0">
      <w:pPr>
        <w:pStyle w:val="Heading1ms"/>
      </w:pPr>
      <w:bookmarkStart w:id="51" w:name="_Toc214267346"/>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51"/>
    </w:p>
    <w:p w14:paraId="57EC97EE" w14:textId="67744CA1" w:rsidR="00182C23" w:rsidRPr="00182C23" w:rsidRDefault="003011AD" w:rsidP="00012CB0">
      <w:pPr>
        <w:pStyle w:val="Heading1ms"/>
      </w:pPr>
      <w:bookmarkStart w:id="52" w:name="_Toc214267347"/>
      <w:r>
        <w:lastRenderedPageBreak/>
        <w:t> </w:t>
      </w:r>
      <w:r w:rsidR="008A133F">
        <w:t xml:space="preserve">What are the </w:t>
      </w:r>
      <w:r w:rsidR="008C53DA">
        <w:t>menu files</w:t>
      </w:r>
      <w:r w:rsidR="00B8691C">
        <w:t>?</w:t>
      </w:r>
      <w:bookmarkEnd w:id="52"/>
    </w:p>
    <w:p w14:paraId="7F44B144" w14:textId="0440045B" w:rsidR="00F956E6" w:rsidRPr="00272D41" w:rsidRDefault="002819DD" w:rsidP="005E14E5">
      <w:pPr>
        <w:pStyle w:val="Heading2ms"/>
        <w:rPr>
          <w:lang w:val="pl-PL"/>
        </w:rPr>
      </w:pPr>
      <w:bookmarkStart w:id="53" w:name="_Toc214267348"/>
      <w:r w:rsidRPr="00012CC1">
        <w:t> </w:t>
      </w:r>
      <w:bookmarkEnd w:id="53"/>
    </w:p>
    <w:p w14:paraId="39DC82E9" w14:textId="473AA509" w:rsidR="004B28FB" w:rsidRPr="00E30158" w:rsidRDefault="004B28FB" w:rsidP="000F2FA2">
      <w:pPr>
        <w:pStyle w:val="Heading1ms"/>
      </w:pPr>
      <w:bookmarkStart w:id="54" w:name="_Toc214267349"/>
      <w:r w:rsidRPr="00012CC1">
        <w:lastRenderedPageBreak/>
        <w:t> </w:t>
      </w:r>
      <w:r w:rsidR="000F2FA2">
        <w:t>C</w:t>
      </w:r>
      <w:r w:rsidR="00E30158" w:rsidRPr="00E30158">
        <w:t>ontent f</w:t>
      </w:r>
      <w:r w:rsidR="00E30158">
        <w:t>iles</w:t>
      </w:r>
      <w:bookmarkEnd w:id="54"/>
    </w:p>
    <w:p w14:paraId="5BF39727" w14:textId="39916760" w:rsidR="00DA67BE" w:rsidRPr="000F2FA2" w:rsidRDefault="000F2FA2" w:rsidP="00012CC1">
      <w:pPr>
        <w:rPr>
          <w:lang w:val="en-US"/>
        </w:rPr>
      </w:pPr>
      <w:r w:rsidRPr="000F2FA2">
        <w:rPr>
          <w:lang w:val="en-US"/>
        </w:rPr>
        <w:t xml:space="preserve">For comparison, please see </w:t>
      </w:r>
      <w:r>
        <w:rPr>
          <w:lang w:val="en-US"/>
        </w:rPr>
        <w:t xml:space="preserve">in </w:t>
      </w:r>
      <w:r w:rsidRPr="000F2FA2">
        <w:rPr>
          <w:color w:val="0082B4"/>
          <w:u w:val="single"/>
          <w:lang w:val="en-US"/>
        </w:rPr>
        <w:fldChar w:fldCharType="begin"/>
      </w:r>
      <w:r w:rsidRPr="000F2FA2">
        <w:rPr>
          <w:color w:val="0082B4"/>
          <w:u w:val="single"/>
          <w:lang w:val="en-US"/>
        </w:rPr>
        <w:instrText xml:space="preserve"> REF _Ref206868088 \h \* CHARFORMAT </w:instrText>
      </w:r>
      <w:r w:rsidRPr="000F2FA2">
        <w:rPr>
          <w:color w:val="0082B4"/>
          <w:u w:val="single"/>
          <w:lang w:val="en-US"/>
        </w:rPr>
      </w:r>
      <w:r w:rsidRPr="000F2FA2">
        <w:rPr>
          <w:color w:val="0082B4"/>
          <w:u w:val="single"/>
          <w:lang w:val="en-US"/>
        </w:rPr>
        <w:fldChar w:fldCharType="separate"/>
      </w:r>
      <w:r w:rsidR="005610B4" w:rsidRPr="005610B4">
        <w:rPr>
          <w:color w:val="0082B4"/>
          <w:u w:val="single"/>
          <w:lang w:val="en-US"/>
        </w:rPr>
        <w:t>Pic. 25</w:t>
      </w:r>
      <w:r w:rsidRPr="000F2FA2">
        <w:rPr>
          <w:color w:val="0082B4"/>
          <w:u w:val="single"/>
          <w:lang w:val="en-US"/>
        </w:rPr>
        <w:fldChar w:fldCharType="end"/>
      </w:r>
      <w:r>
        <w:rPr>
          <w:lang w:val="en-US"/>
        </w:rPr>
        <w:t xml:space="preserve"> the </w:t>
      </w:r>
      <w:r w:rsidRPr="000F2FA2">
        <w:rPr>
          <w:lang w:val="en-US"/>
        </w:rPr>
        <w:t>in</w:t>
      </w:r>
      <w:r>
        <w:rPr>
          <w:lang w:val="en-US"/>
        </w:rP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66"/>
                          <a:stretch>
                            <a:fillRect/>
                          </a:stretch>
                        </pic:blipFill>
                        <pic:spPr>
                          <a:xfrm>
                            <a:off x="0" y="0"/>
                            <a:ext cx="6356350" cy="5518212"/>
                          </a:xfrm>
                          <a:prstGeom prst="rect">
                            <a:avLst/>
                          </a:prstGeom>
                        </pic:spPr>
                      </pic:pic>
                    </wpc:wpc>
                  </a:graphicData>
                </a:graphic>
              </wp:inline>
            </w:drawing>
          </mc:Choice>
          <mc:Fallback>
            <w:pict>
              <v:group w14:anchorId="766444DE"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0082b4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67" o:title=""/>
                </v:shape>
                <w10:anchorlock/>
              </v:group>
            </w:pict>
          </mc:Fallback>
        </mc:AlternateContent>
      </w:r>
    </w:p>
    <w:p w14:paraId="0A8C1658" w14:textId="29AF649B" w:rsidR="00AE5D6D" w:rsidRPr="000F2FA2" w:rsidRDefault="00BE5BD7" w:rsidP="00AE5D6D">
      <w:pPr>
        <w:pStyle w:val="LegendPicturems"/>
      </w:pPr>
      <w:bookmarkStart w:id="55" w:name="_Ref206868088"/>
      <w:r w:rsidRPr="0098136A">
        <w:t>Pic. </w:t>
      </w:r>
      <w:r w:rsidRPr="00012CC1">
        <w:fldChar w:fldCharType="begin"/>
      </w:r>
      <w:r w:rsidRPr="0098136A">
        <w:instrText xml:space="preserve"> SEQ Pic. \* ARABIC </w:instrText>
      </w:r>
      <w:r w:rsidRPr="00012CC1">
        <w:fldChar w:fldCharType="separate"/>
      </w:r>
      <w:r w:rsidR="005610B4">
        <w:rPr>
          <w:noProof/>
        </w:rPr>
        <w:t>25</w:t>
      </w:r>
      <w:r w:rsidRPr="00012CC1">
        <w:fldChar w:fldCharType="end"/>
      </w:r>
      <w:bookmarkEnd w:id="55"/>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7A68D3">
      <w:pPr>
        <w:pStyle w:val="ParListIndent2ms"/>
        <w:numPr>
          <w:ilvl w:val="1"/>
          <w:numId w:val="43"/>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7A68D3">
      <w:pPr>
        <w:pStyle w:val="ParListIndent2ms"/>
        <w:numPr>
          <w:ilvl w:val="1"/>
          <w:numId w:val="43"/>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7A68D3">
      <w:pPr>
        <w:pStyle w:val="ParListIndent2ms"/>
        <w:numPr>
          <w:ilvl w:val="1"/>
          <w:numId w:val="43"/>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63CB0D6B" w:rsidR="002A140A" w:rsidRPr="002A140A" w:rsidRDefault="002A140A" w:rsidP="007A68D3">
      <w:pPr>
        <w:pStyle w:val="ParListIndent2ms"/>
        <w:numPr>
          <w:ilvl w:val="1"/>
          <w:numId w:val="43"/>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5610B4">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7A68D3">
      <w:pPr>
        <w:pStyle w:val="ParListIndent2ms"/>
        <w:numPr>
          <w:ilvl w:val="1"/>
          <w:numId w:val="43"/>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2B656E">
      <w:pPr>
        <w:pStyle w:val="Heading2ms"/>
      </w:pPr>
      <w:bookmarkStart w:id="56" w:name="_Toc214267350"/>
      <w:r w:rsidRPr="002E7027">
        <w:lastRenderedPageBreak/>
        <w:t> </w:t>
      </w:r>
      <w:r w:rsidR="008D3B34" w:rsidRPr="002E7027">
        <w:t>Recommended information categories</w:t>
      </w:r>
      <w:bookmarkEnd w:id="56"/>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68"/>
                          <a:stretch>
                            <a:fillRect/>
                          </a:stretch>
                        </pic:blipFill>
                        <pic:spPr>
                          <a:xfrm>
                            <a:off x="0" y="0"/>
                            <a:ext cx="6344920" cy="3714642"/>
                          </a:xfrm>
                          <a:prstGeom prst="rect">
                            <a:avLst/>
                          </a:prstGeom>
                        </pic:spPr>
                      </pic:pic>
                    </wpc:wpc>
                  </a:graphicData>
                </a:graphic>
              </wp:inline>
            </w:drawing>
          </mc:Choice>
          <mc:Fallback>
            <w:pict>
              <v:group w14:anchorId="5DDEEE9D"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0082b4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69" o:title=""/>
                </v:shape>
                <w10:anchorlock/>
              </v:group>
            </w:pict>
          </mc:Fallback>
        </mc:AlternateContent>
      </w:r>
    </w:p>
    <w:p w14:paraId="73BAC8D0" w14:textId="13F34B77" w:rsidR="00FF2BB3" w:rsidRDefault="00FF2BB3" w:rsidP="002B656E">
      <w:pPr>
        <w:pStyle w:val="LegendPicturems"/>
        <w:rPr>
          <w:rStyle w:val="CharHiddenms"/>
        </w:rPr>
      </w:pPr>
      <w:bookmarkStart w:id="57" w:name="_Ref207053806"/>
      <w:r w:rsidRPr="00012CC1">
        <w:t>Pic. </w:t>
      </w:r>
      <w:r w:rsidRPr="00012CC1">
        <w:fldChar w:fldCharType="begin"/>
      </w:r>
      <w:r w:rsidRPr="00012CC1">
        <w:instrText xml:space="preserve"> SEQ Pic. \* ARABIC </w:instrText>
      </w:r>
      <w:r w:rsidRPr="00012CC1">
        <w:fldChar w:fldCharType="separate"/>
      </w:r>
      <w:r w:rsidR="005610B4">
        <w:rPr>
          <w:noProof/>
        </w:rPr>
        <w:t>26</w:t>
      </w:r>
      <w:r w:rsidRPr="00012CC1">
        <w:fldChar w:fldCharType="end"/>
      </w:r>
      <w:bookmarkEnd w:id="57"/>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A037FF">
      <w:pPr>
        <w:pStyle w:val="ParListIndent2ms"/>
        <w:numPr>
          <w:ilvl w:val="1"/>
          <w:numId w:val="43"/>
        </w:numPr>
      </w:pPr>
      <w:r w:rsidRPr="007671DE">
        <w:t> </w:t>
      </w:r>
      <w:r>
        <w:t xml:space="preserve">The green color represents default and mandatory information category from </w:t>
      </w:r>
      <w:r w:rsidRPr="00A037FF">
        <w:rPr>
          <w:rStyle w:val="CharItalicms"/>
        </w:rPr>
        <w:t>Normal.dotm</w:t>
      </w:r>
      <w:r>
        <w:t>.</w:t>
      </w:r>
    </w:p>
    <w:p w14:paraId="4262333C" w14:textId="3749237C" w:rsidR="00A037FF" w:rsidRPr="002E7027" w:rsidRDefault="002E7027" w:rsidP="00A037FF">
      <w:pPr>
        <w:pStyle w:val="ParListIndent2ms"/>
        <w:numPr>
          <w:ilvl w:val="1"/>
          <w:numId w:val="43"/>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5610B4">
        <w:rPr>
          <w:rStyle w:val="CharItalicms"/>
        </w:rPr>
        <w:t>vSP_ms_Styles.dotm</w:t>
      </w:r>
      <w:r w:rsidR="00A037FF" w:rsidRPr="002E7027">
        <w:rPr>
          <w:rStyle w:val="CharItalicms"/>
        </w:rPr>
        <w:fldChar w:fldCharType="end"/>
      </w:r>
      <w:r w:rsidR="00A037FF" w:rsidRPr="002E7027">
        <w:rPr>
          <w:rStyle w:val="CharItalicms"/>
        </w:rPr>
        <w:t>.</w:t>
      </w:r>
    </w:p>
    <w:p w14:paraId="7D002A45" w14:textId="2242DD62" w:rsidR="00A037FF" w:rsidRPr="002A140A" w:rsidRDefault="00A037FF" w:rsidP="002E7027">
      <w:pPr>
        <w:pStyle w:val="ParListIndent2ms"/>
        <w:numPr>
          <w:ilvl w:val="1"/>
          <w:numId w:val="43"/>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5610B4">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851D23">
      <w:pPr>
        <w:pStyle w:val="Heading2ms"/>
      </w:pPr>
      <w:bookmarkStart w:id="58" w:name="_Toc214267351"/>
      <w:r w:rsidRPr="003D0102">
        <w:t> </w:t>
      </w:r>
      <w:r w:rsidR="00851D23" w:rsidRPr="003D0102">
        <w:t>What happens to formatting if I move my content file to another computer</w:t>
      </w:r>
      <w:commentRangeStart w:id="59"/>
      <w:r w:rsidR="00851D23" w:rsidRPr="003D0102">
        <w:t>?</w:t>
      </w:r>
      <w:commentRangeEnd w:id="59"/>
      <w:r w:rsidR="00851D23" w:rsidRPr="003D0102">
        <w:rPr>
          <w:rStyle w:val="CommentReference"/>
          <w:rFonts w:ascii="voestalpine Light" w:hAnsi="voestalpine Light"/>
          <w:color w:val="auto"/>
          <w:lang w:val="pl-PL"/>
        </w:rPr>
        <w:commentReference w:id="59"/>
      </w:r>
      <w:bookmarkEnd w:id="58"/>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742540">
      <w:pPr>
        <w:pStyle w:val="Heading1ms"/>
      </w:pPr>
      <w:bookmarkStart w:id="60" w:name="_Toc214267352"/>
      <w:r w:rsidRPr="00964676">
        <w:lastRenderedPageBreak/>
        <w:t> </w:t>
      </w:r>
      <w:r w:rsidRPr="00964676">
        <w:t>Configuration of Microsoft Word Graphical User Interface</w:t>
      </w:r>
      <w:bookmarkEnd w:id="60"/>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742540">
      <w:pPr>
        <w:pStyle w:val="ParListIndent2ms"/>
        <w:numPr>
          <w:ilvl w:val="1"/>
          <w:numId w:val="20"/>
        </w:numPr>
      </w:pPr>
      <w:r>
        <w:t> ribbon menu,</w:t>
      </w:r>
    </w:p>
    <w:p w14:paraId="2596E264" w14:textId="77777777" w:rsidR="00742540" w:rsidRDefault="00742540" w:rsidP="00742540">
      <w:pPr>
        <w:pStyle w:val="ParListIndent2ms"/>
        <w:numPr>
          <w:ilvl w:val="1"/>
          <w:numId w:val="20"/>
        </w:numPr>
      </w:pPr>
      <w:r>
        <w:t> status bar,</w:t>
      </w:r>
    </w:p>
    <w:p w14:paraId="2877D9EA" w14:textId="77777777" w:rsidR="00742540" w:rsidRPr="00964676" w:rsidRDefault="00742540" w:rsidP="00742540">
      <w:pPr>
        <w:pStyle w:val="ParListIndent2ms"/>
        <w:numPr>
          <w:ilvl w:val="1"/>
          <w:numId w:val="20"/>
        </w:numPr>
      </w:pPr>
      <w:r>
        <w:t> </w:t>
      </w:r>
      <w:r>
        <w:t>panes.</w:t>
      </w:r>
    </w:p>
    <w:p w14:paraId="18EFB9B5" w14:textId="77777777" w:rsidR="00742540" w:rsidRDefault="00742540" w:rsidP="00742540">
      <w:pPr>
        <w:pStyle w:val="Heading2ms"/>
      </w:pPr>
      <w:bookmarkStart w:id="61" w:name="_Toc214267353"/>
      <w:r>
        <w:t> </w:t>
      </w:r>
      <w:r>
        <w:t xml:space="preserve">Design of </w:t>
      </w:r>
      <w:r w:rsidRPr="009806D8">
        <w:t>Microsoft Word</w:t>
      </w:r>
      <w:r>
        <w:t xml:space="preserve"> GUI</w:t>
      </w:r>
      <w:bookmarkEnd w:id="61"/>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44F0DE74" w:rsidR="00742540" w:rsidRDefault="00742540" w:rsidP="00742540">
      <w:pPr>
        <w:pStyle w:val="ParNormalms"/>
      </w:pPr>
      <w:r>
        <w:t xml:space="preserve">By strange coincidence I have in my office exactly 24'' </w:t>
      </w:r>
      <w:hyperlink r:id="rId70"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5610B4" w:rsidRPr="005610B4">
        <w:rPr>
          <w:color w:val="0082B4"/>
          <w:u w:val="single"/>
        </w:rPr>
        <w:t>Pic. 29</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5610B4" w:rsidRPr="005610B4">
        <w:rPr>
          <w:color w:val="0082B4"/>
          <w:u w:val="single"/>
        </w:rPr>
        <w:t>Pic. 34</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1"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8A2605"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0082b4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72"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5285C810" w:rsidR="00742540" w:rsidRPr="00BB2976" w:rsidRDefault="00742540" w:rsidP="00742540">
      <w:pPr>
        <w:pStyle w:val="LegendPicturems"/>
      </w:pPr>
      <w:r>
        <w:t>Pic. </w:t>
      </w:r>
      <w:r>
        <w:fldChar w:fldCharType="begin"/>
      </w:r>
      <w:r>
        <w:instrText xml:space="preserve"> SEQ Pic. \* ARABIC </w:instrText>
      </w:r>
      <w:r>
        <w:fldChar w:fldCharType="separate"/>
      </w:r>
      <w:r w:rsidR="005610B4">
        <w:rPr>
          <w:noProof/>
        </w:rPr>
        <w:t>27</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73"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84088"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0082b4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74"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464188DE"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5610B4">
        <w:rPr>
          <w:noProof/>
        </w:rPr>
        <w:t>28</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742540">
      <w:pPr>
        <w:pStyle w:val="ParListIndent2ms"/>
        <w:numPr>
          <w:ilvl w:val="1"/>
          <w:numId w:val="26"/>
        </w:numPr>
      </w:pPr>
      <w:r>
        <w:t> It is possible to keep 2× A4 sheets of paper on the 24'' display.</w:t>
      </w:r>
    </w:p>
    <w:p w14:paraId="38BFE4BD" w14:textId="77777777" w:rsidR="00742540" w:rsidRDefault="00742540" w:rsidP="00742540">
      <w:pPr>
        <w:pStyle w:val="ParListIndent2ms"/>
        <w:numPr>
          <w:ilvl w:val="1"/>
          <w:numId w:val="26"/>
        </w:numPr>
      </w:pPr>
      <w:r>
        <w:t> If you wish then to keep any menu "traditionally", I mean horizontally at the top, you are left with just 4 mm.</w:t>
      </w:r>
    </w:p>
    <w:p w14:paraId="34B70A77" w14:textId="77777777" w:rsidR="00742540" w:rsidRDefault="00742540" w:rsidP="00742540">
      <w:pPr>
        <w:pStyle w:val="ParListIndent2ms"/>
        <w:numPr>
          <w:ilvl w:val="1"/>
          <w:numId w:val="26"/>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742540">
      <w:pPr>
        <w:pStyle w:val="Heading2ms"/>
      </w:pPr>
      <w:bookmarkStart w:id="62" w:name="_Toc214267354"/>
      <w:r w:rsidRPr="00012CC1">
        <w:t> </w:t>
      </w:r>
      <w:r>
        <w:t>Ribbon menu</w:t>
      </w:r>
      <w:bookmarkEnd w:id="62"/>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77777777" w:rsidR="00742540" w:rsidRDefault="00742540" w:rsidP="00742540">
      <w:pPr>
        <w:pStyle w:val="Heading2ms"/>
      </w:pPr>
      <w:bookmarkStart w:id="63" w:name="_Toc214267355"/>
      <w:r w:rsidRPr="00012CC1">
        <w:t> </w:t>
      </w:r>
      <w:r>
        <w:t>Status bar</w:t>
      </w:r>
      <w:bookmarkEnd w:id="63"/>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742540">
      <w:pPr>
        <w:pStyle w:val="ParListIndent2ms"/>
        <w:numPr>
          <w:ilvl w:val="1"/>
          <w:numId w:val="21"/>
        </w:numPr>
      </w:pPr>
      <w:r>
        <w:t> </w:t>
      </w:r>
      <w:r w:rsidRPr="00F22E7C">
        <w:t>Insert (INS): toggles insertion mode, aka text replacement mode of</w:t>
      </w:r>
      <w:r>
        <w:t xml:space="preserve"> typing.</w:t>
      </w:r>
    </w:p>
    <w:p w14:paraId="34739A23" w14:textId="77777777" w:rsidR="00742540" w:rsidRPr="00F22E7C" w:rsidRDefault="00742540" w:rsidP="00742540">
      <w:pPr>
        <w:pStyle w:val="ParListIndent2ms"/>
        <w:numPr>
          <w:ilvl w:val="1"/>
          <w:numId w:val="21"/>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75"/>
                          <a:stretch>
                            <a:fillRect/>
                          </a:stretch>
                        </pic:blipFill>
                        <pic:spPr>
                          <a:xfrm>
                            <a:off x="0" y="0"/>
                            <a:ext cx="4666450" cy="7511415"/>
                          </a:xfrm>
                          <a:prstGeom prst="rect">
                            <a:avLst/>
                          </a:prstGeom>
                        </pic:spPr>
                      </pic:pic>
                    </wpc:wpc>
                  </a:graphicData>
                </a:graphic>
              </wp:inline>
            </w:drawing>
          </mc:Choice>
          <mc:Fallback>
            <w:pict>
              <v:group w14:anchorId="41AEEBF7"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0082b4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76" o:title=""/>
                </v:shape>
                <w10:anchorlock/>
              </v:group>
            </w:pict>
          </mc:Fallback>
        </mc:AlternateContent>
      </w:r>
    </w:p>
    <w:p w14:paraId="0BC971A2" w14:textId="4A3B2754" w:rsidR="00742540" w:rsidRPr="00012CC1" w:rsidRDefault="00742540" w:rsidP="00742540">
      <w:pPr>
        <w:pStyle w:val="LegendPicturems"/>
      </w:pPr>
      <w:bookmarkStart w:id="64" w:name="_Ref204885211"/>
      <w:r w:rsidRPr="00012CC1">
        <w:t>Pic. </w:t>
      </w:r>
      <w:r w:rsidRPr="00012CC1">
        <w:fldChar w:fldCharType="begin"/>
      </w:r>
      <w:r w:rsidRPr="00012CC1">
        <w:instrText xml:space="preserve"> SEQ Pic. \* ARABIC </w:instrText>
      </w:r>
      <w:r w:rsidRPr="00012CC1">
        <w:fldChar w:fldCharType="separate"/>
      </w:r>
      <w:r w:rsidR="005610B4">
        <w:rPr>
          <w:noProof/>
        </w:rPr>
        <w:t>29</w:t>
      </w:r>
      <w:r w:rsidRPr="00012CC1">
        <w:fldChar w:fldCharType="end"/>
      </w:r>
      <w:bookmarkEnd w:id="64"/>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742540">
      <w:pPr>
        <w:pStyle w:val="Heading2ms"/>
      </w:pPr>
      <w:bookmarkStart w:id="65" w:name="_Toc214267356"/>
      <w:r w:rsidRPr="00012CC1">
        <w:t> Pane</w:t>
      </w:r>
      <w:r>
        <w:t>s</w:t>
      </w:r>
      <w:bookmarkEnd w:id="65"/>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w:t>
      </w:r>
      <w:r>
        <w:lastRenderedPageBreak/>
        <w:t>find in particular handy. Most of the time I switch / open / close them dynamically with keyboard shortcuts.</w:t>
      </w:r>
    </w:p>
    <w:p w14:paraId="502783CA" w14:textId="2749E478"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5610B4">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184114"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184114"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2B656E">
      <w:pPr>
        <w:pStyle w:val="Heading1ms"/>
      </w:pPr>
      <w:bookmarkStart w:id="66" w:name="_Toc214267357"/>
      <w:r w:rsidRPr="00012CC1">
        <w:lastRenderedPageBreak/>
        <w:t> </w:t>
      </w:r>
      <w:r w:rsidR="00F371C8">
        <w:t>Running</w:t>
      </w:r>
      <w:r w:rsidRPr="00012CC1">
        <w:t xml:space="preserve"> </w:t>
      </w:r>
      <w:r w:rsidR="00D34B9A" w:rsidRPr="00012CC1">
        <w:t xml:space="preserve">Microsoft </w:t>
      </w:r>
      <w:commentRangeStart w:id="67"/>
      <w:r w:rsidR="00D34B9A" w:rsidRPr="00012CC1">
        <w:t>Word</w:t>
      </w:r>
      <w:commentRangeEnd w:id="67"/>
      <w:r w:rsidR="000F765C">
        <w:rPr>
          <w:rStyle w:val="CommentReference"/>
          <w:rFonts w:ascii="voestalpine Light" w:hAnsi="voestalpine Light"/>
          <w:color w:val="auto"/>
          <w:lang w:val="pl-PL"/>
        </w:rPr>
        <w:commentReference w:id="67"/>
      </w:r>
      <w:bookmarkEnd w:id="66"/>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F371C8">
      <w:pPr>
        <w:pStyle w:val="ParListIndent2ms"/>
        <w:numPr>
          <w:ilvl w:val="1"/>
          <w:numId w:val="61"/>
        </w:numPr>
      </w:pPr>
      <w:r w:rsidRPr="00F371C8">
        <w:t> Give the user a conscious choice if she / he wants to use the default Microsoft Word configuration or mine.</w:t>
      </w:r>
    </w:p>
    <w:p w14:paraId="074C3CE6" w14:textId="2953CEE4" w:rsidR="00F371C8" w:rsidRPr="00F371C8" w:rsidRDefault="00F371C8" w:rsidP="00F371C8">
      <w:pPr>
        <w:pStyle w:val="ParListIndent2ms"/>
        <w:numPr>
          <w:ilvl w:val="1"/>
          <w:numId w:val="61"/>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7A68D3">
      <w:pPr>
        <w:pStyle w:val="ParListIndent2ms"/>
        <w:numPr>
          <w:ilvl w:val="1"/>
          <w:numId w:val="36"/>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8108DD">
      <w:pPr>
        <w:pStyle w:val="ParListIndent2ms"/>
        <w:numPr>
          <w:ilvl w:val="1"/>
          <w:numId w:val="60"/>
        </w:numPr>
      </w:pPr>
      <w:r w:rsidRPr="00012CC1">
        <w:t> </w:t>
      </w:r>
      <w:r w:rsidRPr="00012CC1">
        <w:t>Konfiguracyjny: edycja plików konfiguracyjnych.</w:t>
      </w:r>
    </w:p>
    <w:p w14:paraId="524AC0B5" w14:textId="327BE71C" w:rsidR="00B93423" w:rsidRPr="00012CC1" w:rsidRDefault="00B93423" w:rsidP="002B656E">
      <w:pPr>
        <w:pStyle w:val="Heading2ms"/>
      </w:pPr>
      <w:bookmarkStart w:id="68" w:name="_Toc214267358"/>
      <w:r w:rsidRPr="00012CC1">
        <w:t> </w:t>
      </w:r>
      <w:r w:rsidR="00CB0EFB" w:rsidRPr="00012CC1">
        <w:t>T</w:t>
      </w:r>
      <w:r w:rsidRPr="00012CC1">
        <w:t>ryb pracy edycja dokumentu</w:t>
      </w:r>
      <w:r w:rsidR="00CB0EFB" w:rsidRPr="00012CC1">
        <w:t>, scenariusze</w:t>
      </w:r>
      <w:bookmarkEnd w:id="68"/>
    </w:p>
    <w:p w14:paraId="0A78AFB5" w14:textId="77777777" w:rsidR="0053279A" w:rsidRPr="00272D41" w:rsidRDefault="0053279A" w:rsidP="002B656E">
      <w:pPr>
        <w:pStyle w:val="ParNormalms"/>
        <w:rPr>
          <w:lang w:val="pl-PL"/>
        </w:rPr>
      </w:pPr>
      <w:r w:rsidRPr="00E6330B">
        <w:rPr>
          <w:rStyle w:val="CharUnderlinems"/>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rPr>
          <w:rStyle w:val="CharUnderlinems"/>
        </w:rPr>
        <w:t>Założenia</w:t>
      </w:r>
      <w:r w:rsidRPr="00012CC1">
        <w:t>:</w:t>
      </w:r>
    </w:p>
    <w:p w14:paraId="3183E0D5" w14:textId="7625701C" w:rsidR="00903A4F" w:rsidRPr="003866CB" w:rsidRDefault="00CB0EFB" w:rsidP="007671DE">
      <w:pPr>
        <w:pStyle w:val="ParListIndent2ms"/>
        <w:numPr>
          <w:ilvl w:val="1"/>
          <w:numId w:val="11"/>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218ACD2F" w:rsidR="00903A4F" w:rsidRPr="003866CB" w:rsidRDefault="00903A4F" w:rsidP="008108DD">
      <w:pPr>
        <w:pStyle w:val="ParListIndent3ms"/>
        <w:numPr>
          <w:ilvl w:val="2"/>
          <w:numId w:val="60"/>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plik: vSP_Styles.dot</w:t>
      </w:r>
      <w:r w:rsidRPr="003866CB">
        <w:rPr>
          <w:rStyle w:val="CharDefaultms"/>
          <w:lang w:val="pl-PL"/>
        </w:rPr>
        <w:t>,</w:t>
      </w:r>
    </w:p>
    <w:p w14:paraId="799C0861" w14:textId="4033B675" w:rsidR="00903A4F" w:rsidRPr="003866CB" w:rsidRDefault="00903A4F" w:rsidP="008108DD">
      <w:pPr>
        <w:pStyle w:val="ParListIndent3ms"/>
        <w:numPr>
          <w:ilvl w:val="2"/>
          <w:numId w:val="60"/>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plik: vSP_BuildingBlocks.dotm</w:t>
      </w:r>
      <w:r w:rsidRPr="003866CB">
        <w:rPr>
          <w:rStyle w:val="CharDefaultms"/>
          <w:lang w:val="pl-PL"/>
        </w:rPr>
        <w:t>,</w:t>
      </w:r>
    </w:p>
    <w:p w14:paraId="71FA660C" w14:textId="72B68C96" w:rsidR="00903A4F" w:rsidRPr="00272D41" w:rsidRDefault="00903A4F" w:rsidP="008108DD">
      <w:pPr>
        <w:pStyle w:val="ParListIndent3ms"/>
        <w:numPr>
          <w:ilvl w:val="2"/>
          <w:numId w:val="60"/>
        </w:numPr>
        <w:rPr>
          <w:lang w:val="pl-PL"/>
        </w:rPr>
      </w:pPr>
      <w:r w:rsidRPr="00012CC1">
        <w:t> </w:t>
      </w:r>
      <w:r w:rsidRPr="00272D41">
        <w:rPr>
          <w:lang w:val="pl-PL"/>
        </w:rPr>
        <w:t>ze specjalnymi makrami</w:t>
      </w:r>
      <w:r w:rsidR="00CB0EFB" w:rsidRPr="00272D41">
        <w:rPr>
          <w:lang w:val="pl-PL"/>
        </w:rPr>
        <w:br/>
        <w:t xml:space="preserve">plik: </w:t>
      </w:r>
      <w:r w:rsidR="00CB0EFB" w:rsidRPr="00A63927">
        <w:rPr>
          <w:rStyle w:val="CharItalicms"/>
          <w:lang w:val="pl-PL"/>
        </w:rPr>
        <w:t>vSP_Macros.dotm</w:t>
      </w:r>
      <w:r w:rsidRPr="00272D41">
        <w:rPr>
          <w:lang w:val="pl-PL"/>
        </w:rPr>
        <w:t>.</w:t>
      </w:r>
    </w:p>
    <w:p w14:paraId="70F8BB5E" w14:textId="55F66B51" w:rsidR="00CC3C99" w:rsidRPr="00272D41" w:rsidRDefault="00CC3C99" w:rsidP="008108DD">
      <w:pPr>
        <w:pStyle w:val="ParListIndent2ms"/>
        <w:numPr>
          <w:ilvl w:val="1"/>
          <w:numId w:val="60"/>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67D19A40" w:rsidR="00CC3C99" w:rsidRPr="00012CC1" w:rsidRDefault="00CC3C99" w:rsidP="008108DD">
      <w:pPr>
        <w:pStyle w:val="ParListIndent3ms"/>
        <w:numPr>
          <w:ilvl w:val="2"/>
          <w:numId w:val="60"/>
        </w:numPr>
      </w:pPr>
      <w:r w:rsidRPr="00012CC1">
        <w:t>  motywu (ang. Theme)</w:t>
      </w:r>
      <w:r w:rsidRPr="00012CC1">
        <w:br/>
        <w:t xml:space="preserve">plik: </w:t>
      </w:r>
      <w:r w:rsidRPr="00012CC1">
        <w:rPr>
          <w:rStyle w:val="CharItalicms"/>
        </w:rPr>
        <w:t>vSP_ms_Theme.thmx</w:t>
      </w:r>
      <w:r w:rsidRPr="00012CC1">
        <w:t>,</w:t>
      </w:r>
    </w:p>
    <w:p w14:paraId="4D0DACD0" w14:textId="6F177F69" w:rsidR="00CC3C99" w:rsidRPr="00012CC1" w:rsidRDefault="00CC3C99" w:rsidP="008108DD">
      <w:pPr>
        <w:pStyle w:val="ParListIndent3ms"/>
        <w:numPr>
          <w:ilvl w:val="2"/>
          <w:numId w:val="60"/>
        </w:numPr>
      </w:pPr>
      <w:r w:rsidRPr="00012CC1">
        <w:t> </w:t>
      </w:r>
      <w:r w:rsidRPr="00012CC1">
        <w:t>przykładowej treści,</w:t>
      </w:r>
    </w:p>
    <w:p w14:paraId="4EAB2392" w14:textId="737FCA24" w:rsidR="00CC3C99" w:rsidRPr="00012CC1" w:rsidRDefault="00CC3C99" w:rsidP="008108DD">
      <w:pPr>
        <w:pStyle w:val="ParListIndent3ms"/>
        <w:numPr>
          <w:ilvl w:val="2"/>
          <w:numId w:val="60"/>
        </w:numPr>
      </w:pPr>
      <w:r w:rsidRPr="00012CC1">
        <w:t> </w:t>
      </w:r>
      <w:r w:rsidRPr="00012CC1">
        <w:t>skrótów klawiaturowych,</w:t>
      </w:r>
    </w:p>
    <w:p w14:paraId="0693CC11" w14:textId="087AAF9B" w:rsidR="00CC3C99" w:rsidRPr="00272D41" w:rsidRDefault="00CC3C99" w:rsidP="008108DD">
      <w:pPr>
        <w:pStyle w:val="ParListIndent3ms"/>
        <w:numPr>
          <w:ilvl w:val="2"/>
          <w:numId w:val="60"/>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r w:rsidRPr="0036682E">
        <w:rPr>
          <w:rStyle w:val="CharUnderlinems"/>
        </w:rPr>
        <w:t>Rozważam następujące scenariusze</w:t>
      </w:r>
      <w:r w:rsidRPr="00012CC1">
        <w:t xml:space="preserve">: </w:t>
      </w:r>
    </w:p>
    <w:p w14:paraId="591CE3DB" w14:textId="77777777" w:rsidR="0053279A" w:rsidRPr="00872B82" w:rsidRDefault="0053279A" w:rsidP="007671DE">
      <w:pPr>
        <w:pStyle w:val="ParListIndent2ms"/>
        <w:numPr>
          <w:ilvl w:val="1"/>
          <w:numId w:val="8"/>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8108DD">
      <w:pPr>
        <w:pStyle w:val="ParListIndent2ms"/>
        <w:numPr>
          <w:ilvl w:val="1"/>
          <w:numId w:val="60"/>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8108DD">
      <w:pPr>
        <w:pStyle w:val="ParListIndent2ms"/>
        <w:numPr>
          <w:ilvl w:val="1"/>
          <w:numId w:val="60"/>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rStyle w:val="CharUnderlinems"/>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rStyle w:val="CharUnderlinems"/>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rStyle w:val="CharUnderlinems"/>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ponownie użytkownik </w:t>
      </w:r>
      <w:r w:rsidRPr="00272D41">
        <w:rPr>
          <w:lang w:val="pl-PL"/>
        </w:rPr>
        <w:lastRenderedPageBreak/>
        <w:t>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rStyle w:val="CharUnderlinems"/>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7671DE">
      <w:pPr>
        <w:pStyle w:val="ParListIndent2ms"/>
        <w:numPr>
          <w:ilvl w:val="1"/>
          <w:numId w:val="15"/>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7671DE">
      <w:pPr>
        <w:pStyle w:val="ParListIndent2ms"/>
        <w:numPr>
          <w:ilvl w:val="1"/>
          <w:numId w:val="15"/>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2B656E">
      <w:pPr>
        <w:pStyle w:val="Heading3ms"/>
      </w:pPr>
      <w:bookmarkStart w:id="69" w:name="_Toc214267359"/>
      <w:r w:rsidRPr="00012CC1">
        <w:lastRenderedPageBreak/>
        <w:t> </w:t>
      </w:r>
      <w:r w:rsidRPr="0036682E">
        <w:t xml:space="preserve">Uruchomienie </w:t>
      </w:r>
      <w:r w:rsidR="003F21F6" w:rsidRPr="0036682E">
        <w:t>samej aplikacji</w:t>
      </w:r>
      <w:r w:rsidRPr="0036682E">
        <w:t xml:space="preserve"> Microsoft Word</w:t>
      </w:r>
      <w:bookmarkEnd w:id="69"/>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77"/>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78"/>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79"/>
                          <a:stretch>
                            <a:fillRect/>
                          </a:stretch>
                        </pic:blipFill>
                        <pic:spPr>
                          <a:xfrm>
                            <a:off x="0" y="0"/>
                            <a:ext cx="6325870" cy="8042892"/>
                          </a:xfrm>
                          <a:prstGeom prst="rect">
                            <a:avLst/>
                          </a:prstGeom>
                        </pic:spPr>
                      </pic:pic>
                    </wpc:wpc>
                  </a:graphicData>
                </a:graphic>
              </wp:inline>
            </w:drawing>
          </mc:Choice>
          <mc:Fallback>
            <w:pict>
              <v:group w14:anchorId="2AE6B664"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0082b4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0"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1"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82" o:title=""/>
                </v:shape>
                <w10:anchorlock/>
              </v:group>
            </w:pict>
          </mc:Fallback>
        </mc:AlternateContent>
      </w:r>
    </w:p>
    <w:p w14:paraId="63E90026" w14:textId="18D9CFA3" w:rsidR="000F4C77" w:rsidRPr="001004A1" w:rsidRDefault="000F4C77" w:rsidP="002B656E">
      <w:pPr>
        <w:pStyle w:val="LegendPicturems"/>
        <w:rPr>
          <w:rStyle w:val="CharHiddenms"/>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5610B4">
        <w:rPr>
          <w:noProof/>
          <w:lang w:val="pl-PL"/>
        </w:rPr>
        <w:t>30</w:t>
      </w:r>
      <w:r w:rsidRPr="00012CC1">
        <w:fldChar w:fldCharType="end"/>
      </w:r>
      <w:r w:rsidRPr="00272D41">
        <w:rPr>
          <w:lang w:val="pl-PL"/>
        </w:rPr>
        <w:t xml:space="preserve">. </w:t>
      </w:r>
      <w:r w:rsidR="00BD5E5A" w:rsidRPr="00272D41">
        <w:rPr>
          <w:lang w:val="pl-PL"/>
        </w:rPr>
        <w:t>Scenariusz 1, sam Microsoft Word</w:t>
      </w:r>
      <w:r w:rsidRPr="00272D41">
        <w:rPr>
          <w:lang w:val="pl-PL"/>
        </w:rPr>
        <w:t>.</w:t>
      </w:r>
      <w:r w:rsidRPr="00A63927">
        <w:rPr>
          <w:rStyle w:val="CharHiddenms"/>
          <w:lang w:val="pl-PL"/>
        </w:rPr>
        <w:t xml:space="preserve"> </w:t>
      </w:r>
      <w:r w:rsidRPr="001004A1">
        <w:rPr>
          <w:rStyle w:val="CharHiddenms"/>
          <w:lang w:val="pl-PL"/>
        </w:rPr>
        <w:t xml:space="preserve">[source: </w:t>
      </w:r>
      <w:r w:rsidR="00BD5E5A" w:rsidRPr="001004A1">
        <w:rPr>
          <w:rStyle w:val="CharHiddenms"/>
          <w:lang w:val="pl-PL"/>
        </w:rPr>
        <w:t>20250715_MicrosoftWordScenario</w:t>
      </w:r>
      <w:r w:rsidR="006D3B1D" w:rsidRPr="001004A1">
        <w:rPr>
          <w:rStyle w:val="CharHiddenms"/>
          <w:lang w:val="pl-PL"/>
        </w:rPr>
        <w:t>1</w:t>
      </w:r>
      <w:r w:rsidR="00BD5E5A" w:rsidRPr="001004A1">
        <w:rPr>
          <w:rStyle w:val="CharHiddenms"/>
          <w:lang w:val="pl-PL"/>
        </w:rPr>
        <w:t>.excalidraw</w:t>
      </w:r>
      <w:r w:rsidRPr="001004A1">
        <w:rPr>
          <w:rStyle w:val="CharHiddenms"/>
          <w:lang w:val="pl-PL"/>
        </w:rPr>
        <w:t>]</w:t>
      </w:r>
    </w:p>
    <w:p w14:paraId="2606715B" w14:textId="17AA04A6" w:rsidR="00D649DE" w:rsidRPr="00272D41" w:rsidRDefault="00D649DE" w:rsidP="002B656E">
      <w:pPr>
        <w:pStyle w:val="ParNormalms"/>
        <w:rPr>
          <w:lang w:val="pl-PL"/>
        </w:rPr>
      </w:pPr>
    </w:p>
    <w:p w14:paraId="2F568F8D" w14:textId="6E12B5A6" w:rsidR="00F66B64" w:rsidRPr="00272D41" w:rsidRDefault="00F66B64" w:rsidP="002B656E">
      <w:pPr>
        <w:pStyle w:val="Heading3ms"/>
        <w:rPr>
          <w:lang w:val="pl-PL"/>
        </w:rPr>
      </w:pPr>
      <w:bookmarkStart w:id="70" w:name="_Toc214267360"/>
      <w:r w:rsidRPr="00012CC1">
        <w:lastRenderedPageBreak/>
        <w:t> </w:t>
      </w:r>
      <w:r w:rsidRPr="00272D41">
        <w:rPr>
          <w:lang w:val="pl-PL"/>
        </w:rPr>
        <w:t>Uruchomienie Microsoft Word poprzez wybór istniejącego pliku</w:t>
      </w:r>
      <w:bookmarkEnd w:id="70"/>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83"/>
                          <a:stretch>
                            <a:fillRect/>
                          </a:stretch>
                        </pic:blipFill>
                        <pic:spPr>
                          <a:xfrm>
                            <a:off x="0" y="0"/>
                            <a:ext cx="5875941" cy="5467350"/>
                          </a:xfrm>
                          <a:prstGeom prst="rect">
                            <a:avLst/>
                          </a:prstGeom>
                        </pic:spPr>
                      </pic:pic>
                    </wpc:wpc>
                  </a:graphicData>
                </a:graphic>
              </wp:inline>
            </w:drawing>
          </mc:Choice>
          <mc:Fallback>
            <w:pict>
              <v:group w14:anchorId="523C71D0"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0082b4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84" o:title=""/>
                </v:shape>
                <w10:anchorlock/>
              </v:group>
            </w:pict>
          </mc:Fallback>
        </mc:AlternateContent>
      </w:r>
    </w:p>
    <w:p w14:paraId="0E8D2437" w14:textId="3092620A"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5610B4">
        <w:rPr>
          <w:noProof/>
          <w:lang w:val="pl-PL"/>
        </w:rPr>
        <w:t>31</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2B656E">
      <w:pPr>
        <w:pStyle w:val="Heading3ms"/>
        <w:rPr>
          <w:lang w:val="pl-PL"/>
        </w:rPr>
      </w:pPr>
      <w:bookmarkStart w:id="71" w:name="_Toc214267361"/>
      <w:r w:rsidRPr="00012CC1">
        <w:lastRenderedPageBreak/>
        <w:t> </w:t>
      </w:r>
      <w:r w:rsidRPr="00272D41">
        <w:rPr>
          <w:lang w:val="pl-PL"/>
        </w:rPr>
        <w:t>Uruchomienie Microsoft Word poprzez wybór pliku szablonu</w:t>
      </w:r>
      <w:bookmarkEnd w:id="71"/>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85"/>
                          <a:stretch>
                            <a:fillRect/>
                          </a:stretch>
                        </pic:blipFill>
                        <pic:spPr>
                          <a:xfrm>
                            <a:off x="428625" y="57150"/>
                            <a:ext cx="5370915" cy="4476750"/>
                          </a:xfrm>
                          <a:prstGeom prst="rect">
                            <a:avLst/>
                          </a:prstGeom>
                        </pic:spPr>
                      </pic:pic>
                    </wpc:wpc>
                  </a:graphicData>
                </a:graphic>
              </wp:inline>
            </w:drawing>
          </mc:Choice>
          <mc:Fallback>
            <w:pict>
              <v:group w14:anchorId="1E9C9202"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0082b4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86" o:title=""/>
                </v:shape>
                <w10:anchorlock/>
              </v:group>
            </w:pict>
          </mc:Fallback>
        </mc:AlternateContent>
      </w:r>
    </w:p>
    <w:p w14:paraId="1B394E81" w14:textId="0FA8E151" w:rsidR="006D3B1D" w:rsidRPr="000F2FA2" w:rsidRDefault="006D3B1D" w:rsidP="002B656E">
      <w:pPr>
        <w:pStyle w:val="LegendPicturems"/>
      </w:pPr>
      <w:r w:rsidRPr="000F2FA2">
        <w:t>Pic. </w:t>
      </w:r>
      <w:r w:rsidRPr="00012CC1">
        <w:fldChar w:fldCharType="begin"/>
      </w:r>
      <w:r w:rsidRPr="000F2FA2">
        <w:instrText xml:space="preserve"> SEQ Pic. \* ARABIC </w:instrText>
      </w:r>
      <w:r w:rsidRPr="00012CC1">
        <w:fldChar w:fldCharType="separate"/>
      </w:r>
      <w:r w:rsidR="005610B4">
        <w:rPr>
          <w:noProof/>
        </w:rPr>
        <w:t>32</w:t>
      </w:r>
      <w:r w:rsidRPr="00012CC1">
        <w:fldChar w:fldCharType="end"/>
      </w:r>
      <w:r w:rsidRPr="000F2FA2">
        <w:t xml:space="preserve">. </w:t>
      </w:r>
      <w:r w:rsidR="00156AD9" w:rsidRPr="000F2FA2">
        <w:t>Scenariusz 3, wybór szablonu</w:t>
      </w:r>
      <w:r w:rsidRPr="000F2FA2">
        <w:t>.</w:t>
      </w:r>
      <w:r w:rsidRPr="000F2FA2">
        <w:rPr>
          <w:rStyle w:val="CharHiddenms"/>
        </w:rPr>
        <w:t xml:space="preserve"> [source: </w:t>
      </w:r>
      <w:r w:rsidR="00156AD9" w:rsidRPr="000F2FA2">
        <w:rPr>
          <w:rStyle w:val="CharHiddenms"/>
        </w:rPr>
        <w:t>20250715_MicrosoftWordScenario3.excalidraw</w:t>
      </w:r>
      <w:r w:rsidRPr="000F2FA2">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71CAFA66" w:rsidR="00156AD9" w:rsidRPr="00272D41" w:rsidRDefault="00537F45" w:rsidP="007671DE">
      <w:pPr>
        <w:pStyle w:val="ParListIndent2ms"/>
        <w:numPr>
          <w:ilvl w:val="1"/>
          <w:numId w:val="10"/>
        </w:numPr>
        <w:rPr>
          <w:lang w:val="pl-PL"/>
        </w:rPr>
      </w:pPr>
      <w:r w:rsidRPr="00012CC1">
        <w:t> </w:t>
      </w:r>
      <w:r w:rsidR="00156AD9" w:rsidRPr="00272D41">
        <w:rPr>
          <w:lang w:val="pl-PL"/>
        </w:rPr>
        <w:t>Założenie projektowe było takie, że plik vSP_Styles.dot ma zawierać tylko style (ma nie zawierać makr).</w:t>
      </w:r>
    </w:p>
    <w:p w14:paraId="05D404FE" w14:textId="457D1B47" w:rsidR="00156AD9" w:rsidRPr="00272D41" w:rsidRDefault="00537F45" w:rsidP="008108DD">
      <w:pPr>
        <w:pStyle w:val="ParListIndent2ms"/>
        <w:numPr>
          <w:ilvl w:val="1"/>
          <w:numId w:val="60"/>
        </w:numPr>
        <w:rPr>
          <w:lang w:val="pl-PL"/>
        </w:rPr>
      </w:pPr>
      <w:r w:rsidRPr="00012CC1">
        <w:t> </w:t>
      </w:r>
      <w:r w:rsidR="00156AD9" w:rsidRPr="00272D41">
        <w:rPr>
          <w:lang w:val="pl-PL"/>
        </w:rPr>
        <w:t xml:space="preserve">Możliwe, że warto zmienić </w:t>
      </w:r>
      <w:r w:rsidRPr="00272D41">
        <w:rPr>
          <w:lang w:val="pl-PL"/>
        </w:rPr>
        <w:t>DOT → DOTM, by wyposażyć vSP_Styles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43295CCF" w:rsidR="00C443A1" w:rsidRPr="00012CC1" w:rsidRDefault="00C443A1" w:rsidP="002B656E">
      <w:pPr>
        <w:pStyle w:val="Heading2ms"/>
      </w:pPr>
      <w:bookmarkStart w:id="72" w:name="_Toc214267362"/>
      <w:r w:rsidRPr="00012CC1">
        <w:t> </w:t>
      </w:r>
      <w:r w:rsidR="002C50B1" w:rsidRPr="00012CC1">
        <w:t>Tryb pracy edycja plików konfiguracyjnych</w:t>
      </w:r>
      <w:bookmarkEnd w:id="72"/>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2B656E">
            <w:pPr>
              <w:pStyle w:val="ParInTablems"/>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33A32D12" w:rsidR="00427138" w:rsidRPr="00012CC1" w:rsidRDefault="00427138" w:rsidP="002B656E">
            <w:pPr>
              <w:pStyle w:val="ParInTablems"/>
            </w:pPr>
            <w:r w:rsidRPr="00272D41">
              <w:rPr>
                <w:lang w:val="pl-PL"/>
              </w:rPr>
              <w:t>Nie można edytować treści makr wywołując edytor VBA d</w:t>
            </w:r>
            <w:r w:rsidR="00980C6E" w:rsidRPr="00272D41">
              <w:rPr>
                <w:lang w:val="pl-PL"/>
              </w:rPr>
              <w:t>la aktualnie otwartego pliku DOCX. Plik zawierający makra (</w:t>
            </w:r>
            <w:r w:rsidR="00980C6E" w:rsidRPr="00A63927">
              <w:rPr>
                <w:rStyle w:val="CharItalicms"/>
                <w:lang w:val="pl-PL"/>
              </w:rPr>
              <w:t>vSP_Macros.dotm</w:t>
            </w:r>
            <w:r w:rsidR="00980C6E" w:rsidRPr="00272D41">
              <w:rPr>
                <w:lang w:val="pl-PL"/>
              </w:rPr>
              <w:t xml:space="preserve">) jest dołączany jako tzw. rozszerzenie (ang. add-in) do aktualnie otwartego pliku DOCX w trybie tylko do odczytu (ang. read-only). </w:t>
            </w:r>
            <w:r w:rsidR="00980C6E" w:rsidRPr="00012CC1">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87"/>
                          <a:stretch>
                            <a:fillRect/>
                          </a:stretch>
                        </pic:blipFill>
                        <pic:spPr>
                          <a:xfrm>
                            <a:off x="2418375" y="8550"/>
                            <a:ext cx="1895740" cy="1428949"/>
                          </a:xfrm>
                          <a:prstGeom prst="rect">
                            <a:avLst/>
                          </a:prstGeom>
                        </pic:spPr>
                      </pic:pic>
                    </wpc:wpc>
                  </a:graphicData>
                </a:graphic>
              </wp:inline>
            </w:drawing>
          </mc:Choice>
          <mc:Fallback>
            <w:pict>
              <v:group w14:anchorId="14B18B52"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0082b4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88" o:title=""/>
                </v:shape>
                <w10:anchorlock/>
              </v:group>
            </w:pict>
          </mc:Fallback>
        </mc:AlternateContent>
      </w:r>
    </w:p>
    <w:p w14:paraId="1C4534D8" w14:textId="2AE47095" w:rsidR="00C74BA2" w:rsidRPr="00272D41" w:rsidRDefault="00C74BA2" w:rsidP="002B656E">
      <w:pPr>
        <w:pStyle w:val="LegendPicturems"/>
        <w:rPr>
          <w:lang w:val="pl-PL"/>
        </w:rPr>
      </w:pPr>
      <w:bookmarkStart w:id="73"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5610B4">
        <w:rPr>
          <w:noProof/>
          <w:lang w:val="pl-PL"/>
        </w:rPr>
        <w:t>33</w:t>
      </w:r>
      <w:r w:rsidRPr="00012CC1">
        <w:fldChar w:fldCharType="end"/>
      </w:r>
      <w:bookmarkEnd w:id="73"/>
      <w:r w:rsidRPr="00272D41">
        <w:rPr>
          <w:lang w:val="pl-PL"/>
        </w:rPr>
        <w:t>. Example.</w:t>
      </w:r>
      <w:r w:rsidRPr="00A63927">
        <w:rPr>
          <w:rStyle w:val="CharHiddenms"/>
          <w:lang w:val="pl-PL"/>
        </w:rPr>
        <w:t xml:space="preserve"> [source: ]</w:t>
      </w:r>
    </w:p>
    <w:p w14:paraId="166D84BC" w14:textId="39B4738C" w:rsidR="002C50B1" w:rsidRDefault="00980C6E" w:rsidP="002B656E">
      <w:pPr>
        <w:pStyle w:val="ParNormalBelowms"/>
        <w:rPr>
          <w:lang w:val="pl-PL"/>
        </w:rPr>
      </w:pPr>
      <w:r w:rsidRPr="00272D41">
        <w:rPr>
          <w:lang w:val="pl-PL"/>
        </w:rPr>
        <w:t>Należy osobno otworzyć plik zawierający makra (</w:t>
      </w:r>
      <w:r w:rsidRPr="00A63927">
        <w:rPr>
          <w:rStyle w:val="CharItalicms"/>
          <w:lang w:val="pl-PL"/>
        </w:rPr>
        <w:t>vSP_Macros.dotm</w:t>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kodu w </w:t>
      </w:r>
      <w:r w:rsidRPr="00272D41">
        <w:rPr>
          <w:lang w:val="pl-PL"/>
        </w:rPr>
        <w:lastRenderedPageBreak/>
        <w:t xml:space="preserve">aktualnie otwartym pliku DOCX. Nie jest przy tym ważna kolejność otwierania plików DOCX i DOTM, tzn. na przykład można najpierw otworzyć plik DOCX, a potem plik </w:t>
      </w:r>
      <w:r w:rsidRPr="00A63927">
        <w:rPr>
          <w:rStyle w:val="CharItalicms"/>
          <w:lang w:val="pl-PL"/>
        </w:rPr>
        <w:t>vSP_Macros.dotm</w:t>
      </w:r>
      <w:r w:rsidRPr="00272D41">
        <w:rPr>
          <w:lang w:val="pl-PL"/>
        </w:rPr>
        <w:t>.</w:t>
      </w:r>
    </w:p>
    <w:p w14:paraId="7DF6FEC8" w14:textId="7BF16952" w:rsidR="00180282" w:rsidRDefault="003011AD" w:rsidP="0051382E">
      <w:pPr>
        <w:pStyle w:val="Heading2ms"/>
      </w:pPr>
      <w:bookmarkStart w:id="74" w:name="_Ref206365957"/>
      <w:bookmarkStart w:id="75" w:name="_Toc214267363"/>
      <w:r>
        <w:t> </w:t>
      </w:r>
      <w:r w:rsidR="0051382E">
        <w:t>Normal</w:t>
      </w:r>
      <w:r w:rsidR="00841968">
        <w:t>.dotm</w:t>
      </w:r>
      <w:bookmarkEnd w:id="74"/>
      <w:bookmarkEnd w:id="75"/>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055595">
      <w:pPr>
        <w:pStyle w:val="Heading1ms"/>
      </w:pPr>
      <w:bookmarkStart w:id="76" w:name="_Toc214267364"/>
      <w:r>
        <w:lastRenderedPageBreak/>
        <w:t> </w:t>
      </w:r>
      <w:r w:rsidR="008108DD">
        <w:t xml:space="preserve">Microsoft </w:t>
      </w:r>
      <w:r w:rsidR="00373E95">
        <w:t>Word processor workflows</w:t>
      </w:r>
      <w:bookmarkEnd w:id="76"/>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7671DE">
      <w:pPr>
        <w:pStyle w:val="ParListIndent2ms"/>
        <w:numPr>
          <w:ilvl w:val="1"/>
          <w:numId w:val="27"/>
        </w:numPr>
      </w:pPr>
      <w:r>
        <w:t> </w:t>
      </w:r>
      <w:r w:rsidR="00373E95">
        <w:t>content edition,</w:t>
      </w:r>
    </w:p>
    <w:p w14:paraId="72337096" w14:textId="125A1500" w:rsidR="00373E95" w:rsidRDefault="00722601" w:rsidP="007671DE">
      <w:pPr>
        <w:pStyle w:val="ParListIndent2ms"/>
        <w:numPr>
          <w:ilvl w:val="1"/>
          <w:numId w:val="27"/>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7671DE">
      <w:pPr>
        <w:pStyle w:val="ParListIndent2ms"/>
        <w:numPr>
          <w:ilvl w:val="1"/>
          <w:numId w:val="28"/>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7671DE">
      <w:pPr>
        <w:pStyle w:val="ParListIndent2ms"/>
        <w:numPr>
          <w:ilvl w:val="1"/>
          <w:numId w:val="28"/>
        </w:numPr>
      </w:pPr>
      <w:r>
        <w:t> Background color toggled to grey color (RGB = 219, 219, 219).</w:t>
      </w:r>
    </w:p>
    <w:p w14:paraId="0F72FD36" w14:textId="3A02350C" w:rsidR="00722601" w:rsidRDefault="00722601" w:rsidP="007671DE">
      <w:pPr>
        <w:pStyle w:val="ParListIndent2ms"/>
        <w:numPr>
          <w:ilvl w:val="1"/>
          <w:numId w:val="28"/>
        </w:numPr>
      </w:pPr>
      <w:r>
        <w:t> </w:t>
      </w:r>
      <w:r w:rsidR="00B338F9">
        <w:t>I</w:t>
      </w:r>
      <w:r>
        <w:t>nvisible all printed characters (formatting marks), hidden text, field codes, bookmarks, text boundaries, crop marks.</w:t>
      </w:r>
    </w:p>
    <w:p w14:paraId="14F00875" w14:textId="5FA62B7E" w:rsidR="00722601" w:rsidRPr="001C5377" w:rsidRDefault="00722601" w:rsidP="007671DE">
      <w:pPr>
        <w:pStyle w:val="ParListIndent2ms"/>
        <w:numPr>
          <w:ilvl w:val="1"/>
          <w:numId w:val="28"/>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2B656E">
      <w:pPr>
        <w:pStyle w:val="Heading1ms"/>
        <w:rPr>
          <w:lang w:val="pl-PL"/>
        </w:rPr>
      </w:pPr>
      <w:bookmarkStart w:id="77" w:name="_Toc214267365"/>
      <w:r w:rsidRPr="00012CC1">
        <w:lastRenderedPageBreak/>
        <w:t> </w:t>
      </w:r>
      <w:r w:rsidR="00645B1A" w:rsidRPr="00373E95">
        <w:rPr>
          <w:lang w:val="pl-PL"/>
        </w:rPr>
        <w:t>Informacje składowe wykorzystywane przez Microsoft Word</w:t>
      </w:r>
      <w:bookmarkEnd w:id="77"/>
    </w:p>
    <w:p w14:paraId="4AC96783" w14:textId="18D5B7F8" w:rsidR="006942A2" w:rsidRPr="00012CC1" w:rsidRDefault="006942A2" w:rsidP="002B656E">
      <w:pPr>
        <w:pStyle w:val="ParNormalms"/>
      </w:pPr>
      <w:r w:rsidRPr="00012CC1">
        <w:t>Wstęp (…).</w:t>
      </w:r>
    </w:p>
    <w:p w14:paraId="4AD1A64A" w14:textId="47580C1A" w:rsidR="00781048" w:rsidRDefault="00901AB2" w:rsidP="002B656E">
      <w:pPr>
        <w:pStyle w:val="Heading2ms"/>
      </w:pPr>
      <w:bookmarkStart w:id="78" w:name="_Toc160565918"/>
      <w:bookmarkStart w:id="79" w:name="_Toc214267366"/>
      <w:r>
        <w:t> </w:t>
      </w:r>
      <w:r w:rsidR="00781048">
        <w:t>Content</w:t>
      </w:r>
      <w:bookmarkEnd w:id="79"/>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2B656E">
      <w:pPr>
        <w:pStyle w:val="Heading2ms"/>
        <w:rPr>
          <w:lang w:val="pl-PL"/>
        </w:rPr>
      </w:pPr>
      <w:bookmarkStart w:id="80" w:name="_Toc214267367"/>
      <w:r w:rsidRPr="00012CC1">
        <w:t> </w:t>
      </w:r>
      <w:r w:rsidRPr="00272D41">
        <w:rPr>
          <w:lang w:val="pl-PL"/>
        </w:rPr>
        <w:t>Style</w:t>
      </w:r>
      <w:bookmarkEnd w:id="78"/>
      <w:r w:rsidRPr="00272D41">
        <w:rPr>
          <w:lang w:val="pl-PL"/>
        </w:rPr>
        <w:t xml:space="preserve"> (</w:t>
      </w:r>
      <w:r w:rsidR="00BD7A6B">
        <w:rPr>
          <w:lang w:val="pl-PL"/>
        </w:rPr>
        <w:t>C_F</w:t>
      </w:r>
      <w:r w:rsidRPr="00272D41">
        <w:rPr>
          <w:lang w:val="pl-PL"/>
        </w:rPr>
        <w:t>_Styles.dotm)</w:t>
      </w:r>
      <w:bookmarkEnd w:id="80"/>
    </w:p>
    <w:p w14:paraId="6E0718A3" w14:textId="77777777" w:rsidR="00480081" w:rsidRPr="00012CC1" w:rsidRDefault="00480081" w:rsidP="00480081">
      <w:pPr>
        <w:rPr>
          <w:lang w:val="en-US"/>
        </w:rPr>
      </w:pPr>
      <w:r w:rsidRPr="00012CC1">
        <w:rPr>
          <w:lang w:val="en-US"/>
        </w:rPr>
        <w:t>Definicje styli:</w:t>
      </w:r>
    </w:p>
    <w:p w14:paraId="21491935" w14:textId="029C65E6" w:rsidR="00480081" w:rsidRPr="00272D41" w:rsidRDefault="00480081" w:rsidP="007A68D3">
      <w:pPr>
        <w:pStyle w:val="ParListIndent2ms"/>
        <w:numPr>
          <w:ilvl w:val="1"/>
          <w:numId w:val="29"/>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7A68D3">
      <w:pPr>
        <w:pStyle w:val="ParListIndent2ms"/>
        <w:numPr>
          <w:ilvl w:val="1"/>
          <w:numId w:val="29"/>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2B656E">
      <w:pPr>
        <w:pStyle w:val="Heading3ms"/>
      </w:pPr>
      <w:bookmarkStart w:id="81" w:name="_Toc214267368"/>
      <w:r>
        <w:t> </w:t>
      </w:r>
      <w:r w:rsidR="00781048">
        <w:t>Why to make this file?</w:t>
      </w:r>
      <w:bookmarkEnd w:id="81"/>
    </w:p>
    <w:p w14:paraId="0E740D8C" w14:textId="17A5281E" w:rsidR="00BD7A6B" w:rsidRPr="00BD7A6B" w:rsidRDefault="00BD7A6B" w:rsidP="00BD7A6B">
      <w:pPr>
        <w:pStyle w:val="ParNormalms"/>
      </w:pPr>
      <w:r>
        <w:t>(…)</w:t>
      </w:r>
    </w:p>
    <w:p w14:paraId="7E182F52" w14:textId="665667C0" w:rsidR="00781048" w:rsidRPr="00781048" w:rsidRDefault="00901AB2" w:rsidP="002B656E">
      <w:pPr>
        <w:pStyle w:val="Heading3ms"/>
      </w:pPr>
      <w:bookmarkStart w:id="82" w:name="_Toc214267369"/>
      <w:r>
        <w:lastRenderedPageBreak/>
        <w:t> </w:t>
      </w:r>
      <w:r w:rsidR="00781048" w:rsidRPr="00781048">
        <w:t>How to make this f</w:t>
      </w:r>
      <w:r w:rsidR="00781048">
        <w:t>ile?</w:t>
      </w:r>
      <w:bookmarkEnd w:id="82"/>
    </w:p>
    <w:p w14:paraId="63707DA3" w14:textId="4A4CC46C" w:rsidR="00480081" w:rsidRPr="00272D41" w:rsidRDefault="00480081" w:rsidP="002B656E">
      <w:pPr>
        <w:pStyle w:val="Heading3ms"/>
        <w:rPr>
          <w:lang w:val="pl-PL"/>
        </w:rPr>
      </w:pPr>
      <w:bookmarkStart w:id="83" w:name="_Toc214267370"/>
      <w:r w:rsidRPr="00012CC1">
        <w:t> </w:t>
      </w:r>
      <w:r w:rsidRPr="00272D41">
        <w:rPr>
          <w:lang w:val="pl-PL"/>
        </w:rPr>
        <w:t>Jak wygląda klasyfikacja typów styli?</w:t>
      </w:r>
      <w:bookmarkEnd w:id="83"/>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89"/>
                          <a:stretch>
                            <a:fillRect/>
                          </a:stretch>
                        </pic:blipFill>
                        <pic:spPr>
                          <a:xfrm>
                            <a:off x="701749" y="0"/>
                            <a:ext cx="4739023" cy="4982210"/>
                          </a:xfrm>
                          <a:prstGeom prst="rect">
                            <a:avLst/>
                          </a:prstGeom>
                        </pic:spPr>
                      </pic:pic>
                    </wpc:wpc>
                  </a:graphicData>
                </a:graphic>
              </wp:inline>
            </w:drawing>
          </mc:Choice>
          <mc:Fallback>
            <w:pict>
              <v:group w14:anchorId="24B5346D"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0" o:title=""/>
                </v:shape>
                <w10:anchorlock/>
              </v:group>
            </w:pict>
          </mc:Fallback>
        </mc:AlternateContent>
      </w:r>
    </w:p>
    <w:p w14:paraId="662B9350" w14:textId="76DF54CA" w:rsidR="00480081" w:rsidRPr="000F2FA2" w:rsidRDefault="00480081" w:rsidP="002B656E">
      <w:pPr>
        <w:pStyle w:val="LegendPicturems"/>
        <w:rPr>
          <w:lang w:val="en-GB"/>
        </w:rPr>
      </w:pPr>
      <w:bookmarkStart w:id="84" w:name="_Toc86408627"/>
      <w:bookmarkStart w:id="85" w:name="_Toc120023467"/>
      <w:r w:rsidRPr="000F2FA2">
        <w:rPr>
          <w:lang w:val="en-GB"/>
        </w:rPr>
        <w:t>Rys. </w:t>
      </w:r>
      <w:r w:rsidRPr="00012CC1">
        <w:fldChar w:fldCharType="begin"/>
      </w:r>
      <w:r w:rsidRPr="000F2FA2">
        <w:rPr>
          <w:lang w:val="en-GB"/>
        </w:rPr>
        <w:instrText xml:space="preserve"> SEQ Rysunek \* ARABIC </w:instrText>
      </w:r>
      <w:r w:rsidRPr="00012CC1">
        <w:fldChar w:fldCharType="separate"/>
      </w:r>
      <w:r w:rsidR="005610B4">
        <w:rPr>
          <w:noProof/>
          <w:lang w:val="en-GB"/>
        </w:rPr>
        <w:t>1</w:t>
      </w:r>
      <w:r w:rsidRPr="00012CC1">
        <w:fldChar w:fldCharType="end"/>
      </w:r>
      <w:r w:rsidRPr="000F2FA2">
        <w:rPr>
          <w:lang w:val="en-GB"/>
        </w:rPr>
        <w:t>. Klasyfikacja typów styli.</w:t>
      </w:r>
      <w:bookmarkEnd w:id="84"/>
      <w:bookmarkEnd w:id="85"/>
      <w:r w:rsidRPr="000F2FA2">
        <w:rPr>
          <w:lang w:val="en-GB"/>
        </w:rPr>
        <w:t xml:space="preserve"> </w:t>
      </w:r>
      <w:r w:rsidRPr="000F2FA2">
        <w:rPr>
          <w:rStyle w:val="CharHiddenms"/>
          <w:lang w:val="en-GB"/>
        </w:rPr>
        <w:t>[source: MicrosoftWordTemplateConcept.excalidraw]</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7671DE">
      <w:pPr>
        <w:pStyle w:val="ParListIndent2ms"/>
        <w:numPr>
          <w:ilvl w:val="1"/>
          <w:numId w:val="16"/>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2B656E">
      <w:pPr>
        <w:pStyle w:val="Heading3ms"/>
      </w:pPr>
      <w:bookmarkStart w:id="86" w:name="_Toc214267371"/>
      <w:r w:rsidRPr="00012CC1">
        <w:t> </w:t>
      </w:r>
      <w:r w:rsidR="00ED2AB2">
        <w:t>Quirks of default styling "Set Defaults"</w:t>
      </w:r>
      <w:bookmarkEnd w:id="86"/>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1"/>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92"/>
                          <a:stretch>
                            <a:fillRect/>
                          </a:stretch>
                        </pic:blipFill>
                        <pic:spPr>
                          <a:xfrm>
                            <a:off x="2702243" y="0"/>
                            <a:ext cx="3623627" cy="4121150"/>
                          </a:xfrm>
                          <a:prstGeom prst="rect">
                            <a:avLst/>
                          </a:prstGeom>
                        </pic:spPr>
                      </pic:pic>
                    </wpc:wpc>
                  </a:graphicData>
                </a:graphic>
              </wp:inline>
            </w:drawing>
          </mc:Choice>
          <mc:Fallback>
            <w:pict>
              <v:group w14:anchorId="3E5F0F42"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0082b4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93"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94" o:title=""/>
                </v:shape>
                <w10:anchorlock/>
              </v:group>
            </w:pict>
          </mc:Fallback>
        </mc:AlternateContent>
      </w:r>
    </w:p>
    <w:p w14:paraId="2E4C0C5B" w14:textId="24AEA0C9" w:rsidR="009808AD" w:rsidRPr="00BB2976" w:rsidRDefault="009808AD" w:rsidP="002B656E">
      <w:pPr>
        <w:pStyle w:val="LegendPicturems"/>
      </w:pPr>
      <w:bookmarkStart w:id="87" w:name="_Ref204885205"/>
      <w:r>
        <w:t>Pic. </w:t>
      </w:r>
      <w:r>
        <w:fldChar w:fldCharType="begin"/>
      </w:r>
      <w:r>
        <w:instrText xml:space="preserve"> SEQ Pic. \* ARABIC </w:instrText>
      </w:r>
      <w:r>
        <w:fldChar w:fldCharType="separate"/>
      </w:r>
      <w:r w:rsidR="005610B4">
        <w:rPr>
          <w:noProof/>
        </w:rPr>
        <w:t>34</w:t>
      </w:r>
      <w:r>
        <w:fldChar w:fldCharType="end"/>
      </w:r>
      <w:bookmarkEnd w:id="87"/>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95"/>
                          <a:stretch>
                            <a:fillRect/>
                          </a:stretch>
                        </pic:blipFill>
                        <pic:spPr>
                          <a:xfrm>
                            <a:off x="1547446" y="0"/>
                            <a:ext cx="3282825" cy="3766185"/>
                          </a:xfrm>
                          <a:prstGeom prst="rect">
                            <a:avLst/>
                          </a:prstGeom>
                        </pic:spPr>
                      </pic:pic>
                    </wpc:wpc>
                  </a:graphicData>
                </a:graphic>
              </wp:inline>
            </w:drawing>
          </mc:Choice>
          <mc:Fallback>
            <w:pict>
              <v:group w14:anchorId="084CA0A6"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0082b4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96" o:title=""/>
                </v:shape>
                <w10:anchorlock/>
              </v:group>
            </w:pict>
          </mc:Fallback>
        </mc:AlternateContent>
      </w:r>
    </w:p>
    <w:p w14:paraId="50C06813" w14:textId="71F9C225" w:rsidR="009808AD" w:rsidRPr="00BB2976" w:rsidRDefault="009808AD" w:rsidP="002B656E">
      <w:pPr>
        <w:pStyle w:val="LegendPicturems"/>
      </w:pPr>
      <w:bookmarkStart w:id="88" w:name="_Ref205320646"/>
      <w:r>
        <w:t>Pic. </w:t>
      </w:r>
      <w:r>
        <w:fldChar w:fldCharType="begin"/>
      </w:r>
      <w:r>
        <w:instrText xml:space="preserve"> SEQ Pic. \* ARABIC </w:instrText>
      </w:r>
      <w:r>
        <w:fldChar w:fldCharType="separate"/>
      </w:r>
      <w:r w:rsidR="005610B4">
        <w:rPr>
          <w:noProof/>
        </w:rPr>
        <w:t>35</w:t>
      </w:r>
      <w:r>
        <w:fldChar w:fldCharType="end"/>
      </w:r>
      <w:bookmarkEnd w:id="88"/>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7A68D3">
      <w:pPr>
        <w:pStyle w:val="ParListIndent2ms"/>
        <w:numPr>
          <w:ilvl w:val="1"/>
          <w:numId w:val="38"/>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7A68D3">
      <w:pPr>
        <w:pStyle w:val="ParListIndent2ms"/>
        <w:numPr>
          <w:ilvl w:val="1"/>
          <w:numId w:val="38"/>
        </w:numPr>
      </w:pPr>
      <w:r>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2ED2B7B5" w:rsidR="00A0075E" w:rsidRDefault="00950A43" w:rsidP="007A68D3">
      <w:pPr>
        <w:pStyle w:val="ParListIndent2ms"/>
        <w:numPr>
          <w:ilvl w:val="1"/>
          <w:numId w:val="38"/>
        </w:numPr>
      </w:pPr>
      <w:r>
        <w:lastRenderedPageBreak/>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5610B4" w:rsidRPr="005610B4">
        <w:rPr>
          <w:color w:val="0082B4"/>
          <w:u w:val="single"/>
        </w:rPr>
        <w:t>Pic. 35</w:t>
      </w:r>
      <w:r w:rsidR="00D52C65" w:rsidRPr="00D52C65">
        <w:rPr>
          <w:color w:val="0082B4"/>
          <w:u w:val="single"/>
        </w:rPr>
        <w:fldChar w:fldCharType="end"/>
      </w:r>
      <w:r>
        <w:t>.</w:t>
      </w:r>
    </w:p>
    <w:p w14:paraId="51209108" w14:textId="64A102C2" w:rsidR="00950A43" w:rsidRDefault="00950A43" w:rsidP="007A68D3">
      <w:pPr>
        <w:pStyle w:val="ParListIndent2ms"/>
        <w:numPr>
          <w:ilvl w:val="1"/>
          <w:numId w:val="38"/>
        </w:numPr>
      </w:pPr>
      <w:r>
        <w:t> For newly created file, based on the recommended template (</w:t>
      </w:r>
      <w:r w:rsidRPr="00950A43">
        <w:rPr>
          <w:rStyle w:val="CharItalicms"/>
        </w:rPr>
        <w:t>vSP_ms_Styles.dotm</w:t>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5610B4" w:rsidRPr="005610B4">
        <w:rPr>
          <w:color w:val="0082B4"/>
          <w:u w:val="single"/>
        </w:rPr>
        <w:t>Pic. 35</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2B656E">
      <w:pPr>
        <w:pStyle w:val="Heading3ms"/>
      </w:pPr>
      <w:bookmarkStart w:id="89" w:name="_Toc214267372"/>
      <w:r>
        <w:t> </w:t>
      </w:r>
      <w:r w:rsidR="00C02F07">
        <w:t>Paragraph settings, line spacing</w:t>
      </w:r>
      <w:bookmarkEnd w:id="89"/>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97"/>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8A22D1"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0082b4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98"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418748E1" w:rsidR="00F0743C" w:rsidRPr="00BB2976" w:rsidRDefault="00F0743C" w:rsidP="002B656E">
      <w:pPr>
        <w:pStyle w:val="LegendPicturems"/>
      </w:pPr>
      <w:r>
        <w:t>Pic. </w:t>
      </w:r>
      <w:r>
        <w:fldChar w:fldCharType="begin"/>
      </w:r>
      <w:r>
        <w:instrText xml:space="preserve"> SEQ Pic. \* ARABIC </w:instrText>
      </w:r>
      <w:r>
        <w:fldChar w:fldCharType="separate"/>
      </w:r>
      <w:r w:rsidR="005610B4">
        <w:rPr>
          <w:noProof/>
        </w:rPr>
        <w:t>36</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7A68D3">
      <w:pPr>
        <w:pStyle w:val="ParListIndent2ms"/>
        <w:numPr>
          <w:ilvl w:val="1"/>
          <w:numId w:val="37"/>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7A68D3">
      <w:pPr>
        <w:pStyle w:val="ParListIndent2ms"/>
        <w:numPr>
          <w:ilvl w:val="1"/>
          <w:numId w:val="43"/>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2B656E">
      <w:pPr>
        <w:pStyle w:val="Heading3ms"/>
        <w:rPr>
          <w:lang w:val="pl-PL"/>
        </w:rPr>
      </w:pPr>
      <w:bookmarkStart w:id="90" w:name="_Toc214267373"/>
      <w:r w:rsidRPr="00E6330B">
        <w:t> </w:t>
      </w:r>
      <w:r w:rsidR="00480081" w:rsidRPr="00272D41">
        <w:rPr>
          <w:lang w:val="pl-PL"/>
        </w:rPr>
        <w:t>Jakie są najważniejsze skróty klawiaturowe związane z wykorzystaniem styli?</w:t>
      </w:r>
      <w:bookmarkEnd w:id="90"/>
    </w:p>
    <w:tbl>
      <w:tblPr>
        <w:tblStyle w:val="Tablems"/>
        <w:tblW w:w="5000" w:type="pct"/>
        <w:tblLook w:val="04A0" w:firstRow="1" w:lastRow="0" w:firstColumn="1" w:lastColumn="0" w:noHBand="0" w:noVBand="1"/>
      </w:tblPr>
      <w:tblGrid>
        <w:gridCol w:w="3250"/>
        <w:gridCol w:w="1519"/>
        <w:gridCol w:w="5211"/>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91" w:name="_Toc214267374"/>
      <w:r w:rsidRPr="00012CC1">
        <w:t> </w:t>
      </w:r>
      <w:r w:rsidRPr="00272D41">
        <w:rPr>
          <w:lang w:val="pl-PL"/>
        </w:rPr>
        <w:t>Jak usunąć zbędne style z szablonu?</w:t>
      </w:r>
      <w:bookmarkEnd w:id="91"/>
    </w:p>
    <w:p w14:paraId="2ECCD47D" w14:textId="77777777" w:rsidR="00480081" w:rsidRPr="00A63927" w:rsidRDefault="00480081" w:rsidP="00480081">
      <w:r w:rsidRPr="00A63927">
        <w:t>Posłużyć się „Organizatorem” styli. Menu „style ms” → „organizator styli”.</w:t>
      </w:r>
    </w:p>
    <w:p w14:paraId="03008DCA" w14:textId="77777777" w:rsidR="00480081" w:rsidRPr="00F042BE" w:rsidRDefault="00480081" w:rsidP="00480081">
      <w:pPr>
        <w:ind w:left="369" w:hanging="369"/>
      </w:pPr>
      <w:r w:rsidRPr="00F042BE">
        <w:t>Otwórz plik szablonu (DOTM).</w:t>
      </w:r>
    </w:p>
    <w:p w14:paraId="474C31B5" w14:textId="77777777" w:rsidR="00480081" w:rsidRPr="00F042BE" w:rsidRDefault="00480081" w:rsidP="00480081">
      <w:pPr>
        <w:ind w:left="369" w:hanging="369"/>
      </w:pPr>
      <w:r w:rsidRPr="00F042BE">
        <w:lastRenderedPageBreak/>
        <w:t>Kliknij w "organizator styli".</w:t>
      </w:r>
    </w:p>
    <w:p w14:paraId="511BD6DB" w14:textId="77777777" w:rsidR="00480081" w:rsidRPr="00012CC1" w:rsidRDefault="00480081" w:rsidP="00480081">
      <w:pPr>
        <w:ind w:left="369" w:hanging="369"/>
        <w:rPr>
          <w:lang w:val="en-US"/>
        </w:rPr>
      </w:pPr>
      <w:r w:rsidRPr="00A63927">
        <w:t xml:space="preserve">Ręcznie usuń zbędne style z pliku szablonu. </w:t>
      </w:r>
      <w:r w:rsidRPr="00012CC1">
        <w:rPr>
          <w:lang w:val="en-US"/>
        </w:rPr>
        <w:t>Przydałoby się makro.</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r w:rsidRPr="00012CC1">
        <w:rPr>
          <w:lang w:val="en-US"/>
        </w:rPr>
        <w:t>Normalny.</w:t>
      </w:r>
    </w:p>
    <w:p w14:paraId="1D18EAD5" w14:textId="77777777" w:rsidR="00480081" w:rsidRPr="00012CC1" w:rsidRDefault="00480081" w:rsidP="00480081">
      <w:pPr>
        <w:numPr>
          <w:ilvl w:val="1"/>
          <w:numId w:val="0"/>
        </w:numPr>
        <w:ind w:left="737" w:hanging="368"/>
        <w:rPr>
          <w:lang w:val="en-US"/>
        </w:rPr>
      </w:pPr>
      <w:r w:rsidRPr="00012CC1">
        <w:rPr>
          <w:lang w:val="en-US"/>
        </w:rPr>
        <w:t>Standardowy.</w:t>
      </w:r>
    </w:p>
    <w:p w14:paraId="5FF5AD5E" w14:textId="77777777" w:rsidR="00480081" w:rsidRPr="00272D41" w:rsidRDefault="00480081" w:rsidP="002B656E">
      <w:pPr>
        <w:pStyle w:val="Heading3ms"/>
        <w:rPr>
          <w:lang w:val="pl-PL"/>
        </w:rPr>
      </w:pPr>
      <w:bookmarkStart w:id="92" w:name="_Toc214267375"/>
      <w:r w:rsidRPr="00012CC1">
        <w:t> </w:t>
      </w:r>
      <w:r w:rsidRPr="00272D41">
        <w:rPr>
          <w:lang w:val="pl-PL"/>
        </w:rPr>
        <w:t>Czy do pliku DOCX da się dołączyć szablon bez automatycznego kopiowania styli?</w:t>
      </w:r>
      <w:bookmarkEnd w:id="92"/>
    </w:p>
    <w:p w14:paraId="6F08CDA1" w14:textId="77777777" w:rsidR="00480081" w:rsidRPr="00F042BE" w:rsidRDefault="00480081" w:rsidP="00480081">
      <w:r w:rsidRPr="00F042BE">
        <w:t>Tak, da się:</w:t>
      </w:r>
    </w:p>
    <w:p w14:paraId="3FC59B90" w14:textId="77777777" w:rsidR="00480081" w:rsidRPr="00A63927" w:rsidRDefault="00480081" w:rsidP="00480081">
      <w:pPr>
        <w:numPr>
          <w:ilvl w:val="1"/>
          <w:numId w:val="0"/>
        </w:numPr>
        <w:ind w:left="737" w:hanging="368"/>
      </w:pPr>
      <w:r w:rsidRPr="00A63927">
        <w:t>do przeniesienia styli posłużyć się „organizatorem” styli,</w:t>
      </w:r>
    </w:p>
    <w:p w14:paraId="1AEDC9BE" w14:textId="77777777" w:rsidR="00480081" w:rsidRPr="00A63927" w:rsidRDefault="00480081" w:rsidP="00480081">
      <w:pPr>
        <w:numPr>
          <w:ilvl w:val="1"/>
          <w:numId w:val="0"/>
        </w:numPr>
        <w:ind w:left="737" w:hanging="368"/>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B656E">
      <w:pPr>
        <w:pStyle w:val="Heading3ms"/>
        <w:rPr>
          <w:lang w:val="pl-PL"/>
        </w:rPr>
      </w:pPr>
      <w:bookmarkStart w:id="93" w:name="_Toc214267376"/>
      <w:r w:rsidRPr="00012CC1">
        <w:t> </w:t>
      </w:r>
      <w:r w:rsidRPr="00272D41">
        <w:rPr>
          <w:lang w:val="pl-PL"/>
        </w:rPr>
        <w:t>Dlaczego ktoś może chcieć to zrobić?</w:t>
      </w:r>
      <w:bookmarkEnd w:id="93"/>
    </w:p>
    <w:p w14:paraId="7D73C287" w14:textId="77777777" w:rsidR="00480081" w:rsidRPr="00A63927" w:rsidRDefault="00480081" w:rsidP="00480081">
      <w:pPr>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2B656E">
      <w:pPr>
        <w:pStyle w:val="Heading3ms"/>
        <w:rPr>
          <w:lang w:val="pl-PL"/>
        </w:rPr>
      </w:pPr>
      <w:bookmarkStart w:id="94" w:name="_Toc214267377"/>
      <w:r w:rsidRPr="00012CC1">
        <w:t> </w:t>
      </w:r>
      <w:r w:rsidRPr="00272D41">
        <w:rPr>
          <w:lang w:val="pl-PL"/>
        </w:rPr>
        <w:t>Jak sprawdzić, czy w dokumencie prawidłowo wykorzystane są style z szablonu?</w:t>
      </w:r>
      <w:bookmarkEnd w:id="94"/>
    </w:p>
    <w:p w14:paraId="159E2AF4" w14:textId="77777777" w:rsidR="00480081" w:rsidRPr="00A63927" w:rsidRDefault="00480081" w:rsidP="00480081">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z </w:t>
      </w:r>
      <w:bookmarkStart w:id="95" w:name="_Hlk160389651"/>
      <w:r w:rsidRPr="00A63927">
        <w:rPr>
          <w:b/>
          <w:bCs/>
        </w:rPr>
        <w:t>voestalpine Light</w:t>
      </w:r>
      <w:bookmarkEnd w:id="95"/>
      <w:r w:rsidRPr="00A63927">
        <w:t xml:space="preserve"> na jakąś radykalnie się różniącą, na przykład </w:t>
      </w:r>
      <w:r w:rsidRPr="00A63927">
        <w:rPr>
          <w:rFonts w:ascii="Agency FB" w:hAnsi="Agency FB"/>
          <w:b/>
          <w:bCs/>
        </w:rPr>
        <w:t>Agency FB</w:t>
      </w:r>
      <w:r w:rsidRPr="00A63927">
        <w:t xml:space="preserve">. Po przestawieniu czcionki na </w:t>
      </w:r>
      <w:r w:rsidRPr="00A63927">
        <w:rPr>
          <w:rFonts w:ascii="Agency FB" w:hAnsi="Agency FB"/>
          <w:b/>
          <w:bCs/>
        </w:rPr>
        <w:t>Agency FB</w:t>
      </w:r>
      <w:r w:rsidRPr="00A63927">
        <w:t xml:space="preserve"> wszędzie tam, gdzie pozostała czcionka </w:t>
      </w:r>
      <w:r w:rsidRPr="00A63927">
        <w:rPr>
          <w:b/>
          <w:bCs/>
        </w:rPr>
        <w:t>voestalpine Light</w:t>
      </w:r>
      <w:r w:rsidRPr="00A63927">
        <w:t xml:space="preserve"> coś jest nie tak i wymaga poprawienia. Po poprawieniu ponownie przestawiamy czcionkę w stylu na </w:t>
      </w:r>
      <w:r w:rsidRPr="00A63927">
        <w:rPr>
          <w:i/>
          <w:iCs/>
        </w:rPr>
        <w:t>Normalny ms</w:t>
      </w:r>
      <w:r w:rsidRPr="00A63927">
        <w:t xml:space="preserve"> na </w:t>
      </w:r>
      <w:r w:rsidRPr="00A63927">
        <w:rPr>
          <w:b/>
          <w:bCs/>
        </w:rPr>
        <w:t>voestalpine Light</w:t>
      </w:r>
      <w:r w:rsidRPr="00A63927">
        <w:t>.</w:t>
      </w:r>
    </w:p>
    <w:p w14:paraId="6FE27F72" w14:textId="77777777" w:rsidR="00480081" w:rsidRPr="00272D41" w:rsidRDefault="00480081" w:rsidP="002B656E">
      <w:pPr>
        <w:pStyle w:val="Heading3ms"/>
        <w:rPr>
          <w:lang w:val="pl-PL"/>
        </w:rPr>
      </w:pPr>
      <w:bookmarkStart w:id="96" w:name="_Toc160565919"/>
      <w:bookmarkStart w:id="97" w:name="_Toc214267378"/>
      <w:r w:rsidRPr="00012CC1">
        <w:t> </w:t>
      </w:r>
      <w:r w:rsidRPr="00272D41">
        <w:rPr>
          <w:lang w:val="pl-PL"/>
        </w:rPr>
        <w:t>Czy gdzieś można zobaczyć, jak wyglądają wszystkie style znajdujące się w szablonie?</w:t>
      </w:r>
      <w:bookmarkEnd w:id="96"/>
      <w:bookmarkEnd w:id="97"/>
    </w:p>
    <w:p w14:paraId="5F402A14" w14:textId="77777777" w:rsidR="00480081" w:rsidRPr="00A63927" w:rsidRDefault="00480081" w:rsidP="00480081">
      <w:pPr>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B656E">
      <w:pPr>
        <w:pStyle w:val="Heading3ms"/>
      </w:pPr>
      <w:bookmarkStart w:id="98" w:name="_Toc160565920"/>
      <w:bookmarkStart w:id="99" w:name="_Toc214267379"/>
      <w:r w:rsidRPr="00012CC1">
        <w:t> </w:t>
      </w:r>
      <w:r w:rsidRPr="00012CC1">
        <w:t>Projekt stylu „Normalny ms”</w:t>
      </w:r>
      <w:bookmarkEnd w:id="98"/>
      <w:bookmarkEnd w:id="99"/>
    </w:p>
    <w:p w14:paraId="4B964803" w14:textId="77777777" w:rsidR="00480081" w:rsidRPr="00A63927" w:rsidRDefault="00480081" w:rsidP="00480081">
      <w:pPr>
        <w:rPr>
          <w:lang w:eastAsia="pl-PL"/>
        </w:rPr>
      </w:pPr>
      <w:r w:rsidRPr="00A63927">
        <w:rPr>
          <w:lang w:eastAsia="pl-PL"/>
        </w:rPr>
        <w:t xml:space="preserve">Największy wpływ na wygląd dokumentacji ma styl „Normalny ms”. </w:t>
      </w:r>
    </w:p>
    <w:p w14:paraId="5F55693D" w14:textId="6EDC6C72" w:rsidR="00480081" w:rsidRPr="00012CC1" w:rsidRDefault="00480081" w:rsidP="00480081">
      <w:pPr>
        <w:rPr>
          <w:lang w:val="en-US" w:eastAsia="pl-PL"/>
        </w:rPr>
      </w:pPr>
      <w:r w:rsidRPr="00012CC1">
        <w:rPr>
          <w:lang w:val="en-US" w:eastAsia="pl-PL"/>
        </w:rPr>
        <w:t xml:space="preserve">Wymagania zewnętrzne: </w:t>
      </w:r>
      <w:hyperlink r:id="rId101" w:history="1">
        <w:r w:rsidRPr="00012CC1">
          <w:rPr>
            <w:lang w:val="en-US"/>
          </w:rPr>
          <w:t>Web Content Accessibility Guidelines (WCAG)</w:t>
        </w:r>
      </w:hyperlink>
      <w:r w:rsidRPr="00012CC1">
        <w:rPr>
          <w:lang w:val="en-US" w:eastAsia="pl-PL"/>
        </w:rPr>
        <w:t>.</w:t>
      </w:r>
    </w:p>
    <w:p w14:paraId="6AB3344E" w14:textId="77777777" w:rsidR="00480081" w:rsidRPr="00A63927" w:rsidRDefault="00480081" w:rsidP="00480081">
      <w:pPr>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480081">
      <w:pPr>
        <w:rPr>
          <w:lang w:eastAsia="pl-PL"/>
        </w:rPr>
      </w:pPr>
      <w:r w:rsidRPr="00A63927">
        <w:rPr>
          <w:lang w:eastAsia="pl-PL"/>
        </w:rPr>
        <w:t>Typ stylu: akapit.</w:t>
      </w:r>
    </w:p>
    <w:p w14:paraId="7BDB949D" w14:textId="77777777" w:rsidR="00480081" w:rsidRPr="00A63927" w:rsidRDefault="00480081" w:rsidP="00480081">
      <w:pPr>
        <w:rPr>
          <w:lang w:eastAsia="pl-PL"/>
        </w:rPr>
      </w:pPr>
      <w:r w:rsidRPr="00A63927">
        <w:rPr>
          <w:lang w:eastAsia="pl-PL"/>
        </w:rPr>
        <w:t>Na tym stylu są oparte wszystkie pozostałe style "ms".</w:t>
      </w:r>
    </w:p>
    <w:p w14:paraId="31E14971" w14:textId="77777777" w:rsidR="00480081" w:rsidRPr="00012CC1" w:rsidRDefault="00480081" w:rsidP="002B656E">
      <w:pPr>
        <w:pStyle w:val="Heading3ms"/>
      </w:pPr>
      <w:bookmarkStart w:id="100" w:name="_Toc214267380"/>
      <w:r w:rsidRPr="00012CC1">
        <w:lastRenderedPageBreak/>
        <w:t> </w:t>
      </w:r>
      <w:r w:rsidRPr="00012CC1">
        <w:t>Style nagłówków</w:t>
      </w:r>
      <w:bookmarkEnd w:id="100"/>
    </w:p>
    <w:p w14:paraId="2ACB3803" w14:textId="75EFDAD8" w:rsidR="00480081" w:rsidRPr="00A63927" w:rsidRDefault="00480081" w:rsidP="00480081">
      <w:r w:rsidRPr="00D45F9A">
        <w:t>Tab. </w:t>
      </w:r>
      <w:r w:rsidRPr="00012CC1">
        <w:rPr>
          <w:lang w:val="en-US"/>
        </w:rPr>
        <w:fldChar w:fldCharType="begin"/>
      </w:r>
      <w:bookmarkStart w:id="101" w:name="ms_picture_2"/>
      <w:r w:rsidRPr="00D45F9A">
        <w:instrText xml:space="preserve"> SEQ Tabela \* ARABIC </w:instrText>
      </w:r>
      <w:bookmarkEnd w:id="101"/>
      <w:r w:rsidRPr="00012CC1">
        <w:rPr>
          <w:lang w:val="en-US"/>
        </w:rPr>
        <w:fldChar w:fldCharType="separate"/>
      </w:r>
      <w:r w:rsidR="005610B4">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2B656E">
      <w:pPr>
        <w:pStyle w:val="Heading3ms"/>
      </w:pPr>
      <w:bookmarkStart w:id="102" w:name="_Toc214267381"/>
      <w:r w:rsidRPr="00012CC1">
        <w:t> </w:t>
      </w:r>
      <w:r w:rsidRPr="00012CC1">
        <w:t>Jak projektować style?</w:t>
      </w:r>
      <w:bookmarkEnd w:id="102"/>
    </w:p>
    <w:p w14:paraId="3D7AC168" w14:textId="77777777" w:rsidR="00480081" w:rsidRPr="00F042BE" w:rsidRDefault="00480081" w:rsidP="00480081">
      <w:pPr>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77777777" w:rsidR="00480081" w:rsidRPr="00A63927" w:rsidRDefault="00480081" w:rsidP="00480081">
      <w:pPr>
        <w:numPr>
          <w:ilvl w:val="1"/>
          <w:numId w:val="0"/>
        </w:numPr>
        <w:ind w:left="737" w:hanging="368"/>
      </w:pPr>
      <w:r w:rsidRPr="00A63927">
        <w:t>Treść jest przeznaczona przede wszystkim do czytania na ekranie urządzeń elektronicznych. W konsekwencji tekst nie jest justowany do obu krawędzi tekstu na stronie, lecz jest wyrównany do lewej krawędzi tekstu na stronie.</w:t>
      </w:r>
    </w:p>
    <w:p w14:paraId="13A60C5B" w14:textId="77777777" w:rsidR="00480081" w:rsidRPr="00F042BE" w:rsidRDefault="00480081" w:rsidP="00480081">
      <w:pPr>
        <w:numPr>
          <w:ilvl w:val="1"/>
          <w:numId w:val="0"/>
        </w:numPr>
        <w:ind w:left="737" w:hanging="368"/>
      </w:pPr>
      <w:r w:rsidRPr="00A63927">
        <w:t xml:space="preserve">Treść jest możliwie gęsto upakowana na stronie. To wymaganie pochodzi z dawnych czasów. </w:t>
      </w:r>
      <w:r w:rsidRPr="00F042BE">
        <w:t>Celem było wyróżnienie / odróżnienie naszej dokumentacji od konkurencji.</w:t>
      </w:r>
    </w:p>
    <w:p w14:paraId="6434C4E4" w14:textId="77777777" w:rsidR="00480081" w:rsidRPr="00A63927" w:rsidRDefault="00480081" w:rsidP="00480081">
      <w:pPr>
        <w:numPr>
          <w:ilvl w:val="1"/>
          <w:numId w:val="0"/>
        </w:numPr>
        <w:ind w:left="737" w:hanging="368"/>
      </w:pPr>
      <w:r w:rsidRPr="00A63927">
        <w:t>Minimalne marginesy, by zwiększyć upakowanie treści na stronie.</w:t>
      </w:r>
    </w:p>
    <w:p w14:paraId="577243C1" w14:textId="77777777" w:rsidR="00480081" w:rsidRPr="00A63927" w:rsidRDefault="00480081" w:rsidP="00480081">
      <w:r w:rsidRPr="00A63927">
        <w:t>Microsoft Word wymusza dodatkowe, specyficzne zasady tworzenia styli:</w:t>
      </w:r>
    </w:p>
    <w:p w14:paraId="559E36A7" w14:textId="0E7446C2" w:rsidR="00480081" w:rsidRPr="00012CC1" w:rsidRDefault="00974998" w:rsidP="007A68D3">
      <w:pPr>
        <w:pStyle w:val="ParListIndent2ms"/>
        <w:numPr>
          <w:ilvl w:val="1"/>
          <w:numId w:val="42"/>
        </w:numPr>
      </w:pPr>
      <w:r>
        <w:t> </w:t>
      </w:r>
      <w:r w:rsidR="00480081" w:rsidRPr="00012CC1">
        <w:t>Jak najmniej pustych paragrafów (¶).</w:t>
      </w:r>
    </w:p>
    <w:p w14:paraId="31A381F4" w14:textId="1DCB2797" w:rsidR="00480081" w:rsidRPr="00F04707" w:rsidRDefault="00974998" w:rsidP="007A68D3">
      <w:pPr>
        <w:pStyle w:val="ParListIndent2ms"/>
        <w:numPr>
          <w:ilvl w:val="1"/>
          <w:numId w:val="42"/>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480081">
      <w:pPr>
        <w:rPr>
          <w:lang w:val="en-US"/>
        </w:rPr>
      </w:pPr>
      <w:r w:rsidRPr="00A63927">
        <w:t xml:space="preserve">Podobnie specyficzne zasady wymusza tworzenie dokumentów technicznych. </w:t>
      </w:r>
      <w:r w:rsidRPr="00012CC1">
        <w:rPr>
          <w:lang w:val="en-US"/>
        </w:rPr>
        <w:t>Itd. Itp.</w:t>
      </w:r>
    </w:p>
    <w:p w14:paraId="413DE1EA" w14:textId="77777777" w:rsidR="00480081" w:rsidRPr="00012CC1" w:rsidRDefault="00480081" w:rsidP="00480081">
      <w:pPr>
        <w:rPr>
          <w:lang w:val="en-US"/>
        </w:rPr>
      </w:pPr>
      <w:r w:rsidRPr="00012CC1">
        <w:rPr>
          <w:lang w:val="en-US"/>
        </w:rPr>
        <w:t>Zasady, które przyjęto:</w:t>
      </w:r>
    </w:p>
    <w:p w14:paraId="7E10AD77" w14:textId="77777777" w:rsidR="00480081" w:rsidRPr="00012CC1" w:rsidRDefault="00480081" w:rsidP="00480081">
      <w:pPr>
        <w:rPr>
          <w:lang w:val="en-US"/>
        </w:rPr>
      </w:pPr>
      <w:r w:rsidRPr="00012CC1">
        <w:rPr>
          <w:lang w:val="en-US"/>
        </w:rPr>
        <w:t>(…)</w:t>
      </w:r>
    </w:p>
    <w:p w14:paraId="3590C696" w14:textId="7C2F4032" w:rsidR="006942A2" w:rsidRPr="00012CC1" w:rsidRDefault="00142ABA" w:rsidP="002B656E">
      <w:pPr>
        <w:pStyle w:val="Heading2ms"/>
      </w:pPr>
      <w:bookmarkStart w:id="103" w:name="_Toc214267382"/>
      <w:r w:rsidRPr="00012CC1">
        <w:t> </w:t>
      </w:r>
      <w:r w:rsidR="006942A2" w:rsidRPr="00012CC1">
        <w:t>Makra (vSP_Macros.dotm)</w:t>
      </w:r>
      <w:bookmarkEnd w:id="103"/>
    </w:p>
    <w:p w14:paraId="5E915BF3" w14:textId="3BBEB095" w:rsidR="006942A2" w:rsidRPr="00272D41" w:rsidRDefault="00142ABA" w:rsidP="007671DE">
      <w:pPr>
        <w:pStyle w:val="ParListIndent2ms"/>
        <w:numPr>
          <w:ilvl w:val="1"/>
          <w:numId w:val="9"/>
        </w:numPr>
        <w:rPr>
          <w:lang w:val="pl-PL"/>
        </w:rPr>
      </w:pPr>
      <w:r w:rsidRPr="00012CC1">
        <w:t> </w:t>
      </w:r>
      <w:r w:rsidR="006942A2" w:rsidRPr="00272D41">
        <w:rPr>
          <w:lang w:val="pl-PL"/>
        </w:rPr>
        <w:t>Przygotować czysty plik Normal.dotm.</w:t>
      </w:r>
    </w:p>
    <w:p w14:paraId="53919C25" w14:textId="1D8905B2" w:rsidR="00635BC0" w:rsidRPr="00012CC1" w:rsidRDefault="00142ABA" w:rsidP="007A68D3">
      <w:pPr>
        <w:pStyle w:val="ParListIndent3ms"/>
        <w:numPr>
          <w:ilvl w:val="2"/>
          <w:numId w:val="29"/>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User templates</w:t>
      </w:r>
      <w:r w:rsidR="00635BC0" w:rsidRPr="00A63927">
        <w:rPr>
          <w:lang w:val="pl-PL"/>
        </w:rPr>
        <w:t xml:space="preserve">. </w:t>
      </w:r>
      <w:r w:rsidR="00635BC0" w:rsidRPr="00A63927">
        <w:rPr>
          <w:lang w:val="pl-PL"/>
        </w:rPr>
        <w:br/>
      </w:r>
      <w:r w:rsidR="00635BC0" w:rsidRPr="00012CC1">
        <w:t xml:space="preserve">Domyślnie jest to folder </w:t>
      </w:r>
      <w:r w:rsidR="00635BC0" w:rsidRPr="00012CC1">
        <w:rPr>
          <w:rStyle w:val="CharItalicms"/>
        </w:rPr>
        <w:t>c:\Users\</w:t>
      </w:r>
      <w:bookmarkStart w:id="104" w:name="_Hlk203465023"/>
      <w:r w:rsidR="00635BC0" w:rsidRPr="00012CC1">
        <w:rPr>
          <w:rStyle w:val="CharItalicms"/>
        </w:rPr>
        <w:t>&lt;NazwaUzytkownika&gt;</w:t>
      </w:r>
      <w:bookmarkEnd w:id="104"/>
      <w:r w:rsidR="00635BC0" w:rsidRPr="00012CC1">
        <w:rPr>
          <w:rStyle w:val="CharItalicms"/>
        </w:rPr>
        <w:t>\AppData\Roaming\Microsoft\Templates\</w:t>
      </w:r>
      <w:r w:rsidR="00635BC0" w:rsidRPr="00012CC1">
        <w:t xml:space="preserve">. </w:t>
      </w:r>
    </w:p>
    <w:p w14:paraId="552581E8" w14:textId="2CAC2EAB" w:rsidR="00635BC0" w:rsidRPr="00012CC1" w:rsidRDefault="00142ABA" w:rsidP="007A68D3">
      <w:pPr>
        <w:pStyle w:val="ParListIndent3ms"/>
        <w:numPr>
          <w:ilvl w:val="2"/>
          <w:numId w:val="29"/>
        </w:numPr>
      </w:pPr>
      <w:r w:rsidRPr="00012CC1">
        <w:t> </w:t>
      </w:r>
      <w:r w:rsidR="00635BC0" w:rsidRPr="00012CC1">
        <w:t>Przejść do tego folderu.</w:t>
      </w:r>
    </w:p>
    <w:p w14:paraId="5BB6F3E1" w14:textId="64872804" w:rsidR="00635BC0" w:rsidRPr="00272D41" w:rsidRDefault="00142ABA" w:rsidP="007A68D3">
      <w:pPr>
        <w:pStyle w:val="ParListIndent3ms"/>
        <w:numPr>
          <w:ilvl w:val="2"/>
          <w:numId w:val="29"/>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7A68D3">
      <w:pPr>
        <w:pStyle w:val="ParListIndent3ms"/>
        <w:numPr>
          <w:ilvl w:val="2"/>
          <w:numId w:val="29"/>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r w:rsidR="00635BC0" w:rsidRPr="00A63927">
        <w:rPr>
          <w:rStyle w:val="CharItalicms"/>
          <w:lang w:val="pl-PL"/>
        </w:rPr>
        <w:t>Normal.old</w:t>
      </w:r>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7A68D3">
      <w:pPr>
        <w:pStyle w:val="ParListIndent3ms"/>
        <w:numPr>
          <w:ilvl w:val="2"/>
          <w:numId w:val="29"/>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User templates</w:t>
      </w:r>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7A68D3">
      <w:pPr>
        <w:pStyle w:val="ParListIndent2ms"/>
        <w:numPr>
          <w:ilvl w:val="1"/>
          <w:numId w:val="29"/>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7A68D3">
      <w:pPr>
        <w:pStyle w:val="ParListIndent2ms"/>
        <w:numPr>
          <w:ilvl w:val="1"/>
          <w:numId w:val="29"/>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7A68D3">
      <w:pPr>
        <w:pStyle w:val="ParListIndent2ms"/>
        <w:numPr>
          <w:ilvl w:val="1"/>
          <w:numId w:val="29"/>
        </w:numPr>
      </w:pPr>
      <w:r w:rsidRPr="00012CC1">
        <w:t> </w:t>
      </w:r>
      <w:r w:rsidR="00635BC0" w:rsidRPr="00012CC1">
        <w:t>Zamknąć Microsoft Word.</w:t>
      </w:r>
    </w:p>
    <w:p w14:paraId="5F60EDCB" w14:textId="2CC1DAAE" w:rsidR="00635BC0" w:rsidRPr="00012CC1" w:rsidRDefault="00142ABA" w:rsidP="007A68D3">
      <w:pPr>
        <w:pStyle w:val="ParListIndent2ms"/>
        <w:numPr>
          <w:ilvl w:val="1"/>
          <w:numId w:val="29"/>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7A68D3">
      <w:pPr>
        <w:pStyle w:val="ParListIndent2ms"/>
        <w:numPr>
          <w:ilvl w:val="1"/>
          <w:numId w:val="29"/>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24D8064E" w:rsidR="00635BC0" w:rsidRPr="00272D41" w:rsidRDefault="00142ABA" w:rsidP="007A68D3">
      <w:pPr>
        <w:pStyle w:val="ParListIndent2ms"/>
        <w:numPr>
          <w:ilvl w:val="1"/>
          <w:numId w:val="29"/>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r w:rsidR="00635BC0" w:rsidRPr="00A63927">
        <w:rPr>
          <w:rStyle w:val="CharItalicms"/>
          <w:lang w:val="pl-PL"/>
        </w:rPr>
        <w:t>vSP_Macros.dot</w:t>
      </w:r>
      <w:r w:rsidR="009D30A2" w:rsidRPr="00A63927">
        <w:rPr>
          <w:rStyle w:val="CharItalicms"/>
          <w:lang w:val="pl-PL"/>
        </w:rPr>
        <w:t>m</w:t>
      </w:r>
      <w:r w:rsidR="009D30A2" w:rsidRPr="00272D41">
        <w:rPr>
          <w:lang w:val="pl-PL"/>
        </w:rPr>
        <w:t>.</w:t>
      </w:r>
    </w:p>
    <w:p w14:paraId="315A0A29" w14:textId="0E76AB37" w:rsidR="00142ABA" w:rsidRPr="00272D41" w:rsidRDefault="00142ABA" w:rsidP="007A68D3">
      <w:pPr>
        <w:pStyle w:val="ParListIndent2ms"/>
        <w:numPr>
          <w:ilvl w:val="1"/>
          <w:numId w:val="29"/>
        </w:numPr>
        <w:rPr>
          <w:lang w:val="pl-PL"/>
        </w:rPr>
      </w:pPr>
      <w:r w:rsidRPr="00272D41">
        <w:rPr>
          <w:lang w:val="pl-PL"/>
        </w:rPr>
        <w:lastRenderedPageBreak/>
        <w:t> Otworzyć plik vSP_Macros.dotm. Otworzyć menadżer kodu VBA (Alt + F11).</w:t>
      </w:r>
    </w:p>
    <w:p w14:paraId="6F576475" w14:textId="0A66C1D3" w:rsidR="00142ABA" w:rsidRPr="00272D41" w:rsidRDefault="00142ABA" w:rsidP="007A68D3">
      <w:pPr>
        <w:pStyle w:val="ParListIndent2ms"/>
        <w:numPr>
          <w:ilvl w:val="1"/>
          <w:numId w:val="29"/>
        </w:numPr>
        <w:rPr>
          <w:lang w:val="pl-PL"/>
        </w:rPr>
      </w:pPr>
      <w:r w:rsidRPr="00272D41">
        <w:rPr>
          <w:lang w:val="pl-PL"/>
        </w:rPr>
        <w:t xml:space="preserve"> Zaimportować moduły z kodem z repozytorium </w:t>
      </w:r>
      <w:hyperlink r:id="rId102"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2B656E">
      <w:pPr>
        <w:pStyle w:val="Heading3ms"/>
        <w:rPr>
          <w:lang w:val="pl-PL"/>
        </w:rPr>
      </w:pPr>
      <w:bookmarkStart w:id="105" w:name="_Toc214267383"/>
      <w:r w:rsidRPr="00012CC1">
        <w:t> </w:t>
      </w:r>
      <w:r w:rsidRPr="00272D41">
        <w:rPr>
          <w:lang w:val="pl-PL"/>
        </w:rPr>
        <w:t>Jak sprawdzić, czy kod makr daje się skompilować</w:t>
      </w:r>
      <w:bookmarkEnd w:id="105"/>
    </w:p>
    <w:p w14:paraId="43095EA1" w14:textId="77777777" w:rsidR="00FB3271" w:rsidRPr="00012CC1" w:rsidRDefault="00FB3271" w:rsidP="002B656E">
      <w:pPr>
        <w:pStyle w:val="ParNormalms"/>
      </w:pPr>
      <w:r w:rsidRPr="00012CC1">
        <w:t xml:space="preserve">Microsoft Visual Basic for Applications - vSP_ms_Macros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9D6F97">
      <w:pPr>
        <w:pStyle w:val="Heading3ms"/>
        <w:rPr>
          <w:lang w:val="pl-PL"/>
        </w:rPr>
      </w:pPr>
      <w:bookmarkStart w:id="106" w:name="_Toc214267384"/>
      <w:r>
        <w:rPr>
          <w:lang w:val="pl-PL"/>
        </w:rPr>
        <w:t> </w:t>
      </w:r>
      <w:bookmarkEnd w:id="106"/>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AE14C7">
      <w:pPr>
        <w:pStyle w:val="Heading3ms"/>
      </w:pPr>
      <w:bookmarkStart w:id="107" w:name="_Toc214267385"/>
      <w:r>
        <w:rPr>
          <w:lang w:val="pl-PL"/>
        </w:rPr>
        <w:t> </w:t>
      </w:r>
      <w:r w:rsidR="00AE14C7">
        <w:t>Printing options</w:t>
      </w:r>
      <w:bookmarkEnd w:id="107"/>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03"/>
                          <a:stretch>
                            <a:fillRect/>
                          </a:stretch>
                        </pic:blipFill>
                        <pic:spPr>
                          <a:xfrm>
                            <a:off x="1314319" y="0"/>
                            <a:ext cx="3514286" cy="2571429"/>
                          </a:xfrm>
                          <a:prstGeom prst="rect">
                            <a:avLst/>
                          </a:prstGeom>
                        </pic:spPr>
                      </pic:pic>
                    </wpc:wpc>
                  </a:graphicData>
                </a:graphic>
              </wp:inline>
            </w:drawing>
          </mc:Choice>
          <mc:Fallback>
            <w:pict>
              <v:group w14:anchorId="781C23FC"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0082b4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04" o:title=""/>
                </v:shape>
                <w10:anchorlock/>
              </v:group>
            </w:pict>
          </mc:Fallback>
        </mc:AlternateContent>
      </w:r>
    </w:p>
    <w:p w14:paraId="134BA9AF" w14:textId="5FEA02A7" w:rsidR="00C420BA" w:rsidRPr="00BB2976" w:rsidRDefault="00C420BA" w:rsidP="00770A37">
      <w:pPr>
        <w:pStyle w:val="LegendPicturems"/>
      </w:pPr>
      <w:r>
        <w:t>Pic. </w:t>
      </w:r>
      <w:r>
        <w:fldChar w:fldCharType="begin"/>
      </w:r>
      <w:r>
        <w:instrText xml:space="preserve"> SEQ Pic. \* ARABIC </w:instrText>
      </w:r>
      <w:r>
        <w:fldChar w:fldCharType="separate"/>
      </w:r>
      <w:r w:rsidR="005610B4">
        <w:rPr>
          <w:noProof/>
        </w:rPr>
        <w:t>37</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05"/>
                          <a:stretch>
                            <a:fillRect/>
                          </a:stretch>
                        </pic:blipFill>
                        <pic:spPr>
                          <a:xfrm>
                            <a:off x="0" y="0"/>
                            <a:ext cx="3995112" cy="2928620"/>
                          </a:xfrm>
                          <a:prstGeom prst="rect">
                            <a:avLst/>
                          </a:prstGeom>
                        </pic:spPr>
                      </pic:pic>
                    </wpc:wpc>
                  </a:graphicData>
                </a:graphic>
              </wp:inline>
            </w:drawing>
          </mc:Choice>
          <mc:Fallback>
            <w:pict>
              <v:group w14:anchorId="23EC5FB1"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0082b4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06" o:title=""/>
                </v:shape>
                <w10:anchorlock/>
              </v:group>
            </w:pict>
          </mc:Fallback>
        </mc:AlternateContent>
      </w:r>
    </w:p>
    <w:p w14:paraId="7EBA10B8" w14:textId="1A403BF5" w:rsidR="005F72FA" w:rsidRPr="00BB2976" w:rsidRDefault="005F72FA" w:rsidP="00770A37">
      <w:pPr>
        <w:pStyle w:val="LegendPicturems"/>
      </w:pPr>
      <w:r>
        <w:t>Pic. </w:t>
      </w:r>
      <w:r>
        <w:fldChar w:fldCharType="begin"/>
      </w:r>
      <w:r>
        <w:instrText xml:space="preserve"> SEQ Pic. \* ARABIC </w:instrText>
      </w:r>
      <w:r>
        <w:fldChar w:fldCharType="separate"/>
      </w:r>
      <w:r w:rsidR="005610B4">
        <w:rPr>
          <w:noProof/>
        </w:rPr>
        <w:t>38</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0D4A9365" w:rsidR="00142ABA" w:rsidRDefault="00956EF7" w:rsidP="002B656E">
      <w:pPr>
        <w:pStyle w:val="Heading2ms"/>
      </w:pPr>
      <w:bookmarkStart w:id="108" w:name="_Ref204695319"/>
      <w:bookmarkStart w:id="109" w:name="_Toc214267386"/>
      <w:r>
        <w:t> </w:t>
      </w:r>
      <w:r w:rsidR="00645B1A" w:rsidRPr="00012CC1">
        <w:t>Fonts</w:t>
      </w:r>
      <w:bookmarkEnd w:id="108"/>
      <w:bookmarkEnd w:id="109"/>
    </w:p>
    <w:p w14:paraId="4A005DF2" w14:textId="64B249D3" w:rsidR="0087275F" w:rsidRPr="00184114" w:rsidRDefault="00184114" w:rsidP="00716FC6">
      <w:pPr>
        <w:pStyle w:val="Heading3ms"/>
      </w:pPr>
      <w:bookmarkStart w:id="110" w:name="_Toc214267387"/>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10"/>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774EF0">
      <w:pPr>
        <w:pStyle w:val="Heading3ms"/>
      </w:pPr>
      <w:bookmarkStart w:id="111" w:name="_Toc214267388"/>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11"/>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07"/>
                          <a:stretch>
                            <a:fillRect/>
                          </a:stretch>
                        </pic:blipFill>
                        <pic:spPr>
                          <a:xfrm>
                            <a:off x="943929" y="0"/>
                            <a:ext cx="4467849" cy="2610214"/>
                          </a:xfrm>
                          <a:prstGeom prst="rect">
                            <a:avLst/>
                          </a:prstGeom>
                        </pic:spPr>
                      </pic:pic>
                    </wpc:wpc>
                  </a:graphicData>
                </a:graphic>
              </wp:inline>
            </w:drawing>
          </mc:Choice>
          <mc:Fallback>
            <w:pict>
              <v:group w14:anchorId="0568D5D8"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0082b4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08" o:title=""/>
                </v:shape>
                <w10:anchorlock/>
              </v:group>
            </w:pict>
          </mc:Fallback>
        </mc:AlternateContent>
      </w:r>
    </w:p>
    <w:p w14:paraId="7AA7C29B" w14:textId="4C3F3C63" w:rsidR="00840E6C" w:rsidRPr="00BB2976" w:rsidRDefault="00840E6C" w:rsidP="00770A37">
      <w:pPr>
        <w:pStyle w:val="LegendPicturems"/>
      </w:pPr>
      <w:r>
        <w:t>Pic. </w:t>
      </w:r>
      <w:r>
        <w:fldChar w:fldCharType="begin"/>
      </w:r>
      <w:r>
        <w:instrText xml:space="preserve"> SEQ Pic. \* ARABIC </w:instrText>
      </w:r>
      <w:r>
        <w:fldChar w:fldCharType="separate"/>
      </w:r>
      <w:r w:rsidR="005610B4">
        <w:rPr>
          <w:noProof/>
        </w:rPr>
        <w:t>39</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692CF5">
      <w:pPr>
        <w:pStyle w:val="Heading3ms"/>
      </w:pPr>
      <w:bookmarkStart w:id="112" w:name="_Toc214267389"/>
      <w:r w:rsidRPr="00184114">
        <w:t> </w:t>
      </w:r>
      <w:r w:rsidR="00692CF5" w:rsidRPr="00184114">
        <w:t xml:space="preserve">How to embed </w:t>
      </w:r>
      <w:r w:rsidR="005B0A05" w:rsidRPr="00184114">
        <w:t>fonts within your document?</w:t>
      </w:r>
      <w:bookmarkEnd w:id="112"/>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09"/>
                          <a:stretch>
                            <a:fillRect/>
                          </a:stretch>
                        </pic:blipFill>
                        <pic:spPr>
                          <a:xfrm>
                            <a:off x="480942" y="0"/>
                            <a:ext cx="5220429" cy="838317"/>
                          </a:xfrm>
                          <a:prstGeom prst="rect">
                            <a:avLst/>
                          </a:prstGeom>
                        </pic:spPr>
                      </pic:pic>
                    </wpc:wpc>
                  </a:graphicData>
                </a:graphic>
              </wp:inline>
            </w:drawing>
          </mc:Choice>
          <mc:Fallback>
            <w:pict>
              <v:group w14:anchorId="2E16F0D6"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0082b4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0" o:title=""/>
                </v:shape>
                <w10:anchorlock/>
              </v:group>
            </w:pict>
          </mc:Fallback>
        </mc:AlternateContent>
      </w:r>
    </w:p>
    <w:p w14:paraId="46D4BE68" w14:textId="75399C75" w:rsidR="00B8126D" w:rsidRPr="00BB2976" w:rsidRDefault="00B8126D" w:rsidP="00770A37">
      <w:pPr>
        <w:pStyle w:val="LegendPicturems"/>
      </w:pPr>
      <w:bookmarkStart w:id="113" w:name="_Ref191319227"/>
      <w:bookmarkStart w:id="114" w:name="_Toc160984589"/>
      <w:bookmarkStart w:id="115" w:name="_Toc189140755"/>
      <w:bookmarkStart w:id="116" w:name="_Ref191717146"/>
      <w:r>
        <w:t>Pic. </w:t>
      </w:r>
      <w:r>
        <w:fldChar w:fldCharType="begin"/>
      </w:r>
      <w:r>
        <w:instrText xml:space="preserve"> SEQ Pic. \* ARABIC </w:instrText>
      </w:r>
      <w:r>
        <w:fldChar w:fldCharType="separate"/>
      </w:r>
      <w:r w:rsidR="005610B4">
        <w:rPr>
          <w:noProof/>
        </w:rPr>
        <w:t>40</w:t>
      </w:r>
      <w:r>
        <w:fldChar w:fldCharType="end"/>
      </w:r>
      <w:bookmarkEnd w:id="113"/>
      <w:r>
        <w:t xml:space="preserve">. </w:t>
      </w:r>
      <w:bookmarkStart w:id="117" w:name="_Ref191319271"/>
      <w:r w:rsidRPr="00BB2976">
        <w:t>E</w:t>
      </w:r>
      <w:r w:rsidR="00560212">
        <w:t xml:space="preserve">mbed fonts </w:t>
      </w:r>
      <w:r w:rsidR="00591A66">
        <w:t>in the file</w:t>
      </w:r>
      <w:r w:rsidRPr="00BB2976">
        <w:t>.</w:t>
      </w:r>
      <w:bookmarkEnd w:id="114"/>
      <w:bookmarkEnd w:id="115"/>
      <w:bookmarkEnd w:id="116"/>
      <w:bookmarkEnd w:id="117"/>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1D3C7D">
      <w:pPr>
        <w:pStyle w:val="Heading3ms"/>
      </w:pPr>
      <w:bookmarkStart w:id="118" w:name="_Toc214267390"/>
      <w:r w:rsidRPr="00184114">
        <w:t> </w:t>
      </w:r>
      <w:r w:rsidR="001D3C7D" w:rsidRPr="00184114">
        <w:t>Default</w:t>
      </w:r>
      <w:r w:rsidR="00527BAA" w:rsidRPr="00184114">
        <w:t xml:space="preserve"> font</w:t>
      </w:r>
      <w:bookmarkEnd w:id="118"/>
    </w:p>
    <w:p w14:paraId="540C14FC" w14:textId="31EEFBF1" w:rsidR="00801710" w:rsidRDefault="00260677" w:rsidP="002B656E">
      <w:pPr>
        <w:pStyle w:val="ParNormalms"/>
      </w:pPr>
      <w:r w:rsidRPr="00260677">
        <w:t xml:space="preserve">The default font </w:t>
      </w:r>
      <w:r w:rsidR="00801710">
        <w:t xml:space="preserve">are dedicated </w:t>
      </w:r>
      <w:r w:rsidR="00801710" w:rsidRPr="00801710">
        <w:rPr>
          <w:rStyle w:val="CharItalicms"/>
        </w:rPr>
        <w:t>voestalpine</w:t>
      </w:r>
      <w:r w:rsidR="00801710">
        <w:t xml:space="preserve"> fonts:</w:t>
      </w:r>
    </w:p>
    <w:p w14:paraId="6914CA8A" w14:textId="55F564F4" w:rsidR="00BC077F" w:rsidRDefault="00801710" w:rsidP="007671DE">
      <w:pPr>
        <w:pStyle w:val="ParListIndent2ms"/>
        <w:numPr>
          <w:ilvl w:val="1"/>
          <w:numId w:val="24"/>
        </w:numPr>
      </w:pPr>
      <w:r>
        <w:t> </w:t>
      </w:r>
      <w:r w:rsidR="00260677">
        <w:t xml:space="preserve">for document body is </w:t>
      </w:r>
      <w:r w:rsidR="00BC077F" w:rsidRPr="008A056F">
        <w:rPr>
          <w:rStyle w:val="CharItalicms"/>
        </w:rPr>
        <w:t>voestalpine Light</w:t>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422EBFD4" w:rsidR="00801710" w:rsidRDefault="00801710" w:rsidP="007671DE">
      <w:pPr>
        <w:pStyle w:val="ParListIndent2ms"/>
        <w:numPr>
          <w:ilvl w:val="1"/>
          <w:numId w:val="24"/>
        </w:numPr>
      </w:pPr>
      <w:r>
        <w:t xml:space="preserve"> for document headers is </w:t>
      </w:r>
      <w:r w:rsidRPr="00801710">
        <w:rPr>
          <w:rStyle w:val="CharItalicms"/>
        </w:rPr>
        <w:t>voestalpine</w:t>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16820408" w:rsidR="00801710" w:rsidRPr="00801710" w:rsidRDefault="00801710" w:rsidP="002B656E">
      <w:pPr>
        <w:pStyle w:val="Heading3ms"/>
      </w:pPr>
      <w:bookmarkStart w:id="119" w:name="_Toc214267391"/>
      <w:r>
        <w:t> </w:t>
      </w:r>
      <w:r w:rsidRPr="00801710">
        <w:t>Features of voestalpine fonts</w:t>
      </w:r>
      <w:bookmarkEnd w:id="119"/>
    </w:p>
    <w:p w14:paraId="5DAB11C2" w14:textId="14E15C7C" w:rsidR="00BC077F" w:rsidRPr="00801710" w:rsidRDefault="00801710" w:rsidP="007671DE">
      <w:pPr>
        <w:pStyle w:val="ParListIndent2ms"/>
        <w:numPr>
          <w:ilvl w:val="1"/>
          <w:numId w:val="25"/>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7671DE">
      <w:pPr>
        <w:pStyle w:val="ParListIndent2ms"/>
        <w:numPr>
          <w:ilvl w:val="1"/>
          <w:numId w:val="25"/>
        </w:numPr>
      </w:pPr>
      <w:r>
        <w:t> </w:t>
      </w:r>
      <w:r w:rsidRPr="00801710">
        <w:t>Sans-serif.</w:t>
      </w:r>
    </w:p>
    <w:p w14:paraId="3997BA52" w14:textId="5F299666" w:rsidR="00BC077F" w:rsidRPr="00801710" w:rsidRDefault="00801710" w:rsidP="007671DE">
      <w:pPr>
        <w:pStyle w:val="ParListIndent2ms"/>
        <w:numPr>
          <w:ilvl w:val="1"/>
          <w:numId w:val="25"/>
        </w:numPr>
      </w:pPr>
      <w:r>
        <w:t> </w:t>
      </w:r>
      <w:r w:rsidRPr="00801710">
        <w:t xml:space="preserve">Prone to </w:t>
      </w:r>
      <w:hyperlink r:id="rId111" w:history="1">
        <w:r w:rsidRPr="00801710">
          <w:rPr>
            <w:rStyle w:val="Hyperlink"/>
          </w:rPr>
          <w:t>homoglyphs issue</w:t>
        </w:r>
      </w:hyperlink>
      <w:r w:rsidR="00BC077F" w:rsidRPr="00801710">
        <w:t>.</w:t>
      </w:r>
    </w:p>
    <w:p w14:paraId="7645E968" w14:textId="404F5531" w:rsidR="00801710" w:rsidRDefault="00801710" w:rsidP="002B656E">
      <w:pPr>
        <w:pStyle w:val="Heading3ms"/>
      </w:pPr>
      <w:bookmarkStart w:id="120" w:name="_Toc214267392"/>
      <w:r>
        <w:t> Font math</w:t>
      </w:r>
      <w:bookmarkEnd w:id="120"/>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121"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184114"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121"/>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12"/>
                          <a:stretch>
                            <a:fillRect/>
                          </a:stretch>
                        </pic:blipFill>
                        <pic:spPr>
                          <a:xfrm>
                            <a:off x="180000" y="36012"/>
                            <a:ext cx="4772691" cy="828791"/>
                          </a:xfrm>
                          <a:prstGeom prst="rect">
                            <a:avLst/>
                          </a:prstGeom>
                        </pic:spPr>
                      </pic:pic>
                    </wpc:wpc>
                  </a:graphicData>
                </a:graphic>
              </wp:inline>
            </w:drawing>
          </mc:Choice>
          <mc:Fallback>
            <w:pict>
              <v:group w14:anchorId="044BDD3C"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0082b4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13" o:title=""/>
                </v:shape>
                <w10:anchorlock/>
              </v:group>
            </w:pict>
          </mc:Fallback>
        </mc:AlternateContent>
      </w:r>
    </w:p>
    <w:p w14:paraId="21BC3A3B" w14:textId="0755986E"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5610B4">
        <w:rPr>
          <w:noProof/>
        </w:rPr>
        <w:t>41</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7671DE">
      <w:pPr>
        <w:pStyle w:val="ParListIndent2ms"/>
        <w:numPr>
          <w:ilvl w:val="1"/>
          <w:numId w:val="14"/>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7671DE">
      <w:pPr>
        <w:pStyle w:val="ParListIndent2ms"/>
        <w:numPr>
          <w:ilvl w:val="1"/>
          <w:numId w:val="14"/>
        </w:numPr>
        <w:rPr>
          <w:lang w:val="pl-PL"/>
        </w:rPr>
      </w:pPr>
      <w:r w:rsidRPr="00644F55">
        <w:t> </w:t>
      </w:r>
      <w:r w:rsidR="00DB525E" w:rsidRPr="00272D41">
        <w:rPr>
          <w:lang w:val="pl-PL"/>
        </w:rPr>
        <w:t>Wielkość tego samego pliku po osadzeniu czcionki: fikumiku.docx 352 981 B</w:t>
      </w:r>
    </w:p>
    <w:p w14:paraId="286889DA" w14:textId="77777777" w:rsidR="00BC077F" w:rsidRPr="00012CC1" w:rsidRDefault="00BC077F" w:rsidP="002B656E">
      <w:pPr>
        <w:pStyle w:val="Heading3ms"/>
      </w:pPr>
      <w:bookmarkStart w:id="122" w:name="_Toc160565923"/>
      <w:bookmarkStart w:id="123" w:name="_Toc160565922"/>
      <w:bookmarkStart w:id="124" w:name="_Toc214267393"/>
      <w:r w:rsidRPr="00012CC1">
        <w:t> </w:t>
      </w:r>
      <w:r w:rsidRPr="00012CC1">
        <w:t>Skąd pobrać czcionki voestalpine?</w:t>
      </w:r>
      <w:bookmarkEnd w:id="122"/>
      <w:bookmarkEnd w:id="124"/>
    </w:p>
    <w:p w14:paraId="4D7D4730" w14:textId="24912BB3" w:rsidR="00BC077F" w:rsidRPr="00A63927" w:rsidRDefault="00BC077F" w:rsidP="00BC077F">
      <w:r w:rsidRPr="00A63927">
        <w:rPr>
          <w:lang w:eastAsia="pl-PL"/>
        </w:rPr>
        <w:t xml:space="preserve">Tutaj nie znalazłem: </w:t>
      </w:r>
      <w:hyperlink r:id="rId114" w:history="1">
        <w:r w:rsidRPr="00A63927">
          <w:t>Download Center (voestalpine.com)</w:t>
        </w:r>
      </w:hyperlink>
    </w:p>
    <w:p w14:paraId="05767FF1" w14:textId="77777777" w:rsidR="00BC077F" w:rsidRPr="00272D41" w:rsidRDefault="00BC077F" w:rsidP="002B656E">
      <w:pPr>
        <w:pStyle w:val="Heading3ms"/>
        <w:rPr>
          <w:lang w:val="pl-PL"/>
        </w:rPr>
      </w:pPr>
      <w:bookmarkStart w:id="125" w:name="_Toc214267394"/>
      <w:r w:rsidRPr="00012CC1">
        <w:t> </w:t>
      </w:r>
      <w:r w:rsidRPr="00272D41">
        <w:rPr>
          <w:lang w:val="pl-PL"/>
        </w:rPr>
        <w:t>Jak wygląda rodzina czcionek voestalpine?</w:t>
      </w:r>
      <w:bookmarkEnd w:id="123"/>
      <w:bookmarkEnd w:id="125"/>
    </w:p>
    <w:p w14:paraId="2E170303" w14:textId="77777777" w:rsidR="00BC077F" w:rsidRPr="00A63927" w:rsidRDefault="00BC077F" w:rsidP="00BC077F">
      <w:r w:rsidRPr="00A63927">
        <w:t>voestalpine</w:t>
      </w:r>
      <w:r w:rsidRPr="00A63927">
        <w:tab/>
      </w:r>
      <w:r w:rsidRPr="00A63927">
        <w:tab/>
      </w:r>
      <w:r w:rsidRPr="00A63927">
        <w:tab/>
        <w:t>To jest przykład.</w:t>
      </w:r>
    </w:p>
    <w:p w14:paraId="43DB685A" w14:textId="77777777" w:rsidR="00BC077F" w:rsidRPr="00A63927" w:rsidRDefault="00BC077F" w:rsidP="00BC077F">
      <w:r w:rsidRPr="00A63927">
        <w:t>voestalpine Light</w:t>
      </w:r>
      <w:r w:rsidRPr="00A63927">
        <w:tab/>
      </w:r>
      <w:r w:rsidRPr="00A63927">
        <w:tab/>
        <w:t>To jest przykład.</w:t>
      </w:r>
    </w:p>
    <w:p w14:paraId="533F0B80" w14:textId="77777777" w:rsidR="00BC077F" w:rsidRPr="00A63927" w:rsidRDefault="00BC077F" w:rsidP="00BC077F">
      <w:r w:rsidRPr="00A63927">
        <w:t>voestalpine Medium</w:t>
      </w:r>
      <w:r w:rsidRPr="00A63927">
        <w:tab/>
      </w:r>
      <w:r w:rsidRPr="00A63927">
        <w:tab/>
      </w:r>
      <w:r w:rsidRPr="00A63927">
        <w:rPr>
          <w:rFonts w:ascii="voestalpine Medium" w:hAnsi="voestalpine Medium"/>
        </w:rPr>
        <w:t>To jest przykład.</w:t>
      </w:r>
    </w:p>
    <w:p w14:paraId="34A9204B" w14:textId="77777777" w:rsidR="00BC077F" w:rsidRPr="00A63927" w:rsidRDefault="00BC077F" w:rsidP="00BC077F">
      <w:r w:rsidRPr="00A63927">
        <w:t>voestalpine Ultralight</w:t>
      </w:r>
      <w:r w:rsidRPr="00A63927">
        <w:tab/>
      </w:r>
      <w:r w:rsidRPr="00A63927">
        <w:rPr>
          <w:rFonts w:ascii="voestalpine Ultralight" w:hAnsi="voestalpine Ultralight"/>
        </w:rPr>
        <w:t>To jest przykład.</w:t>
      </w:r>
    </w:p>
    <w:p w14:paraId="57489B36" w14:textId="77777777" w:rsidR="00BC077F" w:rsidRPr="00A63927" w:rsidRDefault="00BC077F" w:rsidP="00BC077F">
      <w:r w:rsidRPr="00A63927">
        <w:t>Jak widać nie różnią się od siebie szerokością.</w:t>
      </w:r>
    </w:p>
    <w:p w14:paraId="11401B46" w14:textId="70D31291" w:rsidR="00DB525E" w:rsidRPr="00272D41" w:rsidRDefault="00956EF7" w:rsidP="002B656E">
      <w:pPr>
        <w:pStyle w:val="Heading3ms"/>
        <w:rPr>
          <w:lang w:val="pl-PL"/>
        </w:rPr>
      </w:pPr>
      <w:bookmarkStart w:id="126" w:name="_Toc214267395"/>
      <w:r w:rsidRPr="00644F55">
        <w:t> </w:t>
      </w:r>
      <w:r w:rsidR="00DB525E" w:rsidRPr="00272D41">
        <w:rPr>
          <w:lang w:val="pl-PL"/>
        </w:rPr>
        <w:t>Czy proces osadzania czcionek jest odwracalny?</w:t>
      </w:r>
      <w:bookmarkEnd w:id="126"/>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9D6F97">
      <w:pPr>
        <w:pStyle w:val="Heading3ms"/>
      </w:pPr>
      <w:bookmarkStart w:id="127" w:name="_Toc214267396"/>
      <w:r>
        <w:rPr>
          <w:lang w:val="pl-PL"/>
        </w:rPr>
        <w:t> </w:t>
      </w:r>
      <w:r w:rsidR="009D6F97" w:rsidRPr="0046199F">
        <w:rPr>
          <w:lang w:val="pl-PL"/>
        </w:rPr>
        <w:t xml:space="preserve"> </w:t>
      </w:r>
      <w:r w:rsidR="009D6F97">
        <w:t>Fonts management</w:t>
      </w:r>
      <w:bookmarkEnd w:id="127"/>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33C95C6F" w:rsidR="004970B5" w:rsidRPr="00012CC1" w:rsidRDefault="004970B5" w:rsidP="002B656E">
      <w:pPr>
        <w:pStyle w:val="Heading2ms"/>
      </w:pPr>
      <w:bookmarkStart w:id="128" w:name="_Ref201315761"/>
      <w:bookmarkStart w:id="129" w:name="_Ref201315767"/>
      <w:bookmarkStart w:id="130" w:name="_Toc214267397"/>
      <w:r w:rsidRPr="00012CC1">
        <w:t> </w:t>
      </w:r>
      <w:r w:rsidRPr="00012CC1">
        <w:t>Theme</w:t>
      </w:r>
      <w:bookmarkEnd w:id="128"/>
      <w:bookmarkEnd w:id="129"/>
      <w:r w:rsidR="008F6D89">
        <w:t xml:space="preserve"> (vSP_ms_Theme</w:t>
      </w:r>
      <w:r w:rsidR="00FB055B">
        <w:t>.thmx</w:t>
      </w:r>
      <w:r w:rsidR="008F6D89">
        <w:t>)</w:t>
      </w:r>
      <w:bookmarkEnd w:id="130"/>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28B16FE" w:rsidR="004970B5" w:rsidRPr="00272D41" w:rsidRDefault="004970B5" w:rsidP="002B656E">
      <w:pPr>
        <w:pStyle w:val="ParNormalms"/>
        <w:rPr>
          <w:lang w:val="pl-PL"/>
        </w:rPr>
      </w:pPr>
      <w:r w:rsidRPr="00272D41">
        <w:rPr>
          <w:lang w:val="pl-PL"/>
        </w:rPr>
        <w:t xml:space="preserve">Zdefiniowany plik motywu: </w:t>
      </w:r>
      <w:r w:rsidR="00FB055B" w:rsidRPr="00272D41">
        <w:rPr>
          <w:lang w:val="pl-PL"/>
        </w:rPr>
        <w:t>vSP_ms_Theme.thmx.</w:t>
      </w:r>
    </w:p>
    <w:p w14:paraId="335B96B7" w14:textId="7777777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C:\Users\&lt;NazwaUżytkownika&gt;\AppData\Roaming\Microsoft\Templates\Document Themes</w:t>
      </w:r>
    </w:p>
    <w:p w14:paraId="365B4573" w14:textId="4F8F46B9" w:rsidR="004970B5" w:rsidRPr="00272D41" w:rsidRDefault="00FB055B" w:rsidP="002B656E">
      <w:pPr>
        <w:pStyle w:val="ParNormalms"/>
        <w:rPr>
          <w:lang w:val="pl-PL"/>
        </w:rPr>
      </w:pPr>
      <w:r w:rsidRPr="00272D41">
        <w:rPr>
          <w:lang w:val="pl-PL"/>
        </w:rPr>
        <w:t xml:space="preserve">Definicje kolorów w formacie RGB, zdefiniowane przez voestalpine są tutaj: </w:t>
      </w:r>
      <w:hyperlink r:id="rId115" w:history="1">
        <w:r w:rsidRPr="00E6330B">
          <w:rPr>
            <w:rStyle w:val="Hyperlink"/>
            <w:lang w:val="pl-PL"/>
          </w:rPr>
          <w:t>"Basic elements.pdf"</w:t>
        </w:r>
      </w:hyperlink>
      <w:r w:rsidRPr="00272D41">
        <w:rPr>
          <w:lang w:val="pl-PL"/>
        </w:rPr>
        <w:t>.</w:t>
      </w:r>
    </w:p>
    <w:p w14:paraId="66841CE0"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16"/>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720DD9"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17"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54736357"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5610B4">
        <w:rPr>
          <w:noProof/>
        </w:rPr>
        <w:t>42</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18"/>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19"/>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0"/>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1"/>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2"/>
                          <a:stretch>
                            <a:fillRect/>
                          </a:stretch>
                        </pic:blipFill>
                        <pic:spPr>
                          <a:xfrm>
                            <a:off x="4277709" y="1742100"/>
                            <a:ext cx="2048161" cy="933580"/>
                          </a:xfrm>
                          <a:prstGeom prst="rect">
                            <a:avLst/>
                          </a:prstGeom>
                        </pic:spPr>
                      </pic:pic>
                    </wpc:wpc>
                  </a:graphicData>
                </a:graphic>
              </wp:inline>
            </w:drawing>
          </mc:Choice>
          <mc:Fallback>
            <w:pict>
              <v:group w14:anchorId="13483B68"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0082b4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3"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24"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25"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26"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27" o:title=""/>
                </v:shape>
                <w10:anchorlock/>
              </v:group>
            </w:pict>
          </mc:Fallback>
        </mc:AlternateContent>
      </w:r>
    </w:p>
    <w:p w14:paraId="2F5BCB7D" w14:textId="592CE9D6" w:rsidR="00260677" w:rsidRPr="00BB2976" w:rsidRDefault="00260677" w:rsidP="002B656E">
      <w:pPr>
        <w:pStyle w:val="LegendPicturems"/>
      </w:pPr>
      <w:r>
        <w:t>Pic. </w:t>
      </w:r>
      <w:r>
        <w:fldChar w:fldCharType="begin"/>
      </w:r>
      <w:r>
        <w:instrText xml:space="preserve"> SEQ Pic. \* ARABIC </w:instrText>
      </w:r>
      <w:r>
        <w:fldChar w:fldCharType="separate"/>
      </w:r>
      <w:r w:rsidR="005610B4">
        <w:rPr>
          <w:noProof/>
        </w:rPr>
        <w:t>43</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2B656E">
      <w:pPr>
        <w:pStyle w:val="Heading2ms"/>
      </w:pPr>
      <w:bookmarkStart w:id="131" w:name="_Toc214267398"/>
      <w:r w:rsidRPr="00012CC1">
        <w:lastRenderedPageBreak/>
        <w:t> </w:t>
      </w:r>
      <w:r w:rsidR="008F6D89">
        <w:t>Keyboard shortcuts</w:t>
      </w:r>
      <w:bookmarkEnd w:id="131"/>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2B656E">
      <w:pPr>
        <w:pStyle w:val="Heading3ms"/>
      </w:pPr>
      <w:bookmarkStart w:id="132" w:name="_Toc214267399"/>
      <w:r>
        <w:t> </w:t>
      </w:r>
      <w:r w:rsidR="008F6D89">
        <w:t>What are the keyboard shortcuts?</w:t>
      </w:r>
      <w:bookmarkEnd w:id="132"/>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2B656E">
      <w:pPr>
        <w:pStyle w:val="Heading3ms"/>
      </w:pPr>
      <w:bookmarkStart w:id="133" w:name="_Toc214267400"/>
      <w:r>
        <w:t> </w:t>
      </w:r>
      <w:r w:rsidR="00660DC5">
        <w:t xml:space="preserve">Why keyboard shortcuts in </w:t>
      </w:r>
      <w:r w:rsidR="00660DC5" w:rsidRPr="00660DC5">
        <w:t>Microsoft Word</w:t>
      </w:r>
      <w:r w:rsidR="00660DC5">
        <w:t>?</w:t>
      </w:r>
      <w:bookmarkEnd w:id="133"/>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28"/>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307E53"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0082b4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29"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73B2D3B0" w:rsidR="007E40DB" w:rsidRPr="00BB2976" w:rsidRDefault="007E40DB" w:rsidP="002B656E">
      <w:pPr>
        <w:pStyle w:val="LegendPicturems"/>
      </w:pPr>
      <w:r>
        <w:t>Pic. </w:t>
      </w:r>
      <w:r>
        <w:fldChar w:fldCharType="begin"/>
      </w:r>
      <w:r>
        <w:instrText xml:space="preserve"> SEQ Pic. \* ARABIC </w:instrText>
      </w:r>
      <w:r>
        <w:fldChar w:fldCharType="separate"/>
      </w:r>
      <w:r w:rsidR="005610B4">
        <w:rPr>
          <w:noProof/>
        </w:rPr>
        <w:t>44</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7671DE">
      <w:pPr>
        <w:pStyle w:val="ParListIndent1ms"/>
        <w:numPr>
          <w:ilvl w:val="0"/>
          <w:numId w:val="23"/>
        </w:numPr>
      </w:pPr>
      <w:r>
        <w:t> Rich with a mouse specific word in a specific sentence.</w:t>
      </w:r>
    </w:p>
    <w:p w14:paraId="52752359" w14:textId="74B59E4B" w:rsidR="009A7DE3" w:rsidRDefault="009A7DE3" w:rsidP="007671DE">
      <w:pPr>
        <w:pStyle w:val="ParListIndent1ms"/>
        <w:numPr>
          <w:ilvl w:val="0"/>
          <w:numId w:val="23"/>
        </w:numPr>
      </w:pPr>
      <w:r>
        <w:lastRenderedPageBreak/>
        <w:t> Select it, by pressing down left mouse key and drag.</w:t>
      </w:r>
    </w:p>
    <w:p w14:paraId="146A0AC1" w14:textId="768686D3" w:rsidR="009A7DE3" w:rsidRDefault="009A7DE3" w:rsidP="007671DE">
      <w:pPr>
        <w:pStyle w:val="ParListIndent1ms"/>
        <w:numPr>
          <w:ilvl w:val="0"/>
          <w:numId w:val="23"/>
        </w:numPr>
      </w:pPr>
      <w:r>
        <w:t xml:space="preserve"> Click in the </w:t>
      </w:r>
      <w:r w:rsidRPr="009A7DE3">
        <w:t>Microsoft Word</w:t>
      </w:r>
      <w:r>
        <w:t xml:space="preserve"> menu at Home.</w:t>
      </w:r>
    </w:p>
    <w:p w14:paraId="2C3109CE" w14:textId="21EF35EE" w:rsidR="009A7DE3" w:rsidRDefault="009A7DE3" w:rsidP="007671DE">
      <w:pPr>
        <w:pStyle w:val="ParListIndent1ms"/>
        <w:numPr>
          <w:ilvl w:val="0"/>
          <w:numId w:val="23"/>
        </w:numPr>
      </w:pPr>
      <w:r>
        <w:t> </w:t>
      </w:r>
      <w:r w:rsidRPr="009A7DE3">
        <w:t>Click in a Font group</w:t>
      </w:r>
      <w:r>
        <w:t xml:space="preserve"> bottom right corner of ribbon section. It is hard to click such a small icon, isn't it?</w:t>
      </w:r>
    </w:p>
    <w:p w14:paraId="235FA0A0" w14:textId="70F4A6E0" w:rsidR="009A7DE3" w:rsidRDefault="009A7DE3" w:rsidP="007671DE">
      <w:pPr>
        <w:pStyle w:val="ParListIndent1ms"/>
        <w:numPr>
          <w:ilvl w:val="0"/>
          <w:numId w:val="23"/>
        </w:numPr>
      </w:pPr>
      <w:r>
        <w:t> Click the Strikethrough effect.</w:t>
      </w:r>
    </w:p>
    <w:p w14:paraId="3D7A78C9" w14:textId="74B2E126" w:rsidR="009A7DE3" w:rsidRPr="009A7DE3" w:rsidRDefault="009A7DE3" w:rsidP="007671DE">
      <w:pPr>
        <w:pStyle w:val="ParListIndent1ms"/>
        <w:numPr>
          <w:ilvl w:val="0"/>
          <w:numId w:val="23"/>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7671DE">
      <w:pPr>
        <w:pStyle w:val="ParListIndent1ms"/>
        <w:numPr>
          <w:ilvl w:val="0"/>
          <w:numId w:val="22"/>
        </w:numPr>
      </w:pPr>
      <w:r>
        <w:t> </w:t>
      </w:r>
      <w:r w:rsidR="007E40DB">
        <w:t>Rich specific word in a specific sentence (e.g. Ctrl + → / ↑ / ↓ / ←) × repeated.</w:t>
      </w:r>
    </w:p>
    <w:p w14:paraId="78D786E8" w14:textId="0541865F" w:rsidR="007E40DB" w:rsidRDefault="0014651A" w:rsidP="007671DE">
      <w:pPr>
        <w:pStyle w:val="ParListIndent1ms"/>
        <w:numPr>
          <w:ilvl w:val="0"/>
          <w:numId w:val="22"/>
        </w:numPr>
      </w:pPr>
      <w:r>
        <w:t> </w:t>
      </w:r>
      <w:r w:rsidR="007E40DB">
        <w:t>Select it (e.g. Ctrl + Shift + →).</w:t>
      </w:r>
    </w:p>
    <w:p w14:paraId="31514C3D" w14:textId="3DCCAF85" w:rsidR="007E40DB" w:rsidRDefault="0014651A" w:rsidP="007671DE">
      <w:pPr>
        <w:pStyle w:val="ParListIndent1ms"/>
        <w:numPr>
          <w:ilvl w:val="0"/>
          <w:numId w:val="22"/>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2B656E">
      <w:pPr>
        <w:pStyle w:val="Heading3ms"/>
      </w:pPr>
      <w:bookmarkStart w:id="134" w:name="_Toc214267401"/>
      <w:r>
        <w:t> </w:t>
      </w:r>
      <w:r w:rsidR="007E40DB">
        <w:t>Is there an alternative approach?</w:t>
      </w:r>
      <w:bookmarkEnd w:id="134"/>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2B656E">
      <w:pPr>
        <w:pStyle w:val="Heading3ms"/>
      </w:pPr>
      <w:bookmarkStart w:id="135" w:name="_Toc214267402"/>
      <w:r>
        <w:t> </w:t>
      </w:r>
      <w:r w:rsidR="00660DC5">
        <w:t>What are advantages and disadvantages of keyb</w:t>
      </w:r>
      <w:r w:rsidR="003A07D6">
        <w:t>o</w:t>
      </w:r>
      <w:r w:rsidR="00660DC5">
        <w:t>ard shortcuts?</w:t>
      </w:r>
      <w:bookmarkEnd w:id="135"/>
    </w:p>
    <w:p w14:paraId="7E181141" w14:textId="22A3ECA2"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5610B4">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184114"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184114"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2B656E">
      <w:pPr>
        <w:pStyle w:val="Heading3ms"/>
      </w:pPr>
      <w:bookmarkStart w:id="136" w:name="_Toc214267403"/>
      <w:r>
        <w:t> </w:t>
      </w:r>
      <w:r w:rsidR="00660DC5">
        <w:t>What have I done to make your life easier?</w:t>
      </w:r>
      <w:bookmarkEnd w:id="136"/>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0"/>
                          <a:stretch>
                            <a:fillRect/>
                          </a:stretch>
                        </pic:blipFill>
                        <pic:spPr>
                          <a:xfrm>
                            <a:off x="1143000" y="0"/>
                            <a:ext cx="4217770" cy="4067174"/>
                          </a:xfrm>
                          <a:prstGeom prst="rect">
                            <a:avLst/>
                          </a:prstGeom>
                        </pic:spPr>
                      </pic:pic>
                    </wpc:wpc>
                  </a:graphicData>
                </a:graphic>
              </wp:inline>
            </w:drawing>
          </mc:Choice>
          <mc:Fallback>
            <w:pict>
              <v:group w14:anchorId="315D7433"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0082b4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1" o:title=""/>
                </v:shape>
                <w10:anchorlock/>
              </v:group>
            </w:pict>
          </mc:Fallback>
        </mc:AlternateContent>
      </w:r>
    </w:p>
    <w:p w14:paraId="1E6EFEA7" w14:textId="6DDC5D81" w:rsidR="0019377E" w:rsidRDefault="0019377E" w:rsidP="002B656E">
      <w:pPr>
        <w:pStyle w:val="LegendPicturems"/>
      </w:pPr>
      <w:bookmarkStart w:id="137" w:name="_Ref206437177"/>
      <w:r>
        <w:t>Pic. </w:t>
      </w:r>
      <w:r>
        <w:fldChar w:fldCharType="begin"/>
      </w:r>
      <w:r>
        <w:instrText xml:space="preserve"> SEQ Pic. \* ARABIC </w:instrText>
      </w:r>
      <w:r>
        <w:fldChar w:fldCharType="separate"/>
      </w:r>
      <w:r w:rsidR="005610B4">
        <w:rPr>
          <w:noProof/>
        </w:rPr>
        <w:t>45</w:t>
      </w:r>
      <w:r>
        <w:fldChar w:fldCharType="end"/>
      </w:r>
      <w:bookmarkEnd w:id="137"/>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2"/>
                          <a:stretch>
                            <a:fillRect/>
                          </a:stretch>
                        </pic:blipFill>
                        <pic:spPr>
                          <a:xfrm>
                            <a:off x="0" y="24"/>
                            <a:ext cx="5725936" cy="4695801"/>
                          </a:xfrm>
                          <a:prstGeom prst="rect">
                            <a:avLst/>
                          </a:prstGeom>
                        </pic:spPr>
                      </pic:pic>
                    </wpc:wpc>
                  </a:graphicData>
                </a:graphic>
              </wp:inline>
            </w:drawing>
          </mc:Choice>
          <mc:Fallback>
            <w:pict>
              <v:group w14:anchorId="332D251A"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0082b4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3" o:title=""/>
                </v:shape>
                <w10:anchorlock/>
              </v:group>
            </w:pict>
          </mc:Fallback>
        </mc:AlternateContent>
      </w:r>
    </w:p>
    <w:p w14:paraId="12743250" w14:textId="4CC9364D" w:rsidR="0019377E" w:rsidRDefault="0019377E" w:rsidP="002B656E">
      <w:pPr>
        <w:pStyle w:val="LegendPicturems"/>
      </w:pPr>
      <w:r>
        <w:t>Pic. </w:t>
      </w:r>
      <w:r>
        <w:fldChar w:fldCharType="begin"/>
      </w:r>
      <w:r>
        <w:instrText xml:space="preserve"> SEQ Pic. \* ARABIC </w:instrText>
      </w:r>
      <w:r>
        <w:fldChar w:fldCharType="separate"/>
      </w:r>
      <w:r w:rsidR="005610B4">
        <w:rPr>
          <w:noProof/>
        </w:rPr>
        <w:t>46</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34"/>
                          <a:stretch>
                            <a:fillRect/>
                          </a:stretch>
                        </pic:blipFill>
                        <pic:spPr>
                          <a:xfrm>
                            <a:off x="1866900" y="0"/>
                            <a:ext cx="2797581" cy="4410074"/>
                          </a:xfrm>
                          <a:prstGeom prst="rect">
                            <a:avLst/>
                          </a:prstGeom>
                        </pic:spPr>
                      </pic:pic>
                    </wpc:wpc>
                  </a:graphicData>
                </a:graphic>
              </wp:inline>
            </w:drawing>
          </mc:Choice>
          <mc:Fallback>
            <w:pict>
              <v:group w14:anchorId="6DB7E515"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0082b4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35" o:title=""/>
                </v:shape>
                <w10:anchorlock/>
              </v:group>
            </w:pict>
          </mc:Fallback>
        </mc:AlternateContent>
      </w:r>
    </w:p>
    <w:p w14:paraId="1DE68DC7" w14:textId="0D22181D" w:rsidR="0019377E" w:rsidRPr="00BB2976" w:rsidRDefault="0019377E" w:rsidP="002B656E">
      <w:pPr>
        <w:pStyle w:val="LegendPicturems"/>
      </w:pPr>
      <w:bookmarkStart w:id="138" w:name="_Hlk204350902"/>
      <w:r>
        <w:t>Pic. </w:t>
      </w:r>
      <w:r>
        <w:fldChar w:fldCharType="begin"/>
      </w:r>
      <w:r>
        <w:instrText xml:space="preserve"> SEQ Pic. \* ARABIC </w:instrText>
      </w:r>
      <w:r>
        <w:fldChar w:fldCharType="separate"/>
      </w:r>
      <w:r w:rsidR="005610B4">
        <w:rPr>
          <w:noProof/>
        </w:rPr>
        <w:t>47</w:t>
      </w:r>
      <w:r>
        <w:fldChar w:fldCharType="end"/>
      </w:r>
      <w:r>
        <w:t>.</w:t>
      </w:r>
      <w:bookmarkEnd w:id="138"/>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2B656E">
      <w:pPr>
        <w:pStyle w:val="Heading3ms"/>
      </w:pPr>
      <w:bookmarkStart w:id="139" w:name="_Toc214267404"/>
      <w:r>
        <w:t> </w:t>
      </w:r>
      <w:r w:rsidR="008F6D89">
        <w:t>Keyboard shortcuts chaining</w:t>
      </w:r>
      <w:bookmarkEnd w:id="139"/>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2B656E">
      <w:pPr>
        <w:pStyle w:val="Heading3ms"/>
      </w:pPr>
      <w:bookmarkStart w:id="140" w:name="_Toc214267405"/>
      <w:r>
        <w:t> </w:t>
      </w:r>
      <w:r w:rsidR="008F6D89">
        <w:t xml:space="preserve">Keyboard shortcuts classification in </w:t>
      </w:r>
      <w:r w:rsidR="008F6D89" w:rsidRPr="008F6D89">
        <w:t>Microsoft Word</w:t>
      </w:r>
      <w:bookmarkEnd w:id="140"/>
    </w:p>
    <w:p w14:paraId="2C36AC76" w14:textId="2F8C0CA8"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5610B4" w:rsidRPr="005610B4">
        <w:rPr>
          <w:color w:val="0082B4"/>
          <w:u w:val="single"/>
        </w:rPr>
        <w:t>Pic. 48</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36"/>
                          <a:stretch>
                            <a:fillRect/>
                          </a:stretch>
                        </pic:blipFill>
                        <pic:spPr>
                          <a:xfrm>
                            <a:off x="435935" y="0"/>
                            <a:ext cx="5545632" cy="3934046"/>
                          </a:xfrm>
                          <a:prstGeom prst="rect">
                            <a:avLst/>
                          </a:prstGeom>
                        </pic:spPr>
                      </pic:pic>
                    </wpc:wpc>
                  </a:graphicData>
                </a:graphic>
              </wp:inline>
            </w:drawing>
          </mc:Choice>
          <mc:Fallback>
            <w:pict>
              <v:group w14:anchorId="70EBE0EF"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37" o:title=""/>
                </v:shape>
                <w10:anchorlock/>
              </v:group>
            </w:pict>
          </mc:Fallback>
        </mc:AlternateContent>
      </w:r>
    </w:p>
    <w:p w14:paraId="6B664C98" w14:textId="23E5DF09" w:rsidR="004970B5" w:rsidRPr="00C65DED" w:rsidRDefault="009254D0" w:rsidP="002B656E">
      <w:pPr>
        <w:pStyle w:val="LegendPicturems"/>
        <w:rPr>
          <w:rStyle w:val="HiddenTextms"/>
          <w:rFonts w:eastAsiaTheme="minorHAnsi"/>
          <w:lang w:val="en-US"/>
        </w:rPr>
      </w:pPr>
      <w:bookmarkStart w:id="141" w:name="_Ref204695038"/>
      <w:bookmarkStart w:id="142" w:name="_Toc160281308"/>
      <w:r w:rsidRPr="0095283E">
        <w:t>Pic. </w:t>
      </w:r>
      <w:r>
        <w:fldChar w:fldCharType="begin"/>
      </w:r>
      <w:r w:rsidRPr="0095283E">
        <w:instrText xml:space="preserve"> SEQ Pic. \* ARABIC </w:instrText>
      </w:r>
      <w:r>
        <w:fldChar w:fldCharType="separate"/>
      </w:r>
      <w:r w:rsidR="005610B4">
        <w:rPr>
          <w:noProof/>
        </w:rPr>
        <w:t>48</w:t>
      </w:r>
      <w:r>
        <w:fldChar w:fldCharType="end"/>
      </w:r>
      <w:bookmarkEnd w:id="141"/>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142"/>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143" w:name="_Toc214267406"/>
      <w:r>
        <w:rPr>
          <w:lang w:eastAsia="pl-PL"/>
        </w:rPr>
        <w:t> </w:t>
      </w:r>
      <w:r w:rsidR="00FC53DF">
        <w:rPr>
          <w:lang w:eastAsia="pl-PL"/>
        </w:rPr>
        <w:t>Keyboard shortcuts and context</w:t>
      </w:r>
      <w:bookmarkEnd w:id="143"/>
    </w:p>
    <w:p w14:paraId="5ADFED35" w14:textId="75CD7B09" w:rsidR="00673EA4" w:rsidRPr="00673EA4" w:rsidRDefault="00673EA4" w:rsidP="002B656E">
      <w:pPr>
        <w:pStyle w:val="ParNormalms"/>
        <w:rPr>
          <w:lang w:eastAsia="pl-PL"/>
        </w:rPr>
      </w:pPr>
    </w:p>
    <w:p w14:paraId="46A22FAC" w14:textId="2D09609A" w:rsidR="00CE1B67" w:rsidRDefault="00FC53DF" w:rsidP="002B656E">
      <w:pPr>
        <w:pStyle w:val="Heading3ms"/>
        <w:rPr>
          <w:lang w:eastAsia="pl-PL"/>
        </w:rPr>
      </w:pPr>
      <w:bookmarkStart w:id="144" w:name="_Toc214267407"/>
      <w:r>
        <w:rPr>
          <w:lang w:eastAsia="pl-PL"/>
        </w:rPr>
        <w:t> </w:t>
      </w:r>
      <w:r w:rsidR="00CE1B67">
        <w:rPr>
          <w:lang w:eastAsia="pl-PL"/>
        </w:rPr>
        <w:t>Listing of all customized shortcuts and relationship to macros</w:t>
      </w:r>
      <w:bookmarkEnd w:id="144"/>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77777777" w:rsidR="00CE1B67" w:rsidRDefault="00CE1B67" w:rsidP="002B656E">
      <w:pPr>
        <w:pStyle w:val="SourceCodems"/>
        <w:rPr>
          <w:lang w:eastAsia="pl-PL"/>
        </w:rPr>
      </w:pPr>
      <w:r>
        <w:rPr>
          <w:lang w:eastAsia="pl-PL"/>
        </w:rPr>
        <w:t>Template Name: C:\Users\v523580\AppData\Roaming\Microsoft\Templates\vSP_ms_Styles.dotm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t>13. TemplateProject.Styles.ToggleCharCrossoutStyle - Ctrl+Shift+X</w:t>
      </w:r>
    </w:p>
    <w:p w14:paraId="2FADCB05" w14:textId="77777777" w:rsidR="00CE1B67" w:rsidRDefault="00CE1B67" w:rsidP="002B656E">
      <w:pPr>
        <w:pStyle w:val="SourceCodems"/>
        <w:rPr>
          <w:lang w:eastAsia="pl-PL"/>
        </w:rPr>
      </w:pPr>
      <w:r>
        <w:rPr>
          <w:lang w:eastAsia="pl-PL"/>
        </w:rPr>
        <w:lastRenderedPageBreak/>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2B656E">
      <w:pPr>
        <w:pStyle w:val="Heading3ms"/>
        <w:rPr>
          <w:lang w:eastAsia="pl-PL"/>
        </w:rPr>
      </w:pPr>
      <w:bookmarkStart w:id="145" w:name="_Toc214267408"/>
      <w:r>
        <w:rPr>
          <w:lang w:eastAsia="pl-PL"/>
        </w:rPr>
        <w:t> Copying of all customized shortcuts to TXT files</w:t>
      </w:r>
      <w:bookmarkEnd w:id="145"/>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49BEF980" w:rsidR="00CE1B67" w:rsidRDefault="00CE1B67" w:rsidP="002B656E">
      <w:pPr>
        <w:pStyle w:val="Heading3ms"/>
        <w:rPr>
          <w:lang w:eastAsia="pl-PL"/>
        </w:rPr>
      </w:pPr>
      <w:bookmarkStart w:id="146" w:name="_Toc214267409"/>
      <w:r>
        <w:rPr>
          <w:lang w:eastAsia="pl-PL"/>
        </w:rPr>
        <w:t> List of all commands and related keyboard shortcuts</w:t>
      </w:r>
      <w:bookmarkEnd w:id="146"/>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2B656E">
      <w:pPr>
        <w:pStyle w:val="Heading1ms"/>
        <w:rPr>
          <w:lang w:val="pl-PL"/>
        </w:rPr>
      </w:pPr>
      <w:bookmarkStart w:id="147" w:name="_Toc214267410"/>
      <w:r w:rsidRPr="00012CC1">
        <w:lastRenderedPageBreak/>
        <w:t> </w:t>
      </w:r>
      <w:r w:rsidR="0028372F" w:rsidRPr="00272D41">
        <w:rPr>
          <w:lang w:val="pl-PL"/>
        </w:rPr>
        <w:t>Jak wygląda r</w:t>
      </w:r>
      <w:r w:rsidR="006B26AB" w:rsidRPr="00272D41">
        <w:rPr>
          <w:lang w:val="pl-PL"/>
        </w:rPr>
        <w:t xml:space="preserve">elacja szablon </w:t>
      </w:r>
      <w:r w:rsidR="00333F5C" w:rsidRPr="00272D41">
        <w:rPr>
          <w:lang w:val="pl-PL"/>
        </w:rPr>
        <w:t xml:space="preserve">DOTM </w:t>
      </w:r>
      <w:r w:rsidR="006B26AB" w:rsidRPr="00272D41">
        <w:rPr>
          <w:rFonts w:ascii="Arial" w:hAnsi="Arial" w:cs="Arial"/>
          <w:lang w:val="pl-PL" w:eastAsia="ko-KR"/>
        </w:rPr>
        <w:t>↔</w:t>
      </w:r>
      <w:r w:rsidR="006B26AB" w:rsidRPr="00272D41">
        <w:rPr>
          <w:rFonts w:ascii="Arial" w:eastAsia="Malgun Gothic" w:hAnsi="Arial" w:cs="Arial" w:hint="eastAsia"/>
          <w:lang w:val="pl-PL" w:eastAsia="ko-KR"/>
        </w:rPr>
        <w:t xml:space="preserve"> </w:t>
      </w:r>
      <w:r w:rsidR="006B26AB" w:rsidRPr="00272D41">
        <w:rPr>
          <w:lang w:val="pl-PL"/>
        </w:rPr>
        <w:t>plik DOCX</w:t>
      </w:r>
      <w:bookmarkEnd w:id="3"/>
      <w:bookmarkEnd w:id="147"/>
    </w:p>
    <w:p w14:paraId="24C248BA" w14:textId="67C25AF8" w:rsidR="006B26AB" w:rsidRPr="00A63927" w:rsidRDefault="001B067C" w:rsidP="00012CC1">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2B656E">
      <w:pPr>
        <w:pStyle w:val="Heading2ms"/>
        <w:rPr>
          <w:lang w:val="pl-PL"/>
        </w:rPr>
      </w:pPr>
      <w:bookmarkStart w:id="148" w:name="_Toc214267411"/>
      <w:r w:rsidRPr="00012CC1">
        <w:t> </w:t>
      </w:r>
      <w:r w:rsidR="00784D3D" w:rsidRPr="00272D41">
        <w:rPr>
          <w:lang w:val="pl-PL"/>
        </w:rPr>
        <w:t>Co się dzieje po dołączeniu do pliku DOCX pliku szablonu (DOTM)?</w:t>
      </w:r>
      <w:bookmarkEnd w:id="148"/>
    </w:p>
    <w:p w14:paraId="00946BAA" w14:textId="722713D8" w:rsidR="006B26AB" w:rsidRPr="00A63927" w:rsidRDefault="00784D3D" w:rsidP="00012CC1">
      <w:r w:rsidRPr="00A63927">
        <w:rPr>
          <w:b/>
        </w:rPr>
        <w:t>Importowanie stylów</w:t>
      </w:r>
      <w:r w:rsidRPr="00A63927">
        <w:t>: Po dołączeniu szablonu do dokumentu programu Word style zdefiniowane w szablonie stają się dostępne w dokumencie. Oznacza to, że wszystkie unikalne style w szablonie, które jeszcze nie istnieją w pliku DOCX, są dodawane do listy stylów dokumentu.</w:t>
      </w:r>
    </w:p>
    <w:p w14:paraId="7FB32542" w14:textId="5F8E31BE" w:rsidR="006B26AB" w:rsidRPr="00A63927" w:rsidRDefault="00784D3D" w:rsidP="00012CC1">
      <w:r w:rsidRPr="00A63927">
        <w:rPr>
          <w:b/>
        </w:rPr>
        <w:t>Zastępowanie stylów</w:t>
      </w:r>
      <w:r w:rsidRPr="00A63927">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012CC1">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2B656E">
      <w:pPr>
        <w:pStyle w:val="Heading2ms"/>
        <w:rPr>
          <w:lang w:val="pl-PL"/>
        </w:rPr>
      </w:pPr>
      <w:bookmarkStart w:id="149" w:name="_Toc214267412"/>
      <w:r w:rsidRPr="00012CC1">
        <w:t> </w:t>
      </w:r>
      <w:r w:rsidR="00E7083B" w:rsidRPr="00272D41">
        <w:rPr>
          <w:lang w:val="pl-PL"/>
        </w:rPr>
        <w:t>Co dzieje się po odłączeniu lub niedostępności szablonu?</w:t>
      </w:r>
      <w:bookmarkEnd w:id="149"/>
    </w:p>
    <w:p w14:paraId="22867DB7" w14:textId="1127593B" w:rsidR="006B26AB" w:rsidRPr="00A63927" w:rsidRDefault="00E7083B" w:rsidP="00012CC1">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012CC1">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2B656E">
      <w:pPr>
        <w:pStyle w:val="Heading2ms"/>
        <w:rPr>
          <w:lang w:val="pl-PL"/>
        </w:rPr>
      </w:pPr>
      <w:bookmarkStart w:id="150" w:name="_Toc214267413"/>
      <w:r w:rsidRPr="00012CC1">
        <w:t> </w:t>
      </w:r>
      <w:r w:rsidR="00A57ACF" w:rsidRPr="00272D41">
        <w:rPr>
          <w:lang w:val="pl-PL"/>
        </w:rPr>
        <w:t>Prawda czy fałsz: Definicje stylów są przechowywane w pliku DOCX</w:t>
      </w:r>
      <w:bookmarkEnd w:id="150"/>
    </w:p>
    <w:p w14:paraId="5EF89DB3" w14:textId="77777777" w:rsidR="009C7F9F" w:rsidRPr="00A63927" w:rsidRDefault="009C7F9F" w:rsidP="00012CC1">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012CC1">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2B656E">
      <w:pPr>
        <w:pStyle w:val="Heading2ms"/>
        <w:rPr>
          <w:lang w:val="pl-PL"/>
        </w:rPr>
      </w:pPr>
      <w:bookmarkStart w:id="151" w:name="_Toc214267414"/>
      <w:r w:rsidRPr="00012CC1">
        <w:t> </w:t>
      </w:r>
      <w:r w:rsidR="009B588B" w:rsidRPr="00272D41">
        <w:rPr>
          <w:lang w:val="pl-PL"/>
        </w:rPr>
        <w:t>Czy style zawsze s</w:t>
      </w:r>
      <w:r w:rsidR="00F03068" w:rsidRPr="00272D41">
        <w:rPr>
          <w:lang w:val="pl-PL"/>
        </w:rPr>
        <w:t>ą poprawnie przenoszone z szablonu do pliku?</w:t>
      </w:r>
      <w:bookmarkEnd w:id="151"/>
    </w:p>
    <w:p w14:paraId="39EA3D3A" w14:textId="2ABC4090" w:rsidR="00F03068" w:rsidRPr="00A63927" w:rsidRDefault="00F03068" w:rsidP="00012CC1">
      <w:pPr>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w:lastRenderedPageBreak/>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38"/>
                          <a:stretch>
                            <a:fillRect/>
                          </a:stretch>
                        </pic:blipFill>
                        <pic:spPr>
                          <a:xfrm>
                            <a:off x="827700" y="35982"/>
                            <a:ext cx="4582164" cy="1524213"/>
                          </a:xfrm>
                          <a:prstGeom prst="rect">
                            <a:avLst/>
                          </a:prstGeom>
                        </pic:spPr>
                      </pic:pic>
                    </wpc:wpc>
                  </a:graphicData>
                </a:graphic>
              </wp:inline>
            </w:drawing>
          </mc:Choice>
          <mc:Fallback>
            <w:pict>
              <v:group w14:anchorId="284FAD5F"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39" o:title=""/>
                </v:shape>
                <w10:anchorlock/>
              </v:group>
            </w:pict>
          </mc:Fallback>
        </mc:AlternateContent>
      </w:r>
    </w:p>
    <w:p w14:paraId="43860074" w14:textId="2C1B9296" w:rsidR="00F03068" w:rsidRPr="00A63927" w:rsidRDefault="00F03068" w:rsidP="00012CC1">
      <w:bookmarkStart w:id="152" w:name="_Ref166849484"/>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5610B4">
        <w:rPr>
          <w:noProof/>
        </w:rPr>
        <w:t>2</w:t>
      </w:r>
      <w:r w:rsidR="004A2491" w:rsidRPr="00012CC1">
        <w:rPr>
          <w:lang w:val="en-US"/>
        </w:rPr>
        <w:fldChar w:fldCharType="end"/>
      </w:r>
      <w:bookmarkEnd w:id="152"/>
      <w:r w:rsidRPr="00A63927">
        <w:t>. Automatycznie aktualizuj style dokumentu.</w:t>
      </w:r>
    </w:p>
    <w:p w14:paraId="1B3D8F6E" w14:textId="7BA91990" w:rsidR="00F03068" w:rsidRPr="00272D41" w:rsidRDefault="002819DD" w:rsidP="002B656E">
      <w:pPr>
        <w:pStyle w:val="Heading2ms"/>
        <w:rPr>
          <w:lang w:val="pl-PL"/>
        </w:rPr>
      </w:pPr>
      <w:bookmarkStart w:id="153" w:name="_Toc214267415"/>
      <w:r w:rsidRPr="00012CC1">
        <w:t> </w:t>
      </w:r>
      <w:r w:rsidR="00F03068" w:rsidRPr="00272D41">
        <w:rPr>
          <w:lang w:val="pl-PL"/>
        </w:rPr>
        <w:t>Co zrobić, jeżeli definicja stylu nie zostaje przeniesiona do pliku z szablonu?</w:t>
      </w:r>
      <w:bookmarkEnd w:id="153"/>
    </w:p>
    <w:p w14:paraId="52C5E14F" w14:textId="4A7236A5" w:rsidR="00F03068" w:rsidRPr="00012CC1" w:rsidRDefault="00F03068" w:rsidP="00012CC1">
      <w:pPr>
        <w:rPr>
          <w:lang w:val="en-US" w:eastAsia="pl-PL"/>
        </w:rPr>
      </w:pPr>
      <w:r w:rsidRPr="00A63927">
        <w:rPr>
          <w:lang w:eastAsia="pl-PL"/>
        </w:rPr>
        <w:t xml:space="preserve">W takiej sytuacji należy ręcznie usunąć styl z pliku DOCX i następnie ręcznie go do tego pliku DOCX przenieść z szablonu DOTM. </w:t>
      </w:r>
      <w:r w:rsidRPr="00012CC1">
        <w:rPr>
          <w:lang w:val="en-US" w:eastAsia="pl-PL"/>
        </w:rPr>
        <w:t xml:space="preserve">Na pytanie z okna dialogowego odpowiadamy </w:t>
      </w:r>
      <w:r w:rsidRPr="00012CC1">
        <w:rPr>
          <w:i/>
          <w:iCs/>
          <w:lang w:val="en-US" w:eastAsia="pl-PL"/>
        </w:rPr>
        <w:t>Tak na wszystkie.</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0"/>
                          <a:stretch>
                            <a:fillRect/>
                          </a:stretch>
                        </pic:blipFill>
                        <pic:spPr>
                          <a:xfrm>
                            <a:off x="0" y="0"/>
                            <a:ext cx="6241415" cy="3019425"/>
                          </a:xfrm>
                          <a:prstGeom prst="rect">
                            <a:avLst/>
                          </a:prstGeom>
                        </pic:spPr>
                      </pic:pic>
                    </wpc:wpc>
                  </a:graphicData>
                </a:graphic>
              </wp:inline>
            </w:drawing>
          </mc:Choice>
          <mc:Fallback>
            <w:pict>
              <v:group w14:anchorId="277EFEDF"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1" o:title=""/>
                </v:shape>
                <w10:anchorlock/>
              </v:group>
            </w:pict>
          </mc:Fallback>
        </mc:AlternateContent>
      </w:r>
    </w:p>
    <w:p w14:paraId="166A14E2" w14:textId="3323E2DE" w:rsidR="00F03068" w:rsidRPr="00A63927" w:rsidRDefault="00F0306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5610B4">
        <w:rPr>
          <w:noProof/>
        </w:rPr>
        <w:t>3</w:t>
      </w:r>
      <w:r w:rsidR="004A2491" w:rsidRPr="00012CC1">
        <w:rPr>
          <w:lang w:val="en-US"/>
        </w:rPr>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2"/>
                          <a:stretch>
                            <a:fillRect/>
                          </a:stretch>
                        </pic:blipFill>
                        <pic:spPr>
                          <a:xfrm>
                            <a:off x="0" y="0"/>
                            <a:ext cx="6241415" cy="3038475"/>
                          </a:xfrm>
                          <a:prstGeom prst="rect">
                            <a:avLst/>
                          </a:prstGeom>
                        </pic:spPr>
                      </pic:pic>
                    </wpc:wpc>
                  </a:graphicData>
                </a:graphic>
              </wp:inline>
            </w:drawing>
          </mc:Choice>
          <mc:Fallback>
            <w:pict>
              <v:group w14:anchorId="15B1252C"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3" o:title=""/>
                </v:shape>
                <w10:anchorlock/>
              </v:group>
            </w:pict>
          </mc:Fallback>
        </mc:AlternateContent>
      </w:r>
    </w:p>
    <w:p w14:paraId="51D22880" w14:textId="57C756B7" w:rsidR="00F03068" w:rsidRPr="00A63927" w:rsidRDefault="00F03068" w:rsidP="00012CC1">
      <w:bookmarkStart w:id="154" w:name="_Ref166760706"/>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5610B4">
        <w:rPr>
          <w:noProof/>
        </w:rPr>
        <w:t>4</w:t>
      </w:r>
      <w:r w:rsidR="004A2491" w:rsidRPr="00012CC1">
        <w:rPr>
          <w:lang w:val="en-US"/>
        </w:rPr>
        <w:fldChar w:fldCharType="end"/>
      </w:r>
      <w:bookmarkEnd w:id="154"/>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012CC1">
      <w:pPr>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2B656E">
      <w:pPr>
        <w:pStyle w:val="Heading1ms"/>
      </w:pPr>
      <w:bookmarkStart w:id="155" w:name="_Toc160565908"/>
      <w:bookmarkStart w:id="156" w:name="_Toc214267416"/>
      <w:r w:rsidRPr="00012CC1">
        <w:lastRenderedPageBreak/>
        <w:t> </w:t>
      </w:r>
      <w:r w:rsidR="0087439F" w:rsidRPr="00012CC1">
        <w:t>Pliki i prawo</w:t>
      </w:r>
      <w:bookmarkEnd w:id="156"/>
    </w:p>
    <w:p w14:paraId="7F1CC87E" w14:textId="652D2CF8" w:rsidR="0087439F" w:rsidRPr="00A63927" w:rsidRDefault="0087439F" w:rsidP="00012CC1">
      <w:r w:rsidRPr="00A63927">
        <w:t>Przez pliki rozumiemy tak plik szablonu (DOTM) jak i pliki powstające na bazie szablonu (DOCX).</w:t>
      </w:r>
    </w:p>
    <w:p w14:paraId="1123142B" w14:textId="21469DD4" w:rsidR="0087439F" w:rsidRPr="00012CC1" w:rsidRDefault="002819DD" w:rsidP="002B656E">
      <w:pPr>
        <w:pStyle w:val="Heading2ms"/>
      </w:pPr>
      <w:bookmarkStart w:id="157" w:name="_Toc214267417"/>
      <w:r w:rsidRPr="00012CC1">
        <w:t> </w:t>
      </w:r>
      <w:r w:rsidR="0087439F" w:rsidRPr="00012CC1">
        <w:t xml:space="preserve">Pliki </w:t>
      </w:r>
      <w:r w:rsidR="00F604FF" w:rsidRPr="00012CC1">
        <w:t xml:space="preserve">dokumentów </w:t>
      </w:r>
      <w:r w:rsidR="0087439F" w:rsidRPr="00012CC1">
        <w:t>(DOCX) i prawo</w:t>
      </w:r>
      <w:bookmarkEnd w:id="157"/>
    </w:p>
    <w:p w14:paraId="39BFD7D1" w14:textId="76FDDD6C" w:rsidR="0087439F" w:rsidRPr="00A63927" w:rsidRDefault="00407796" w:rsidP="00012CC1">
      <w:pPr>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2B656E">
      <w:pPr>
        <w:pStyle w:val="Heading3ms"/>
        <w:rPr>
          <w:lang w:val="pl-PL"/>
        </w:rPr>
      </w:pPr>
      <w:bookmarkStart w:id="158" w:name="_Toc160565910"/>
      <w:bookmarkStart w:id="159" w:name="_Toc214267418"/>
      <w:r w:rsidRPr="00012CC1">
        <w:t> </w:t>
      </w:r>
      <w:r w:rsidR="0087439F" w:rsidRPr="00272D41">
        <w:rPr>
          <w:lang w:val="pl-PL"/>
        </w:rPr>
        <w:t>W jaki sposób chronimy treść w dokumentach na bazie szablonów?</w:t>
      </w:r>
      <w:bookmarkEnd w:id="158"/>
      <w:bookmarkEnd w:id="159"/>
    </w:p>
    <w:p w14:paraId="7FF92ED8" w14:textId="4A22F05D" w:rsidR="0087439F" w:rsidRPr="00A63927" w:rsidRDefault="0087439F" w:rsidP="00012CC1">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2EE5D999" w14:textId="0652294C" w:rsidR="0087439F" w:rsidRPr="00012CC1" w:rsidRDefault="0087439F" w:rsidP="00012CC1">
      <w:pPr>
        <w:rPr>
          <w:lang w:val="en-US"/>
        </w:rPr>
      </w:pPr>
      <w:r w:rsidRPr="00012CC1">
        <w:rPr>
          <w:lang w:val="en-US"/>
        </w:rPr>
        <w:t>This document is a property of voestalpine Signaling Poland and is protected by copyrights. All rights reserved, including patent rights or rights to registered utility models. It is forbidden to copy this document, use it or its part or share it with any third parties without consent of voestalpine Signaling Poland.</w:t>
      </w:r>
      <w:r w:rsidR="001718E1" w:rsidRPr="00012CC1">
        <w:rPr>
          <w:lang w:val="en-US"/>
        </w:rPr>
        <w:t xml:space="preserve"> The content of the document in the form of text, illustrations, drawings, circuits or other presentation, is protected by copyright law.</w:t>
      </w:r>
      <w:r w:rsidRPr="00012CC1">
        <w:rPr>
          <w:lang w:val="en-US"/>
        </w:rPr>
        <w:br/>
        <w:t>All texts, drawings and guidelines in this document were updated according to the state from the day of printing and/or saving to PDF.</w:t>
      </w:r>
    </w:p>
    <w:p w14:paraId="23B873EC" w14:textId="77777777" w:rsidR="001718E1" w:rsidRPr="00D45F9A" w:rsidRDefault="001718E1" w:rsidP="00012CC1">
      <w:r w:rsidRPr="00A63927">
        <w:t>Dokument stanowi własność spółki voestalpine Signaling Poland i jest objęty prawem autorskim. Wszelkie prawa zastrzeżone, wliczając w to prawa odnoszące się do patentów lub zarejestrowanych wzorów użytkowych. Wszelkiego rodzaju powielanie lub przedruk, także we fragmentach, jak również reprodukcja ilustracji, także w zmienionej postaci, są dozwolone wyłącznie po uzyskaniu pisemnej zgody producenta.</w:t>
      </w:r>
      <w:r w:rsidRPr="00A63927">
        <w:br/>
      </w:r>
      <w:r w:rsidRPr="00D45F9A">
        <w:t>Wszystkie teksty, rysunki i wskazówki zawarte w dokumencie zostały zaktualizowane zgodnie ze stanem obowiązującym w dniu druku lub zapisu do pliku PDF.</w:t>
      </w:r>
    </w:p>
    <w:p w14:paraId="42D987D1" w14:textId="77777777" w:rsidR="0087439F" w:rsidRPr="00A63927" w:rsidRDefault="0087439F" w:rsidP="00012CC1">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44"/>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022898"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45"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2CB4D676" w:rsidR="0087439F" w:rsidRPr="00A63927" w:rsidRDefault="0087439F" w:rsidP="00012CC1">
      <w:r w:rsidRPr="00757780">
        <w:t>Fig. </w:t>
      </w:r>
      <w:r w:rsidRPr="00012CC1">
        <w:rPr>
          <w:lang w:val="en-US"/>
        </w:rPr>
        <w:fldChar w:fldCharType="begin"/>
      </w:r>
      <w:r w:rsidRPr="00757780">
        <w:instrText xml:space="preserve"> SEQ Fig. \* ARABIC </w:instrText>
      </w:r>
      <w:r w:rsidRPr="00012CC1">
        <w:rPr>
          <w:lang w:val="en-US"/>
        </w:rPr>
        <w:fldChar w:fldCharType="separate"/>
      </w:r>
      <w:r w:rsidR="005610B4">
        <w:rPr>
          <w:noProof/>
        </w:rPr>
        <w:t>1</w:t>
      </w:r>
      <w:r w:rsidRPr="00012CC1">
        <w:rPr>
          <w:lang w:val="en-US"/>
        </w:rPr>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012CC1">
      <w:pPr>
        <w:rPr>
          <w:lang w:val="en-US"/>
        </w:rPr>
      </w:pPr>
      <w:r w:rsidRPr="00A63927">
        <w:t xml:space="preserve">Wyboru klasy poufności dla dokumentu dokonujemy za pomocą makra </w:t>
      </w:r>
      <w:r w:rsidRPr="00A63927">
        <w:rPr>
          <w:i/>
          <w:iCs/>
        </w:rPr>
        <w:t>Wypełnienie pierwszej strony</w:t>
      </w:r>
      <w:r w:rsidRPr="00A63927">
        <w:t xml:space="preserve">. </w:t>
      </w:r>
      <w:r w:rsidRPr="00012CC1">
        <w:rPr>
          <w:lang w:val="en-US"/>
        </w:rPr>
        <w:t>Dostępne klasy poufności, na podstawie dokumentu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46"/>
                          <a:stretch>
                            <a:fillRect/>
                          </a:stretch>
                        </pic:blipFill>
                        <pic:spPr>
                          <a:xfrm>
                            <a:off x="1252967" y="35434"/>
                            <a:ext cx="3743847" cy="905001"/>
                          </a:xfrm>
                          <a:prstGeom prst="rect">
                            <a:avLst/>
                          </a:prstGeom>
                        </pic:spPr>
                      </pic:pic>
                    </wpc:wpc>
                  </a:graphicData>
                </a:graphic>
              </wp:inline>
            </w:drawing>
          </mc:Choice>
          <mc:Fallback>
            <w:pict>
              <v:group w14:anchorId="1C8B352A"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47" o:title=""/>
                </v:shape>
                <w10:anchorlock/>
              </v:group>
            </w:pict>
          </mc:Fallback>
        </mc:AlternateContent>
      </w:r>
    </w:p>
    <w:p w14:paraId="073F35B9" w14:textId="3F8E043B" w:rsidR="0087439F" w:rsidRPr="00012CC1" w:rsidRDefault="0087439F" w:rsidP="00012CC1">
      <w:pPr>
        <w:rPr>
          <w:lang w:val="en-US"/>
        </w:rPr>
      </w:pPr>
      <w:r w:rsidRPr="00012CC1">
        <w:rPr>
          <w:lang w:val="en-US"/>
        </w:rPr>
        <w:t>Fig. </w:t>
      </w:r>
      <w:r w:rsidR="004A2491" w:rsidRPr="00012CC1">
        <w:rPr>
          <w:lang w:val="en-US"/>
        </w:rPr>
        <w:fldChar w:fldCharType="begin"/>
      </w:r>
      <w:r w:rsidR="004A2491" w:rsidRPr="00012CC1">
        <w:rPr>
          <w:lang w:val="en-US"/>
        </w:rPr>
        <w:instrText xml:space="preserve"> SEQ Fig. \* ARABIC </w:instrText>
      </w:r>
      <w:r w:rsidR="004A2491" w:rsidRPr="00012CC1">
        <w:rPr>
          <w:lang w:val="en-US"/>
        </w:rPr>
        <w:fldChar w:fldCharType="separate"/>
      </w:r>
      <w:r w:rsidR="005610B4">
        <w:rPr>
          <w:noProof/>
          <w:lang w:val="en-US"/>
        </w:rPr>
        <w:t>2</w:t>
      </w:r>
      <w:r w:rsidR="004A2491" w:rsidRPr="00012CC1">
        <w:rPr>
          <w:lang w:val="en-US"/>
        </w:rPr>
        <w:fldChar w:fldCharType="end"/>
      </w:r>
      <w:r w:rsidRPr="00012CC1">
        <w:rPr>
          <w:lang w:val="en-US"/>
        </w:rPr>
        <w:t>. Lista rozwijana, poufność.</w:t>
      </w:r>
    </w:p>
    <w:p w14:paraId="19D49A57" w14:textId="79530923" w:rsidR="0087439F" w:rsidRPr="00012CC1" w:rsidRDefault="002819DD" w:rsidP="002B656E">
      <w:pPr>
        <w:pStyle w:val="Heading3ms"/>
      </w:pPr>
      <w:bookmarkStart w:id="160" w:name="_Toc214267419"/>
      <w:r w:rsidRPr="00012CC1">
        <w:t> </w:t>
      </w:r>
      <w:r w:rsidR="00980C9A" w:rsidRPr="00012CC1">
        <w:t>Jaką klasę poufności wybrać?</w:t>
      </w:r>
      <w:bookmarkEnd w:id="160"/>
    </w:p>
    <w:p w14:paraId="66211467" w14:textId="67320EE6" w:rsidR="004F4345" w:rsidRPr="00D45F9A" w:rsidRDefault="00333F5C" w:rsidP="00012CC1">
      <w:r w:rsidRPr="00A63927">
        <w:t xml:space="preserve">Regulamin </w:t>
      </w:r>
      <w:hyperlink r:id="rId148" w:history="1">
        <w:r w:rsidRPr="00A63927">
          <w:rPr>
            <w:i/>
            <w:iCs/>
          </w:rPr>
          <w:t>Bezpieczeństwo informacji</w:t>
        </w:r>
      </w:hyperlink>
      <w:r w:rsidRPr="00A63927">
        <w:t xml:space="preserve"> (rozdz. 4 →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6B73A15D" w:rsidR="00980C9A" w:rsidRPr="00A63927" w:rsidRDefault="00980C9A" w:rsidP="00012CC1">
      <w:bookmarkStart w:id="161" w:name="_Toc129184958"/>
      <w:bookmarkStart w:id="162" w:name="_Toc160544644"/>
      <w:r w:rsidRPr="00757780">
        <w:t>Tab. </w:t>
      </w:r>
      <w:r w:rsidR="004A2491" w:rsidRPr="00012CC1">
        <w:rPr>
          <w:lang w:val="en-US"/>
        </w:rPr>
        <w:fldChar w:fldCharType="begin"/>
      </w:r>
      <w:bookmarkStart w:id="163" w:name="ms_picture_1"/>
      <w:r w:rsidR="004A2491" w:rsidRPr="00757780">
        <w:instrText xml:space="preserve"> SEQ Tabela \* ARABIC </w:instrText>
      </w:r>
      <w:bookmarkEnd w:id="163"/>
      <w:r w:rsidR="004A2491" w:rsidRPr="00012CC1">
        <w:rPr>
          <w:lang w:val="en-US"/>
        </w:rPr>
        <w:fldChar w:fldCharType="separate"/>
      </w:r>
      <w:r w:rsidR="005610B4">
        <w:rPr>
          <w:noProof/>
        </w:rPr>
        <w:t>2</w:t>
      </w:r>
      <w:r w:rsidR="004A2491" w:rsidRPr="00012CC1">
        <w:rPr>
          <w:lang w:val="en-US"/>
        </w:rPr>
        <w:fldChar w:fldCharType="end"/>
      </w:r>
      <w:r w:rsidRPr="00757780">
        <w:t xml:space="preserve">. </w:t>
      </w:r>
      <w:r w:rsidR="004F4345" w:rsidRPr="00A63927">
        <w:t>Klasa poufności a kategoria dokumentu</w:t>
      </w:r>
      <w:r w:rsidRPr="00A63927">
        <w:t>.</w:t>
      </w:r>
      <w:bookmarkEnd w:id="161"/>
      <w:bookmarkEnd w:id="162"/>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 xml:space="preserve">DTR / System Manual, Plan Utrzymania / Warunki Utrzymania / Operation &amp; </w:t>
            </w:r>
            <w:r w:rsidRPr="00A63927">
              <w:lastRenderedPageBreak/>
              <w:t>Maintenance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lastRenderedPageBreak/>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r w:rsidRPr="00F042BE">
              <w:rPr>
                <w:lang w:val="en-US"/>
              </w:rPr>
              <w:t>dokument ściśle poufny</w:t>
            </w:r>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2B656E">
      <w:pPr>
        <w:pStyle w:val="Heading3ms"/>
        <w:rPr>
          <w:lang w:val="pl-PL"/>
        </w:rPr>
      </w:pPr>
      <w:bookmarkStart w:id="164" w:name="_Toc214267420"/>
      <w:r w:rsidRPr="00012CC1">
        <w:t> </w:t>
      </w:r>
      <w:r w:rsidR="004F4345" w:rsidRPr="00272D41">
        <w:rPr>
          <w:lang w:val="pl-PL"/>
        </w:rPr>
        <w:t>Nadal nie wiem, jaką klasę poufności wybrać, co mam zrobić?</w:t>
      </w:r>
      <w:bookmarkEnd w:id="164"/>
    </w:p>
    <w:p w14:paraId="45ED2611" w14:textId="50AF49AC" w:rsidR="004F4345" w:rsidRPr="00012CC1" w:rsidRDefault="004F4345" w:rsidP="00012CC1">
      <w:pPr>
        <w:rPr>
          <w:lang w:val="en-US"/>
        </w:rPr>
      </w:pPr>
      <w:r w:rsidRPr="00A63927">
        <w:t xml:space="preserve">Spytać przełożonego, ewentualnie skontaktować się z osobą odpowiedzialną za opiekę prawną. </w:t>
      </w:r>
      <w:r w:rsidRPr="00012CC1">
        <w:rPr>
          <w:lang w:val="en-US"/>
        </w:rPr>
        <w:t>Dane osobowe tej osoby są dostępne w Sekretariacie.</w:t>
      </w:r>
    </w:p>
    <w:p w14:paraId="6FAA3881" w14:textId="6AF01628" w:rsidR="00FB0B01" w:rsidRPr="00272D41" w:rsidRDefault="002819DD" w:rsidP="002B656E">
      <w:pPr>
        <w:pStyle w:val="Heading3ms"/>
        <w:rPr>
          <w:lang w:val="pl-PL"/>
        </w:rPr>
      </w:pPr>
      <w:bookmarkStart w:id="165" w:name="_Toc214267421"/>
      <w:r w:rsidRPr="00012CC1">
        <w:t> </w:t>
      </w:r>
      <w:r w:rsidR="00FB0B01" w:rsidRPr="00272D41">
        <w:rPr>
          <w:lang w:val="pl-PL"/>
        </w:rPr>
        <w:t>W jakiej formie wysłać dokument do klienta?</w:t>
      </w:r>
      <w:bookmarkEnd w:id="165"/>
    </w:p>
    <w:p w14:paraId="5150FBA6" w14:textId="697268B0" w:rsidR="00FB0B01" w:rsidRPr="00D45F9A" w:rsidRDefault="00FB0B01" w:rsidP="00012CC1">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2B656E">
      <w:pPr>
        <w:pStyle w:val="Heading3ms"/>
        <w:rPr>
          <w:lang w:val="pl-PL"/>
        </w:rPr>
      </w:pPr>
      <w:bookmarkStart w:id="166" w:name="_Toc214267422"/>
      <w:r w:rsidRPr="00012CC1">
        <w:t> </w:t>
      </w:r>
      <w:r w:rsidR="00976DB6" w:rsidRPr="00272D41">
        <w:rPr>
          <w:lang w:val="pl-PL"/>
        </w:rPr>
        <w:t>W jaki sposób wyjaśnić klientowi oznaczenie klasy poufności?</w:t>
      </w:r>
      <w:bookmarkEnd w:id="166"/>
    </w:p>
    <w:p w14:paraId="7E0FA9D9" w14:textId="77777777" w:rsidR="002C6928" w:rsidRPr="00012CC1" w:rsidRDefault="002C6928" w:rsidP="00012CC1">
      <w:pPr>
        <w:rPr>
          <w:lang w:val="en-US"/>
        </w:rPr>
      </w:pPr>
      <w:r w:rsidRPr="00012CC1">
        <w:rPr>
          <w:lang w:val="en-US"/>
        </w:rPr>
        <w:t xml:space="preserve">Blok konstrukcyjny: ConfidentialityInternal, </w:t>
      </w:r>
      <w:bookmarkStart w:id="167" w:name="_Hlk161298506"/>
      <w:r w:rsidRPr="00012CC1">
        <w:rPr>
          <w:lang w:val="en-US"/>
        </w:rPr>
        <w:t>ConfidentialityConfidential</w:t>
      </w:r>
      <w:bookmarkEnd w:id="167"/>
      <w:r w:rsidRPr="00012CC1">
        <w:rPr>
          <w:lang w:val="en-US"/>
        </w:rPr>
        <w:t>.</w:t>
      </w:r>
    </w:p>
    <w:p w14:paraId="39F3DC53" w14:textId="77777777" w:rsidR="002C6928" w:rsidRPr="00012CC1" w:rsidRDefault="002C6928" w:rsidP="00012CC1">
      <w:pPr>
        <w:rPr>
          <w:lang w:val="en-US"/>
        </w:rPr>
      </w:pPr>
      <w:r w:rsidRPr="00012CC1">
        <w:rPr>
          <w:lang w:val="en-US"/>
        </w:rPr>
        <w:t>Hotstrings: voestalpineHotstrings.csv → confidentiality/.</w:t>
      </w:r>
    </w:p>
    <w:p w14:paraId="5B58249B" w14:textId="7AC4F67F" w:rsidR="002C6928" w:rsidRPr="00757780" w:rsidRDefault="009B16A4" w:rsidP="00012CC1">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r w:rsidR="002C6928" w:rsidRPr="00A63927">
        <w:rPr>
          <w:i/>
          <w:iCs/>
        </w:rPr>
        <w:t>Introduction</w:t>
      </w:r>
      <w:r w:rsidR="002C6928" w:rsidRPr="00A63927">
        <w:t xml:space="preserve"> jako podrozdział pt. </w:t>
      </w:r>
      <w:r w:rsidR="002C6928" w:rsidRPr="00757780">
        <w:rPr>
          <w:i/>
          <w:iCs/>
        </w:rPr>
        <w:t>Confidentiality of the document</w:t>
      </w:r>
      <w:r w:rsidR="002C6928" w:rsidRPr="00757780">
        <w:t>.</w:t>
      </w:r>
    </w:p>
    <w:p w14:paraId="1E698041" w14:textId="40B08248" w:rsidR="006D7F90" w:rsidRPr="00012CC1" w:rsidRDefault="006D7F90" w:rsidP="00012CC1">
      <w:pPr>
        <w:rPr>
          <w:lang w:val="en-US"/>
        </w:rPr>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r w:rsidR="00DE0AA2" w:rsidRPr="00012CC1">
        <w:rPr>
          <w:lang w:val="en-US"/>
        </w:rPr>
        <w:t>Edycja: MS</w:t>
      </w:r>
      <w:r w:rsidRPr="00012CC1">
        <w:rPr>
          <w:lang w:val="en-US"/>
        </w:rPr>
        <w:t>].</w:t>
      </w:r>
    </w:p>
    <w:p w14:paraId="382FA11B" w14:textId="0ADC3849" w:rsidR="00E435F9" w:rsidRPr="00012CC1" w:rsidRDefault="00E435F9" w:rsidP="00012CC1">
      <w:pPr>
        <w:rPr>
          <w:lang w:val="en-US"/>
        </w:rPr>
      </w:pPr>
      <w:r w:rsidRPr="00012CC1">
        <w:rPr>
          <w:u w:val="single"/>
          <w:lang w:val="en-US"/>
        </w:rPr>
        <w:t>Internal document</w:t>
      </w:r>
      <w:r w:rsidRPr="00012CC1">
        <w:rPr>
          <w:lang w:val="en-US"/>
        </w:rPr>
        <w:t>: This means that the content of this document is intended for individual business partners, based on individual</w:t>
      </w:r>
      <w:r w:rsidR="00CA0CAA" w:rsidRPr="00012CC1">
        <w:rPr>
          <w:lang w:val="en-US"/>
        </w:rPr>
        <w:t xml:space="preserve"> agreements</w:t>
      </w:r>
      <w:r w:rsidRPr="00012CC1">
        <w:rPr>
          <w:lang w:val="en-US"/>
        </w:rPr>
        <w:t xml:space="preserve">, </w:t>
      </w:r>
      <w:r w:rsidR="00CA0CAA" w:rsidRPr="00012CC1">
        <w:rPr>
          <w:lang w:val="en-US"/>
        </w:rPr>
        <w:t>e.g.</w:t>
      </w:r>
      <w:r w:rsidRPr="00012CC1">
        <w:rPr>
          <w:lang w:val="en-US"/>
        </w:rPr>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rPr>
          <w:lang w:val="en-US"/>
        </w:rPr>
        <w:t>This document is intended for the exclusive use of persons operating the system</w:t>
      </w:r>
      <w:r w:rsidRPr="00012CC1">
        <w:rPr>
          <w:lang w:val="en-US"/>
        </w:rPr>
        <w:t xml:space="preserve">. Without written consent, this document </w:t>
      </w:r>
      <w:r w:rsidR="005A4A38" w:rsidRPr="00012CC1">
        <w:rPr>
          <w:lang w:val="en-US"/>
        </w:rPr>
        <w:t>m</w:t>
      </w:r>
      <w:r w:rsidR="00D571BE" w:rsidRPr="00012CC1">
        <w:rPr>
          <w:lang w:val="en-US"/>
        </w:rPr>
        <w:t xml:space="preserve">ust </w:t>
      </w:r>
      <w:r w:rsidRPr="00012CC1">
        <w:rPr>
          <w:lang w:val="en-US"/>
        </w:rPr>
        <w:t xml:space="preserve">not be made available to third parties. </w:t>
      </w:r>
    </w:p>
    <w:p w14:paraId="009BDAAD" w14:textId="4F25A5A0" w:rsidR="00E435F9" w:rsidRPr="00A63927" w:rsidRDefault="00E435F9" w:rsidP="00012CC1">
      <w:bookmarkStart w:id="168"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169" w:name="_Hlk161129976"/>
      <w:r w:rsidRPr="00A63927">
        <w:t xml:space="preserve">Niniejszy dokument jest przeznaczony wyłącznie do użytku przez przeznaczony do tego personel. </w:t>
      </w:r>
      <w:bookmarkEnd w:id="169"/>
      <w:r w:rsidRPr="00A63927">
        <w:t xml:space="preserve">Bez pisemnej zgody niniejszy dokument nie może być udostępniany osobom trzecim. </w:t>
      </w:r>
      <w:bookmarkEnd w:id="168"/>
    </w:p>
    <w:p w14:paraId="24E93C0D" w14:textId="58DF3B72" w:rsidR="00CA0CAA" w:rsidRPr="00012CC1" w:rsidRDefault="00CA0CAA" w:rsidP="00012CC1">
      <w:pPr>
        <w:rPr>
          <w:lang w:val="en-US"/>
        </w:rPr>
      </w:pPr>
      <w:r w:rsidRPr="00012CC1">
        <w:rPr>
          <w:u w:val="single"/>
          <w:lang w:val="en-US"/>
        </w:rPr>
        <w:t>Confidential document</w:t>
      </w:r>
      <w:r w:rsidRPr="00012CC1">
        <w:rPr>
          <w:lang w:val="en-US"/>
        </w:rPr>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rPr>
          <w:lang w:val="en-US"/>
        </w:rPr>
        <w:t xml:space="preserve"> </w:t>
      </w:r>
      <w:r w:rsidRPr="00012CC1">
        <w:rPr>
          <w:lang w:val="en-US"/>
        </w:rPr>
        <w:t xml:space="preserve">and it should be specially protected against any unauthorized persons, </w:t>
      </w:r>
      <w:r w:rsidR="00286041" w:rsidRPr="00012CC1">
        <w:rPr>
          <w:lang w:val="en-US"/>
        </w:rPr>
        <w:t>in particular</w:t>
      </w:r>
      <w:r w:rsidRPr="00012CC1">
        <w:rPr>
          <w:lang w:val="en-US"/>
        </w:rPr>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012CC1">
      <w:bookmarkStart w:id="170"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w:t>
      </w:r>
      <w:r w:rsidRPr="00A63927">
        <w:lastRenderedPageBreak/>
        <w:t xml:space="preserve">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170"/>
    </w:p>
    <w:p w14:paraId="380375D8" w14:textId="5FD0E00E" w:rsidR="00BC5583" w:rsidRPr="00012CC1" w:rsidRDefault="002819DD" w:rsidP="002B656E">
      <w:pPr>
        <w:pStyle w:val="Heading3ms"/>
      </w:pPr>
      <w:bookmarkStart w:id="171" w:name="_Toc214267423"/>
      <w:r w:rsidRPr="00012CC1">
        <w:t> </w:t>
      </w:r>
      <w:r w:rsidR="00BC5583" w:rsidRPr="00272D41">
        <w:rPr>
          <w:lang w:val="pl-PL"/>
        </w:rPr>
        <w:t xml:space="preserve">Nie jestem pewna / pewny, czy mogę wysłać dany dokument. </w:t>
      </w:r>
      <w:r w:rsidR="00BC5583" w:rsidRPr="00012CC1">
        <w:t>Co mam zrobić?</w:t>
      </w:r>
      <w:bookmarkEnd w:id="171"/>
    </w:p>
    <w:p w14:paraId="618B275F" w14:textId="7313D8EA" w:rsidR="00BC5583" w:rsidRPr="00A63927" w:rsidRDefault="00BC5583" w:rsidP="00012CC1">
      <w:r w:rsidRPr="00A63927">
        <w:t>Spytać partnera biznesowego, czy podpisał z voestalpine Signaling Poland umowę o poufności</w:t>
      </w:r>
      <w:r w:rsidR="00407796" w:rsidRPr="00A63927">
        <w:t xml:space="preserve"> (ang. </w:t>
      </w:r>
      <w:r w:rsidR="00407796" w:rsidRPr="00D45F9A">
        <w:t>NDA, Non-Disclosure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12CC1">
      <w:r w:rsidRPr="00A63927">
        <w:t>Jeżeli warunki z punktu a nie są spełnione, spytać przełożonego.</w:t>
      </w:r>
    </w:p>
    <w:p w14:paraId="293CE9F9" w14:textId="1658F7B7" w:rsidR="006A3BB0" w:rsidRPr="00012CC1" w:rsidRDefault="002819DD" w:rsidP="002B656E">
      <w:pPr>
        <w:pStyle w:val="Heading2ms"/>
      </w:pPr>
      <w:bookmarkStart w:id="172" w:name="_Toc214267424"/>
      <w:r w:rsidRPr="00012CC1">
        <w:t> </w:t>
      </w:r>
      <w:r w:rsidR="00F604FF" w:rsidRPr="00012CC1">
        <w:t>Pliki szablonów</w:t>
      </w:r>
      <w:r w:rsidR="0087439F" w:rsidRPr="00012CC1">
        <w:t xml:space="preserve"> (DOTM)</w:t>
      </w:r>
      <w:r w:rsidR="009A1B0C" w:rsidRPr="00012CC1">
        <w:t xml:space="preserve"> </w:t>
      </w:r>
      <w:r w:rsidR="0087439F" w:rsidRPr="00012CC1">
        <w:t>i</w:t>
      </w:r>
      <w:r w:rsidR="009A1B0C" w:rsidRPr="00012CC1">
        <w:t xml:space="preserve"> p</w:t>
      </w:r>
      <w:r w:rsidR="006A3BB0" w:rsidRPr="00012CC1">
        <w:t>rawo</w:t>
      </w:r>
      <w:bookmarkEnd w:id="155"/>
      <w:bookmarkEnd w:id="172"/>
    </w:p>
    <w:p w14:paraId="16BF7FF3" w14:textId="6D371064" w:rsidR="00407796" w:rsidRPr="00A63927" w:rsidRDefault="00407796" w:rsidP="00012CC1">
      <w:pPr>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2B656E">
      <w:pPr>
        <w:pStyle w:val="Heading3ms"/>
        <w:rPr>
          <w:lang w:val="pl-PL"/>
        </w:rPr>
      </w:pPr>
      <w:bookmarkStart w:id="173" w:name="_Toc160565909"/>
      <w:bookmarkStart w:id="174" w:name="_Toc214267425"/>
      <w:r w:rsidRPr="00012CC1">
        <w:t> </w:t>
      </w:r>
      <w:r w:rsidR="00A36A01" w:rsidRPr="00272D41">
        <w:rPr>
          <w:lang w:val="pl-PL"/>
        </w:rPr>
        <w:t>Czy szablony są o</w:t>
      </w:r>
      <w:r w:rsidR="005D45B9" w:rsidRPr="00272D41">
        <w:rPr>
          <w:lang w:val="pl-PL"/>
        </w:rPr>
        <w:t>bjęte prawem autorskim</w:t>
      </w:r>
      <w:r w:rsidR="003629BF" w:rsidRPr="00272D41">
        <w:rPr>
          <w:lang w:val="pl-PL"/>
        </w:rPr>
        <w:t>?</w:t>
      </w:r>
      <w:bookmarkEnd w:id="173"/>
      <w:bookmarkEnd w:id="174"/>
    </w:p>
    <w:p w14:paraId="19E0A261" w14:textId="77777777" w:rsidR="00005964" w:rsidRPr="00A63927" w:rsidRDefault="006A3BB0" w:rsidP="00012CC1">
      <w:r w:rsidRPr="00A63927">
        <w:t>Prawem autorskim objęte są bloki konstrukcyjne oraz makra. Nie są nim objęte same style</w:t>
      </w:r>
      <w:r w:rsidR="00B048B6" w:rsidRPr="00A63927">
        <w:t>, z wyjątkiem czcionek</w:t>
      </w:r>
      <w:r w:rsidRPr="00A63927">
        <w:t xml:space="preserve">. </w:t>
      </w:r>
      <w:r w:rsidR="00005964" w:rsidRPr="00A63927">
        <w:t xml:space="preserve">W praktyce oznacza to, że cały szablon jest objęty prawami autorskimi, bo bazą dla znakomitej większości styli są czcionki voestalpine. </w:t>
      </w:r>
    </w:p>
    <w:p w14:paraId="1C31DF11" w14:textId="7866A2BE" w:rsidR="006A3BB0" w:rsidRPr="00012CC1" w:rsidRDefault="00005964" w:rsidP="00012CC1">
      <w:pPr>
        <w:rPr>
          <w:lang w:val="en-US"/>
        </w:rPr>
      </w:pPr>
      <w:r w:rsidRPr="00A63927">
        <w:t>M</w:t>
      </w:r>
      <w:r w:rsidR="006A3BB0" w:rsidRPr="00A63927">
        <w:t>ożliwe jest przygotowanie szablonu, który będzie pozbawiony bloków kon</w:t>
      </w:r>
      <w:r w:rsidR="00B1131F" w:rsidRPr="00A63927">
        <w:t xml:space="preserve">strukcyjnych oraz </w:t>
      </w:r>
      <w:r w:rsidR="009A1B0C" w:rsidRPr="00A63927">
        <w:t>makr.</w:t>
      </w:r>
      <w:r w:rsidRPr="00A63927">
        <w:t xml:space="preserve"> Nadal jednak będzie objęty ochroną praw autorskich. Oznacza to, że każdorazowo przed wysłaniem pliku szablonu konieczne jest podpisanie z podmiotem zewnętrznym umowy o poufności (ang. </w:t>
      </w:r>
      <w:r w:rsidRPr="00012CC1">
        <w:rPr>
          <w:lang w:val="en-US"/>
        </w:rPr>
        <w:t>NDA, Non-Disclosure Agreement).</w:t>
      </w:r>
    </w:p>
    <w:p w14:paraId="147E4C43" w14:textId="39A7ABBA" w:rsidR="00227969" w:rsidRPr="00272D41" w:rsidRDefault="002819DD" w:rsidP="002B656E">
      <w:pPr>
        <w:pStyle w:val="Heading3ms"/>
        <w:rPr>
          <w:lang w:val="pl-PL"/>
        </w:rPr>
      </w:pPr>
      <w:bookmarkStart w:id="175" w:name="_Toc214267426"/>
      <w:r w:rsidRPr="00012CC1">
        <w:t> </w:t>
      </w:r>
      <w:r w:rsidR="00227969" w:rsidRPr="00272D41">
        <w:rPr>
          <w:lang w:val="pl-PL"/>
        </w:rPr>
        <w:t>Czy wysyłając do klienta plik szablonu wysyłam mu jednocześnie czcionki?</w:t>
      </w:r>
      <w:bookmarkEnd w:id="175"/>
    </w:p>
    <w:p w14:paraId="2706A9D1" w14:textId="77777777" w:rsidR="00227969" w:rsidRPr="00012CC1" w:rsidRDefault="00227969" w:rsidP="00012CC1">
      <w:pPr>
        <w:rPr>
          <w:lang w:val="en-US" w:eastAsia="pl-PL"/>
        </w:rPr>
      </w:pPr>
      <w:r w:rsidRPr="00012CC1">
        <w:rPr>
          <w:lang w:val="en-US"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012CC1">
      <w:pPr>
        <w:rPr>
          <w:lang w:val="en-US"/>
        </w:rPr>
      </w:pPr>
      <w:r w:rsidRPr="00012CC1">
        <w:rPr>
          <w:lang w:val="en-US"/>
        </w:rPr>
        <w:t>However, you have the option to embed fonts within the template:</w:t>
      </w:r>
    </w:p>
    <w:p w14:paraId="4AB54FCC" w14:textId="3927BE23" w:rsidR="00227969" w:rsidRPr="00012CC1" w:rsidRDefault="00227969" w:rsidP="00757780">
      <w:pPr>
        <w:numPr>
          <w:ilvl w:val="1"/>
          <w:numId w:val="0"/>
        </w:numPr>
        <w:ind w:left="737" w:hanging="368"/>
        <w:rPr>
          <w:lang w:val="en-US"/>
        </w:rPr>
      </w:pPr>
      <w:r w:rsidRPr="00012CC1">
        <w:rPr>
          <w:lang w:val="en-US"/>
        </w:rPr>
        <w:t>Open the Word template (.DOTM) and go to File &gt; Options &gt; Save.</w:t>
      </w:r>
    </w:p>
    <w:p w14:paraId="6042250D" w14:textId="784576E7" w:rsidR="00227969" w:rsidRPr="00012CC1" w:rsidRDefault="00227969" w:rsidP="00757780">
      <w:pPr>
        <w:numPr>
          <w:ilvl w:val="1"/>
          <w:numId w:val="0"/>
        </w:numPr>
        <w:ind w:left="737" w:hanging="368"/>
        <w:rPr>
          <w:lang w:val="en-US"/>
        </w:rPr>
      </w:pPr>
      <w:r w:rsidRPr="00012CC1">
        <w:rPr>
          <w:lang w:val="en-US"/>
        </w:rPr>
        <w:t>Check the Embed fonts in the file option under Preserve fidelity when sharing this document.</w:t>
      </w:r>
      <w:r w:rsidR="007A61C3" w:rsidRPr="00012CC1">
        <w:rPr>
          <w:lang w:val="en-US"/>
        </w:rPr>
        <w:br/>
      </w:r>
      <w:r w:rsidRPr="00012CC1">
        <w:rPr>
          <w:lang w:val="en-US"/>
        </w:rPr>
        <w:t>You can also choose to embed only the characters used in the template to reduce the file size or embed all characters for full editing capabilities.</w:t>
      </w:r>
    </w:p>
    <w:p w14:paraId="6494534A" w14:textId="511B2753" w:rsidR="00227969" w:rsidRPr="00012CC1" w:rsidRDefault="00227969" w:rsidP="00757780">
      <w:pPr>
        <w:numPr>
          <w:ilvl w:val="1"/>
          <w:numId w:val="0"/>
        </w:numPr>
        <w:ind w:left="737" w:hanging="368"/>
        <w:rPr>
          <w:lang w:val="en-US"/>
        </w:rPr>
      </w:pPr>
      <w:r w:rsidRPr="00012CC1">
        <w:rPr>
          <w:lang w:val="en-US"/>
        </w:rPr>
        <w:t>Save the template.</w:t>
      </w:r>
    </w:p>
    <w:p w14:paraId="69E0273A" w14:textId="77777777" w:rsidR="00227969" w:rsidRPr="00012CC1" w:rsidRDefault="00227969" w:rsidP="00012CC1">
      <w:pPr>
        <w:rPr>
          <w:lang w:val="en-US" w:eastAsia="pl-PL"/>
        </w:rPr>
      </w:pPr>
      <w:r w:rsidRPr="00012CC1">
        <w:rPr>
          <w:lang w:val="en-US"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012CC1">
      <w:pPr>
        <w:rPr>
          <w:lang w:val="en-US" w:eastAsia="pl-PL"/>
        </w:rPr>
      </w:pPr>
      <w:r w:rsidRPr="00012CC1">
        <w:rPr>
          <w:lang w:val="en-US"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176" w:name="_Toc160565911"/>
      <w:bookmarkStart w:id="177" w:name="_Toc214267427"/>
      <w:r>
        <w:lastRenderedPageBreak/>
        <w:t> Design of configuration</w:t>
      </w:r>
      <w:bookmarkEnd w:id="177"/>
    </w:p>
    <w:p w14:paraId="0EA6655D" w14:textId="09448CE5" w:rsidR="00C776C2" w:rsidRPr="00C776C2" w:rsidRDefault="00C776C2" w:rsidP="002B656E">
      <w:pPr>
        <w:pStyle w:val="ParNormalms"/>
      </w:pPr>
      <w:r>
        <w:t>Less is more.</w:t>
      </w:r>
    </w:p>
    <w:p w14:paraId="19CA62FE" w14:textId="493D9537" w:rsidR="009A1B0C" w:rsidRPr="00272D41" w:rsidRDefault="002819DD" w:rsidP="002B656E">
      <w:pPr>
        <w:pStyle w:val="Heading1ms"/>
        <w:rPr>
          <w:lang w:val="pl-PL"/>
        </w:rPr>
      </w:pPr>
      <w:bookmarkStart w:id="178" w:name="_Toc214267428"/>
      <w:r w:rsidRPr="00012CC1">
        <w:lastRenderedPageBreak/>
        <w:t> </w:t>
      </w:r>
      <w:r w:rsidR="009A1B0C" w:rsidRPr="00272D41">
        <w:rPr>
          <w:lang w:val="pl-PL"/>
        </w:rPr>
        <w:t xml:space="preserve">Dlaczego </w:t>
      </w:r>
      <w:r w:rsidR="00B048B6" w:rsidRPr="00272D41">
        <w:rPr>
          <w:lang w:val="pl-PL"/>
        </w:rPr>
        <w:t xml:space="preserve">pliki </w:t>
      </w:r>
      <w:r w:rsidR="009A1B0C" w:rsidRPr="00272D41">
        <w:rPr>
          <w:lang w:val="pl-PL"/>
        </w:rPr>
        <w:t>szablon</w:t>
      </w:r>
      <w:r w:rsidR="00B048B6" w:rsidRPr="00272D41">
        <w:rPr>
          <w:lang w:val="pl-PL"/>
        </w:rPr>
        <w:t>ów</w:t>
      </w:r>
      <w:r w:rsidR="009A1B0C" w:rsidRPr="00272D41">
        <w:rPr>
          <w:lang w:val="pl-PL"/>
        </w:rPr>
        <w:t xml:space="preserve"> często się zmieniają?</w:t>
      </w:r>
      <w:bookmarkEnd w:id="176"/>
      <w:bookmarkEnd w:id="178"/>
    </w:p>
    <w:p w14:paraId="01C134CF" w14:textId="46A0F76C" w:rsidR="00B0163F" w:rsidRPr="00A63927" w:rsidRDefault="009A1B0C" w:rsidP="00012CC1">
      <w:r w:rsidRPr="00A63927">
        <w:t xml:space="preserve">Ponieważ </w:t>
      </w:r>
      <w:r w:rsidR="00B0163F" w:rsidRPr="00A63927">
        <w:t xml:space="preserve">w tym samym pliku trzymamy definicje (stan na 2024-03-04): </w:t>
      </w:r>
    </w:p>
    <w:p w14:paraId="473D8CB8" w14:textId="116B3001" w:rsidR="00B0163F" w:rsidRPr="00F042BE" w:rsidRDefault="00B0163F" w:rsidP="00757780">
      <w:pPr>
        <w:numPr>
          <w:ilvl w:val="1"/>
          <w:numId w:val="0"/>
        </w:numPr>
        <w:ind w:left="737" w:hanging="368"/>
      </w:pPr>
      <w:r w:rsidRPr="00F042BE">
        <w:t xml:space="preserve">styli, a jest ich </w:t>
      </w:r>
      <w:r w:rsidRPr="00F042BE">
        <w:tab/>
        <w:t>36,</w:t>
      </w:r>
    </w:p>
    <w:p w14:paraId="62796A1A" w14:textId="581D3FA6" w:rsidR="00B0163F" w:rsidRPr="00A63927" w:rsidRDefault="00B0163F" w:rsidP="00757780">
      <w:pPr>
        <w:numPr>
          <w:ilvl w:val="1"/>
          <w:numId w:val="0"/>
        </w:numPr>
        <w:ind w:left="737" w:hanging="368"/>
      </w:pPr>
      <w:r w:rsidRPr="00A63927">
        <w:t xml:space="preserve">bloki konstrukcyjne, a jest ich </w:t>
      </w:r>
      <w:r w:rsidRPr="00A63927">
        <w:tab/>
        <w:t>31,</w:t>
      </w:r>
    </w:p>
    <w:p w14:paraId="2A9E5CDD" w14:textId="751FA05D" w:rsidR="00B0163F" w:rsidRPr="00A63927" w:rsidRDefault="00B0163F" w:rsidP="00757780">
      <w:pPr>
        <w:numPr>
          <w:ilvl w:val="1"/>
          <w:numId w:val="0"/>
        </w:numPr>
        <w:ind w:left="737" w:hanging="368"/>
      </w:pPr>
      <w:r w:rsidRPr="00A63927">
        <w:t xml:space="preserve">skróty klawiaturowe, a jest ich </w:t>
      </w:r>
      <w:r w:rsidRPr="00A63927">
        <w:tab/>
        <w:t>14,</w:t>
      </w:r>
    </w:p>
    <w:p w14:paraId="0E508D48" w14:textId="21E38DEA" w:rsidR="00B0163F" w:rsidRPr="00F042BE" w:rsidRDefault="00B0163F" w:rsidP="00757780">
      <w:pPr>
        <w:numPr>
          <w:ilvl w:val="1"/>
          <w:numId w:val="0"/>
        </w:numPr>
        <w:ind w:left="737" w:hanging="368"/>
      </w:pPr>
      <w:r w:rsidRPr="00F042BE">
        <w:t xml:space="preserve">makra, a jest ich </w:t>
      </w:r>
      <w:r w:rsidRPr="00F042BE">
        <w:tab/>
        <w:t>29</w:t>
      </w:r>
    </w:p>
    <w:p w14:paraId="676E2BEB" w14:textId="50926F20" w:rsidR="009A1B0C" w:rsidRPr="00A63927" w:rsidRDefault="008D2FE0" w:rsidP="00012CC1">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2B656E">
      <w:pPr>
        <w:pStyle w:val="Heading2ms"/>
        <w:rPr>
          <w:lang w:val="pl-PL"/>
        </w:rPr>
      </w:pPr>
      <w:bookmarkStart w:id="179" w:name="_Toc160565912"/>
      <w:bookmarkStart w:id="180" w:name="_Toc214267429"/>
      <w:r w:rsidRPr="00012CC1">
        <w:t> </w:t>
      </w:r>
      <w:r w:rsidR="00E0244A" w:rsidRPr="00272D41">
        <w:rPr>
          <w:lang w:val="pl-PL"/>
        </w:rPr>
        <w:t>W jaki sposó</w:t>
      </w:r>
      <w:r w:rsidR="002E19A8" w:rsidRPr="00272D41">
        <w:rPr>
          <w:lang w:val="pl-PL"/>
        </w:rPr>
        <w:t xml:space="preserve">b zapewnić </w:t>
      </w:r>
      <w:r w:rsidR="0025799B" w:rsidRPr="00272D41">
        <w:rPr>
          <w:lang w:val="pl-PL"/>
        </w:rPr>
        <w:t>aktualizację wszystkic</w:t>
      </w:r>
      <w:r w:rsidR="0076441F" w:rsidRPr="00272D41">
        <w:rPr>
          <w:lang w:val="pl-PL"/>
        </w:rPr>
        <w:t xml:space="preserve">h składników </w:t>
      </w:r>
      <w:r w:rsidR="00E820AA" w:rsidRPr="00272D41">
        <w:rPr>
          <w:lang w:val="pl-PL"/>
        </w:rPr>
        <w:t>szablonu w konkretntym dok</w:t>
      </w:r>
      <w:r w:rsidR="00AD1D00" w:rsidRPr="00272D41">
        <w:rPr>
          <w:lang w:val="pl-PL"/>
        </w:rPr>
        <w:t>umencie?</w:t>
      </w:r>
      <w:bookmarkEnd w:id="179"/>
      <w:bookmarkEnd w:id="180"/>
    </w:p>
    <w:p w14:paraId="7F82F3B7" w14:textId="3E12DFDD" w:rsidR="00C93ACA" w:rsidRPr="00012CC1" w:rsidRDefault="00957A41" w:rsidP="00012CC1">
      <w:pPr>
        <w:rPr>
          <w:lang w:val="en-US"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r w:rsidR="005139A7" w:rsidRPr="00012CC1">
        <w:rPr>
          <w:lang w:val="en-US" w:eastAsia="pl-PL"/>
        </w:rPr>
        <w:t>Wcisnąć przycisk</w:t>
      </w:r>
      <w:r w:rsidR="00A24293" w:rsidRPr="00012CC1">
        <w:rPr>
          <w:lang w:val="en-US" w:eastAsia="pl-PL"/>
        </w:rPr>
        <w:t xml:space="preserve"> OK</w:t>
      </w:r>
      <w:r w:rsidR="0074692E" w:rsidRPr="00012CC1">
        <w:rPr>
          <w:lang w:val="en-US"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49"/>
                          <a:stretch>
                            <a:fillRect/>
                          </a:stretch>
                        </pic:blipFill>
                        <pic:spPr>
                          <a:xfrm>
                            <a:off x="835607" y="35978"/>
                            <a:ext cx="4591691" cy="1552792"/>
                          </a:xfrm>
                          <a:prstGeom prst="rect">
                            <a:avLst/>
                          </a:prstGeom>
                        </pic:spPr>
                      </pic:pic>
                    </wpc:wpc>
                  </a:graphicData>
                </a:graphic>
              </wp:inline>
            </w:drawing>
          </mc:Choice>
          <mc:Fallback>
            <w:pict>
              <v:group w14:anchorId="506D287E"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0" o:title=""/>
                </v:shape>
                <w10:anchorlock/>
              </v:group>
            </w:pict>
          </mc:Fallback>
        </mc:AlternateContent>
      </w:r>
    </w:p>
    <w:p w14:paraId="5EBB402E" w14:textId="6479EBC0" w:rsidR="00C958DB" w:rsidRPr="00A63927" w:rsidRDefault="00C958DB"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5610B4">
        <w:rPr>
          <w:noProof/>
        </w:rPr>
        <w:t>5</w:t>
      </w:r>
      <w:r w:rsidR="004A2491" w:rsidRPr="00012CC1">
        <w:rPr>
          <w:lang w:val="en-US"/>
        </w:rPr>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2B656E">
      <w:pPr>
        <w:pStyle w:val="Heading2ms"/>
        <w:rPr>
          <w:lang w:val="pl-PL"/>
        </w:rPr>
      </w:pPr>
      <w:bookmarkStart w:id="181" w:name="_Toc160565913"/>
      <w:bookmarkStart w:id="182" w:name="_Toc214267430"/>
      <w:r w:rsidRPr="00012CC1">
        <w:t> </w:t>
      </w:r>
      <w:r w:rsidR="008D2FE0" w:rsidRPr="00272D41">
        <w:rPr>
          <w:lang w:val="pl-PL"/>
        </w:rPr>
        <w:t>Kto jest odpowiedzialny za utrzymanie plików szablońow?</w:t>
      </w:r>
      <w:bookmarkEnd w:id="181"/>
      <w:bookmarkEnd w:id="182"/>
    </w:p>
    <w:p w14:paraId="48E3CBA8" w14:textId="3BFC6B4D" w:rsidR="008D2FE0" w:rsidRPr="00012CC1" w:rsidRDefault="008D2FE0" w:rsidP="00012CC1">
      <w:pPr>
        <w:rPr>
          <w:lang w:val="en-US" w:eastAsia="pl-PL"/>
        </w:rPr>
      </w:pPr>
      <w:r w:rsidRPr="00012CC1">
        <w:rPr>
          <w:lang w:val="en-US" w:eastAsia="pl-PL"/>
        </w:rPr>
        <w:t xml:space="preserve">Zespół Academy &amp; Training Center (ATC). </w:t>
      </w:r>
    </w:p>
    <w:p w14:paraId="5DAD3061" w14:textId="2BB21F53" w:rsidR="008D2FE0" w:rsidRPr="00272D41" w:rsidRDefault="002819DD" w:rsidP="002B656E">
      <w:pPr>
        <w:pStyle w:val="Heading2ms"/>
        <w:rPr>
          <w:lang w:val="pl-PL"/>
        </w:rPr>
      </w:pPr>
      <w:bookmarkStart w:id="183" w:name="_Toc160565914"/>
      <w:bookmarkStart w:id="184" w:name="_Toc214267431"/>
      <w:r w:rsidRPr="00012CC1">
        <w:t> </w:t>
      </w:r>
      <w:r w:rsidR="0064080B" w:rsidRPr="00272D41">
        <w:rPr>
          <w:lang w:val="pl-PL"/>
        </w:rPr>
        <w:t>Czy pliki szablonów są nadzorowane przez system kontroli wersji?</w:t>
      </w:r>
      <w:bookmarkEnd w:id="183"/>
      <w:bookmarkEnd w:id="184"/>
    </w:p>
    <w:p w14:paraId="029B62BA" w14:textId="6BE34E17" w:rsidR="0064080B" w:rsidRPr="00A63927" w:rsidRDefault="0064080B" w:rsidP="00012CC1">
      <w:pPr>
        <w:rPr>
          <w:lang w:eastAsia="pl-PL"/>
        </w:rPr>
      </w:pPr>
      <w:r w:rsidRPr="00A63927">
        <w:rPr>
          <w:lang w:eastAsia="pl-PL"/>
        </w:rPr>
        <w:t>Tak. Znajdują się w repozytorium SVN:</w:t>
      </w:r>
    </w:p>
    <w:p w14:paraId="0A37B754" w14:textId="64D4F8D7" w:rsidR="0064080B" w:rsidRPr="00A63927" w:rsidRDefault="0064080B" w:rsidP="00012CC1">
      <w:pPr>
        <w:rPr>
          <w:lang w:eastAsia="pl-PL"/>
        </w:rPr>
      </w:pPr>
      <w:hyperlink r:id="rId151" w:history="1">
        <w:r w:rsidRPr="00A63927">
          <w:t>https://svn.tens.pl/CompanyTemplates/OgolneZmakrami</w:t>
        </w:r>
      </w:hyperlink>
      <w:r w:rsidRPr="00A63927">
        <w:rPr>
          <w:lang w:eastAsia="pl-PL"/>
        </w:rPr>
        <w:t xml:space="preserve"> </w:t>
      </w:r>
    </w:p>
    <w:p w14:paraId="6FE2079D" w14:textId="484C0001" w:rsidR="00291C7D" w:rsidRPr="00012CC1" w:rsidRDefault="002819DD" w:rsidP="002B656E">
      <w:pPr>
        <w:pStyle w:val="Heading1ms"/>
      </w:pPr>
      <w:bookmarkStart w:id="185" w:name="_Toc160565915"/>
      <w:bookmarkStart w:id="186" w:name="_Toc214267432"/>
      <w:r w:rsidRPr="00012CC1">
        <w:lastRenderedPageBreak/>
        <w:t> </w:t>
      </w:r>
      <w:r w:rsidR="00291C7D" w:rsidRPr="00012CC1">
        <w:t>Ustawienia strony</w:t>
      </w:r>
      <w:bookmarkEnd w:id="185"/>
      <w:bookmarkEnd w:id="186"/>
    </w:p>
    <w:p w14:paraId="51AF2DDF" w14:textId="6B688233" w:rsidR="00291C7D" w:rsidRPr="00012CC1" w:rsidRDefault="002819DD" w:rsidP="002B656E">
      <w:pPr>
        <w:pStyle w:val="Heading2ms"/>
      </w:pPr>
      <w:bookmarkStart w:id="187" w:name="_Toc160565916"/>
      <w:bookmarkStart w:id="188" w:name="_Toc214267433"/>
      <w:r w:rsidRPr="00012CC1">
        <w:t> </w:t>
      </w:r>
      <w:r w:rsidR="00291C7D" w:rsidRPr="00012CC1">
        <w:t>Marginesy</w:t>
      </w:r>
      <w:bookmarkEnd w:id="187"/>
      <w:bookmarkEnd w:id="188"/>
    </w:p>
    <w:p w14:paraId="2FD2250A" w14:textId="2BE3C946" w:rsidR="00291C7D" w:rsidRPr="00012CC1" w:rsidRDefault="00291C7D" w:rsidP="00012CC1">
      <w:pPr>
        <w:rPr>
          <w:lang w:val="en-US" w:eastAsia="pl-PL"/>
        </w:rPr>
      </w:pPr>
    </w:p>
    <w:p w14:paraId="398FE12C" w14:textId="2357D092" w:rsidR="005212F6" w:rsidRPr="00012CC1" w:rsidRDefault="002819DD" w:rsidP="002B656E">
      <w:pPr>
        <w:pStyle w:val="Heading2ms"/>
      </w:pPr>
      <w:bookmarkStart w:id="189" w:name="_Toc160565937"/>
      <w:bookmarkStart w:id="190" w:name="_Toc160565917"/>
      <w:bookmarkStart w:id="191" w:name="_Toc214267434"/>
      <w:r w:rsidRPr="00012CC1">
        <w:t> </w:t>
      </w:r>
      <w:r w:rsidR="005212F6" w:rsidRPr="00012CC1">
        <w:t>Wielkości marginesów</w:t>
      </w:r>
      <w:bookmarkEnd w:id="189"/>
      <w:bookmarkEnd w:id="191"/>
    </w:p>
    <w:p w14:paraId="5FBE2FDF" w14:textId="77777777" w:rsidR="005212F6" w:rsidRPr="00A63927" w:rsidRDefault="005212F6" w:rsidP="00012CC1">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2"/>
                          <a:stretch>
                            <a:fillRect/>
                          </a:stretch>
                        </pic:blipFill>
                        <pic:spPr>
                          <a:xfrm>
                            <a:off x="0" y="0"/>
                            <a:ext cx="6225540" cy="1336461"/>
                          </a:xfrm>
                          <a:prstGeom prst="rect">
                            <a:avLst/>
                          </a:prstGeom>
                        </pic:spPr>
                      </pic:pic>
                    </wpc:wpc>
                  </a:graphicData>
                </a:graphic>
              </wp:inline>
            </w:drawing>
          </mc:Choice>
          <mc:Fallback>
            <w:pict>
              <v:group w14:anchorId="3EEBBD5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3" o:title=""/>
                </v:shape>
                <w10:anchorlock/>
              </v:group>
            </w:pict>
          </mc:Fallback>
        </mc:AlternateContent>
      </w:r>
    </w:p>
    <w:p w14:paraId="00FFE204" w14:textId="236F92E1" w:rsidR="005212F6" w:rsidRPr="00A63927" w:rsidRDefault="005212F6" w:rsidP="00012CC1">
      <w:r w:rsidRPr="00D45F9A">
        <w:t>Fig. </w:t>
      </w:r>
      <w:r w:rsidRPr="00012CC1">
        <w:rPr>
          <w:lang w:val="en-US"/>
        </w:rPr>
        <w:fldChar w:fldCharType="begin"/>
      </w:r>
      <w:r w:rsidRPr="00D45F9A">
        <w:instrText xml:space="preserve"> SEQ Fig. \* ARABIC </w:instrText>
      </w:r>
      <w:r w:rsidRPr="00012CC1">
        <w:rPr>
          <w:lang w:val="en-US"/>
        </w:rPr>
        <w:fldChar w:fldCharType="separate"/>
      </w:r>
      <w:r w:rsidR="005610B4">
        <w:rPr>
          <w:noProof/>
        </w:rPr>
        <w:t>3</w:t>
      </w:r>
      <w:r w:rsidRPr="00012CC1">
        <w:rPr>
          <w:lang w:val="en-US"/>
        </w:rPr>
        <w:fldChar w:fldCharType="end"/>
      </w:r>
      <w:r w:rsidRPr="00D45F9A">
        <w:t xml:space="preserve">. </w:t>
      </w:r>
      <w:r w:rsidRPr="00A63927">
        <w:t>Wielkości marginesów.</w:t>
      </w:r>
    </w:p>
    <w:p w14:paraId="738E608F" w14:textId="77777777" w:rsidR="005212F6" w:rsidRPr="00A63927" w:rsidRDefault="005212F6" w:rsidP="00012CC1">
      <w:r w:rsidRPr="00A63927">
        <w:t>W konsekwencji przyjętych rozmiarów marginesów rozmiar strony dostępny do pokrycia przez tekst to:</w:t>
      </w:r>
    </w:p>
    <w:p w14:paraId="381B3521" w14:textId="77777777" w:rsidR="005212F6" w:rsidRPr="00A63927" w:rsidRDefault="005212F6" w:rsidP="00012CC1">
      <w:r w:rsidRPr="00A63927">
        <w:t>szerokość:</w:t>
      </w:r>
      <w:r w:rsidRPr="00A63927">
        <w:tab/>
        <w:t>szerokość A4 (210 mm) − (2,2 cm + 1,25 cm) = 17,55 cm;</w:t>
      </w:r>
    </w:p>
    <w:p w14:paraId="06D1F6A7" w14:textId="77777777" w:rsidR="005212F6" w:rsidRPr="00A63927" w:rsidRDefault="005212F6" w:rsidP="00012CC1">
      <w:r w:rsidRPr="00A63927">
        <w:t>wysokość:</w:t>
      </w:r>
      <w:r w:rsidRPr="00A63927">
        <w:tab/>
        <w:t>wysokość A4 (297 mm) – (0,4 cm + 0,5 cm) = 28,8 cm.</w:t>
      </w:r>
    </w:p>
    <w:p w14:paraId="3FF018F8" w14:textId="77777777" w:rsidR="005212F6" w:rsidRPr="00A63927" w:rsidRDefault="005212F6" w:rsidP="00012CC1">
      <w:r w:rsidRPr="00A63927">
        <w:t>nagłówek 1,25 cm, stopka 1,25 cm.</w:t>
      </w:r>
    </w:p>
    <w:p w14:paraId="44CC5FB9" w14:textId="22C3F189" w:rsidR="005212F6" w:rsidRPr="00A63927" w:rsidRDefault="005212F6" w:rsidP="00012CC1">
      <w:r w:rsidRPr="00A63927">
        <w:t xml:space="preserve">Szerokość i wysokość mają wpływ m.in. na maksymalną szerokość obrazków (kanwa) czy szerokość tabel. </w:t>
      </w:r>
    </w:p>
    <w:p w14:paraId="5CAD57B2" w14:textId="7AE93632" w:rsidR="00291C7D" w:rsidRPr="00012CC1" w:rsidRDefault="002819DD" w:rsidP="002B656E">
      <w:pPr>
        <w:pStyle w:val="Heading2ms"/>
      </w:pPr>
      <w:bookmarkStart w:id="192" w:name="_Toc214267435"/>
      <w:r w:rsidRPr="00012CC1">
        <w:t> </w:t>
      </w:r>
      <w:r w:rsidR="00291C7D" w:rsidRPr="00012CC1">
        <w:t>Podział na wyrazy</w:t>
      </w:r>
      <w:bookmarkEnd w:id="190"/>
      <w:bookmarkEnd w:id="192"/>
    </w:p>
    <w:p w14:paraId="7D4C14D4" w14:textId="4A083FCB" w:rsidR="00291C7D" w:rsidRPr="00A63927" w:rsidRDefault="00291C7D" w:rsidP="00012CC1">
      <w:pPr>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2B656E">
      <w:pPr>
        <w:pStyle w:val="Heading1ms"/>
      </w:pPr>
      <w:bookmarkStart w:id="193" w:name="_Toc160565924"/>
      <w:bookmarkStart w:id="194" w:name="_Ref166762357"/>
      <w:bookmarkStart w:id="195" w:name="_Toc214267436"/>
      <w:r w:rsidRPr="00012CC1">
        <w:lastRenderedPageBreak/>
        <w:t> </w:t>
      </w:r>
      <w:r w:rsidR="009D5DB7" w:rsidRPr="00012CC1">
        <w:t>Listy</w:t>
      </w:r>
      <w:bookmarkEnd w:id="193"/>
      <w:bookmarkEnd w:id="194"/>
      <w:bookmarkEnd w:id="195"/>
    </w:p>
    <w:p w14:paraId="72225311" w14:textId="5AE5A0A4" w:rsidR="009D5DB7" w:rsidRPr="00A63927" w:rsidRDefault="009D5DB7" w:rsidP="00012CC1">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757780">
      <w:pPr>
        <w:ind w:left="369" w:hanging="369"/>
      </w:pPr>
      <w:r w:rsidRPr="00A63927">
        <w:t xml:space="preserve">Style </w:t>
      </w:r>
      <w:r w:rsidR="00D8046C" w:rsidRPr="00A63927">
        <w:t>typu „Połączone (akapit i znak)”.</w:t>
      </w:r>
    </w:p>
    <w:p w14:paraId="597F19E5" w14:textId="2FEC38F0" w:rsidR="00D8046C" w:rsidRPr="00012CC1" w:rsidRDefault="00D8046C" w:rsidP="00757780">
      <w:pPr>
        <w:ind w:left="369" w:hanging="369"/>
        <w:rPr>
          <w:lang w:val="en-US"/>
        </w:rPr>
      </w:pPr>
      <w:r w:rsidRPr="00012CC1">
        <w:rPr>
          <w:lang w:val="en-US"/>
        </w:rPr>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54"/>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4D943E"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55"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368D32A5" w:rsidR="00914507" w:rsidRPr="00272D41" w:rsidRDefault="00914507" w:rsidP="002B656E">
      <w:pPr>
        <w:pStyle w:val="LegendPicturems"/>
        <w:rPr>
          <w:lang w:val="pl-PL"/>
        </w:rPr>
      </w:pPr>
      <w:bookmarkStart w:id="196"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5610B4">
        <w:rPr>
          <w:noProof/>
          <w:lang w:val="pl-PL"/>
        </w:rPr>
        <w:t>6</w:t>
      </w:r>
      <w:r w:rsidR="004A2491" w:rsidRPr="00012CC1">
        <w:fldChar w:fldCharType="end"/>
      </w:r>
      <w:bookmarkEnd w:id="196"/>
      <w:r w:rsidRPr="00272D41">
        <w:rPr>
          <w:lang w:val="pl-PL"/>
        </w:rPr>
        <w:t>. Przykładowa lista.</w:t>
      </w:r>
    </w:p>
    <w:p w14:paraId="550AB107" w14:textId="687EBE63" w:rsidR="00914507" w:rsidRPr="00F042BE"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sidRPr="005610B4">
        <w:rPr>
          <w:color w:val="0082B4"/>
          <w:u w:val="single"/>
        </w:rPr>
        <w:t>Rys. 6</w:t>
      </w:r>
      <w:r w:rsidRPr="0092241E">
        <w:rPr>
          <w:color w:val="0082B4"/>
          <w:u w:val="single"/>
          <w:lang w:val="en-US"/>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757780">
      <w:pPr>
        <w:ind w:left="369" w:hanging="369"/>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757780">
      <w:pPr>
        <w:ind w:left="369" w:hanging="369"/>
      </w:pPr>
      <w:r w:rsidRPr="00A63927">
        <w:t xml:space="preserve">Drugi rodzaj stylu to „Lista” </w:t>
      </w:r>
      <w:r w:rsidRPr="00A63927">
        <w:br/>
        <w:t xml:space="preserve">(kolor fioletowy, w tym wypadku numerowanie za pomocą kolejnych liter alfabetu). </w:t>
      </w:r>
    </w:p>
    <w:p w14:paraId="63102D5D" w14:textId="55E2CCA2" w:rsidR="00914507"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sidRPr="005610B4">
        <w:rPr>
          <w:color w:val="0082B4"/>
          <w:u w:val="single"/>
        </w:rPr>
        <w:t>Rys. 6</w:t>
      </w:r>
      <w:r w:rsidRPr="0092241E">
        <w:rPr>
          <w:color w:val="0082B4"/>
          <w:u w:val="single"/>
          <w:lang w:val="en-US"/>
        </w:rPr>
        <w:fldChar w:fldCharType="end"/>
      </w:r>
      <w:r w:rsidRPr="00A63927">
        <w:t xml:space="preserve"> widzimy wynik nadania obu akapitom obu styli. Zróbmy teraz to samo, ręcznie, krok po kroku.</w:t>
      </w:r>
    </w:p>
    <w:p w14:paraId="7EA93B7F" w14:textId="77777777" w:rsidR="00914507" w:rsidRPr="00A63927" w:rsidRDefault="00914507" w:rsidP="00012CC1">
      <w:r w:rsidRPr="00A63927">
        <w:t>Nazwy zastosowanych styli w powyższym przykładzie:</w:t>
      </w:r>
    </w:p>
    <w:p w14:paraId="3D5C7ADC" w14:textId="77777777" w:rsidR="00914507" w:rsidRPr="00A63927" w:rsidRDefault="00914507" w:rsidP="00757780">
      <w:pPr>
        <w:ind w:left="369" w:hanging="369"/>
      </w:pPr>
      <w:r w:rsidRPr="00A63927">
        <w:t xml:space="preserve">Styl typu „Połączone (akapit i znak)”: </w:t>
      </w:r>
      <w:r w:rsidRPr="00A63927">
        <w:rPr>
          <w:i/>
          <w:iCs/>
        </w:rPr>
        <w:t>ListaSeq 2 ms</w:t>
      </w:r>
      <w:r w:rsidRPr="00A63927">
        <w:t>.</w:t>
      </w:r>
    </w:p>
    <w:p w14:paraId="1FE2305A" w14:textId="77777777" w:rsidR="00914507" w:rsidRPr="00A63927" w:rsidRDefault="00914507" w:rsidP="00757780">
      <w:pPr>
        <w:ind w:left="369" w:hanging="369"/>
      </w:pPr>
      <w:r w:rsidRPr="00A63927">
        <w:t xml:space="preserve">Styl typu „Lista”: </w:t>
      </w:r>
      <w:r w:rsidRPr="00A63927">
        <w:rPr>
          <w:i/>
          <w:iCs/>
        </w:rPr>
        <w:t>Wypunktowanie ms</w:t>
      </w:r>
      <w:r w:rsidRPr="00A63927">
        <w:t>.</w:t>
      </w:r>
    </w:p>
    <w:p w14:paraId="3422966B" w14:textId="1EC6261F" w:rsidR="00D8046C" w:rsidRPr="00012CC1" w:rsidRDefault="002819DD" w:rsidP="002B656E">
      <w:pPr>
        <w:pStyle w:val="Heading2ms"/>
      </w:pPr>
      <w:bookmarkStart w:id="197" w:name="_Toc214267437"/>
      <w:r w:rsidRPr="00012CC1">
        <w:t> </w:t>
      </w:r>
      <w:r w:rsidR="00914507" w:rsidRPr="00012CC1">
        <w:t>Pułapki</w:t>
      </w:r>
      <w:bookmarkEnd w:id="197"/>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012CC1">
      <w:bookmarkStart w:id="198"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012CC1">
      <w:r w:rsidRPr="00A63927">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11EE2D46" w:rsidR="00845539" w:rsidRPr="00272D41" w:rsidRDefault="002819DD" w:rsidP="002B656E">
      <w:pPr>
        <w:pStyle w:val="Heading3ms"/>
        <w:rPr>
          <w:lang w:val="pl-PL"/>
        </w:rPr>
      </w:pPr>
      <w:bookmarkStart w:id="199" w:name="_Toc214267438"/>
      <w:r w:rsidRPr="00012CC1">
        <w:t> </w:t>
      </w:r>
      <w:r w:rsidR="00845539" w:rsidRPr="00272D41">
        <w:rPr>
          <w:lang w:val="pl-PL"/>
        </w:rPr>
        <w:t>Jak sobie z tymi pułapkami poradzić?</w:t>
      </w:r>
      <w:bookmarkEnd w:id="199"/>
    </w:p>
    <w:p w14:paraId="0BAFBD2D" w14:textId="0E7A06EE" w:rsidR="0002201B" w:rsidRPr="00A63927" w:rsidRDefault="0002201B" w:rsidP="00012CC1">
      <w:r w:rsidRPr="00A63927">
        <w:t>Istnieją co najmniej następujące obejścia:</w:t>
      </w:r>
    </w:p>
    <w:p w14:paraId="7A688E55" w14:textId="16DD52A7" w:rsidR="0002201B" w:rsidRPr="00A63927" w:rsidRDefault="0002201B" w:rsidP="00757780">
      <w:pPr>
        <w:numPr>
          <w:ilvl w:val="1"/>
          <w:numId w:val="0"/>
        </w:numPr>
        <w:ind w:left="737" w:hanging="368"/>
      </w:pPr>
      <w:r w:rsidRPr="00A63927">
        <w:t>Nie ufać mechanizmowi automatycznego przypisywania styli do list, a nawet wprost go wyłączyć, patrz kolejny rozdział</w:t>
      </w:r>
      <w:r w:rsidR="005930F5" w:rsidRPr="00A63927">
        <w:t xml:space="preserve"> (metoda zalecana)</w:t>
      </w:r>
      <w:r w:rsidRPr="00A63927">
        <w:t>.</w:t>
      </w:r>
    </w:p>
    <w:p w14:paraId="223C68DD" w14:textId="0EE3FA89" w:rsidR="0002201B" w:rsidRPr="00A63927" w:rsidRDefault="0002201B" w:rsidP="00757780">
      <w:pPr>
        <w:numPr>
          <w:ilvl w:val="1"/>
          <w:numId w:val="0"/>
        </w:numPr>
        <w:ind w:left="737" w:hanging="368"/>
      </w:pPr>
      <w:r w:rsidRPr="00A63927">
        <w:t xml:space="preserve">Ręcznie nadawać style dla list (dla każdej listy dwukrotnie, tj. najpierw styl „akapit i znak”, a potem „lista”), patrz rozdział </w:t>
      </w:r>
      <w:r w:rsidRPr="0092241E">
        <w:rPr>
          <w:color w:val="0082B4"/>
          <w:u w:val="single"/>
          <w:lang w:val="en-US"/>
        </w:rPr>
        <w:fldChar w:fldCharType="begin"/>
      </w:r>
      <w:r w:rsidRPr="0092241E">
        <w:rPr>
          <w:color w:val="0082B4"/>
          <w:u w:val="single"/>
        </w:rPr>
        <w:instrText xml:space="preserve"> REF _Ref166763378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Pr>
          <w:color w:val="0082B4"/>
          <w:u w:val="single"/>
        </w:rPr>
        <w:t>17.2</w:t>
      </w:r>
      <w:r w:rsidRPr="0092241E">
        <w:rPr>
          <w:color w:val="0082B4"/>
          <w:u w:val="single"/>
          <w:lang w:val="en-US"/>
        </w:rPr>
        <w:fldChar w:fldCharType="end"/>
      </w:r>
      <w:r w:rsidR="005930F5" w:rsidRPr="00A63927">
        <w:t xml:space="preserve"> (metoda zalecana)</w:t>
      </w:r>
      <w:r w:rsidRPr="00A63927">
        <w:t>.</w:t>
      </w:r>
    </w:p>
    <w:p w14:paraId="0CDE1D74" w14:textId="6C5671BA" w:rsidR="0002201B" w:rsidRPr="00A63927" w:rsidRDefault="0002201B" w:rsidP="00757780">
      <w:pPr>
        <w:numPr>
          <w:ilvl w:val="1"/>
          <w:numId w:val="0"/>
        </w:numPr>
        <w:ind w:left="737" w:hanging="368"/>
      </w:pPr>
      <w:r w:rsidRPr="00A63927">
        <w:t xml:space="preserve">Ręcznie tworzyć numeracje list, w oparciu o mechanizm pól, patrz rozdział </w:t>
      </w:r>
      <w:r w:rsidRPr="0092241E">
        <w:rPr>
          <w:color w:val="0082B4"/>
          <w:u w:val="single"/>
          <w:lang w:val="en-US"/>
        </w:rPr>
        <w:fldChar w:fldCharType="begin"/>
      </w:r>
      <w:r w:rsidRPr="0092241E">
        <w:rPr>
          <w:color w:val="0082B4"/>
          <w:u w:val="single"/>
        </w:rPr>
        <w:instrText xml:space="preserve"> REF _Ref166763451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Pr>
          <w:color w:val="0082B4"/>
          <w:u w:val="single"/>
        </w:rPr>
        <w:t>17.4</w:t>
      </w:r>
      <w:r w:rsidRPr="0092241E">
        <w:rPr>
          <w:color w:val="0082B4"/>
          <w:u w:val="single"/>
          <w:lang w:val="en-US"/>
        </w:rPr>
        <w:fldChar w:fldCharType="end"/>
      </w:r>
      <w:r w:rsidR="005930F5" w:rsidRPr="00A63927">
        <w:t xml:space="preserve"> (ostateczność, ze względu na czasochłonność)</w:t>
      </w:r>
      <w:r w:rsidRPr="00A63927">
        <w:t>.</w:t>
      </w:r>
    </w:p>
    <w:p w14:paraId="04825BA4" w14:textId="794B991D" w:rsidR="0002201B" w:rsidRPr="00012CC1" w:rsidRDefault="002819DD" w:rsidP="002B656E">
      <w:pPr>
        <w:pStyle w:val="Heading3ms"/>
      </w:pPr>
      <w:bookmarkStart w:id="200" w:name="_Toc214267439"/>
      <w:r w:rsidRPr="00012CC1">
        <w:lastRenderedPageBreak/>
        <w:t> </w:t>
      </w:r>
      <w:r w:rsidR="0002201B" w:rsidRPr="00012CC1">
        <w:t>Wyłączenie automatycznej numeracji list</w:t>
      </w:r>
      <w:bookmarkEnd w:id="200"/>
    </w:p>
    <w:p w14:paraId="3E87C225" w14:textId="182953D9" w:rsidR="0002201B" w:rsidRPr="00012CC1" w:rsidRDefault="0002201B" w:rsidP="00012CC1">
      <w:pPr>
        <w:rPr>
          <w:lang w:val="en-US"/>
        </w:rPr>
      </w:pPr>
      <w:r w:rsidRPr="00012CC1">
        <w:rPr>
          <w:lang w:val="en-US"/>
        </w:rPr>
        <w:t>Plik → Opcje → Sprawdzanie</w:t>
      </w:r>
    </w:p>
    <w:p w14:paraId="792FE3B3" w14:textId="77777777" w:rsidR="0002201B" w:rsidRPr="00012CC1" w:rsidRDefault="0002201B" w:rsidP="00480081">
      <w:pPr>
        <w:pStyle w:val="PictureCanvams"/>
      </w:pPr>
      <w:r w:rsidRPr="00012CC1">
        <w:rPr>
          <w:noProof/>
        </w:rPr>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57"/>
                          <a:stretch>
                            <a:fillRect/>
                          </a:stretch>
                        </pic:blipFill>
                        <pic:spPr>
                          <a:xfrm>
                            <a:off x="0" y="0"/>
                            <a:ext cx="6265545" cy="2283765"/>
                          </a:xfrm>
                          <a:prstGeom prst="rect">
                            <a:avLst/>
                          </a:prstGeom>
                        </pic:spPr>
                      </pic:pic>
                    </wpc:wpc>
                  </a:graphicData>
                </a:graphic>
              </wp:inline>
            </w:drawing>
          </mc:Choice>
          <mc:Fallback>
            <w:pict>
              <v:group w14:anchorId="69C6EC77"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58" o:title=""/>
                </v:shape>
                <w10:anchorlock/>
              </v:group>
            </w:pict>
          </mc:Fallback>
        </mc:AlternateContent>
      </w:r>
    </w:p>
    <w:p w14:paraId="3D3F3733" w14:textId="2479C31C"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5610B4">
        <w:rPr>
          <w:noProof/>
          <w:lang w:val="pl-PL"/>
        </w:rPr>
        <w:t>7</w:t>
      </w:r>
      <w:r w:rsidR="004A2491" w:rsidRPr="00012CC1">
        <w:fldChar w:fldCharType="end"/>
      </w:r>
      <w:r w:rsidRPr="00272D41">
        <w:rPr>
          <w:lang w:val="pl-PL"/>
        </w:rPr>
        <w:t>. Zakładka „Sprawdzanie”.</w:t>
      </w:r>
    </w:p>
    <w:p w14:paraId="3D356C08" w14:textId="71103EEC" w:rsidR="0002201B" w:rsidRPr="00A63927" w:rsidRDefault="0002201B" w:rsidP="00757780">
      <w:pPr>
        <w:ind w:left="369" w:hanging="369"/>
      </w:pPr>
      <w:r w:rsidRPr="00A63927">
        <w:t>Przycisk „Opcje Autokorekty…” → zakładka „Autoformatowanie” (</w:t>
      </w:r>
      <w:r w:rsidRPr="0092241E">
        <w:rPr>
          <w:color w:val="0082B4"/>
          <w:u w:val="single"/>
          <w:lang w:val="en-US"/>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sidRPr="005610B4">
        <w:rPr>
          <w:color w:val="0082B4"/>
          <w:u w:val="single"/>
        </w:rPr>
        <w:t>Rys. 8</w:t>
      </w:r>
      <w:r w:rsidRPr="0092241E">
        <w:rPr>
          <w:color w:val="0082B4"/>
          <w:u w:val="single"/>
          <w:lang w:val="en-US"/>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59"/>
                          <a:stretch>
                            <a:fillRect/>
                          </a:stretch>
                        </pic:blipFill>
                        <pic:spPr>
                          <a:xfrm>
                            <a:off x="0" y="0"/>
                            <a:ext cx="5090124" cy="4412615"/>
                          </a:xfrm>
                          <a:prstGeom prst="rect">
                            <a:avLst/>
                          </a:prstGeom>
                        </pic:spPr>
                      </pic:pic>
                    </wpc:wpc>
                  </a:graphicData>
                </a:graphic>
              </wp:inline>
            </w:drawing>
          </mc:Choice>
          <mc:Fallback>
            <w:pict>
              <v:group w14:anchorId="3294A560"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0" o:title=""/>
                </v:shape>
                <w10:anchorlock/>
              </v:group>
            </w:pict>
          </mc:Fallback>
        </mc:AlternateContent>
      </w:r>
    </w:p>
    <w:p w14:paraId="15979D25" w14:textId="3CA288AB" w:rsidR="0002201B" w:rsidRPr="00272D41" w:rsidRDefault="0002201B" w:rsidP="002B656E">
      <w:pPr>
        <w:pStyle w:val="LegendPicturems"/>
        <w:rPr>
          <w:lang w:val="pl-PL"/>
        </w:rPr>
      </w:pPr>
      <w:bookmarkStart w:id="201"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5610B4">
        <w:rPr>
          <w:noProof/>
          <w:lang w:val="pl-PL"/>
        </w:rPr>
        <w:t>8</w:t>
      </w:r>
      <w:r w:rsidR="004A2491" w:rsidRPr="00012CC1">
        <w:fldChar w:fldCharType="end"/>
      </w:r>
      <w:bookmarkEnd w:id="201"/>
      <w:r w:rsidRPr="00272D41">
        <w:rPr>
          <w:lang w:val="pl-PL"/>
        </w:rPr>
        <w:t>. Zakładka „Autoformatowanie”.</w:t>
      </w:r>
    </w:p>
    <w:p w14:paraId="74744657" w14:textId="766D70EF" w:rsidR="0002201B" w:rsidRPr="00A63927" w:rsidRDefault="0002201B" w:rsidP="00757780">
      <w:pPr>
        <w:ind w:left="369" w:hanging="369"/>
      </w:pPr>
      <w:r w:rsidRPr="00A63927">
        <w:t xml:space="preserve">Zalecam pozostawienie ustawień, jak poniżej, patrz </w:t>
      </w:r>
      <w:r w:rsidRPr="0092241E">
        <w:rPr>
          <w:color w:val="0082B4"/>
          <w:u w:val="single"/>
          <w:lang w:val="en-US"/>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sidRPr="005610B4">
        <w:rPr>
          <w:color w:val="0082B4"/>
          <w:u w:val="single"/>
        </w:rPr>
        <w:t>Rys. 9</w:t>
      </w:r>
      <w:r w:rsidRPr="0092241E">
        <w:rPr>
          <w:color w:val="0082B4"/>
          <w:u w:val="single"/>
          <w:lang w:val="en-US"/>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1"/>
                          <a:stretch>
                            <a:fillRect/>
                          </a:stretch>
                        </pic:blipFill>
                        <pic:spPr>
                          <a:xfrm>
                            <a:off x="0" y="0"/>
                            <a:ext cx="5126916" cy="4444778"/>
                          </a:xfrm>
                          <a:prstGeom prst="rect">
                            <a:avLst/>
                          </a:prstGeom>
                        </pic:spPr>
                      </pic:pic>
                    </wpc:wpc>
                  </a:graphicData>
                </a:graphic>
              </wp:inline>
            </w:drawing>
          </mc:Choice>
          <mc:Fallback>
            <w:pict>
              <v:group w14:anchorId="51D7315F"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2" o:title=""/>
                </v:shape>
                <w10:anchorlock/>
              </v:group>
            </w:pict>
          </mc:Fallback>
        </mc:AlternateContent>
      </w:r>
    </w:p>
    <w:p w14:paraId="51C7D3C1" w14:textId="3BD96B7E" w:rsidR="0002201B" w:rsidRPr="00272D41" w:rsidRDefault="0002201B" w:rsidP="002B656E">
      <w:pPr>
        <w:pStyle w:val="LegendPicturems"/>
        <w:rPr>
          <w:lang w:val="pl-PL"/>
        </w:rPr>
      </w:pPr>
      <w:bookmarkStart w:id="202"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5610B4">
        <w:rPr>
          <w:noProof/>
          <w:lang w:val="pl-PL"/>
        </w:rPr>
        <w:t>9</w:t>
      </w:r>
      <w:r w:rsidR="004A2491" w:rsidRPr="00012CC1">
        <w:fldChar w:fldCharType="end"/>
      </w:r>
      <w:bookmarkEnd w:id="202"/>
      <w:r w:rsidRPr="00272D41">
        <w:rPr>
          <w:lang w:val="pl-PL"/>
        </w:rPr>
        <w:t>. Autokorekta.</w:t>
      </w:r>
    </w:p>
    <w:p w14:paraId="7A1386CD" w14:textId="77777777" w:rsidR="0002201B" w:rsidRPr="00A63927" w:rsidRDefault="0002201B" w:rsidP="00757780">
      <w:pPr>
        <w:ind w:left="369" w:hanging="369"/>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3"/>
                          <a:stretch>
                            <a:fillRect/>
                          </a:stretch>
                        </pic:blipFill>
                        <pic:spPr>
                          <a:xfrm>
                            <a:off x="0" y="0"/>
                            <a:ext cx="5446644" cy="4722078"/>
                          </a:xfrm>
                          <a:prstGeom prst="rect">
                            <a:avLst/>
                          </a:prstGeom>
                        </pic:spPr>
                      </pic:pic>
                    </wpc:wpc>
                  </a:graphicData>
                </a:graphic>
              </wp:inline>
            </w:drawing>
          </mc:Choice>
          <mc:Fallback>
            <w:pict>
              <v:group w14:anchorId="7C147EA5"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64" o:title=""/>
                </v:shape>
                <w10:anchorlock/>
              </v:group>
            </w:pict>
          </mc:Fallback>
        </mc:AlternateContent>
      </w:r>
    </w:p>
    <w:p w14:paraId="3175F0CF" w14:textId="440DDB4A"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5610B4">
        <w:rPr>
          <w:noProof/>
          <w:lang w:val="pl-PL"/>
        </w:rPr>
        <w:t>10</w:t>
      </w:r>
      <w:r w:rsidR="004A2491" w:rsidRPr="00012CC1">
        <w:fldChar w:fldCharType="end"/>
      </w:r>
      <w:r w:rsidRPr="00272D41">
        <w:rPr>
          <w:lang w:val="pl-PL"/>
        </w:rPr>
        <w:t>. Autoformatowanie podczas pisania.</w:t>
      </w:r>
    </w:p>
    <w:p w14:paraId="14A3F232" w14:textId="27550BD4" w:rsidR="0002201B" w:rsidRPr="00F042BE" w:rsidRDefault="0002201B" w:rsidP="00757780">
      <w:pPr>
        <w:ind w:left="369" w:hanging="369"/>
      </w:pPr>
      <w:r w:rsidRPr="00F042BE">
        <w:t xml:space="preserve">Na następujące (patrz </w:t>
      </w:r>
      <w:r w:rsidRPr="0092241E">
        <w:rPr>
          <w:color w:val="0082B4"/>
          <w:u w:val="single"/>
          <w:lang w:val="en-US"/>
        </w:rPr>
        <w:fldChar w:fldCharType="begin"/>
      </w:r>
      <w:r w:rsidRPr="0092241E">
        <w:rPr>
          <w:color w:val="0082B4"/>
          <w:u w:val="single"/>
        </w:rPr>
        <w:instrText xml:space="preserve"> REF _Ref166761154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sidRPr="005610B4">
        <w:rPr>
          <w:color w:val="0082B4"/>
          <w:u w:val="single"/>
        </w:rPr>
        <w:t>Rys. 11</w:t>
      </w:r>
      <w:r w:rsidRPr="0092241E">
        <w:rPr>
          <w:color w:val="0082B4"/>
          <w:u w:val="single"/>
          <w:lang w:val="en-US"/>
        </w:rPr>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65"/>
                          <a:stretch>
                            <a:fillRect/>
                          </a:stretch>
                        </pic:blipFill>
                        <pic:spPr>
                          <a:xfrm>
                            <a:off x="0" y="0"/>
                            <a:ext cx="5492460" cy="4770755"/>
                          </a:xfrm>
                          <a:prstGeom prst="rect">
                            <a:avLst/>
                          </a:prstGeom>
                        </pic:spPr>
                      </pic:pic>
                    </wpc:wpc>
                  </a:graphicData>
                </a:graphic>
              </wp:inline>
            </w:drawing>
          </mc:Choice>
          <mc:Fallback>
            <w:pict>
              <v:group w14:anchorId="29EFC4E3"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66" o:title=""/>
                </v:shape>
                <w10:anchorlock/>
              </v:group>
            </w:pict>
          </mc:Fallback>
        </mc:AlternateContent>
      </w:r>
    </w:p>
    <w:p w14:paraId="3C4F7DD2" w14:textId="2279A10E" w:rsidR="0002201B" w:rsidRPr="00012CC1" w:rsidRDefault="0002201B" w:rsidP="002B656E">
      <w:pPr>
        <w:pStyle w:val="LegendPicturems"/>
      </w:pPr>
      <w:bookmarkStart w:id="203"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5610B4">
        <w:rPr>
          <w:noProof/>
        </w:rPr>
        <w:t>11</w:t>
      </w:r>
      <w:r w:rsidR="004A2491" w:rsidRPr="00012CC1">
        <w:fldChar w:fldCharType="end"/>
      </w:r>
      <w:bookmarkEnd w:id="203"/>
      <w:r w:rsidRPr="00012CC1">
        <w:t>. Autoformatowanie podczas pisania.</w:t>
      </w:r>
    </w:p>
    <w:p w14:paraId="677152DD" w14:textId="77777777" w:rsidR="0002201B" w:rsidRPr="00012CC1" w:rsidRDefault="0002201B" w:rsidP="00012CC1">
      <w:pPr>
        <w:rPr>
          <w:lang w:val="en-US"/>
        </w:rPr>
      </w:pPr>
    </w:p>
    <w:p w14:paraId="4C731E04" w14:textId="54EDC6E1" w:rsidR="00D8046C" w:rsidRPr="00272D41" w:rsidRDefault="002819DD" w:rsidP="002B656E">
      <w:pPr>
        <w:pStyle w:val="Heading2ms"/>
        <w:rPr>
          <w:lang w:val="pl-PL"/>
        </w:rPr>
      </w:pPr>
      <w:bookmarkStart w:id="204" w:name="_Ref166763378"/>
      <w:bookmarkStart w:id="205" w:name="_Toc214267440"/>
      <w:r w:rsidRPr="00012CC1">
        <w:t> </w:t>
      </w:r>
      <w:r w:rsidR="0002201B" w:rsidRPr="00272D41">
        <w:rPr>
          <w:lang w:val="pl-PL"/>
        </w:rPr>
        <w:t>Jak ręcznie nadawać style dla list</w:t>
      </w:r>
      <w:r w:rsidR="00D8046C" w:rsidRPr="00272D41">
        <w:rPr>
          <w:lang w:val="pl-PL"/>
        </w:rPr>
        <w:t>?</w:t>
      </w:r>
      <w:bookmarkEnd w:id="198"/>
      <w:bookmarkEnd w:id="204"/>
      <w:bookmarkEnd w:id="205"/>
    </w:p>
    <w:p w14:paraId="66673AAF" w14:textId="643DE0B3" w:rsidR="00283EF1" w:rsidRPr="00272D41" w:rsidRDefault="002819DD" w:rsidP="002B656E">
      <w:pPr>
        <w:pStyle w:val="Heading3ms"/>
        <w:rPr>
          <w:lang w:val="pl-PL"/>
        </w:rPr>
      </w:pPr>
      <w:bookmarkStart w:id="206" w:name="_Toc160565926"/>
      <w:bookmarkStart w:id="207" w:name="_Toc214267441"/>
      <w:r w:rsidRPr="00012CC1">
        <w:t> </w:t>
      </w:r>
      <w:r w:rsidR="00C90345" w:rsidRPr="00272D41">
        <w:rPr>
          <w:lang w:val="pl-PL"/>
        </w:rPr>
        <w:t>Krok 0: akapity tekstu z domyślnym stylem akapitu</w:t>
      </w:r>
      <w:bookmarkEnd w:id="206"/>
      <w:bookmarkEnd w:id="207"/>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67"/>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r>
                                <w:rPr>
                                  <w:rFonts w:eastAsia="Calibri"/>
                                  <w:lang w:val="en-US"/>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68"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r>
                          <w:rPr>
                            <w:rFonts w:eastAsia="Calibri"/>
                            <w:lang w:val="en-US"/>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4C477E19" w:rsidR="00C90345" w:rsidRPr="00272D41" w:rsidRDefault="00C90345" w:rsidP="002B656E">
      <w:pPr>
        <w:pStyle w:val="LegendPicturems"/>
        <w:rPr>
          <w:lang w:val="pl-PL"/>
        </w:rPr>
      </w:pPr>
      <w:bookmarkStart w:id="208"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5610B4">
        <w:rPr>
          <w:noProof/>
          <w:lang w:val="pl-PL"/>
        </w:rPr>
        <w:t>12</w:t>
      </w:r>
      <w:r w:rsidR="004A2491" w:rsidRPr="00012CC1">
        <w:fldChar w:fldCharType="end"/>
      </w:r>
      <w:bookmarkEnd w:id="208"/>
      <w:r w:rsidRPr="00272D41">
        <w:rPr>
          <w:lang w:val="pl-PL"/>
        </w:rPr>
        <w:t>. Po nadaniu domyślnego stylu dla obu akapitów.</w:t>
      </w:r>
    </w:p>
    <w:p w14:paraId="6661B619" w14:textId="7968F402" w:rsidR="00C90345"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sidRPr="005610B4">
        <w:rPr>
          <w:color w:val="0082B4"/>
          <w:u w:val="single"/>
        </w:rPr>
        <w:t>Rys. 12</w:t>
      </w:r>
      <w:r w:rsidRPr="0092241E">
        <w:rPr>
          <w:color w:val="0082B4"/>
          <w:u w:val="single"/>
          <w:lang w:val="en-US"/>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r w:rsidR="00C90345" w:rsidRPr="00A63927">
        <w:rPr>
          <w:i/>
          <w:iCs/>
        </w:rPr>
        <w:t>Shift + Control + N</w:t>
      </w:r>
      <w:r w:rsidR="00C90345" w:rsidRPr="00A63927">
        <w:t>.</w:t>
      </w:r>
    </w:p>
    <w:p w14:paraId="0555FB2A" w14:textId="1D763D5F" w:rsidR="00666998" w:rsidRPr="00A63927" w:rsidRDefault="00666998" w:rsidP="00012CC1">
      <w:r w:rsidRPr="00A63927">
        <w:t xml:space="preserve">Uwaga. Domyślnie granice tekstu na stronie, widoczne 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sidRPr="005610B4">
        <w:rPr>
          <w:color w:val="0082B4"/>
          <w:u w:val="single"/>
        </w:rPr>
        <w:t>Rys. 12</w:t>
      </w:r>
      <w:r w:rsidRPr="0092241E">
        <w:rPr>
          <w:color w:val="0082B4"/>
          <w:u w:val="single"/>
          <w:lang w:val="en-US"/>
        </w:rPr>
        <w:fldChar w:fldCharType="end"/>
      </w:r>
      <w:r w:rsidRPr="00A63927">
        <w:t xml:space="preserve"> w postaci linii przerywanej, nie są widoczne podczas edycji dokumentu. By stały się widoczne, trzeba albo wywołać makro znajdujące się na Quick Access Toolbar (patrz </w:t>
      </w:r>
      <w:r w:rsidRPr="0092241E">
        <w:rPr>
          <w:color w:val="0082B4"/>
          <w:u w:val="single"/>
          <w:lang w:val="en-US"/>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sidRPr="005610B4">
        <w:rPr>
          <w:color w:val="0082B4"/>
          <w:u w:val="single"/>
        </w:rPr>
        <w:t>Rys. 4</w:t>
      </w:r>
      <w:r w:rsidRPr="0092241E">
        <w:rPr>
          <w:color w:val="0082B4"/>
          <w:u w:val="single"/>
          <w:lang w:val="en-US"/>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69"/>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0"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0D325AF6"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5610B4">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2B656E">
      <w:pPr>
        <w:pStyle w:val="Heading3ms"/>
        <w:rPr>
          <w:lang w:val="pl-PL"/>
        </w:rPr>
      </w:pPr>
      <w:bookmarkStart w:id="209" w:name="_Toc160565927"/>
      <w:bookmarkStart w:id="210" w:name="_Toc214267442"/>
      <w:r w:rsidRPr="00012CC1">
        <w:t> </w:t>
      </w:r>
      <w:r w:rsidR="00C90345" w:rsidRPr="00272D41">
        <w:rPr>
          <w:lang w:val="pl-PL"/>
        </w:rPr>
        <w:t xml:space="preserve">Krok 1: nadanie akapitom </w:t>
      </w:r>
      <w:r w:rsidR="00422FD3" w:rsidRPr="00272D41">
        <w:rPr>
          <w:lang w:val="pl-PL"/>
        </w:rPr>
        <w:t xml:space="preserve">listy właściwego </w:t>
      </w:r>
      <w:r w:rsidR="00C90345" w:rsidRPr="00272D41">
        <w:rPr>
          <w:lang w:val="pl-PL"/>
        </w:rPr>
        <w:t>styl</w:t>
      </w:r>
      <w:r w:rsidR="00422FD3" w:rsidRPr="00272D41">
        <w:rPr>
          <w:lang w:val="pl-PL"/>
        </w:rPr>
        <w:t>u</w:t>
      </w:r>
      <w:r w:rsidR="00C90345" w:rsidRPr="00272D41">
        <w:rPr>
          <w:lang w:val="pl-PL"/>
        </w:rPr>
        <w:t xml:space="preserve"> „Połączone (akapit i znak)”</w:t>
      </w:r>
      <w:bookmarkEnd w:id="209"/>
      <w:bookmarkEnd w:id="210"/>
    </w:p>
    <w:p w14:paraId="4E5BFD3E" w14:textId="57AD4F61" w:rsidR="0003429C" w:rsidRPr="00A63927" w:rsidRDefault="0003429C" w:rsidP="00012CC1">
      <w:r w:rsidRPr="00A63927">
        <w:t>Przypiszmy p</w:t>
      </w:r>
      <w:r w:rsidR="008E2D16" w:rsidRPr="00A63927">
        <w:t xml:space="preserve">ierwszemu i drugiemu akapitowi styl </w:t>
      </w:r>
      <w:r w:rsidR="008E2D16" w:rsidRPr="00A63927">
        <w:rPr>
          <w:i/>
          <w:iCs/>
        </w:rPr>
        <w:t>ListaSeq</w:t>
      </w:r>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012CC1">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7A68D3">
      <w:pPr>
        <w:pStyle w:val="ParListIndent2ms"/>
        <w:numPr>
          <w:ilvl w:val="1"/>
          <w:numId w:val="40"/>
        </w:numPr>
        <w:rPr>
          <w:lang w:val="pl-PL"/>
        </w:rPr>
      </w:pPr>
      <w:r w:rsidRPr="00F3535F">
        <w:rPr>
          <w:lang w:val="pl-PL"/>
        </w:rPr>
        <w:t> </w:t>
      </w:r>
      <w:r w:rsidR="0003429C" w:rsidRPr="00F3535F">
        <w:rPr>
          <w:lang w:val="pl-PL"/>
        </w:rPr>
        <w:t xml:space="preserve">wykorzystując skrót klawiatury </w:t>
      </w:r>
      <w:r w:rsidR="0003429C" w:rsidRPr="00F3535F">
        <w:rPr>
          <w:i/>
          <w:iCs/>
          <w:lang w:val="pl-PL"/>
        </w:rPr>
        <w:t xml:space="preserve">Alt + </w:t>
      </w:r>
      <w:r w:rsidR="00937ADF" w:rsidRPr="00F3535F">
        <w:rPr>
          <w:i/>
          <w:iCs/>
          <w:lang w:val="pl-PL"/>
        </w:rPr>
        <w:t>2</w:t>
      </w:r>
      <w:r w:rsidR="0003429C" w:rsidRPr="00F3535F">
        <w:rPr>
          <w:lang w:val="pl-PL"/>
        </w:rPr>
        <w:t xml:space="preserve">, przypisany do stylu </w:t>
      </w:r>
      <w:r w:rsidR="0003429C" w:rsidRPr="00F3535F">
        <w:rPr>
          <w:i/>
          <w:iCs/>
          <w:lang w:val="pl-PL"/>
        </w:rPr>
        <w:t>ListaSeq</w:t>
      </w:r>
      <w:r w:rsidR="00666998" w:rsidRPr="00F3535F">
        <w:rPr>
          <w:i/>
          <w:iCs/>
          <w:lang w:val="pl-PL"/>
        </w:rPr>
        <w:t xml:space="preserve"> </w:t>
      </w:r>
      <w:r w:rsidR="00937ADF" w:rsidRPr="00F3535F">
        <w:rPr>
          <w:i/>
          <w:iCs/>
          <w:lang w:val="pl-PL"/>
        </w:rPr>
        <w:t>2</w:t>
      </w:r>
      <w:r w:rsidR="0003429C" w:rsidRPr="00F3535F">
        <w:rPr>
          <w:i/>
          <w:iCs/>
          <w:lang w:val="pl-PL"/>
        </w:rPr>
        <w:t xml:space="preserve"> ms</w:t>
      </w:r>
      <w:r w:rsidR="00937ADF" w:rsidRPr="00F3535F">
        <w:rPr>
          <w:lang w:val="pl-PL"/>
        </w:rPr>
        <w:t>,</w:t>
      </w:r>
    </w:p>
    <w:p w14:paraId="755025E3" w14:textId="24FF077E" w:rsidR="00C90345" w:rsidRPr="00F3535F" w:rsidRDefault="00E84D77" w:rsidP="007A68D3">
      <w:pPr>
        <w:pStyle w:val="ParListIndent2ms"/>
        <w:numPr>
          <w:ilvl w:val="1"/>
          <w:numId w:val="40"/>
        </w:numPr>
        <w:rPr>
          <w:lang w:val="pl-PL"/>
        </w:rPr>
      </w:pPr>
      <w:r w:rsidRPr="00F3535F">
        <w:rPr>
          <w:lang w:val="pl-PL"/>
        </w:rPr>
        <w:t> </w:t>
      </w:r>
      <w:r w:rsidR="00C90345" w:rsidRPr="00F3535F">
        <w:rPr>
          <w:lang w:val="pl-PL"/>
        </w:rPr>
        <w:t xml:space="preserve">wykorzystując skrót klawiaturowy </w:t>
      </w:r>
      <w:r w:rsidR="00C90345" w:rsidRPr="00F3535F">
        <w:rPr>
          <w:i/>
          <w:iCs/>
          <w:lang w:val="pl-PL"/>
        </w:rPr>
        <w:t>Shift +Control + S</w:t>
      </w:r>
      <w:r w:rsidR="00C90345" w:rsidRPr="00F3535F">
        <w:rPr>
          <w:lang w:val="pl-PL"/>
        </w:rPr>
        <w:t xml:space="preserve"> („s” jak „style”), wybór opcji „Autouzupełnianie nazw stylów” i w polu tekstowym wpisanie „ListaSe”</w:t>
      </w:r>
      <w:r w:rsidR="002C0538" w:rsidRPr="00F3535F">
        <w:rPr>
          <w:lang w:val="pl-PL"/>
        </w:rPr>
        <w:t>,</w:t>
      </w:r>
      <w:r w:rsidR="00C90345" w:rsidRPr="00F3535F">
        <w:rPr>
          <w:lang w:val="pl-PL"/>
        </w:rPr>
        <w:t xml:space="preserve"> a następnie wybranie stylu o nazwie </w:t>
      </w:r>
      <w:r w:rsidR="00C90345" w:rsidRPr="00F3535F">
        <w:rPr>
          <w:i/>
          <w:iCs/>
          <w:lang w:val="pl-PL"/>
        </w:rPr>
        <w:t xml:space="preserve">ListaSeq </w:t>
      </w:r>
      <w:r w:rsidR="00666998" w:rsidRPr="00F3535F">
        <w:rPr>
          <w:i/>
          <w:iCs/>
          <w:lang w:val="pl-PL"/>
        </w:rPr>
        <w:t>2</w:t>
      </w:r>
      <w:r w:rsidR="00C90345" w:rsidRPr="00F3535F">
        <w:rPr>
          <w:i/>
          <w:iCs/>
          <w:lang w:val="pl-PL"/>
        </w:rPr>
        <w:t xml:space="preserve"> ms</w:t>
      </w:r>
      <w:r w:rsidR="00C90345" w:rsidRPr="00F3535F">
        <w:rPr>
          <w:lang w:val="pl-PL"/>
        </w:rPr>
        <w:t>.</w:t>
      </w:r>
    </w:p>
    <w:p w14:paraId="699185D7" w14:textId="4E93A6A6" w:rsidR="00D8046C" w:rsidRPr="00A63927" w:rsidRDefault="008E2D16" w:rsidP="00012CC1">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r w:rsidRPr="00A63927">
        <w:rPr>
          <w:i/>
          <w:iCs/>
        </w:rPr>
        <w:t>Backspace (←)</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lang w:val="en-US"/>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lang w:val="en-US"/>
        </w:rPr>
      </w:r>
      <w:r w:rsidR="00937ADF" w:rsidRPr="0092241E">
        <w:rPr>
          <w:color w:val="0082B4"/>
          <w:u w:val="single"/>
          <w:lang w:val="en-US"/>
        </w:rPr>
        <w:fldChar w:fldCharType="separate"/>
      </w:r>
      <w:r w:rsidR="005610B4" w:rsidRPr="005610B4">
        <w:rPr>
          <w:color w:val="0082B4"/>
          <w:u w:val="single"/>
        </w:rPr>
        <w:t>Rys. 13</w:t>
      </w:r>
      <w:r w:rsidR="00937ADF" w:rsidRPr="0092241E">
        <w:rPr>
          <w:color w:val="0082B4"/>
          <w:u w:val="single"/>
          <w:lang w:val="en-US"/>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1"/>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r>
                                <w:rPr>
                                  <w:lang w:val="en-US"/>
                                </w:rP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2"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r>
                          <w:rPr>
                            <w:lang w:val="en-US"/>
                          </w:rP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020233F1" w:rsidR="008E2D16" w:rsidRPr="00F04707" w:rsidRDefault="008E2D16" w:rsidP="00E84D77">
      <w:pPr>
        <w:pStyle w:val="LegendPicturems"/>
        <w:rPr>
          <w:lang w:val="pl-PL"/>
        </w:rPr>
      </w:pPr>
      <w:bookmarkStart w:id="211"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5610B4">
        <w:rPr>
          <w:noProof/>
          <w:lang w:val="pl-PL"/>
        </w:rPr>
        <w:t>13</w:t>
      </w:r>
      <w:r w:rsidR="004A2491" w:rsidRPr="00012CC1">
        <w:fldChar w:fldCharType="end"/>
      </w:r>
      <w:bookmarkEnd w:id="211"/>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012CC1">
      <w:r w:rsidRPr="00A63927">
        <w:t>Widoczne jest m.in. „większe” wcięcie po lewej stronie, od granicy tekstu na stronie do granicy tekstu akapitów.</w:t>
      </w:r>
    </w:p>
    <w:p w14:paraId="61FA0255" w14:textId="6022A629" w:rsidR="00422FD3" w:rsidRPr="00272D41" w:rsidRDefault="002819DD" w:rsidP="002B656E">
      <w:pPr>
        <w:pStyle w:val="Heading3ms"/>
        <w:rPr>
          <w:lang w:val="pl-PL"/>
        </w:rPr>
      </w:pPr>
      <w:bookmarkStart w:id="212" w:name="_Toc160565928"/>
      <w:bookmarkStart w:id="213" w:name="_Toc214267443"/>
      <w:r w:rsidRPr="00012CC1">
        <w:t> </w:t>
      </w:r>
      <w:r w:rsidR="00422FD3" w:rsidRPr="00272D41">
        <w:rPr>
          <w:lang w:val="pl-PL"/>
        </w:rPr>
        <w:t xml:space="preserve">Krok 2: nadanie akapitom listy właściwego stylu </w:t>
      </w:r>
      <w:r w:rsidR="000C2F07" w:rsidRPr="00272D41">
        <w:rPr>
          <w:lang w:val="pl-PL"/>
        </w:rPr>
        <w:t>„Lista”</w:t>
      </w:r>
      <w:bookmarkEnd w:id="212"/>
      <w:bookmarkEnd w:id="213"/>
    </w:p>
    <w:p w14:paraId="3B53B0F5" w14:textId="77777777" w:rsidR="006E1380" w:rsidRPr="00A63927" w:rsidRDefault="000C2F07" w:rsidP="00012CC1">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7A68D3">
      <w:pPr>
        <w:pStyle w:val="ParListIndent2ms"/>
        <w:numPr>
          <w:ilvl w:val="1"/>
          <w:numId w:val="41"/>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7A68D3">
      <w:pPr>
        <w:pStyle w:val="ParListIndent2ms"/>
        <w:numPr>
          <w:ilvl w:val="1"/>
          <w:numId w:val="43"/>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3"/>
                          <a:stretch>
                            <a:fillRect/>
                          </a:stretch>
                        </pic:blipFill>
                        <pic:spPr>
                          <a:xfrm>
                            <a:off x="180000" y="36050"/>
                            <a:ext cx="3277057" cy="466790"/>
                          </a:xfrm>
                          <a:prstGeom prst="rect">
                            <a:avLst/>
                          </a:prstGeom>
                        </pic:spPr>
                      </pic:pic>
                    </wpc:wpc>
                  </a:graphicData>
                </a:graphic>
              </wp:inline>
            </w:drawing>
          </mc:Choice>
          <mc:Fallback>
            <w:pict>
              <v:group w14:anchorId="28F47989"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74" o:title=""/>
                </v:shape>
                <w10:anchorlock/>
              </v:group>
            </w:pict>
          </mc:Fallback>
        </mc:AlternateContent>
      </w:r>
    </w:p>
    <w:p w14:paraId="66793091" w14:textId="7923C054"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5610B4">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2B656E">
      <w:pPr>
        <w:pStyle w:val="Heading2ms"/>
        <w:rPr>
          <w:lang w:val="pl-PL"/>
        </w:rPr>
      </w:pPr>
      <w:bookmarkStart w:id="214" w:name="_Toc160565930"/>
      <w:bookmarkStart w:id="215" w:name="_Toc214267444"/>
      <w:r w:rsidRPr="00012CC1">
        <w:lastRenderedPageBreak/>
        <w:t> </w:t>
      </w:r>
      <w:r w:rsidR="0053625C" w:rsidRPr="00272D41">
        <w:rPr>
          <w:lang w:val="pl-PL"/>
        </w:rPr>
        <w:t>Jak powinna wyglądać konfiguracja stylu „Wypunktowanie ms”?</w:t>
      </w:r>
      <w:bookmarkEnd w:id="214"/>
      <w:bookmarkEnd w:id="215"/>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75"/>
                          <a:stretch>
                            <a:fillRect/>
                          </a:stretch>
                        </pic:blipFill>
                        <pic:spPr>
                          <a:xfrm>
                            <a:off x="0" y="0"/>
                            <a:ext cx="5148315" cy="4285752"/>
                          </a:xfrm>
                          <a:prstGeom prst="rect">
                            <a:avLst/>
                          </a:prstGeom>
                        </pic:spPr>
                      </pic:pic>
                    </wpc:wpc>
                  </a:graphicData>
                </a:graphic>
              </wp:inline>
            </w:drawing>
          </mc:Choice>
          <mc:Fallback>
            <w:pict>
              <v:group w14:anchorId="49EB6DA9"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76" o:title=""/>
                </v:shape>
                <w10:anchorlock/>
              </v:group>
            </w:pict>
          </mc:Fallback>
        </mc:AlternateContent>
      </w:r>
    </w:p>
    <w:p w14:paraId="0A5DAD36" w14:textId="20BE32F1"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5610B4">
        <w:rPr>
          <w:noProof/>
          <w:lang w:val="pl-PL"/>
        </w:rPr>
        <w:t>15</w:t>
      </w:r>
      <w:r w:rsidR="004A2491" w:rsidRPr="00012CC1">
        <w:fldChar w:fldCharType="end"/>
      </w:r>
      <w:r w:rsidRPr="00F04707">
        <w:rPr>
          <w:lang w:val="pl-PL"/>
        </w:rPr>
        <w:t>. Przykład.</w:t>
      </w:r>
    </w:p>
    <w:p w14:paraId="5B4910BF" w14:textId="090BBAFE" w:rsidR="0053625C" w:rsidRPr="00A63927" w:rsidRDefault="0053625C" w:rsidP="00012CC1">
      <w:r w:rsidRPr="00A63927">
        <w:t>To musi być styl, którego typ jest określony jako „Lista”.</w:t>
      </w:r>
    </w:p>
    <w:p w14:paraId="22115B12" w14:textId="206C4994" w:rsidR="0053625C" w:rsidRPr="00012CC1" w:rsidRDefault="0053625C" w:rsidP="00012CC1">
      <w:pPr>
        <w:rPr>
          <w:lang w:val="en-US"/>
        </w:rPr>
      </w:pPr>
      <w:r w:rsidRPr="00012CC1">
        <w:rPr>
          <w:lang w:val="en-US"/>
        </w:rPr>
        <w:t>Wybrać przycisk Formatuj → Numerowanie…</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77"/>
                          <a:stretch>
                            <a:fillRect/>
                          </a:stretch>
                        </pic:blipFill>
                        <pic:spPr>
                          <a:xfrm>
                            <a:off x="44827" y="0"/>
                            <a:ext cx="4050095" cy="4212694"/>
                          </a:xfrm>
                          <a:prstGeom prst="rect">
                            <a:avLst/>
                          </a:prstGeom>
                        </pic:spPr>
                      </pic:pic>
                    </wpc:wpc>
                  </a:graphicData>
                </a:graphic>
              </wp:inline>
            </w:drawing>
          </mc:Choice>
          <mc:Fallback>
            <w:pict>
              <v:group w14:anchorId="47ED5111"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78" o:title=""/>
                </v:shape>
                <w10:anchorlock/>
              </v:group>
            </w:pict>
          </mc:Fallback>
        </mc:AlternateContent>
      </w:r>
    </w:p>
    <w:p w14:paraId="6B196CD2" w14:textId="028A00D3"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5610B4">
        <w:rPr>
          <w:noProof/>
          <w:lang w:val="pl-PL"/>
        </w:rPr>
        <w:t>16</w:t>
      </w:r>
      <w:r w:rsidR="004A2491" w:rsidRPr="00012CC1">
        <w:fldChar w:fldCharType="end"/>
      </w:r>
      <w:r w:rsidRPr="00F04707">
        <w:rPr>
          <w:lang w:val="pl-PL"/>
        </w:rPr>
        <w:t>. Przykład.</w:t>
      </w:r>
    </w:p>
    <w:p w14:paraId="6EA43E98" w14:textId="2DB7D91C" w:rsidR="0053625C" w:rsidRPr="00A63927" w:rsidRDefault="0053625C" w:rsidP="00012CC1">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79"/>
                          <a:stretch>
                            <a:fillRect/>
                          </a:stretch>
                        </pic:blipFill>
                        <pic:spPr>
                          <a:xfrm>
                            <a:off x="0" y="0"/>
                            <a:ext cx="5120678" cy="4905955"/>
                          </a:xfrm>
                          <a:prstGeom prst="rect">
                            <a:avLst/>
                          </a:prstGeom>
                        </pic:spPr>
                      </pic:pic>
                    </wpc:wpc>
                  </a:graphicData>
                </a:graphic>
              </wp:inline>
            </w:drawing>
          </mc:Choice>
          <mc:Fallback>
            <w:pict>
              <v:group w14:anchorId="0CDC5B45"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0" o:title=""/>
                </v:shape>
                <w10:anchorlock/>
              </v:group>
            </w:pict>
          </mc:Fallback>
        </mc:AlternateContent>
      </w:r>
    </w:p>
    <w:p w14:paraId="17940DBD" w14:textId="0B087C1E" w:rsidR="0053625C" w:rsidRPr="00A63927" w:rsidRDefault="0053625C"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5610B4">
        <w:rPr>
          <w:noProof/>
        </w:rPr>
        <w:t>17</w:t>
      </w:r>
      <w:r w:rsidR="004A2491" w:rsidRPr="00012CC1">
        <w:rPr>
          <w:lang w:val="en-US"/>
        </w:rPr>
        <w:fldChar w:fldCharType="end"/>
      </w:r>
      <w:r w:rsidRPr="00A63927">
        <w:t>. Przykład.</w:t>
      </w:r>
    </w:p>
    <w:p w14:paraId="5BBF3AD0" w14:textId="730FEA4F" w:rsidR="0053625C" w:rsidRPr="00A63927" w:rsidRDefault="0053625C" w:rsidP="00012CC1">
      <w:r w:rsidRPr="00A63927">
        <w:t xml:space="preserve">Zadbać, by do poziomów 1 ÷ 4 zostały przypisane style </w:t>
      </w:r>
      <w:r w:rsidRPr="00A63927">
        <w:rPr>
          <w:i/>
          <w:iCs/>
        </w:rPr>
        <w:t>ListaSeq 1 ms</w:t>
      </w:r>
      <w:r w:rsidRPr="00A63927">
        <w:t xml:space="preserve"> ÷ </w:t>
      </w:r>
      <w:r w:rsidRPr="00A63927">
        <w:rPr>
          <w:i/>
          <w:iCs/>
        </w:rPr>
        <w:t>ListaSeq 4 ms</w:t>
      </w:r>
      <w:r w:rsidRPr="00A63927">
        <w:t>.</w:t>
      </w:r>
    </w:p>
    <w:p w14:paraId="2025F28C" w14:textId="2C4D6EE7" w:rsidR="008A1E65" w:rsidRPr="00012CC1" w:rsidRDefault="002819DD" w:rsidP="002B656E">
      <w:pPr>
        <w:pStyle w:val="Heading3ms"/>
      </w:pPr>
      <w:bookmarkStart w:id="216" w:name="_Toc214267445"/>
      <w:r w:rsidRPr="00012CC1">
        <w:t> </w:t>
      </w:r>
      <w:r w:rsidR="008A1E65" w:rsidRPr="00012CC1">
        <w:t>Pułapki</w:t>
      </w:r>
      <w:bookmarkEnd w:id="216"/>
    </w:p>
    <w:p w14:paraId="50598651" w14:textId="1B9C431C" w:rsidR="008A1E65" w:rsidRPr="00A63927" w:rsidRDefault="00B96127" w:rsidP="00012CC1">
      <w:pPr>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r w:rsidRPr="00A63927">
        <w:rPr>
          <w:i/>
          <w:iCs/>
        </w:rPr>
        <w:t>Punktory ms</w:t>
      </w:r>
      <w:r w:rsidRPr="00A63927">
        <w:t xml:space="preserve">, które mają takie same wcięcia, a różnią się tylko sposobem oznaczania wypunktowań (porównaj </w:t>
      </w:r>
      <w:r w:rsidR="0097108C" w:rsidRPr="0092241E">
        <w:rPr>
          <w:color w:val="0082B4"/>
          <w:u w:val="single"/>
          <w:lang w:val="en-US"/>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lang w:val="en-US"/>
        </w:rPr>
      </w:r>
      <w:r w:rsidR="0097108C" w:rsidRPr="0092241E">
        <w:rPr>
          <w:color w:val="0082B4"/>
          <w:u w:val="single"/>
          <w:lang w:val="en-US"/>
        </w:rPr>
        <w:fldChar w:fldCharType="separate"/>
      </w:r>
      <w:r w:rsidR="005610B4" w:rsidRPr="005610B4">
        <w:rPr>
          <w:color w:val="0082B4"/>
          <w:u w:val="single"/>
        </w:rPr>
        <w:t>Rys. 18</w:t>
      </w:r>
      <w:r w:rsidR="0097108C" w:rsidRPr="0092241E">
        <w:rPr>
          <w:color w:val="0082B4"/>
          <w:u w:val="single"/>
          <w:lang w:val="en-US"/>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r w:rsidRPr="00A63927">
        <w:rPr>
          <w:i/>
          <w:iCs/>
        </w:rPr>
        <w:t>Punktory ms</w:t>
      </w:r>
      <w:r w:rsidRPr="00A63927">
        <w:t xml:space="preserve"> przypisanie tego samego stylu typu akapit i znak </w:t>
      </w:r>
      <w:r w:rsidRPr="00A63927">
        <w:rPr>
          <w:i/>
          <w:iCs/>
        </w:rPr>
        <w:t>ListaSeq 1 ms.</w:t>
      </w:r>
    </w:p>
    <w:p w14:paraId="69B2E3DD" w14:textId="03708D06" w:rsidR="00B96127" w:rsidRPr="00012CC1" w:rsidRDefault="00B96127" w:rsidP="00012CC1">
      <w:pPr>
        <w:rPr>
          <w:lang w:val="en-US"/>
        </w:rPr>
      </w:pPr>
      <w:r w:rsidRPr="00012CC1">
        <w:rPr>
          <w:noProof/>
          <w:lang w:val="en-US"/>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1"/>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2"/>
                          <a:stretch>
                            <a:fillRect/>
                          </a:stretch>
                        </pic:blipFill>
                        <pic:spPr>
                          <a:xfrm>
                            <a:off x="799125" y="1265850"/>
                            <a:ext cx="3924300" cy="1200150"/>
                          </a:xfrm>
                          <a:prstGeom prst="rect">
                            <a:avLst/>
                          </a:prstGeom>
                        </pic:spPr>
                      </pic:pic>
                    </wpc:wpc>
                  </a:graphicData>
                </a:graphic>
              </wp:inline>
            </w:drawing>
          </mc:Choice>
          <mc:Fallback>
            <w:pict>
              <v:group w14:anchorId="33D94BC7"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3"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84" o:title=""/>
                </v:shape>
                <w10:anchorlock/>
              </v:group>
            </w:pict>
          </mc:Fallback>
        </mc:AlternateContent>
      </w:r>
    </w:p>
    <w:p w14:paraId="0EDC86CE" w14:textId="73D4E69B" w:rsidR="00B96127" w:rsidRPr="00A63927" w:rsidRDefault="0097108C" w:rsidP="00012CC1">
      <w:bookmarkStart w:id="217" w:name="_Ref166761730"/>
      <w:r w:rsidRPr="00A63927">
        <w:lastRenderedPageBreak/>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5610B4">
        <w:rPr>
          <w:noProof/>
        </w:rPr>
        <w:t>18</w:t>
      </w:r>
      <w:r w:rsidR="004A2491" w:rsidRPr="00012CC1">
        <w:rPr>
          <w:lang w:val="en-US"/>
        </w:rPr>
        <w:fldChar w:fldCharType="end"/>
      </w:r>
      <w:bookmarkEnd w:id="217"/>
      <w:r w:rsidR="00B96127" w:rsidRPr="00A63927">
        <w:t xml:space="preserve">.Porównanie listy opartej na stylu </w:t>
      </w:r>
      <w:r w:rsidR="00B96127" w:rsidRPr="00A63927">
        <w:rPr>
          <w:i/>
          <w:iCs/>
        </w:rPr>
        <w:t>Wypunktowanie ms</w:t>
      </w:r>
      <w:r w:rsidR="00B96127" w:rsidRPr="00A63927">
        <w:t xml:space="preserve"> (górna) z listą </w:t>
      </w:r>
      <w:r w:rsidR="00B96127" w:rsidRPr="00A63927">
        <w:rPr>
          <w:i/>
          <w:iCs/>
        </w:rPr>
        <w:t>Punktory ms</w:t>
      </w:r>
      <w:r w:rsidR="00B96127" w:rsidRPr="00A63927">
        <w:t>.</w:t>
      </w:r>
    </w:p>
    <w:p w14:paraId="2235FB2A" w14:textId="6705D62F" w:rsidR="0097108C" w:rsidRPr="00012CC1" w:rsidRDefault="0097108C" w:rsidP="00012CC1">
      <w:pPr>
        <w:rPr>
          <w:lang w:val="en-US"/>
        </w:rPr>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rPr>
          <w:lang w:val="en-US"/>
        </w:rPr>
        <w:t>Jest jedno z dziwactw aplikacji Microsoft Word.</w:t>
      </w:r>
    </w:p>
    <w:p w14:paraId="54754F41" w14:textId="77777777" w:rsidR="00EA187B" w:rsidRPr="00012CC1" w:rsidRDefault="00EA187B" w:rsidP="00012CC1">
      <w:pPr>
        <w:rPr>
          <w:lang w:val="en-US"/>
        </w:rPr>
      </w:pPr>
      <w:r w:rsidRPr="00012CC1">
        <w:rPr>
          <w:noProof/>
          <w:lang w:val="en-US"/>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85"/>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86"/>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FBD164"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87"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88"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6F86D552" w:rsidR="00EA187B" w:rsidRPr="00A63927" w:rsidRDefault="00EA187B" w:rsidP="00012CC1">
      <w:r w:rsidRPr="00A63927">
        <w:lastRenderedPageBreak/>
        <w:t>Rys. </w:t>
      </w:r>
      <w:r w:rsidRPr="00012CC1">
        <w:rPr>
          <w:lang w:val="en-US"/>
        </w:rPr>
        <w:fldChar w:fldCharType="begin"/>
      </w:r>
      <w:r w:rsidRPr="00A63927">
        <w:instrText xml:space="preserve"> SEQ Rysunek \* ARABIC </w:instrText>
      </w:r>
      <w:r w:rsidRPr="00012CC1">
        <w:rPr>
          <w:lang w:val="en-US"/>
        </w:rPr>
        <w:fldChar w:fldCharType="separate"/>
      </w:r>
      <w:r w:rsidR="005610B4">
        <w:rPr>
          <w:noProof/>
        </w:rPr>
        <w:t>19</w:t>
      </w:r>
      <w:r w:rsidRPr="00012CC1">
        <w:rPr>
          <w:lang w:val="en-US"/>
        </w:rPr>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012CC1">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r w:rsidRPr="00A63927">
        <w:rPr>
          <w:i/>
          <w:iCs/>
        </w:rPr>
        <w:t>Punktory ms</w:t>
      </w:r>
      <w:r w:rsidRPr="00A63927">
        <w:t>). Dlaczego tak się dzieje, nie wiadomo.</w:t>
      </w:r>
    </w:p>
    <w:p w14:paraId="66213282" w14:textId="4A8645E1" w:rsidR="00606F48" w:rsidRPr="00A63927" w:rsidRDefault="00606F48" w:rsidP="00012CC1">
      <w:r w:rsidRPr="00A63927">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2B656E">
      <w:pPr>
        <w:pStyle w:val="Heading2ms"/>
        <w:rPr>
          <w:lang w:val="pl-PL"/>
        </w:rPr>
      </w:pPr>
      <w:bookmarkStart w:id="218" w:name="_Toc160565931"/>
      <w:bookmarkStart w:id="219" w:name="_Ref166763451"/>
      <w:bookmarkStart w:id="220" w:name="_Toc214267446"/>
      <w:r w:rsidRPr="00012CC1">
        <w:t> </w:t>
      </w:r>
      <w:r w:rsidR="000921A5" w:rsidRPr="00272D41">
        <w:rPr>
          <w:lang w:val="pl-PL"/>
        </w:rPr>
        <w:t>Jak powiązać pola z wypunktowaniami?</w:t>
      </w:r>
      <w:bookmarkEnd w:id="218"/>
      <w:bookmarkEnd w:id="219"/>
      <w:bookmarkEnd w:id="220"/>
    </w:p>
    <w:p w14:paraId="0D74E54E" w14:textId="388AE44C" w:rsidR="003D65B4" w:rsidRPr="00A63927" w:rsidRDefault="003D65B4" w:rsidP="00012CC1">
      <w:r w:rsidRPr="00A63927">
        <w:t xml:space="preserve">Jak już wiemy z treści, od której rozpoczyna się rozdział </w:t>
      </w:r>
      <w:r w:rsidRPr="0092241E">
        <w:rPr>
          <w:color w:val="0082B4"/>
          <w:u w:val="single"/>
          <w:lang w:val="en-US"/>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Pr>
          <w:color w:val="0082B4"/>
          <w:u w:val="single"/>
        </w:rPr>
        <w:t>17</w:t>
      </w:r>
      <w:r w:rsidRPr="0092241E">
        <w:rPr>
          <w:color w:val="0082B4"/>
          <w:u w:val="single"/>
          <w:lang w:val="en-US"/>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012CC1">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757780">
      <w:pPr>
        <w:ind w:left="369" w:hanging="369"/>
      </w:pPr>
      <w:r w:rsidRPr="00F042BE">
        <w:t>Definiujemy pole.</w:t>
      </w:r>
    </w:p>
    <w:p w14:paraId="4CC4E1CB" w14:textId="53B7ABE0" w:rsidR="000921A5" w:rsidRPr="00F042BE" w:rsidRDefault="000921A5" w:rsidP="00757780">
      <w:pPr>
        <w:ind w:left="369" w:hanging="369"/>
      </w:pPr>
      <w:r w:rsidRPr="00F042BE">
        <w:t>Definiujemy blok konstrukcyjny.</w:t>
      </w:r>
    </w:p>
    <w:p w14:paraId="67BB8336" w14:textId="31A45EFF" w:rsidR="000921A5" w:rsidRPr="00012CC1" w:rsidRDefault="002819DD" w:rsidP="002B656E">
      <w:pPr>
        <w:pStyle w:val="Heading3ms"/>
      </w:pPr>
      <w:bookmarkStart w:id="221" w:name="_Toc160565932"/>
      <w:bookmarkStart w:id="222" w:name="_Toc214267447"/>
      <w:r w:rsidRPr="00012CC1">
        <w:t> </w:t>
      </w:r>
      <w:r w:rsidR="007E72F8" w:rsidRPr="00012CC1">
        <w:t>Definiujemy pole SEQ</w:t>
      </w:r>
      <w:bookmarkEnd w:id="221"/>
      <w:bookmarkEnd w:id="222"/>
    </w:p>
    <w:p w14:paraId="73EE7CC6" w14:textId="2421DB4B" w:rsidR="007E72F8" w:rsidRPr="00A63927" w:rsidRDefault="007E72F8" w:rsidP="00012CC1">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89"/>
                          <a:stretch>
                            <a:fillRect/>
                          </a:stretch>
                        </pic:blipFill>
                        <pic:spPr>
                          <a:xfrm>
                            <a:off x="180000" y="180000"/>
                            <a:ext cx="3591426" cy="371527"/>
                          </a:xfrm>
                          <a:prstGeom prst="rect">
                            <a:avLst/>
                          </a:prstGeom>
                        </pic:spPr>
                      </pic:pic>
                    </wpc:wpc>
                  </a:graphicData>
                </a:graphic>
              </wp:inline>
            </w:drawing>
          </mc:Choice>
          <mc:Fallback>
            <w:pict>
              <v:group w14:anchorId="59C0B4D6"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0" o:title=""/>
                </v:shape>
                <w10:anchorlock/>
              </v:group>
            </w:pict>
          </mc:Fallback>
        </mc:AlternateContent>
      </w:r>
    </w:p>
    <w:p w14:paraId="05FD5AB8" w14:textId="0AC56531" w:rsidR="007E72F8" w:rsidRPr="00A63927" w:rsidRDefault="007E72F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5610B4">
        <w:rPr>
          <w:noProof/>
        </w:rPr>
        <w:t>20</w:t>
      </w:r>
      <w:r w:rsidR="004A2491" w:rsidRPr="00012CC1">
        <w:rPr>
          <w:lang w:val="en-US"/>
        </w:rPr>
        <w:fldChar w:fldCharType="end"/>
      </w:r>
      <w:r w:rsidRPr="00A63927">
        <w:t>. Przykład.</w:t>
      </w:r>
    </w:p>
    <w:p w14:paraId="0F670C98" w14:textId="06C0C1D6" w:rsidR="007E72F8" w:rsidRPr="00A63927" w:rsidRDefault="00A62714" w:rsidP="00012CC1">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012CC1">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2B656E">
      <w:pPr>
        <w:pStyle w:val="Heading3ms"/>
      </w:pPr>
      <w:bookmarkStart w:id="223" w:name="_Toc160565933"/>
      <w:bookmarkStart w:id="224" w:name="_Toc214267448"/>
      <w:r w:rsidRPr="00012CC1">
        <w:t> </w:t>
      </w:r>
      <w:r w:rsidR="00E10F19" w:rsidRPr="00012CC1">
        <w:t>Definiujemy blok konstrukcyjny</w:t>
      </w:r>
      <w:bookmarkEnd w:id="223"/>
      <w:bookmarkEnd w:id="224"/>
    </w:p>
    <w:p w14:paraId="79287027" w14:textId="5D48116B" w:rsidR="00E10F19" w:rsidRPr="00A63927" w:rsidRDefault="00E10F19" w:rsidP="00012CC1">
      <w:r w:rsidRPr="00A63927">
        <w:t>Po wcześniej zdefiniowanym polu wstawiamy znaki „.” (kropka) oraz „</w:t>
      </w:r>
      <w:r w:rsidRPr="00012CC1">
        <w:rPr>
          <w:rFonts w:ascii="Segoe UI Symbol" w:hAnsi="Segoe UI Symbol"/>
          <w:lang w:val="en-US"/>
        </w:rPr>
        <w:t>⭾</w:t>
      </w:r>
      <w:r w:rsidRPr="00A63927">
        <w:t>” (tabulator). Zaznaczamy sekwencję znaków bez zaznaczenia znaku końca akapitu „</w:t>
      </w:r>
      <w:r w:rsidR="004E7E0A" w:rsidRPr="00A63927">
        <w:t>¶</w:t>
      </w:r>
      <w:r w:rsidRPr="00A63927">
        <w:t>”</w:t>
      </w:r>
      <w:r w:rsidR="004E7E0A" w:rsidRPr="00A63927">
        <w:t>. Następnie wybieramy z menu Wstawianie → Szybkie części →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1"/>
                          <a:stretch>
                            <a:fillRect/>
                          </a:stretch>
                        </pic:blipFill>
                        <pic:spPr>
                          <a:xfrm>
                            <a:off x="180000" y="35999"/>
                            <a:ext cx="3172268" cy="2381582"/>
                          </a:xfrm>
                          <a:prstGeom prst="rect">
                            <a:avLst/>
                          </a:prstGeom>
                        </pic:spPr>
                      </pic:pic>
                    </wpc:wpc>
                  </a:graphicData>
                </a:graphic>
              </wp:inline>
            </w:drawing>
          </mc:Choice>
          <mc:Fallback>
            <w:pict>
              <v:group w14:anchorId="1FB0E5F6"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2" o:title=""/>
                </v:shape>
                <w10:anchorlock/>
              </v:group>
            </w:pict>
          </mc:Fallback>
        </mc:AlternateContent>
      </w:r>
    </w:p>
    <w:p w14:paraId="34DB2FEA" w14:textId="2A3C8BEB" w:rsidR="004E7E0A" w:rsidRPr="00A63927" w:rsidRDefault="004E7E0A"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5610B4">
        <w:rPr>
          <w:noProof/>
        </w:rPr>
        <w:t>21</w:t>
      </w:r>
      <w:r w:rsidR="004A2491" w:rsidRPr="00012CC1">
        <w:rPr>
          <w:lang w:val="en-US"/>
        </w:rPr>
        <w:fldChar w:fldCharType="end"/>
      </w:r>
      <w:r w:rsidRPr="00A63927">
        <w:t>. Przykład.</w:t>
      </w:r>
    </w:p>
    <w:p w14:paraId="3BF4DDB5" w14:textId="1632F2D9" w:rsidR="004E7E0A" w:rsidRPr="00A63927" w:rsidRDefault="004E7E0A" w:rsidP="00012CC1">
      <w:r w:rsidRPr="00A63927">
        <w:t>Kluczowa sprawa to wybór „Galeria:” Autotekst oraz zapisanie bloku konstrukcyjnego w szablonie. Warto sprawdzić, czy tak utworzony blok konstrukcyjny rzeczywiście działa.</w:t>
      </w:r>
    </w:p>
    <w:p w14:paraId="3B9B2A1A" w14:textId="26C0421F" w:rsidR="004E7E0A" w:rsidRPr="00A63927" w:rsidRDefault="004E7E0A" w:rsidP="00012CC1">
      <w:r w:rsidRPr="00A63927">
        <w:t xml:space="preserve">Przez to, że blok konstrukcyjny należy do kategorii „Autotekst”, powinien dać się wywołać za pomocą nazwy za pomocą aplikacji Hotstrings, a nawet </w:t>
      </w:r>
      <w:r w:rsidR="00BA0247" w:rsidRPr="00A63927">
        <w:t xml:space="preserve">bezpośrednio przez wprowadzanie tekstu w </w:t>
      </w:r>
      <w:r w:rsidR="00BA0247" w:rsidRPr="00A63927">
        <w:lastRenderedPageBreak/>
        <w:t>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(Enter), ewentualnie F3, patrz Rys. 15.</w:t>
      </w:r>
    </w:p>
    <w:p w14:paraId="2A7C5D72" w14:textId="77777777" w:rsidR="00F564EE" w:rsidRPr="00012CC1" w:rsidRDefault="00F564EE" w:rsidP="00012CC1">
      <w:pPr>
        <w:rPr>
          <w:lang w:val="en-US"/>
        </w:rPr>
      </w:pPr>
      <w:r w:rsidRPr="00012CC1">
        <w:rPr>
          <w:noProof/>
          <w:lang w:val="en-US"/>
        </w:rPr>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3"/>
                          <a:stretch>
                            <a:fillRect/>
                          </a:stretch>
                        </pic:blipFill>
                        <pic:spPr>
                          <a:xfrm>
                            <a:off x="180000" y="180000"/>
                            <a:ext cx="3258005" cy="476316"/>
                          </a:xfrm>
                          <a:prstGeom prst="rect">
                            <a:avLst/>
                          </a:prstGeom>
                        </pic:spPr>
                      </pic:pic>
                    </wpc:wpc>
                  </a:graphicData>
                </a:graphic>
              </wp:inline>
            </w:drawing>
          </mc:Choice>
          <mc:Fallback>
            <w:pict>
              <v:group w14:anchorId="4E0A5BE9"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194" o:title=""/>
                </v:shape>
                <w10:anchorlock/>
              </v:group>
            </w:pict>
          </mc:Fallback>
        </mc:AlternateContent>
      </w:r>
    </w:p>
    <w:p w14:paraId="00199A70" w14:textId="60678506" w:rsidR="00F564EE" w:rsidRPr="00A63927" w:rsidRDefault="00F564EE"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5610B4">
        <w:rPr>
          <w:noProof/>
        </w:rPr>
        <w:t>22</w:t>
      </w:r>
      <w:r w:rsidR="004A2491" w:rsidRPr="00012CC1">
        <w:rPr>
          <w:lang w:val="en-US"/>
        </w:rPr>
        <w:fldChar w:fldCharType="end"/>
      </w:r>
      <w:r w:rsidRPr="00A63927">
        <w:t>. Przykład, wprowadzanie bloku konstrukcyjnego należącego do kategorii Autotekst.</w:t>
      </w:r>
    </w:p>
    <w:p w14:paraId="522D2871" w14:textId="79113354" w:rsidR="004E7E0A" w:rsidRPr="00A63927" w:rsidRDefault="00BA0247" w:rsidP="00012CC1">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225"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6AC5A5FB" w:rsidR="006E3A3C" w:rsidRPr="00272D41" w:rsidRDefault="002819DD" w:rsidP="002B656E">
      <w:pPr>
        <w:pStyle w:val="Heading2ms"/>
        <w:rPr>
          <w:lang w:val="pl-PL"/>
        </w:rPr>
      </w:pPr>
      <w:bookmarkStart w:id="226" w:name="_Toc160565934"/>
      <w:bookmarkStart w:id="227" w:name="_Toc214267449"/>
      <w:bookmarkEnd w:id="225"/>
      <w:r w:rsidRPr="00012CC1">
        <w:t> </w:t>
      </w:r>
      <w:r w:rsidR="00FE18C1" w:rsidRPr="00272D41">
        <w:rPr>
          <w:lang w:val="pl-PL"/>
        </w:rPr>
        <w:t>Zasady stosowane dla list</w:t>
      </w:r>
      <w:r w:rsidR="00805FBD" w:rsidRPr="00272D41">
        <w:rPr>
          <w:lang w:val="pl-PL"/>
        </w:rPr>
        <w:t xml:space="preserve"> numerowanych i nienumerowanych</w:t>
      </w:r>
      <w:r w:rsidR="00FE18C1" w:rsidRPr="00272D41">
        <w:rPr>
          <w:lang w:val="pl-PL"/>
        </w:rPr>
        <w:t xml:space="preserve"> w szablonach voestalpine</w:t>
      </w:r>
      <w:bookmarkEnd w:id="226"/>
      <w:bookmarkEnd w:id="227"/>
    </w:p>
    <w:p w14:paraId="083CE995" w14:textId="6410380A" w:rsidR="00FE18C1" w:rsidRPr="00A63927" w:rsidRDefault="0035500E" w:rsidP="00012CC1">
      <w:r w:rsidRPr="00A63927">
        <w:t>Maksymalnie 4 poziomy.</w:t>
      </w:r>
    </w:p>
    <w:p w14:paraId="5D42C939" w14:textId="0A832DD4" w:rsidR="0035500E" w:rsidRPr="00A63927" w:rsidRDefault="0035500E" w:rsidP="00012CC1">
      <w:r w:rsidRPr="00A63927">
        <w:t xml:space="preserve">Numerowane mają priorytet nad nienumerowanymi. </w:t>
      </w:r>
      <w:r w:rsidRPr="00A63927">
        <w:br/>
        <w:t>Numerowane umożliwiają precyzyjne odwołanie się do treści.</w:t>
      </w:r>
    </w:p>
    <w:p w14:paraId="3226BCF4" w14:textId="12B4B055" w:rsidR="00C17E5D" w:rsidRPr="00A63927" w:rsidRDefault="00C17E5D" w:rsidP="00012CC1">
      <w:r w:rsidRPr="00F042BE">
        <w:t>Tab. </w:t>
      </w:r>
      <w:r w:rsidR="004A2491" w:rsidRPr="00012CC1">
        <w:rPr>
          <w:lang w:val="en-US"/>
        </w:rPr>
        <w:fldChar w:fldCharType="begin"/>
      </w:r>
      <w:bookmarkStart w:id="228" w:name="ms_picture_3"/>
      <w:r w:rsidR="004A2491" w:rsidRPr="00F042BE">
        <w:instrText xml:space="preserve"> SEQ Table \* ARABIC </w:instrText>
      </w:r>
      <w:bookmarkEnd w:id="228"/>
      <w:r w:rsidR="004A2491" w:rsidRPr="00012CC1">
        <w:rPr>
          <w:lang w:val="en-US"/>
        </w:rPr>
        <w:fldChar w:fldCharType="separate"/>
      </w:r>
      <w:r w:rsidR="005610B4">
        <w:rPr>
          <w:noProof/>
        </w:rPr>
        <w:t>1</w:t>
      </w:r>
      <w:r w:rsidR="004A2491" w:rsidRPr="00012CC1">
        <w:rPr>
          <w:lang w:val="en-US"/>
        </w:rPr>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2B656E">
      <w:pPr>
        <w:pStyle w:val="Heading1ms"/>
      </w:pPr>
      <w:bookmarkStart w:id="229" w:name="_Toc160565935"/>
      <w:bookmarkStart w:id="230" w:name="_Toc214267450"/>
      <w:r w:rsidRPr="00012CC1">
        <w:lastRenderedPageBreak/>
        <w:t> </w:t>
      </w:r>
      <w:r w:rsidR="00771C7E" w:rsidRPr="00012CC1">
        <w:t>Tabele</w:t>
      </w:r>
      <w:bookmarkEnd w:id="229"/>
      <w:bookmarkEnd w:id="230"/>
    </w:p>
    <w:p w14:paraId="6C81C6D0" w14:textId="5FE5705A" w:rsidR="0022465D" w:rsidRPr="00A63927" w:rsidRDefault="0022465D" w:rsidP="00012CC1">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lang w:val="en-US"/>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5610B4" w:rsidRPr="005610B4">
        <w:rPr>
          <w:color w:val="0082B4"/>
          <w:u w:val="single"/>
        </w:rPr>
        <w:t>Rys. 23</w:t>
      </w:r>
      <w:r w:rsidRPr="0092241E">
        <w:rPr>
          <w:color w:val="0082B4"/>
          <w:u w:val="single"/>
          <w:lang w:val="en-US"/>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196"/>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4FD1BA"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197"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2C7E9EB5" w:rsidR="0022465D" w:rsidRPr="00A63927" w:rsidRDefault="0022465D" w:rsidP="00012CC1">
      <w:bookmarkStart w:id="231" w:name="_Ref166849549"/>
      <w:bookmarkStart w:id="232" w:name="_Ref166849470"/>
      <w:r w:rsidRPr="00A63927">
        <w:t>Rys. </w:t>
      </w:r>
      <w:r w:rsidRPr="00012CC1">
        <w:rPr>
          <w:lang w:val="en-US"/>
        </w:rPr>
        <w:fldChar w:fldCharType="begin"/>
      </w:r>
      <w:r w:rsidRPr="00A63927">
        <w:instrText xml:space="preserve"> SEQ Rysunek \* ARABIC </w:instrText>
      </w:r>
      <w:r w:rsidRPr="00012CC1">
        <w:rPr>
          <w:lang w:val="en-US"/>
        </w:rPr>
        <w:fldChar w:fldCharType="separate"/>
      </w:r>
      <w:r w:rsidR="005610B4">
        <w:rPr>
          <w:noProof/>
        </w:rPr>
        <w:t>23</w:t>
      </w:r>
      <w:r w:rsidRPr="00012CC1">
        <w:rPr>
          <w:lang w:val="en-US"/>
        </w:rPr>
        <w:fldChar w:fldCharType="end"/>
      </w:r>
      <w:bookmarkEnd w:id="231"/>
      <w:r w:rsidRPr="00A63927">
        <w:t>. Próba modyfikacji właściwości paragrafu dla stylu „tabela”.</w:t>
      </w:r>
      <w:bookmarkEnd w:id="232"/>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198"/>
                          <a:stretch>
                            <a:fillRect/>
                          </a:stretch>
                        </pic:blipFill>
                        <pic:spPr>
                          <a:xfrm>
                            <a:off x="1533525" y="36006"/>
                            <a:ext cx="3205335" cy="4286250"/>
                          </a:xfrm>
                          <a:prstGeom prst="rect">
                            <a:avLst/>
                          </a:prstGeom>
                        </pic:spPr>
                      </pic:pic>
                    </wpc:wpc>
                  </a:graphicData>
                </a:graphic>
              </wp:inline>
            </w:drawing>
          </mc:Choice>
          <mc:Fallback>
            <w:pict>
              <v:group w14:anchorId="139D43DF"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199" o:title=""/>
                </v:shape>
                <w10:anchorlock/>
              </v:group>
            </w:pict>
          </mc:Fallback>
        </mc:AlternateContent>
      </w:r>
    </w:p>
    <w:p w14:paraId="379E8E93" w14:textId="16C7010A"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5610B4">
        <w:rPr>
          <w:noProof/>
        </w:rPr>
        <w:t>24</w:t>
      </w:r>
      <w:r w:rsidRPr="00012CC1">
        <w:rPr>
          <w:lang w:val="en-US"/>
        </w:rPr>
        <w:fldChar w:fldCharType="end"/>
      </w:r>
      <w:r w:rsidRPr="00A63927">
        <w:t>. Zmiana ustawień wartości odstępów dla poprzedniego i kolejnego akapitu.</w:t>
      </w:r>
    </w:p>
    <w:p w14:paraId="3142B45D" w14:textId="77777777" w:rsidR="00B27E06" w:rsidRPr="00A63927" w:rsidRDefault="00771C7E" w:rsidP="00012CC1">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0"/>
                          <a:stretch>
                            <a:fillRect/>
                          </a:stretch>
                        </pic:blipFill>
                        <pic:spPr>
                          <a:xfrm>
                            <a:off x="0" y="0"/>
                            <a:ext cx="6156552" cy="2667000"/>
                          </a:xfrm>
                          <a:prstGeom prst="rect">
                            <a:avLst/>
                          </a:prstGeom>
                        </pic:spPr>
                      </pic:pic>
                    </wpc:wpc>
                  </a:graphicData>
                </a:graphic>
              </wp:inline>
            </w:drawing>
          </mc:Choice>
          <mc:Fallback>
            <w:pict>
              <v:group w14:anchorId="053B774B"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1" o:title=""/>
                </v:shape>
                <w10:anchorlock/>
              </v:group>
            </w:pict>
          </mc:Fallback>
        </mc:AlternateContent>
      </w:r>
    </w:p>
    <w:p w14:paraId="3FD27488" w14:textId="7EF45020"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5610B4">
        <w:rPr>
          <w:noProof/>
        </w:rPr>
        <w:t>25</w:t>
      </w:r>
      <w:r w:rsidRPr="00012CC1">
        <w:rPr>
          <w:lang w:val="en-US"/>
        </w:rPr>
        <w:fldChar w:fldCharType="end"/>
      </w:r>
      <w:r w:rsidRPr="00A63927">
        <w:t>. Dwie tabele połączyły się w jedną.</w:t>
      </w:r>
    </w:p>
    <w:p w14:paraId="7069ABFF" w14:textId="0C8A52D1" w:rsidR="00771C7E" w:rsidRPr="00A63927" w:rsidRDefault="00771C7E" w:rsidP="00012CC1">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2"/>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9C39A6"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3"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244BC99C"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5610B4">
        <w:rPr>
          <w:noProof/>
        </w:rPr>
        <w:t>26</w:t>
      </w:r>
      <w:r w:rsidRPr="00012CC1">
        <w:rPr>
          <w:lang w:val="en-US"/>
        </w:rPr>
        <w:fldChar w:fldCharType="end"/>
      </w:r>
      <w:r w:rsidRPr="00A63927">
        <w:t>. Pusty paragraf wykorzystany do rozdzielenia tabel.</w:t>
      </w:r>
    </w:p>
    <w:p w14:paraId="558F47C9" w14:textId="77777777" w:rsidR="0008532A" w:rsidRPr="00A63927" w:rsidRDefault="00B27E06" w:rsidP="00012CC1">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04"/>
                          <a:stretch>
                            <a:fillRect/>
                          </a:stretch>
                        </pic:blipFill>
                        <pic:spPr>
                          <a:xfrm>
                            <a:off x="0" y="0"/>
                            <a:ext cx="6225540" cy="2602601"/>
                          </a:xfrm>
                          <a:prstGeom prst="rect">
                            <a:avLst/>
                          </a:prstGeom>
                        </pic:spPr>
                      </pic:pic>
                    </wpc:wpc>
                  </a:graphicData>
                </a:graphic>
              </wp:inline>
            </w:drawing>
          </mc:Choice>
          <mc:Fallback>
            <w:pict>
              <v:group w14:anchorId="2FA9AB5E"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05" o:title=""/>
                </v:shape>
                <w10:anchorlock/>
              </v:group>
            </w:pict>
          </mc:Fallback>
        </mc:AlternateContent>
      </w:r>
    </w:p>
    <w:p w14:paraId="0384F6CD" w14:textId="04D8AD7A"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5610B4">
        <w:rPr>
          <w:noProof/>
        </w:rPr>
        <w:t>27</w:t>
      </w:r>
      <w:r w:rsidRPr="00012CC1">
        <w:rPr>
          <w:lang w:val="en-US"/>
        </w:rPr>
        <w:fldChar w:fldCharType="end"/>
      </w:r>
      <w:r w:rsidRPr="00A63927">
        <w:t>. Dwie tabele rozdzielone akapitem z etykietą tabeli.</w:t>
      </w:r>
    </w:p>
    <w:p w14:paraId="3197D087" w14:textId="3B7D6E8B" w:rsidR="00B27E06" w:rsidRPr="00012CC1" w:rsidRDefault="002819DD" w:rsidP="002B656E">
      <w:pPr>
        <w:pStyle w:val="Heading2ms"/>
      </w:pPr>
      <w:bookmarkStart w:id="233" w:name="_Toc214267451"/>
      <w:r w:rsidRPr="00012CC1">
        <w:t> </w:t>
      </w:r>
      <w:r w:rsidR="00B27E06" w:rsidRPr="00012CC1">
        <w:t>Jak formatować tabele?</w:t>
      </w:r>
      <w:bookmarkEnd w:id="233"/>
    </w:p>
    <w:p w14:paraId="391F1F9B" w14:textId="1DB7AD97" w:rsidR="002E46CC" w:rsidRPr="00A63927" w:rsidRDefault="002E46CC" w:rsidP="00012CC1">
      <w:r w:rsidRPr="00A63927">
        <w:t>Formatowanie tabel polega na nadaniu przynajmniej dwóch styli:</w:t>
      </w:r>
    </w:p>
    <w:p w14:paraId="2A8B3ABF" w14:textId="6D5C723C" w:rsidR="002E46CC" w:rsidRPr="00A63927" w:rsidRDefault="002E46CC" w:rsidP="00757780">
      <w:pPr>
        <w:numPr>
          <w:ilvl w:val="1"/>
          <w:numId w:val="0"/>
        </w:numPr>
        <w:ind w:left="737" w:hanging="368"/>
      </w:pPr>
      <w:r w:rsidRPr="00A63927">
        <w:t>stylu typu „tabela”, który pokoloruje kolumny, ustawi ich wyrównanie, ustawi widoczność krawędzi,</w:t>
      </w:r>
    </w:p>
    <w:p w14:paraId="72037E5E" w14:textId="5E0D87A4" w:rsidR="002E46CC" w:rsidRPr="00A63927" w:rsidRDefault="002E46CC" w:rsidP="00757780">
      <w:pPr>
        <w:numPr>
          <w:ilvl w:val="1"/>
          <w:numId w:val="0"/>
        </w:numPr>
        <w:ind w:left="737" w:hanging="368"/>
      </w:pPr>
      <w:r w:rsidRPr="00A63927">
        <w:t>stylu typu „akapit i znak”, który pozwoli na ustawienie cech akapitów w każdej z komórek tabeli,</w:t>
      </w:r>
    </w:p>
    <w:p w14:paraId="708D24D0" w14:textId="1C69990B" w:rsidR="002E46CC" w:rsidRPr="00A63927" w:rsidRDefault="002E46CC" w:rsidP="00757780">
      <w:pPr>
        <w:numPr>
          <w:ilvl w:val="1"/>
          <w:numId w:val="0"/>
        </w:numPr>
        <w:ind w:left="737" w:hanging="368"/>
      </w:pPr>
      <w:r w:rsidRPr="00A63927">
        <w:t>opcjonalnie trzeci styl, który pozwoli na zapanowanie nad numeracją styli w wybranej kolumnie / kolumnach.</w:t>
      </w:r>
    </w:p>
    <w:p w14:paraId="59B63B73" w14:textId="77777777" w:rsidR="004A2491" w:rsidRPr="00A63927" w:rsidRDefault="004A2491" w:rsidP="00012CC1">
      <w:r w:rsidRPr="00A63927">
        <w:t>Formatowanie pojedynczej tabeli wymaga więc przynajmniej dwukrotnego zastosowania styli.</w:t>
      </w:r>
    </w:p>
    <w:p w14:paraId="315D044E" w14:textId="77F95AA2" w:rsidR="004A2491" w:rsidRPr="00A63927" w:rsidRDefault="004A2491" w:rsidP="00012CC1">
      <w:r w:rsidRPr="00A63927">
        <w:t>Niestety stylom typu „tabela” nie można przypisać skrótów klawiaturowych, co powoduje, że formatowanie tabel wymaga dodatkowego nakładu pracy.</w:t>
      </w:r>
    </w:p>
    <w:p w14:paraId="3CCFAE0F" w14:textId="560694C0" w:rsidR="0008532A" w:rsidRPr="00012CC1" w:rsidRDefault="002819DD" w:rsidP="002B656E">
      <w:pPr>
        <w:pStyle w:val="Heading2ms"/>
      </w:pPr>
      <w:bookmarkStart w:id="234" w:name="_Toc214267452"/>
      <w:r w:rsidRPr="00012CC1">
        <w:t> </w:t>
      </w:r>
      <w:r w:rsidR="0008532A" w:rsidRPr="00012CC1">
        <w:t>Style typu „tabela” a szablon</w:t>
      </w:r>
      <w:bookmarkEnd w:id="234"/>
    </w:p>
    <w:p w14:paraId="087AFDD8" w14:textId="58C76F8A" w:rsidR="0008532A" w:rsidRPr="00A63927" w:rsidRDefault="0008532A" w:rsidP="00012CC1">
      <w:pPr>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w:lastRenderedPageBreak/>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06"/>
                          <a:stretch>
                            <a:fillRect/>
                          </a:stretch>
                        </pic:blipFill>
                        <pic:spPr>
                          <a:xfrm>
                            <a:off x="819150" y="0"/>
                            <a:ext cx="3893372" cy="4467224"/>
                          </a:xfrm>
                          <a:prstGeom prst="rect">
                            <a:avLst/>
                          </a:prstGeom>
                        </pic:spPr>
                      </pic:pic>
                    </wpc:wpc>
                  </a:graphicData>
                </a:graphic>
              </wp:inline>
            </w:drawing>
          </mc:Choice>
          <mc:Fallback>
            <w:pict>
              <v:group w14:anchorId="446C0CE7"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07" o:title=""/>
                </v:shape>
                <w10:anchorlock/>
              </v:group>
            </w:pict>
          </mc:Fallback>
        </mc:AlternateContent>
      </w:r>
    </w:p>
    <w:p w14:paraId="4E0F7F09" w14:textId="09F1EDB0"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5610B4">
        <w:rPr>
          <w:noProof/>
        </w:rPr>
        <w:t>28</w:t>
      </w:r>
      <w:r w:rsidRPr="00012CC1">
        <w:rPr>
          <w:lang w:val="en-US"/>
        </w:rPr>
        <w:fldChar w:fldCharType="end"/>
      </w:r>
      <w:r w:rsidRPr="00A63927">
        <w:t>. Przykład stylu wbudowanego, którego nie można usunąć z szablonu.</w:t>
      </w:r>
    </w:p>
    <w:p w14:paraId="6F7C06DE" w14:textId="56550F29" w:rsidR="00B468BD" w:rsidRPr="00012CC1" w:rsidRDefault="002819DD" w:rsidP="002B656E">
      <w:pPr>
        <w:pStyle w:val="Heading1ms"/>
      </w:pPr>
      <w:bookmarkStart w:id="235" w:name="_Toc214267453"/>
      <w:r w:rsidRPr="00012CC1">
        <w:lastRenderedPageBreak/>
        <w:t> </w:t>
      </w:r>
      <w:r w:rsidR="00B468BD" w:rsidRPr="00012CC1">
        <w:t>SVN</w:t>
      </w:r>
      <w:bookmarkEnd w:id="235"/>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08"/>
                          <a:stretch>
                            <a:fillRect/>
                          </a:stretch>
                        </pic:blipFill>
                        <pic:spPr>
                          <a:xfrm>
                            <a:off x="7332" y="36003"/>
                            <a:ext cx="6287678" cy="6461985"/>
                          </a:xfrm>
                          <a:prstGeom prst="rect">
                            <a:avLst/>
                          </a:prstGeom>
                        </pic:spPr>
                      </pic:pic>
                    </wpc:wpc>
                  </a:graphicData>
                </a:graphic>
              </wp:inline>
            </w:drawing>
          </mc:Choice>
          <mc:Fallback>
            <w:pict>
              <v:group w14:anchorId="2364C605"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0082b4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09" o:title=""/>
                </v:shape>
                <w10:anchorlock/>
              </v:group>
            </w:pict>
          </mc:Fallback>
        </mc:AlternateContent>
      </w:r>
    </w:p>
    <w:p w14:paraId="692BB10A" w14:textId="0DCEA273" w:rsidR="007F2B70" w:rsidRPr="00272D41" w:rsidRDefault="007F2B70" w:rsidP="002B656E">
      <w:pPr>
        <w:pStyle w:val="LegendPicturems"/>
        <w:rPr>
          <w:lang w:val="pl-PL"/>
        </w:rPr>
      </w:pPr>
      <w:r w:rsidRPr="00272D41">
        <w:rPr>
          <w:lang w:val="pl-PL"/>
        </w:rPr>
        <w:t>Pic. </w:t>
      </w:r>
      <w:r w:rsidRPr="00012CC1">
        <w:fldChar w:fldCharType="begin"/>
      </w:r>
      <w:bookmarkStart w:id="236" w:name="ms_picture_4"/>
      <w:r w:rsidRPr="00272D41">
        <w:rPr>
          <w:lang w:val="pl-PL"/>
        </w:rPr>
        <w:instrText xml:space="preserve"> SEQ Pic. \* ARABIC </w:instrText>
      </w:r>
      <w:bookmarkEnd w:id="236"/>
      <w:r w:rsidRPr="00012CC1">
        <w:fldChar w:fldCharType="separate"/>
      </w:r>
      <w:r w:rsidR="005610B4">
        <w:rPr>
          <w:noProof/>
          <w:lang w:val="pl-PL"/>
        </w:rPr>
        <w:t>49</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2B656E">
      <w:pPr>
        <w:pStyle w:val="Heading2ms"/>
        <w:rPr>
          <w:rStyle w:val="CharItalicms"/>
          <w:lang w:val="pl-PL"/>
        </w:rPr>
      </w:pPr>
      <w:bookmarkStart w:id="237" w:name="_Toc214267454"/>
      <w:r w:rsidRPr="00012CC1">
        <w:t> </w:t>
      </w:r>
      <w:r w:rsidR="00B71E53" w:rsidRPr="00272D41">
        <w:rPr>
          <w:lang w:val="pl-PL"/>
        </w:rPr>
        <w:t xml:space="preserve">Kod skryptu </w:t>
      </w:r>
      <w:r w:rsidR="00B71E53" w:rsidRPr="00A63927">
        <w:rPr>
          <w:rStyle w:val="CharItalicms"/>
          <w:lang w:val="pl-PL"/>
        </w:rPr>
        <w:t>bash</w:t>
      </w:r>
      <w:r w:rsidR="00B71E53" w:rsidRPr="00272D41">
        <w:rPr>
          <w:lang w:val="pl-PL"/>
        </w:rPr>
        <w:t xml:space="preserve"> po stronie serwera</w:t>
      </w:r>
      <w:r w:rsidR="0045020E" w:rsidRPr="00272D41">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237"/>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238"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238"/>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2B656E">
      <w:pPr>
        <w:pStyle w:val="Heading2ms"/>
        <w:rPr>
          <w:lang w:val="pl-PL"/>
        </w:rPr>
      </w:pPr>
      <w:bookmarkStart w:id="239" w:name="_Toc214267455"/>
      <w:r w:rsidRPr="00012CC1">
        <w:t> </w:t>
      </w:r>
      <w:r w:rsidR="002B6AAA" w:rsidRPr="00272D41">
        <w:rPr>
          <w:lang w:val="pl-PL"/>
        </w:rPr>
        <w:t xml:space="preserve">Kod skryptu </w:t>
      </w:r>
      <w:r w:rsidR="002B6AAA" w:rsidRPr="00A63927">
        <w:rPr>
          <w:rStyle w:val="CharItalicms"/>
          <w:lang w:val="pl-PL"/>
        </w:rPr>
        <w:t>bash</w:t>
      </w:r>
      <w:r w:rsidR="002B6AAA" w:rsidRPr="00272D41">
        <w:rPr>
          <w:lang w:val="pl-PL"/>
        </w:rPr>
        <w:t xml:space="preserve"> po stronie serwera </w:t>
      </w:r>
      <w:r w:rsidR="002B6AAA" w:rsidRPr="00A63927">
        <w:rPr>
          <w:rStyle w:val="CharItalicms"/>
          <w:lang w:val="pl-PL"/>
        </w:rPr>
        <w:t>pre-commit.sh</w:t>
      </w:r>
      <w:bookmarkEnd w:id="239"/>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2B656E">
      <w:pPr>
        <w:pStyle w:val="Heading2ms"/>
      </w:pPr>
      <w:bookmarkStart w:id="240" w:name="_Toc214267456"/>
      <w:r w:rsidRPr="00012CC1">
        <w:t> </w:t>
      </w:r>
      <w:r w:rsidR="002B6AAA" w:rsidRPr="00012CC1">
        <w:t xml:space="preserve">Kod </w:t>
      </w:r>
      <w:r w:rsidRPr="00012CC1">
        <w:t xml:space="preserve">makra VBA </w:t>
      </w:r>
      <w:r w:rsidRPr="00012CC1">
        <w:rPr>
          <w:rStyle w:val="CharItalicms"/>
        </w:rPr>
        <w:t>InsertSVNCommitNumber</w:t>
      </w:r>
      <w:bookmarkEnd w:id="240"/>
      <w:r w:rsidRPr="00012CC1">
        <w:rPr>
          <w:rStyle w:val="CharDefaultms"/>
        </w:rPr>
        <w:t xml:space="preserve"> </w:t>
      </w:r>
    </w:p>
    <w:p w14:paraId="0DBD7173" w14:textId="3343E015" w:rsidR="00CC40D3" w:rsidRPr="00272D41" w:rsidRDefault="00CC40D3" w:rsidP="002B656E">
      <w:pPr>
        <w:pStyle w:val="ParNormalBelowms"/>
        <w:rPr>
          <w:lang w:val="pl-PL"/>
        </w:rPr>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pliku DOCX. Można to zrobić za pomocą makra VBA</w:t>
      </w:r>
      <w:r w:rsidR="007E4C52" w:rsidRPr="00272D41">
        <w:rPr>
          <w:lang w:val="pl-PL"/>
        </w:rPr>
        <w:t xml:space="preserve"> </w:t>
      </w:r>
      <w:r w:rsidR="007E4C52" w:rsidRPr="00A63927">
        <w:rPr>
          <w:rStyle w:val="CharItalicms"/>
          <w:lang w:val="pl-PL"/>
        </w:rPr>
        <w:t>InsertSVNCommitNumber</w:t>
      </w:r>
      <w:r w:rsidR="007E4C52" w:rsidRPr="00A63927">
        <w:rPr>
          <w:rStyle w:val="CharDefaultms"/>
          <w:lang w:val="pl-PL"/>
        </w:rPr>
        <w:t xml:space="preserve"> (szablon: </w:t>
      </w:r>
      <w:r w:rsidR="007E4C52" w:rsidRPr="00A63927">
        <w:rPr>
          <w:rStyle w:val="CharItalicms"/>
          <w:lang w:val="pl-PL"/>
        </w:rPr>
        <w:t>vSP_ms_NoBB_NoContent_NoFonts.dotm</w:t>
      </w:r>
      <w:r w:rsidR="007E4C52" w:rsidRPr="00A63927">
        <w:rPr>
          <w:rStyle w:val="CharDefaultms"/>
          <w:lang w:val="pl-PL"/>
        </w:rPr>
        <w:t>)</w:t>
      </w:r>
      <w:r w:rsidRPr="00272D41">
        <w:rPr>
          <w:lang w:val="pl-PL"/>
        </w:rPr>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241" w:name="_Hlk194395749"/>
      <w:r w:rsidRPr="00012CC1">
        <w:rPr>
          <w:rStyle w:val="CharDefaultms"/>
        </w:rPr>
        <w:t>InsertSVNCommitNumber</w:t>
      </w:r>
      <w:bookmarkEnd w:id="241"/>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lastRenderedPageBreak/>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lastRenderedPageBreak/>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t xml:space="preserve">    </w:t>
      </w:r>
    </w:p>
    <w:p w14:paraId="76EE8E3A" w14:textId="77777777" w:rsidR="007E4C52" w:rsidRPr="00012CC1" w:rsidRDefault="007E4C52" w:rsidP="002B656E">
      <w:pPr>
        <w:pStyle w:val="SourceCodems"/>
        <w:rPr>
          <w:rStyle w:val="CharDefaultms"/>
        </w:rPr>
      </w:pPr>
      <w:r w:rsidRPr="00012CC1">
        <w:rPr>
          <w:rStyle w:val="CharDefaultms"/>
        </w:rPr>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2B656E">
      <w:pPr>
        <w:pStyle w:val="Heading1ms"/>
      </w:pPr>
      <w:bookmarkStart w:id="242" w:name="_Toc214267457"/>
      <w:r w:rsidRPr="00012CC1">
        <w:lastRenderedPageBreak/>
        <w:t> </w:t>
      </w:r>
      <w:r w:rsidR="00996FAE">
        <w:t>This book repository</w:t>
      </w:r>
      <w:bookmarkEnd w:id="242"/>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2B656E">
      <w:pPr>
        <w:pStyle w:val="Heading2ms"/>
      </w:pPr>
      <w:bookmarkStart w:id="243" w:name="_Toc214267458"/>
      <w:r w:rsidRPr="00012CC1">
        <w:t> </w:t>
      </w:r>
      <w:r w:rsidR="00996FAE">
        <w:t>Structure</w:t>
      </w:r>
      <w:bookmarkEnd w:id="243"/>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B656E">
      <w:pPr>
        <w:pStyle w:val="Heading1ms"/>
      </w:pPr>
      <w:bookmarkStart w:id="244" w:name="_Toc214267459"/>
      <w:r>
        <w:lastRenderedPageBreak/>
        <w:t> </w:t>
      </w:r>
      <w:r w:rsidR="004970B5">
        <w:t>Backup of working files</w:t>
      </w:r>
      <w:bookmarkEnd w:id="244"/>
    </w:p>
    <w:p w14:paraId="5839D93D" w14:textId="7A9DF23B" w:rsidR="00E179A3" w:rsidRPr="00272D41" w:rsidRDefault="00DB60A7" w:rsidP="002B656E">
      <w:pPr>
        <w:pStyle w:val="Heading1ms"/>
        <w:rPr>
          <w:lang w:val="pl-PL"/>
        </w:rPr>
      </w:pPr>
      <w:bookmarkStart w:id="245" w:name="_Toc214267460"/>
      <w:r w:rsidRPr="00012CC1">
        <w:lastRenderedPageBreak/>
        <w:t> </w:t>
      </w:r>
      <w:r w:rsidR="001235FB" w:rsidRPr="00272D41">
        <w:rPr>
          <w:lang w:val="pl-PL"/>
        </w:rPr>
        <w:t>Jak szukać pomocy</w:t>
      </w:r>
      <w:r w:rsidR="009C1683" w:rsidRPr="00272D41">
        <w:rPr>
          <w:lang w:val="pl-PL"/>
        </w:rPr>
        <w:t xml:space="preserve"> do Microsoft Word?</w:t>
      </w:r>
      <w:bookmarkEnd w:id="245"/>
    </w:p>
    <w:p w14:paraId="25C3A96A" w14:textId="62F0B7C7" w:rsidR="00DB60A7" w:rsidRPr="00012CC1" w:rsidRDefault="00DB60A7" w:rsidP="002B656E">
      <w:pPr>
        <w:pStyle w:val="ParNormalms"/>
      </w:pPr>
      <w:r w:rsidRPr="00012CC1">
        <w:t>Poniżej podaję oficjalne metody.</w:t>
      </w:r>
    </w:p>
    <w:p w14:paraId="28C4BC9D" w14:textId="41FAE992" w:rsidR="00DB60A7" w:rsidRPr="00012CC1" w:rsidRDefault="00DB60A7" w:rsidP="002B656E">
      <w:pPr>
        <w:pStyle w:val="Heading2ms"/>
      </w:pPr>
      <w:bookmarkStart w:id="246" w:name="_Toc214267461"/>
      <w:r w:rsidRPr="00012CC1">
        <w:t> </w:t>
      </w:r>
      <w:r w:rsidRPr="00012CC1">
        <w:t>Oficjalna pomoc online</w:t>
      </w:r>
      <w:bookmarkEnd w:id="246"/>
    </w:p>
    <w:p w14:paraId="561573EA" w14:textId="28E018F1" w:rsidR="00DB60A7" w:rsidRPr="00012CC1" w:rsidRDefault="00DB60A7" w:rsidP="002B656E">
      <w:pPr>
        <w:pStyle w:val="ParNormalms"/>
      </w:pPr>
      <w:hyperlink r:id="rId210" w:history="1">
        <w:r w:rsidRPr="00012CC1">
          <w:rPr>
            <w:rStyle w:val="Hyperlink"/>
          </w:rPr>
          <w:t>https://support.microsoft.com/pl-PL/microsoft-365</w:t>
        </w:r>
      </w:hyperlink>
    </w:p>
    <w:p w14:paraId="038DF98A" w14:textId="51DF5BD5" w:rsidR="001235FB" w:rsidRPr="00012CC1" w:rsidRDefault="00DB60A7" w:rsidP="002B656E">
      <w:pPr>
        <w:pStyle w:val="Heading2ms"/>
      </w:pPr>
      <w:bookmarkStart w:id="247" w:name="_Toc214267462"/>
      <w:r w:rsidRPr="00012CC1">
        <w:t> </w:t>
      </w:r>
      <w:r w:rsidR="001235FB" w:rsidRPr="00012CC1">
        <w:t>Oficjalne forum</w:t>
      </w:r>
      <w:bookmarkEnd w:id="247"/>
    </w:p>
    <w:p w14:paraId="4C758ECF" w14:textId="3165AA92" w:rsidR="001235FB" w:rsidRPr="00012CC1" w:rsidRDefault="00DB60A7" w:rsidP="002B656E">
      <w:pPr>
        <w:pStyle w:val="ParNormalms"/>
      </w:pPr>
      <w:hyperlink r:id="rId211"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4B60998C" w:rsidR="009C1683" w:rsidRPr="00012CC1" w:rsidRDefault="009C1683" w:rsidP="002B656E">
      <w:pPr>
        <w:pStyle w:val="ParNormalms"/>
      </w:pPr>
      <w:hyperlink r:id="rId212" w:history="1">
        <w:r w:rsidRPr="00012CC1">
          <w:rPr>
            <w:rStyle w:val="Hyperlink"/>
          </w:rPr>
          <w:t>How to run automatically Document_New macro with /t command line - Microsoft Community</w:t>
        </w:r>
      </w:hyperlink>
    </w:p>
    <w:p w14:paraId="7F4D0808" w14:textId="00D2D366" w:rsidR="001235FB" w:rsidRPr="00012CC1" w:rsidRDefault="00DB60A7" w:rsidP="002B656E">
      <w:pPr>
        <w:pStyle w:val="Heading2ms"/>
      </w:pPr>
      <w:bookmarkStart w:id="248" w:name="_Toc214267463"/>
      <w:r w:rsidRPr="00012CC1">
        <w:t> </w:t>
      </w:r>
      <w:r w:rsidR="001235FB" w:rsidRPr="00012CC1">
        <w:t>Zgłaszanie nieprawidłowości w Microsoft Word</w:t>
      </w:r>
      <w:bookmarkEnd w:id="248"/>
    </w:p>
    <w:p w14:paraId="75810634" w14:textId="25296D82" w:rsidR="001235FB" w:rsidRDefault="001235FB" w:rsidP="002B656E">
      <w:pPr>
        <w:pStyle w:val="ParNormalms"/>
      </w:pPr>
      <w:hyperlink r:id="rId213" w:history="1">
        <w:r w:rsidRPr="00012CC1">
          <w:rPr>
            <w:rStyle w:val="Hyperlink"/>
          </w:rPr>
          <w:t>https://feedbackportal.microsoft.com/feedback</w:t>
        </w:r>
      </w:hyperlink>
    </w:p>
    <w:p w14:paraId="78933988" w14:textId="1BD71036" w:rsidR="00996FAE" w:rsidRDefault="00901AB2" w:rsidP="002B656E">
      <w:pPr>
        <w:pStyle w:val="Heading2ms"/>
      </w:pPr>
      <w:bookmarkStart w:id="249" w:name="_Toc214267464"/>
      <w:r>
        <w:t> </w:t>
      </w:r>
      <w:r w:rsidR="00996FAE">
        <w:t>Official releases and known bugs</w:t>
      </w:r>
      <w:bookmarkEnd w:id="249"/>
    </w:p>
    <w:p w14:paraId="71B41F30" w14:textId="55F3704C" w:rsidR="00996FAE" w:rsidRPr="00996FAE" w:rsidRDefault="00996FAE" w:rsidP="002B656E">
      <w:pPr>
        <w:pStyle w:val="ParNormalms"/>
      </w:pPr>
      <w:hyperlink r:id="rId214" w:history="1">
        <w:r w:rsidRPr="00996FAE">
          <w:rPr>
            <w:rStyle w:val="Hyperlink"/>
          </w:rPr>
          <w:t>Fixes or workarounds for recent issues in Word for Windows - Microsoft Support</w:t>
        </w:r>
      </w:hyperlink>
    </w:p>
    <w:p w14:paraId="49E1216D" w14:textId="555F3D53" w:rsidR="00996FAE" w:rsidRDefault="00996FAE" w:rsidP="002B656E">
      <w:pPr>
        <w:pStyle w:val="ParNormalms"/>
      </w:pPr>
      <w:hyperlink r:id="rId215"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16"/>
      <w:headerReference w:type="default" r:id="rId217"/>
      <w:footerReference w:type="even" r:id="rId218"/>
      <w:footerReference w:type="default" r:id="rId219"/>
      <w:headerReference w:type="first" r:id="rId220"/>
      <w:footerReference w:type="first" r:id="rId221"/>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Maciej Słojewski" w:date="2025-08-18T09:56:00Z" w:initials="MS">
    <w:p w14:paraId="5CFF3AAB" w14:textId="77777777" w:rsidR="00FF0F61" w:rsidRDefault="00FF0F61" w:rsidP="00FF0F61">
      <w:pPr>
        <w:pStyle w:val="CommentText"/>
      </w:pPr>
      <w:r>
        <w:rPr>
          <w:rStyle w:val="CommentReference"/>
        </w:rPr>
        <w:annotationRef/>
      </w:r>
      <w:r>
        <w:rPr>
          <w:lang w:val="en-US"/>
        </w:rPr>
        <w:t>Jest vSP na obrakach.</w:t>
      </w:r>
    </w:p>
  </w:comment>
  <w:comment w:id="59" w:author="Maciej Słojewski" w:date="2025-08-24T12:30:00Z" w:initials="MS">
    <w:p w14:paraId="574A74FE" w14:textId="7C88E2ED" w:rsidR="00851D23" w:rsidRDefault="00851D23" w:rsidP="00851D23">
      <w:pPr>
        <w:pStyle w:val="CommentText"/>
      </w:pPr>
      <w:r>
        <w:rPr>
          <w:rStyle w:val="CommentReference"/>
        </w:rPr>
        <w:annotationRef/>
      </w:r>
      <w:r>
        <w:rPr>
          <w:lang w:val="en-US"/>
        </w:rPr>
        <w:t>tu jestem</w:t>
      </w:r>
    </w:p>
  </w:comment>
  <w:comment w:id="67" w:author="Maciej Słojewski" w:date="2025-08-24T13:13:00Z" w:initials="MS">
    <w:p w14:paraId="6CDEB470" w14:textId="77777777" w:rsidR="000F765C" w:rsidRDefault="000F765C" w:rsidP="000F765C">
      <w:pPr>
        <w:pStyle w:val="CommentText"/>
      </w:pPr>
      <w:r>
        <w:rPr>
          <w:rStyle w:val="CommentReference"/>
        </w:rPr>
        <w:annotationRef/>
      </w:r>
      <w:r>
        <w:rPr>
          <w:lang w:val="en-US"/>
        </w:rPr>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CFF3AAB"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CD13FE5" w16cex:dateUtc="2025-08-18T07:56: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CFF3AAB" w16cid:durableId="1CD13FE5"/>
  <w16cid:commentId w16cid:paraId="574A74FE" w16cid:durableId="196347FB"/>
  <w16cid:commentId w16cid:paraId="6CDEB470" w16cid:durableId="6CB7213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68688" w14:textId="77777777" w:rsidR="00D7187F" w:rsidRDefault="00D7187F" w:rsidP="00176312">
      <w:r>
        <w:separator/>
      </w:r>
    </w:p>
  </w:endnote>
  <w:endnote w:type="continuationSeparator" w:id="0">
    <w:p w14:paraId="427998C2" w14:textId="77777777" w:rsidR="00D7187F" w:rsidRDefault="00D7187F"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voestalpine Light">
    <w:panose1 w:val="020B0300030000000000"/>
    <w:charset w:val="EE"/>
    <w:family w:val="swiss"/>
    <w:pitch w:val="variable"/>
    <w:sig w:usb0="A000026F" w:usb1="5000203A" w:usb2="00000000" w:usb3="00000000" w:csb0="00000097" w:csb1="00000000"/>
  </w:font>
  <w:font w:name="Calibri">
    <w:panose1 w:val="020F0502020204030204"/>
    <w:charset w:val="EE"/>
    <w:family w:val="swiss"/>
    <w:pitch w:val="variable"/>
    <w:sig w:usb0="E4002EFF" w:usb1="C200247B" w:usb2="00000009" w:usb3="00000000" w:csb0="000001FF" w:csb1="00000000"/>
  </w:font>
  <w:font w:name="voestalpine">
    <w:panose1 w:val="020B0500030000000000"/>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Agency FB">
    <w:panose1 w:val="020B0503020202020204"/>
    <w:charset w:val="00"/>
    <w:family w:val="swiss"/>
    <w:pitch w:val="variable"/>
    <w:sig w:usb0="00000003" w:usb1="00000000" w:usb2="00000000" w:usb3="00000000" w:csb0="00000001" w:csb1="00000000"/>
  </w:font>
  <w:font w:name="voestalpine Medium">
    <w:panose1 w:val="020B0600030000000000"/>
    <w:charset w:val="EE"/>
    <w:family w:val="swiss"/>
    <w:pitch w:val="variable"/>
    <w:sig w:usb0="A000026F" w:usb1="5000203A" w:usb2="00000000" w:usb3="00000000" w:csb0="00000097" w:csb1="00000000"/>
  </w:font>
  <w:font w:name="voestalpine Ultralight">
    <w:panose1 w:val="020B0200030000000000"/>
    <w:charset w:val="EE"/>
    <w:family w:val="swiss"/>
    <w:pitch w:val="variable"/>
    <w:sig w:usb0="A000026F" w:usb1="5000203A" w:usb2="00000000" w:usb3="00000000" w:csb0="00000097"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4E29A" w14:textId="77777777" w:rsidR="00AC0A38" w:rsidRDefault="00AC0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1F5D5" w14:textId="77777777" w:rsidR="00AC0A38" w:rsidRDefault="00AC0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7C3E" w14:textId="77777777" w:rsidR="00AC0A38" w:rsidRDefault="00AC0A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0082B4"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0082B4" w:themeColor="accent1"/>
            <w:left w:val="nil"/>
            <w:bottom w:val="nil"/>
            <w:right w:val="nil"/>
          </w:tcBorders>
          <w:vAlign w:val="center"/>
          <w:hideMark/>
        </w:tcPr>
        <w:p w14:paraId="3D52434B" w14:textId="6A0D8FBC"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5610B4">
            <w:rPr>
              <w:rStyle w:val="CharDefaultms"/>
            </w:rPr>
            <w:t>internal document</w:t>
          </w:r>
          <w:r w:rsidRPr="00B462EE">
            <w:rPr>
              <w:rStyle w:val="CharDefaultms"/>
            </w:rPr>
            <w:fldChar w:fldCharType="end"/>
          </w:r>
        </w:p>
      </w:tc>
      <w:tc>
        <w:tcPr>
          <w:tcW w:w="881" w:type="pct"/>
          <w:tcBorders>
            <w:top w:val="single" w:sz="8" w:space="0" w:color="0082B4"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0082B4"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0082B4" w:themeColor="accent1"/>
            <w:left w:val="nil"/>
            <w:bottom w:val="nil"/>
            <w:right w:val="nil"/>
          </w:tcBorders>
          <w:vAlign w:val="center"/>
          <w:hideMark/>
        </w:tcPr>
        <w:p w14:paraId="70F0275C" w14:textId="2A553592"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5610B4">
            <w:rPr>
              <w:rStyle w:val="CharDefaultms"/>
            </w:rPr>
            <w:t>internal document</w:t>
          </w:r>
          <w:r w:rsidRPr="00B462EE">
            <w:rPr>
              <w:rStyle w:val="CharDefaultms"/>
            </w:rPr>
            <w:fldChar w:fldCharType="end"/>
          </w:r>
        </w:p>
      </w:tc>
      <w:tc>
        <w:tcPr>
          <w:tcW w:w="881" w:type="pct"/>
          <w:tcBorders>
            <w:top w:val="single" w:sz="8" w:space="0" w:color="0082B4"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0082B4"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0082B4" w:themeColor="accent1"/>
            <w:left w:val="nil"/>
            <w:bottom w:val="nil"/>
            <w:right w:val="nil"/>
          </w:tcBorders>
          <w:vAlign w:val="center"/>
          <w:hideMark/>
        </w:tcPr>
        <w:p w14:paraId="7AF0364D" w14:textId="0F21CAAB"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5610B4">
            <w:rPr>
              <w:rStyle w:val="CharDefaultms"/>
            </w:rPr>
            <w:t>internal document</w:t>
          </w:r>
          <w:r w:rsidRPr="00B462EE">
            <w:rPr>
              <w:rStyle w:val="CharDefaultms"/>
            </w:rPr>
            <w:fldChar w:fldCharType="end"/>
          </w:r>
        </w:p>
      </w:tc>
      <w:tc>
        <w:tcPr>
          <w:tcW w:w="881" w:type="pct"/>
          <w:tcBorders>
            <w:top w:val="single" w:sz="8" w:space="0" w:color="0082B4"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67A14" w14:textId="77777777" w:rsidR="00D7187F" w:rsidRDefault="00D7187F" w:rsidP="00176312">
      <w:r>
        <w:separator/>
      </w:r>
    </w:p>
  </w:footnote>
  <w:footnote w:type="continuationSeparator" w:id="0">
    <w:p w14:paraId="6E640890" w14:textId="77777777" w:rsidR="00D7187F" w:rsidRDefault="00D7187F"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1506" w14:textId="77777777" w:rsidR="00AC0A38" w:rsidRDefault="00AC0A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7C95" w14:textId="77777777" w:rsidR="00AC0A38" w:rsidRDefault="00AC0A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0D32" w14:textId="77777777" w:rsidR="00AC0A38" w:rsidRDefault="00AC0A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184114" w14:paraId="124492DA" w14:textId="77777777" w:rsidTr="00AA4751">
      <w:trPr>
        <w:trHeight w:hRule="exact" w:val="284"/>
      </w:trPr>
      <w:tc>
        <w:tcPr>
          <w:tcW w:w="4119" w:type="pct"/>
          <w:tcBorders>
            <w:bottom w:val="single" w:sz="4" w:space="0" w:color="0082B4" w:themeColor="accent1"/>
          </w:tcBorders>
          <w:hideMark/>
        </w:tcPr>
        <w:p w14:paraId="00BE5EB2" w14:textId="235BAB41"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5610B4">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5610B4">
            <w:t>Microsoft Word</w:t>
          </w:r>
          <w:r w:rsidRPr="009652EC">
            <w:fldChar w:fldCharType="end"/>
          </w:r>
          <w:r>
            <w:t xml:space="preserve"> </w:t>
          </w:r>
          <w:fldSimple w:instr=" DOCPROPERTY  ms_DocumentTitle2  \* MERGEFORMAT ">
            <w:r w:rsidR="005610B4">
              <w:t>Introduction to Configuration</w:t>
            </w:r>
          </w:fldSimple>
        </w:p>
      </w:tc>
      <w:tc>
        <w:tcPr>
          <w:tcW w:w="881" w:type="pct"/>
          <w:tcBorders>
            <w:bottom w:val="single" w:sz="4" w:space="0" w:color="0082B4" w:themeColor="accent1"/>
          </w:tcBorders>
          <w:hideMark/>
        </w:tcPr>
        <w:p w14:paraId="22437DFA" w14:textId="4E605B11"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184114" w14:paraId="10D18E25" w14:textId="77777777" w:rsidTr="0014761A">
      <w:trPr>
        <w:trHeight w:hRule="exact" w:val="284"/>
      </w:trPr>
      <w:tc>
        <w:tcPr>
          <w:tcW w:w="4119" w:type="pct"/>
          <w:tcBorders>
            <w:bottom w:val="single" w:sz="4" w:space="0" w:color="0082B4" w:themeColor="accent1"/>
          </w:tcBorders>
          <w:hideMark/>
        </w:tcPr>
        <w:p w14:paraId="76C1CF2A" w14:textId="61E8FEB5"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5610B4">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5610B4">
            <w:t>Microsoft Word</w:t>
          </w:r>
          <w:r w:rsidRPr="009652EC">
            <w:fldChar w:fldCharType="end"/>
          </w:r>
          <w:r>
            <w:t xml:space="preserve"> </w:t>
          </w:r>
          <w:fldSimple w:instr=" DOCPROPERTY  ms_DocumentTitle2  \* MERGEFORMAT ">
            <w:r w:rsidR="005610B4">
              <w:t>Introduction to Configuration</w:t>
            </w:r>
          </w:fldSimple>
        </w:p>
      </w:tc>
      <w:tc>
        <w:tcPr>
          <w:tcW w:w="881" w:type="pct"/>
          <w:tcBorders>
            <w:bottom w:val="single" w:sz="4" w:space="0" w:color="0082B4" w:themeColor="accent1"/>
          </w:tcBorders>
          <w:hideMark/>
        </w:tcPr>
        <w:p w14:paraId="04356E35" w14:textId="4F843FD4"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AA4751">
      <w:trPr>
        <w:trHeight w:hRule="exact" w:val="284"/>
      </w:trPr>
      <w:tc>
        <w:tcPr>
          <w:tcW w:w="4119" w:type="pct"/>
          <w:tcBorders>
            <w:bottom w:val="single" w:sz="4" w:space="0" w:color="0082B4" w:themeColor="accent1"/>
          </w:tcBorders>
          <w:hideMark/>
        </w:tcPr>
        <w:p w14:paraId="2DD0B82D" w14:textId="0548B08C" w:rsidR="006533F7" w:rsidRPr="009652EC" w:rsidRDefault="006533F7" w:rsidP="002B656E">
          <w:pPr>
            <w:pStyle w:val="ParNormalZeroms"/>
          </w:pPr>
          <w:r w:rsidRPr="009652EC">
            <w:fldChar w:fldCharType="begin"/>
          </w:r>
          <w:r w:rsidRPr="009652EC">
            <w:instrText xml:space="preserve"> DOCPROPERTY  "ms_DocumentCategory" </w:instrText>
          </w:r>
          <w:r w:rsidRPr="009652EC">
            <w:fldChar w:fldCharType="separate"/>
          </w:r>
          <w:r w:rsidR="005610B4">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5610B4">
            <w:t>Microsoft Word</w:t>
          </w:r>
          <w:r w:rsidRPr="009652EC">
            <w:fldChar w:fldCharType="end"/>
          </w:r>
        </w:p>
      </w:tc>
      <w:tc>
        <w:tcPr>
          <w:tcW w:w="881" w:type="pct"/>
          <w:tcBorders>
            <w:bottom w:val="single" w:sz="4" w:space="0" w:color="0082B4" w:themeColor="accent1"/>
          </w:tcBorders>
          <w:hideMark/>
        </w:tcPr>
        <w:p w14:paraId="3B366AA5" w14:textId="17F8063A"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E82EB6"/>
    <w:multiLevelType w:val="multilevel"/>
    <w:tmpl w:val="5714301A"/>
    <w:numStyleLink w:val="NumberingBulletsms"/>
  </w:abstractNum>
  <w:abstractNum w:abstractNumId="9" w15:restartNumberingAfterBreak="0">
    <w:nsid w:val="050821BC"/>
    <w:multiLevelType w:val="multilevel"/>
    <w:tmpl w:val="D39E06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05084376"/>
    <w:multiLevelType w:val="multilevel"/>
    <w:tmpl w:val="5714301A"/>
    <w:numStyleLink w:val="NumberingBulletsms"/>
  </w:abstractNum>
  <w:abstractNum w:abstractNumId="11"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0C06720A"/>
    <w:multiLevelType w:val="multilevel"/>
    <w:tmpl w:val="5EF662E2"/>
    <w:numStyleLink w:val="NumberingOrderedms"/>
  </w:abstractNum>
  <w:abstractNum w:abstractNumId="13" w15:restartNumberingAfterBreak="0">
    <w:nsid w:val="100E29CF"/>
    <w:multiLevelType w:val="multilevel"/>
    <w:tmpl w:val="5EF662E2"/>
    <w:numStyleLink w:val="NumberingOrderedms"/>
  </w:abstractNum>
  <w:abstractNum w:abstractNumId="14"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924D26"/>
    <w:multiLevelType w:val="multilevel"/>
    <w:tmpl w:val="9522D660"/>
    <w:lvl w:ilvl="0">
      <w:start w:val="1"/>
      <w:numFmt w:val="decimal"/>
      <w:lvlText w:val="%1."/>
      <w:lvlJc w:val="left"/>
      <w:pPr>
        <w:tabs>
          <w:tab w:val="num" w:pos="1674"/>
        </w:tabs>
        <w:ind w:left="1447" w:hanging="170"/>
      </w:pPr>
      <w:rPr>
        <w:rFonts w:hint="default"/>
      </w:rPr>
    </w:lvl>
    <w:lvl w:ilvl="1">
      <w:start w:val="1"/>
      <w:numFmt w:val="lowerLetter"/>
      <w:lvlText w:val="%2."/>
      <w:lvlJc w:val="left"/>
      <w:pPr>
        <w:tabs>
          <w:tab w:val="num" w:pos="823"/>
        </w:tabs>
        <w:ind w:left="596" w:hanging="170"/>
      </w:pPr>
    </w:lvl>
    <w:lvl w:ilvl="2">
      <w:start w:val="1"/>
      <w:numFmt w:val="lowerRoman"/>
      <w:lvlText w:val="%3."/>
      <w:lvlJc w:val="left"/>
      <w:pPr>
        <w:tabs>
          <w:tab w:val="num" w:pos="2184"/>
        </w:tabs>
        <w:ind w:left="2014" w:hanging="283"/>
      </w:pPr>
      <w:rPr>
        <w:rFonts w:hint="default"/>
      </w:rPr>
    </w:lvl>
    <w:lvl w:ilvl="3">
      <w:start w:val="1"/>
      <w:numFmt w:val="decimalZero"/>
      <w:lvlText w:val="%4."/>
      <w:lvlJc w:val="left"/>
      <w:pPr>
        <w:tabs>
          <w:tab w:val="num" w:pos="823"/>
        </w:tabs>
        <w:ind w:left="596" w:hanging="170"/>
      </w:pPr>
      <w:rPr>
        <w:rFonts w:hint="default"/>
      </w:rPr>
    </w:lvl>
    <w:lvl w:ilvl="4">
      <w:start w:val="1"/>
      <w:numFmt w:val="decimal"/>
      <w:lvlText w:val="%1.%2.%3.%4.%5"/>
      <w:lvlJc w:val="left"/>
      <w:pPr>
        <w:tabs>
          <w:tab w:val="num" w:pos="2582"/>
        </w:tabs>
        <w:ind w:left="2355" w:hanging="170"/>
      </w:pPr>
      <w:rPr>
        <w:rFonts w:hint="default"/>
      </w:rPr>
    </w:lvl>
    <w:lvl w:ilvl="5">
      <w:start w:val="1"/>
      <w:numFmt w:val="decimal"/>
      <w:lvlText w:val="%1.%2.%3.%4.%5.%6"/>
      <w:lvlJc w:val="left"/>
      <w:pPr>
        <w:tabs>
          <w:tab w:val="num" w:pos="2809"/>
        </w:tabs>
        <w:ind w:left="2582" w:hanging="170"/>
      </w:pPr>
      <w:rPr>
        <w:rFonts w:hint="default"/>
      </w:rPr>
    </w:lvl>
    <w:lvl w:ilvl="6">
      <w:start w:val="1"/>
      <w:numFmt w:val="decimal"/>
      <w:lvlText w:val="%1.%2.%3.%4.%5.%6.%7"/>
      <w:lvlJc w:val="left"/>
      <w:pPr>
        <w:tabs>
          <w:tab w:val="num" w:pos="3036"/>
        </w:tabs>
        <w:ind w:left="2809" w:hanging="170"/>
      </w:pPr>
      <w:rPr>
        <w:rFonts w:hint="default"/>
      </w:rPr>
    </w:lvl>
    <w:lvl w:ilvl="7">
      <w:start w:val="1"/>
      <w:numFmt w:val="decimal"/>
      <w:lvlText w:val="%1.%2.%3.%4.%5.%6.%7.%8"/>
      <w:lvlJc w:val="left"/>
      <w:pPr>
        <w:tabs>
          <w:tab w:val="num" w:pos="3263"/>
        </w:tabs>
        <w:ind w:left="3036" w:hanging="170"/>
      </w:pPr>
      <w:rPr>
        <w:rFonts w:hint="default"/>
      </w:rPr>
    </w:lvl>
    <w:lvl w:ilvl="8">
      <w:start w:val="1"/>
      <w:numFmt w:val="decimal"/>
      <w:lvlText w:val="%1.%2.%3.%4.%5.%6.%7.%8.%9"/>
      <w:lvlJc w:val="left"/>
      <w:pPr>
        <w:tabs>
          <w:tab w:val="num" w:pos="3490"/>
        </w:tabs>
        <w:ind w:left="3263" w:hanging="170"/>
      </w:pPr>
      <w:rPr>
        <w:rFonts w:hint="default"/>
      </w:rPr>
    </w:lvl>
  </w:abstractNum>
  <w:abstractNum w:abstractNumId="18" w15:restartNumberingAfterBreak="0">
    <w:nsid w:val="18C27A15"/>
    <w:multiLevelType w:val="multilevel"/>
    <w:tmpl w:val="5EF662E2"/>
    <w:numStyleLink w:val="NumberingOrderedms"/>
  </w:abstractNum>
  <w:abstractNum w:abstractNumId="19" w15:restartNumberingAfterBreak="0">
    <w:nsid w:val="1AE45158"/>
    <w:multiLevelType w:val="multilevel"/>
    <w:tmpl w:val="5EF662E2"/>
    <w:numStyleLink w:val="NumberingOrderedms"/>
  </w:abstractNum>
  <w:abstractNum w:abstractNumId="20" w15:restartNumberingAfterBreak="0">
    <w:nsid w:val="1E832EC2"/>
    <w:multiLevelType w:val="multilevel"/>
    <w:tmpl w:val="5EF662E2"/>
    <w:numStyleLink w:val="NumberingOrderedms"/>
  </w:abstractNum>
  <w:abstractNum w:abstractNumId="21" w15:restartNumberingAfterBreak="0">
    <w:nsid w:val="1EC05DEA"/>
    <w:multiLevelType w:val="multilevel"/>
    <w:tmpl w:val="5EF662E2"/>
    <w:numStyleLink w:val="NumberingOrderedms"/>
  </w:abstractNum>
  <w:abstractNum w:abstractNumId="22" w15:restartNumberingAfterBreak="0">
    <w:nsid w:val="22FE22D9"/>
    <w:multiLevelType w:val="multilevel"/>
    <w:tmpl w:val="5714301A"/>
    <w:numStyleLink w:val="NumberingBulletsms"/>
  </w:abstractNum>
  <w:abstractNum w:abstractNumId="23" w15:restartNumberingAfterBreak="0">
    <w:nsid w:val="246850B6"/>
    <w:multiLevelType w:val="multilevel"/>
    <w:tmpl w:val="5714301A"/>
    <w:lvl w:ilvl="0">
      <w:start w:val="1"/>
      <w:numFmt w:val="bullet"/>
      <w:suff w:val="nothing"/>
      <w:lvlText w:val="»"/>
      <w:lvlJc w:val="left"/>
      <w:pPr>
        <w:ind w:left="369" w:hanging="369"/>
      </w:pPr>
      <w:rPr>
        <w:rFonts w:ascii="Times New Roman" w:hAnsi="Times New Roman" w:cs="Times New Roman" w:hint="default"/>
        <w:color w:val="0082B4" w:themeColor="accent1"/>
      </w:rPr>
    </w:lvl>
    <w:lvl w:ilvl="1">
      <w:start w:val="1"/>
      <w:numFmt w:val="bullet"/>
      <w:suff w:val="nothing"/>
      <w:lvlText w:val="»"/>
      <w:lvlJc w:val="left"/>
      <w:pPr>
        <w:ind w:left="737" w:hanging="368"/>
      </w:pPr>
      <w:rPr>
        <w:rFonts w:ascii="Times New Roman" w:hAnsi="Times New Roman" w:cs="Times New Roman" w:hint="default"/>
        <w:color w:val="0082B4" w:themeColor="accent1"/>
      </w:rPr>
    </w:lvl>
    <w:lvl w:ilvl="2">
      <w:start w:val="1"/>
      <w:numFmt w:val="bullet"/>
      <w:suff w:val="nothing"/>
      <w:lvlText w:val="»"/>
      <w:lvlJc w:val="left"/>
      <w:pPr>
        <w:ind w:left="1106" w:hanging="369"/>
      </w:pPr>
      <w:rPr>
        <w:rFonts w:ascii="Times New Roman" w:hAnsi="Times New Roman" w:cs="Times New Roman" w:hint="default"/>
        <w:color w:val="0082B4" w:themeColor="accent1"/>
      </w:rPr>
    </w:lvl>
    <w:lvl w:ilvl="3">
      <w:start w:val="1"/>
      <w:numFmt w:val="bullet"/>
      <w:suff w:val="nothing"/>
      <w:lvlText w:val="»"/>
      <w:lvlJc w:val="left"/>
      <w:pPr>
        <w:ind w:left="1474" w:hanging="397"/>
      </w:pPr>
      <w:rPr>
        <w:rFonts w:ascii="Times New Roman" w:hAnsi="Times New Roman" w:cs="Times New Roman" w:hint="default"/>
        <w:color w:val="0082B4"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64610F5"/>
    <w:multiLevelType w:val="multilevel"/>
    <w:tmpl w:val="5EF662E2"/>
    <w:numStyleLink w:val="NumberingOrderedms"/>
  </w:abstractNum>
  <w:abstractNum w:abstractNumId="25" w15:restartNumberingAfterBreak="0">
    <w:nsid w:val="277B465F"/>
    <w:multiLevelType w:val="multilevel"/>
    <w:tmpl w:val="10A6FAE4"/>
    <w:lvl w:ilvl="0">
      <w:start w:val="1"/>
      <w:numFmt w:val="decimal"/>
      <w:pStyle w:val="ParListIndent1ms"/>
      <w:suff w:val="nothing"/>
      <w:lvlText w:val="%1."/>
      <w:lvlJc w:val="left"/>
      <w:pPr>
        <w:ind w:left="624" w:hanging="454"/>
      </w:pPr>
      <w:rPr>
        <w:rFonts w:asciiTheme="minorHAnsi" w:hAnsiTheme="minorHAnsi" w:hint="default"/>
      </w:rPr>
    </w:lvl>
    <w:lvl w:ilvl="1">
      <w:start w:val="1"/>
      <w:numFmt w:val="lowerLetter"/>
      <w:pStyle w:val="ParListIndent2ms"/>
      <w:suff w:val="nothing"/>
      <w:lvlText w:val="%2."/>
      <w:lvlJc w:val="left"/>
      <w:pPr>
        <w:ind w:left="794" w:hanging="454"/>
      </w:pPr>
      <w:rPr>
        <w:rFonts w:asciiTheme="minorHAnsi" w:hAnsiTheme="minorHAnsi" w:hint="default"/>
      </w:rPr>
    </w:lvl>
    <w:lvl w:ilvl="2">
      <w:start w:val="1"/>
      <w:numFmt w:val="lowerRoman"/>
      <w:pStyle w:val="ParListIndent3ms"/>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pStyle w:val="ParListIndent4ms"/>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6" w15:restartNumberingAfterBreak="0">
    <w:nsid w:val="29DC188D"/>
    <w:multiLevelType w:val="multilevel"/>
    <w:tmpl w:val="5714301A"/>
    <w:numStyleLink w:val="NumberingBulletsms"/>
  </w:abstractNum>
  <w:abstractNum w:abstractNumId="27"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0082B4" w:themeColor="accent1"/>
        <w:sz w:val="28"/>
      </w:rPr>
    </w:lvl>
    <w:lvl w:ilvl="1">
      <w:start w:val="1"/>
      <w:numFmt w:val="decimal"/>
      <w:pStyle w:val="Heading2ms"/>
      <w:suff w:val="nothing"/>
      <w:lvlText w:val="%1.%2."/>
      <w:lvlJc w:val="left"/>
      <w:pPr>
        <w:ind w:left="567" w:hanging="567"/>
      </w:pPr>
      <w:rPr>
        <w:rFonts w:asciiTheme="majorHAnsi" w:hAnsiTheme="majorHAnsi" w:hint="default"/>
        <w:color w:val="0082B4" w:themeColor="accent1"/>
        <w:sz w:val="26"/>
      </w:rPr>
    </w:lvl>
    <w:lvl w:ilvl="2">
      <w:start w:val="1"/>
      <w:numFmt w:val="decimal"/>
      <w:pStyle w:val="Heading3ms"/>
      <w:suff w:val="nothing"/>
      <w:lvlText w:val="%1.%2.%3."/>
      <w:lvlJc w:val="left"/>
      <w:pPr>
        <w:ind w:left="907" w:hanging="907"/>
      </w:pPr>
      <w:rPr>
        <w:rFonts w:asciiTheme="majorHAnsi" w:hAnsiTheme="majorHAnsi" w:hint="default"/>
        <w:color w:val="0082B4"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0082B4" w:themeColor="accent1"/>
      </w:rPr>
    </w:lvl>
    <w:lvl w:ilvl="4">
      <w:start w:val="1"/>
      <w:numFmt w:val="decimal"/>
      <w:pStyle w:val="Heading5ms"/>
      <w:suff w:val="nothing"/>
      <w:lvlText w:val="%1.%2.%3.%4.%5."/>
      <w:lvlJc w:val="left"/>
      <w:pPr>
        <w:ind w:left="1418" w:hanging="1418"/>
      </w:pPr>
      <w:rPr>
        <w:rFonts w:asciiTheme="majorHAnsi" w:hAnsiTheme="majorHAnsi" w:hint="default"/>
        <w:color w:val="0082B4" w:themeColor="accent1"/>
      </w:rPr>
    </w:lvl>
    <w:lvl w:ilvl="5">
      <w:start w:val="1"/>
      <w:numFmt w:val="decimal"/>
      <w:pStyle w:val="Heading6ms"/>
      <w:suff w:val="nothing"/>
      <w:lvlText w:val="%1.%2.%3.%4.%5.%6."/>
      <w:lvlJc w:val="left"/>
      <w:pPr>
        <w:ind w:left="1701" w:hanging="1701"/>
      </w:pPr>
      <w:rPr>
        <w:rFonts w:asciiTheme="majorHAnsi" w:hAnsiTheme="majorHAnsi" w:hint="default"/>
        <w:color w:val="0082B4" w:themeColor="accent1"/>
      </w:rPr>
    </w:lvl>
    <w:lvl w:ilvl="6">
      <w:start w:val="1"/>
      <w:numFmt w:val="decimal"/>
      <w:pStyle w:val="Heading7ms"/>
      <w:suff w:val="nothing"/>
      <w:lvlText w:val="%1.%2.%3.%4.%5.%6.%7."/>
      <w:lvlJc w:val="left"/>
      <w:pPr>
        <w:ind w:left="1985" w:hanging="1985"/>
      </w:pPr>
      <w:rPr>
        <w:rFonts w:asciiTheme="majorHAnsi" w:hAnsiTheme="majorHAnsi" w:hint="default"/>
        <w:color w:val="0082B4" w:themeColor="accent1"/>
      </w:rPr>
    </w:lvl>
    <w:lvl w:ilvl="7">
      <w:start w:val="1"/>
      <w:numFmt w:val="decimal"/>
      <w:pStyle w:val="Heading8ms"/>
      <w:suff w:val="nothing"/>
      <w:lvlText w:val="%1.%2.%3.%4.%5.%6.%7.%8."/>
      <w:lvlJc w:val="left"/>
      <w:pPr>
        <w:ind w:left="2268" w:hanging="2268"/>
      </w:pPr>
      <w:rPr>
        <w:rFonts w:asciiTheme="majorHAnsi" w:hAnsiTheme="majorHAnsi" w:hint="default"/>
        <w:color w:val="0082B4" w:themeColor="accent1"/>
      </w:rPr>
    </w:lvl>
    <w:lvl w:ilvl="8">
      <w:start w:val="1"/>
      <w:numFmt w:val="lowerRoman"/>
      <w:lvlText w:val="%9."/>
      <w:lvlJc w:val="left"/>
      <w:pPr>
        <w:ind w:left="3240" w:hanging="360"/>
      </w:pPr>
      <w:rPr>
        <w:rFonts w:hint="default"/>
      </w:rPr>
    </w:lvl>
  </w:abstractNum>
  <w:abstractNum w:abstractNumId="28" w15:restartNumberingAfterBreak="0">
    <w:nsid w:val="30D62BC4"/>
    <w:multiLevelType w:val="multilevel"/>
    <w:tmpl w:val="5714301A"/>
    <w:numStyleLink w:val="NumberingBulletsms"/>
  </w:abstractNum>
  <w:abstractNum w:abstractNumId="29"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1" w15:restartNumberingAfterBreak="0">
    <w:nsid w:val="38597316"/>
    <w:multiLevelType w:val="multilevel"/>
    <w:tmpl w:val="5714301A"/>
    <w:numStyleLink w:val="NumberingBulletsms"/>
  </w:abstractNum>
  <w:abstractNum w:abstractNumId="32"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3" w15:restartNumberingAfterBreak="0">
    <w:nsid w:val="3E9F0C64"/>
    <w:multiLevelType w:val="multilevel"/>
    <w:tmpl w:val="5714301A"/>
    <w:numStyleLink w:val="NumberingBulletsms"/>
  </w:abstractNum>
  <w:abstractNum w:abstractNumId="34" w15:restartNumberingAfterBreak="0">
    <w:nsid w:val="46CE1347"/>
    <w:multiLevelType w:val="multilevel"/>
    <w:tmpl w:val="5EF662E2"/>
    <w:numStyleLink w:val="NumberingOrderedms"/>
  </w:abstractNum>
  <w:abstractNum w:abstractNumId="35" w15:restartNumberingAfterBreak="0">
    <w:nsid w:val="47B22A9D"/>
    <w:multiLevelType w:val="multilevel"/>
    <w:tmpl w:val="5EF662E2"/>
    <w:numStyleLink w:val="NumberingOrderedms"/>
  </w:abstractNum>
  <w:abstractNum w:abstractNumId="36" w15:restartNumberingAfterBreak="0">
    <w:nsid w:val="49AF04FD"/>
    <w:multiLevelType w:val="multilevel"/>
    <w:tmpl w:val="5EF662E2"/>
    <w:numStyleLink w:val="NumberingOrderedms"/>
  </w:abstractNum>
  <w:abstractNum w:abstractNumId="37" w15:restartNumberingAfterBreak="0">
    <w:nsid w:val="4B1E0747"/>
    <w:multiLevelType w:val="multilevel"/>
    <w:tmpl w:val="5EF662E2"/>
    <w:numStyleLink w:val="NumberingOrderedms"/>
  </w:abstractNum>
  <w:abstractNum w:abstractNumId="38" w15:restartNumberingAfterBreak="0">
    <w:nsid w:val="4BF36C26"/>
    <w:multiLevelType w:val="multilevel"/>
    <w:tmpl w:val="5EF662E2"/>
    <w:numStyleLink w:val="NumberingOrderedms"/>
  </w:abstractNum>
  <w:abstractNum w:abstractNumId="39" w15:restartNumberingAfterBreak="0">
    <w:nsid w:val="4F290F48"/>
    <w:multiLevelType w:val="multilevel"/>
    <w:tmpl w:val="5EF662E2"/>
    <w:numStyleLink w:val="NumberingOrderedms"/>
  </w:abstractNum>
  <w:abstractNum w:abstractNumId="40" w15:restartNumberingAfterBreak="0">
    <w:nsid w:val="4FA70D02"/>
    <w:multiLevelType w:val="multilevel"/>
    <w:tmpl w:val="5714301A"/>
    <w:numStyleLink w:val="NumberingBulletsms"/>
  </w:abstractNum>
  <w:abstractNum w:abstractNumId="41"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2"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3" w15:restartNumberingAfterBreak="0">
    <w:nsid w:val="5A1B7C78"/>
    <w:multiLevelType w:val="multilevel"/>
    <w:tmpl w:val="5714301A"/>
    <w:numStyleLink w:val="NumberingBulletsms"/>
  </w:abstractNum>
  <w:abstractNum w:abstractNumId="44" w15:restartNumberingAfterBreak="0">
    <w:nsid w:val="5E2752E9"/>
    <w:multiLevelType w:val="multilevel"/>
    <w:tmpl w:val="5EF662E2"/>
    <w:numStyleLink w:val="NumberingOrderedms"/>
  </w:abstractNum>
  <w:abstractNum w:abstractNumId="45" w15:restartNumberingAfterBreak="0">
    <w:nsid w:val="60E1607B"/>
    <w:multiLevelType w:val="multilevel"/>
    <w:tmpl w:val="5EF662E2"/>
    <w:numStyleLink w:val="NumberingOrderedms"/>
  </w:abstractNum>
  <w:abstractNum w:abstractNumId="46" w15:restartNumberingAfterBreak="0">
    <w:nsid w:val="615B33C8"/>
    <w:multiLevelType w:val="multilevel"/>
    <w:tmpl w:val="5714301A"/>
    <w:numStyleLink w:val="NumberingBulletsms"/>
  </w:abstractNum>
  <w:abstractNum w:abstractNumId="47" w15:restartNumberingAfterBreak="0">
    <w:nsid w:val="654F51CE"/>
    <w:multiLevelType w:val="multilevel"/>
    <w:tmpl w:val="5714301A"/>
    <w:numStyleLink w:val="NumberingBulletsms"/>
  </w:abstractNum>
  <w:abstractNum w:abstractNumId="48" w15:restartNumberingAfterBreak="0">
    <w:nsid w:val="68F25F5E"/>
    <w:multiLevelType w:val="multilevel"/>
    <w:tmpl w:val="5714301A"/>
    <w:numStyleLink w:val="NumberingBulletsms"/>
  </w:abstractNum>
  <w:abstractNum w:abstractNumId="49" w15:restartNumberingAfterBreak="0">
    <w:nsid w:val="6B0200A9"/>
    <w:multiLevelType w:val="multilevel"/>
    <w:tmpl w:val="5EF662E2"/>
    <w:numStyleLink w:val="NumberingOrderedms"/>
  </w:abstractNum>
  <w:abstractNum w:abstractNumId="50" w15:restartNumberingAfterBreak="0">
    <w:nsid w:val="71F75AFB"/>
    <w:multiLevelType w:val="multilevel"/>
    <w:tmpl w:val="FDF67290"/>
    <w:lvl w:ilvl="0">
      <w:start w:val="1"/>
      <w:numFmt w:val="decimal"/>
      <w:suff w:val="space"/>
      <w:lvlText w:val="%1."/>
      <w:lvlJc w:val="left"/>
      <w:pPr>
        <w:ind w:left="360" w:hanging="360"/>
      </w:pPr>
      <w:rPr>
        <w:rFonts w:hint="default"/>
      </w:rPr>
    </w:lvl>
    <w:lvl w:ilvl="1">
      <w:start w:val="1"/>
      <w:numFmt w:val="decimal"/>
      <w:suff w:val="space"/>
      <w:lvlText w:val="%1.%2"/>
      <w:lvlJc w:val="left"/>
      <w:pPr>
        <w:ind w:left="357" w:hanging="357"/>
      </w:pPr>
      <w:rPr>
        <w:rFonts w:hint="default"/>
      </w:rPr>
    </w:lvl>
    <w:lvl w:ilvl="2">
      <w:start w:val="1"/>
      <w:numFmt w:val="decimal"/>
      <w:suff w:val="space"/>
      <w:lvlText w:val="%1.%2.%3"/>
      <w:lvlJc w:val="left"/>
      <w:pPr>
        <w:ind w:left="357" w:hanging="357"/>
      </w:pPr>
      <w:rPr>
        <w:rFonts w:hint="default"/>
      </w:rPr>
    </w:lvl>
    <w:lvl w:ilvl="3">
      <w:start w:val="1"/>
      <w:numFmt w:val="decimal"/>
      <w:suff w:val="space"/>
      <w:lvlText w:val="%1.%2.%3.%4"/>
      <w:lvlJc w:val="left"/>
      <w:pPr>
        <w:ind w:left="357" w:hanging="357"/>
      </w:pPr>
      <w:rPr>
        <w:rFonts w:hint="default"/>
      </w:rPr>
    </w:lvl>
    <w:lvl w:ilvl="4">
      <w:start w:val="1"/>
      <w:numFmt w:val="decimal"/>
      <w:suff w:val="space"/>
      <w:lvlText w:val="%1.%2.%3.%4.%5"/>
      <w:lvlJc w:val="left"/>
      <w:pPr>
        <w:ind w:left="1800" w:hanging="1800"/>
      </w:pPr>
      <w:rPr>
        <w:rFonts w:hint="default"/>
      </w:rPr>
    </w:lvl>
    <w:lvl w:ilvl="5">
      <w:start w:val="1"/>
      <w:numFmt w:val="decimal"/>
      <w:suff w:val="space"/>
      <w:lvlText w:val="%1.%2.%3.%4.%5.%6"/>
      <w:lvlJc w:val="left"/>
      <w:pPr>
        <w:ind w:left="2160" w:hanging="2160"/>
      </w:pPr>
      <w:rPr>
        <w:rFonts w:hint="default"/>
      </w:rPr>
    </w:lvl>
    <w:lvl w:ilvl="6">
      <w:start w:val="1"/>
      <w:numFmt w:val="decimal"/>
      <w:suff w:val="space"/>
      <w:lvlText w:val="%1.%2.%3.%4.%5.%6.%7"/>
      <w:lvlJc w:val="left"/>
      <w:pPr>
        <w:ind w:left="2520" w:hanging="2520"/>
      </w:pPr>
      <w:rPr>
        <w:rFonts w:hint="default"/>
      </w:rPr>
    </w:lvl>
    <w:lvl w:ilvl="7">
      <w:start w:val="1"/>
      <w:numFmt w:val="decimal"/>
      <w:suff w:val="space"/>
      <w:lvlText w:val="%1.%2.%3.%4.%5.%6.%7.%8"/>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3277A3B"/>
    <w:multiLevelType w:val="multilevel"/>
    <w:tmpl w:val="5EF662E2"/>
    <w:numStyleLink w:val="NumberingOrderedms"/>
  </w:abstractNum>
  <w:abstractNum w:abstractNumId="52" w15:restartNumberingAfterBreak="0">
    <w:nsid w:val="750D5460"/>
    <w:multiLevelType w:val="multilevel"/>
    <w:tmpl w:val="07BE847E"/>
    <w:lvl w:ilvl="0">
      <w:start w:val="1"/>
      <w:numFmt w:val="decimal"/>
      <w:suff w:val="nothing"/>
      <w:lvlText w:val="%1."/>
      <w:lvlJc w:val="left"/>
      <w:pPr>
        <w:ind w:left="369" w:hanging="369"/>
      </w:pPr>
      <w:rPr>
        <w:rFonts w:asciiTheme="majorHAnsi" w:hAnsiTheme="majorHAnsi" w:hint="default"/>
        <w:color w:val="0082B4" w:themeColor="accent1"/>
        <w:sz w:val="28"/>
      </w:rPr>
    </w:lvl>
    <w:lvl w:ilvl="1">
      <w:start w:val="1"/>
      <w:numFmt w:val="decimal"/>
      <w:suff w:val="nothing"/>
      <w:lvlText w:val="%1.%2."/>
      <w:lvlJc w:val="left"/>
      <w:pPr>
        <w:ind w:left="567" w:hanging="567"/>
      </w:pPr>
      <w:rPr>
        <w:rFonts w:asciiTheme="majorHAnsi" w:hAnsiTheme="majorHAnsi" w:hint="default"/>
        <w:color w:val="0082B4" w:themeColor="accent1"/>
        <w:sz w:val="26"/>
      </w:rPr>
    </w:lvl>
    <w:lvl w:ilvl="2">
      <w:start w:val="1"/>
      <w:numFmt w:val="decimal"/>
      <w:suff w:val="nothing"/>
      <w:lvlText w:val="%1.%2.%3."/>
      <w:lvlJc w:val="left"/>
      <w:pPr>
        <w:ind w:left="907" w:hanging="907"/>
      </w:pPr>
      <w:rPr>
        <w:rFonts w:asciiTheme="majorHAnsi" w:hAnsiTheme="majorHAnsi" w:hint="default"/>
        <w:color w:val="0082B4" w:themeColor="accent1"/>
        <w:sz w:val="24"/>
      </w:rPr>
    </w:lvl>
    <w:lvl w:ilvl="3">
      <w:start w:val="1"/>
      <w:numFmt w:val="decimal"/>
      <w:suff w:val="nothing"/>
      <w:lvlText w:val="%1.%2.%3.%4."/>
      <w:lvlJc w:val="left"/>
      <w:pPr>
        <w:ind w:left="1077" w:hanging="1077"/>
      </w:pPr>
      <w:rPr>
        <w:rFonts w:asciiTheme="majorHAnsi" w:hAnsiTheme="majorHAnsi" w:hint="default"/>
        <w:color w:val="0082B4" w:themeColor="accent1"/>
      </w:rPr>
    </w:lvl>
    <w:lvl w:ilvl="4">
      <w:start w:val="1"/>
      <w:numFmt w:val="decimal"/>
      <w:suff w:val="nothing"/>
      <w:lvlText w:val="%1.%2.%3.%4.%5."/>
      <w:lvlJc w:val="left"/>
      <w:pPr>
        <w:ind w:left="1418" w:hanging="1418"/>
      </w:pPr>
      <w:rPr>
        <w:rFonts w:asciiTheme="majorHAnsi" w:hAnsiTheme="majorHAnsi" w:hint="default"/>
        <w:color w:val="0082B4" w:themeColor="accent1"/>
      </w:rPr>
    </w:lvl>
    <w:lvl w:ilvl="5">
      <w:start w:val="1"/>
      <w:numFmt w:val="decimal"/>
      <w:suff w:val="nothing"/>
      <w:lvlText w:val="%1.%2.%3.%4.%5.%6."/>
      <w:lvlJc w:val="left"/>
      <w:pPr>
        <w:ind w:left="1701" w:hanging="1701"/>
      </w:pPr>
      <w:rPr>
        <w:rFonts w:asciiTheme="majorHAnsi" w:hAnsiTheme="majorHAnsi" w:hint="default"/>
        <w:color w:val="0082B4" w:themeColor="accent1"/>
      </w:rPr>
    </w:lvl>
    <w:lvl w:ilvl="6">
      <w:start w:val="1"/>
      <w:numFmt w:val="decimal"/>
      <w:suff w:val="nothing"/>
      <w:lvlText w:val="%1.%2.%3.%4.%5.%6.%7."/>
      <w:lvlJc w:val="left"/>
      <w:pPr>
        <w:ind w:left="1985" w:hanging="1985"/>
      </w:pPr>
      <w:rPr>
        <w:rFonts w:asciiTheme="majorHAnsi" w:hAnsiTheme="majorHAnsi" w:hint="default"/>
        <w:color w:val="0082B4" w:themeColor="accent1"/>
      </w:rPr>
    </w:lvl>
    <w:lvl w:ilvl="7">
      <w:start w:val="1"/>
      <w:numFmt w:val="decimal"/>
      <w:suff w:val="nothing"/>
      <w:lvlText w:val="%1.%2.%3.%4.%5.%6.%7.%8."/>
      <w:lvlJc w:val="left"/>
      <w:pPr>
        <w:ind w:left="2268" w:hanging="2268"/>
      </w:pPr>
      <w:rPr>
        <w:rFonts w:asciiTheme="majorHAnsi" w:hAnsiTheme="majorHAnsi" w:hint="default"/>
        <w:color w:val="0082B4" w:themeColor="accent1"/>
      </w:rPr>
    </w:lvl>
    <w:lvl w:ilvl="8">
      <w:start w:val="1"/>
      <w:numFmt w:val="lowerRoman"/>
      <w:lvlText w:val="%9."/>
      <w:lvlJc w:val="left"/>
      <w:pPr>
        <w:ind w:left="3240" w:hanging="360"/>
      </w:pPr>
      <w:rPr>
        <w:rFonts w:hint="default"/>
      </w:rPr>
    </w:lvl>
  </w:abstractNum>
  <w:abstractNum w:abstractNumId="53"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4"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0082B4" w:themeColor="accent1"/>
      </w:rPr>
    </w:lvl>
    <w:lvl w:ilvl="1">
      <w:start w:val="1"/>
      <w:numFmt w:val="bullet"/>
      <w:suff w:val="nothing"/>
      <w:lvlText w:val="»"/>
      <w:lvlJc w:val="left"/>
      <w:pPr>
        <w:ind w:left="737" w:hanging="368"/>
      </w:pPr>
      <w:rPr>
        <w:rFonts w:ascii="Times New Roman" w:hAnsi="Times New Roman" w:cs="Times New Roman" w:hint="default"/>
        <w:color w:val="0082B4" w:themeColor="accent1"/>
      </w:rPr>
    </w:lvl>
    <w:lvl w:ilvl="2">
      <w:start w:val="1"/>
      <w:numFmt w:val="bullet"/>
      <w:suff w:val="nothing"/>
      <w:lvlText w:val="»"/>
      <w:lvlJc w:val="left"/>
      <w:pPr>
        <w:ind w:left="1106" w:hanging="369"/>
      </w:pPr>
      <w:rPr>
        <w:rFonts w:ascii="Times New Roman" w:hAnsi="Times New Roman" w:cs="Times New Roman" w:hint="default"/>
        <w:color w:val="0082B4" w:themeColor="accent1"/>
      </w:rPr>
    </w:lvl>
    <w:lvl w:ilvl="3">
      <w:start w:val="1"/>
      <w:numFmt w:val="bullet"/>
      <w:suff w:val="nothing"/>
      <w:lvlText w:val="»"/>
      <w:lvlJc w:val="left"/>
      <w:pPr>
        <w:ind w:left="1474" w:hanging="397"/>
      </w:pPr>
      <w:rPr>
        <w:rFonts w:ascii="Times New Roman" w:hAnsi="Times New Roman" w:cs="Times New Roman" w:hint="default"/>
        <w:color w:val="0082B4"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4"/>
  </w:num>
  <w:num w:numId="2" w16cid:durableId="1060904038">
    <w:abstractNumId w:val="25"/>
  </w:num>
  <w:num w:numId="3" w16cid:durableId="2000303353">
    <w:abstractNumId w:val="23"/>
  </w:num>
  <w:num w:numId="4" w16cid:durableId="93982836">
    <w:abstractNumId w:val="50"/>
  </w:num>
  <w:num w:numId="5" w16cid:durableId="573662726">
    <w:abstractNumId w:val="27"/>
  </w:num>
  <w:num w:numId="6" w16cid:durableId="772672946">
    <w:abstractNumId w:val="15"/>
  </w:num>
  <w:num w:numId="7" w16cid:durableId="217014751">
    <w:abstractNumId w:val="11"/>
  </w:num>
  <w:num w:numId="8" w16cid:durableId="13225386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9458601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0755861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86859368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42864905">
    <w:abstractNumId w:val="7"/>
  </w:num>
  <w:num w:numId="13" w16cid:durableId="740368592">
    <w:abstractNumId w:val="8"/>
  </w:num>
  <w:num w:numId="14" w16cid:durableId="1510489008">
    <w:abstractNumId w:val="10"/>
  </w:num>
  <w:num w:numId="15" w16cid:durableId="69734819">
    <w:abstractNumId w:val="40"/>
  </w:num>
  <w:num w:numId="16" w16cid:durableId="113597681">
    <w:abstractNumId w:val="47"/>
  </w:num>
  <w:num w:numId="17" w16cid:durableId="399015652">
    <w:abstractNumId w:val="35"/>
  </w:num>
  <w:num w:numId="18" w16cid:durableId="472137106">
    <w:abstractNumId w:val="37"/>
  </w:num>
  <w:num w:numId="19" w16cid:durableId="344291302">
    <w:abstractNumId w:val="12"/>
  </w:num>
  <w:num w:numId="20" w16cid:durableId="336033864">
    <w:abstractNumId w:val="24"/>
  </w:num>
  <w:num w:numId="21" w16cid:durableId="313148047">
    <w:abstractNumId w:val="20"/>
  </w:num>
  <w:num w:numId="22" w16cid:durableId="511719648">
    <w:abstractNumId w:val="21"/>
  </w:num>
  <w:num w:numId="23" w16cid:durableId="1410273729">
    <w:abstractNumId w:val="39"/>
  </w:num>
  <w:num w:numId="24" w16cid:durableId="1942760826">
    <w:abstractNumId w:val="45"/>
  </w:num>
  <w:num w:numId="25" w16cid:durableId="510950842">
    <w:abstractNumId w:val="18"/>
  </w:num>
  <w:num w:numId="26" w16cid:durableId="647713592">
    <w:abstractNumId w:val="36"/>
  </w:num>
  <w:num w:numId="27" w16cid:durableId="133062221">
    <w:abstractNumId w:val="51"/>
  </w:num>
  <w:num w:numId="28" w16cid:durableId="183909108">
    <w:abstractNumId w:val="49"/>
  </w:num>
  <w:num w:numId="29" w16cid:durableId="927812047">
    <w:abstractNumId w:val="34"/>
  </w:num>
  <w:num w:numId="30" w16cid:durableId="820774774">
    <w:abstractNumId w:val="48"/>
  </w:num>
  <w:num w:numId="31" w16cid:durableId="1448819249">
    <w:abstractNumId w:val="28"/>
  </w:num>
  <w:num w:numId="32" w16cid:durableId="517043559">
    <w:abstractNumId w:val="33"/>
  </w:num>
  <w:num w:numId="33" w16cid:durableId="1545409717">
    <w:abstractNumId w:val="19"/>
  </w:num>
  <w:num w:numId="34" w16cid:durableId="13725169">
    <w:abstractNumId w:val="13"/>
  </w:num>
  <w:num w:numId="35" w16cid:durableId="1302151711">
    <w:abstractNumId w:val="44"/>
  </w:num>
  <w:num w:numId="36" w16cid:durableId="192776774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0709590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0527598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550394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0651872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1167017923">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69102199">
    <w:abstractNumId w:val="38"/>
  </w:num>
  <w:num w:numId="43" w16cid:durableId="1306591307">
    <w:abstractNumId w:val="43"/>
  </w:num>
  <w:num w:numId="44" w16cid:durableId="1516387471">
    <w:abstractNumId w:val="6"/>
  </w:num>
  <w:num w:numId="45" w16cid:durableId="1261909577">
    <w:abstractNumId w:val="5"/>
  </w:num>
  <w:num w:numId="46" w16cid:durableId="152962982">
    <w:abstractNumId w:val="4"/>
  </w:num>
  <w:num w:numId="47" w16cid:durableId="1608461857">
    <w:abstractNumId w:val="3"/>
  </w:num>
  <w:num w:numId="48" w16cid:durableId="1030228874">
    <w:abstractNumId w:val="2"/>
  </w:num>
  <w:num w:numId="49" w16cid:durableId="1338384703">
    <w:abstractNumId w:val="1"/>
  </w:num>
  <w:num w:numId="50" w16cid:durableId="1713653796">
    <w:abstractNumId w:val="0"/>
  </w:num>
  <w:num w:numId="51" w16cid:durableId="944969388">
    <w:abstractNumId w:val="29"/>
  </w:num>
  <w:num w:numId="52" w16cid:durableId="527523774">
    <w:abstractNumId w:val="42"/>
  </w:num>
  <w:num w:numId="53" w16cid:durableId="588277377">
    <w:abstractNumId w:val="53"/>
  </w:num>
  <w:num w:numId="54" w16cid:durableId="1761295038">
    <w:abstractNumId w:val="30"/>
  </w:num>
  <w:num w:numId="55" w16cid:durableId="822114219">
    <w:abstractNumId w:val="31"/>
  </w:num>
  <w:num w:numId="56" w16cid:durableId="1079138825">
    <w:abstractNumId w:val="46"/>
  </w:num>
  <w:num w:numId="57" w16cid:durableId="1241598324">
    <w:abstractNumId w:val="22"/>
  </w:num>
  <w:num w:numId="58" w16cid:durableId="1612013104">
    <w:abstractNumId w:val="26"/>
  </w:num>
  <w:num w:numId="59" w16cid:durableId="129231880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555970509">
    <w:abstractNumId w:val="41"/>
  </w:num>
  <w:num w:numId="61" w16cid:durableId="1536191378">
    <w:abstractNumId w:val="16"/>
  </w:num>
  <w:num w:numId="62" w16cid:durableId="946617551">
    <w:abstractNumId w:val="17"/>
  </w:num>
  <w:num w:numId="63" w16cid:durableId="1254511050">
    <w:abstractNumId w:val="52"/>
  </w:num>
  <w:num w:numId="64" w16cid:durableId="371157063">
    <w:abstractNumId w:val="54"/>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attachedTemplate r:id="rId1"/>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False"/>
    <w:docVar w:name="CharCrossout ms" w:val="False"/>
    <w:docVar w:name="CharHidden ms" w:val="False"/>
    <w:docVar w:name="CharItalic ms" w:val="False"/>
    <w:docVar w:name="CharSourceCode ms" w:val="True"/>
    <w:docVar w:name="CharUnderline ms" w:val="False"/>
    <w:docVar w:name="DV_CommitFilePath" w:val="C:\Users\v523580\temp1\next_commit.txt"/>
  </w:docVars>
  <w:rsids>
    <w:rsidRoot w:val="008C7A60"/>
    <w:rsid w:val="00001DF9"/>
    <w:rsid w:val="000027BA"/>
    <w:rsid w:val="00002FD0"/>
    <w:rsid w:val="00003968"/>
    <w:rsid w:val="000043F6"/>
    <w:rsid w:val="0000443A"/>
    <w:rsid w:val="000050BB"/>
    <w:rsid w:val="0000557A"/>
    <w:rsid w:val="00005964"/>
    <w:rsid w:val="000065FC"/>
    <w:rsid w:val="00006E3A"/>
    <w:rsid w:val="000100B1"/>
    <w:rsid w:val="000100FB"/>
    <w:rsid w:val="0001047B"/>
    <w:rsid w:val="000109D1"/>
    <w:rsid w:val="00012CB0"/>
    <w:rsid w:val="00012CC1"/>
    <w:rsid w:val="000131F5"/>
    <w:rsid w:val="00013260"/>
    <w:rsid w:val="00014352"/>
    <w:rsid w:val="00014463"/>
    <w:rsid w:val="00015604"/>
    <w:rsid w:val="00015E4E"/>
    <w:rsid w:val="0001744B"/>
    <w:rsid w:val="00017DF6"/>
    <w:rsid w:val="000213FD"/>
    <w:rsid w:val="00021C3A"/>
    <w:rsid w:val="0002201B"/>
    <w:rsid w:val="00022B1F"/>
    <w:rsid w:val="0002324C"/>
    <w:rsid w:val="00023BB3"/>
    <w:rsid w:val="000249E2"/>
    <w:rsid w:val="00025AF2"/>
    <w:rsid w:val="00025CA1"/>
    <w:rsid w:val="00026C8B"/>
    <w:rsid w:val="00026D0A"/>
    <w:rsid w:val="0003015C"/>
    <w:rsid w:val="00030CA0"/>
    <w:rsid w:val="000311BA"/>
    <w:rsid w:val="000314F2"/>
    <w:rsid w:val="000324FF"/>
    <w:rsid w:val="00033854"/>
    <w:rsid w:val="0003429C"/>
    <w:rsid w:val="000352A5"/>
    <w:rsid w:val="00035742"/>
    <w:rsid w:val="0003608C"/>
    <w:rsid w:val="000361FB"/>
    <w:rsid w:val="00037ED7"/>
    <w:rsid w:val="0004037B"/>
    <w:rsid w:val="000408C5"/>
    <w:rsid w:val="00041594"/>
    <w:rsid w:val="000415EF"/>
    <w:rsid w:val="000426E9"/>
    <w:rsid w:val="00043776"/>
    <w:rsid w:val="00044AB1"/>
    <w:rsid w:val="00045530"/>
    <w:rsid w:val="00045CE5"/>
    <w:rsid w:val="000511B9"/>
    <w:rsid w:val="00051BA5"/>
    <w:rsid w:val="0005214B"/>
    <w:rsid w:val="00052F73"/>
    <w:rsid w:val="00053447"/>
    <w:rsid w:val="00053F05"/>
    <w:rsid w:val="00054255"/>
    <w:rsid w:val="0005497A"/>
    <w:rsid w:val="00055595"/>
    <w:rsid w:val="000562A8"/>
    <w:rsid w:val="000575E4"/>
    <w:rsid w:val="00060571"/>
    <w:rsid w:val="000609CC"/>
    <w:rsid w:val="00061320"/>
    <w:rsid w:val="00061592"/>
    <w:rsid w:val="00061683"/>
    <w:rsid w:val="00061E91"/>
    <w:rsid w:val="000624B1"/>
    <w:rsid w:val="000627F8"/>
    <w:rsid w:val="00062858"/>
    <w:rsid w:val="000630ED"/>
    <w:rsid w:val="00064264"/>
    <w:rsid w:val="0006430A"/>
    <w:rsid w:val="00064584"/>
    <w:rsid w:val="0006556B"/>
    <w:rsid w:val="00066BD9"/>
    <w:rsid w:val="00067399"/>
    <w:rsid w:val="000677FB"/>
    <w:rsid w:val="00070636"/>
    <w:rsid w:val="00071CAF"/>
    <w:rsid w:val="00071E24"/>
    <w:rsid w:val="0007233F"/>
    <w:rsid w:val="00072537"/>
    <w:rsid w:val="0007395D"/>
    <w:rsid w:val="000744DA"/>
    <w:rsid w:val="0007552A"/>
    <w:rsid w:val="00075B92"/>
    <w:rsid w:val="000761DB"/>
    <w:rsid w:val="000774DC"/>
    <w:rsid w:val="0008045D"/>
    <w:rsid w:val="0008061A"/>
    <w:rsid w:val="00080641"/>
    <w:rsid w:val="00080895"/>
    <w:rsid w:val="00080C5A"/>
    <w:rsid w:val="00081B86"/>
    <w:rsid w:val="00081F18"/>
    <w:rsid w:val="00082104"/>
    <w:rsid w:val="000824AD"/>
    <w:rsid w:val="00082747"/>
    <w:rsid w:val="00083521"/>
    <w:rsid w:val="000836B6"/>
    <w:rsid w:val="000837FC"/>
    <w:rsid w:val="0008402C"/>
    <w:rsid w:val="00084575"/>
    <w:rsid w:val="00084BC4"/>
    <w:rsid w:val="00084EC3"/>
    <w:rsid w:val="0008532A"/>
    <w:rsid w:val="00085622"/>
    <w:rsid w:val="00085DC1"/>
    <w:rsid w:val="000862BC"/>
    <w:rsid w:val="00086D73"/>
    <w:rsid w:val="00086ECB"/>
    <w:rsid w:val="00087B66"/>
    <w:rsid w:val="00090052"/>
    <w:rsid w:val="0009006A"/>
    <w:rsid w:val="00090CFC"/>
    <w:rsid w:val="0009182E"/>
    <w:rsid w:val="000921A5"/>
    <w:rsid w:val="00092B16"/>
    <w:rsid w:val="00093641"/>
    <w:rsid w:val="0009366A"/>
    <w:rsid w:val="00093B79"/>
    <w:rsid w:val="00093E29"/>
    <w:rsid w:val="00093F95"/>
    <w:rsid w:val="00094D94"/>
    <w:rsid w:val="00094E39"/>
    <w:rsid w:val="0009580C"/>
    <w:rsid w:val="00095822"/>
    <w:rsid w:val="00096251"/>
    <w:rsid w:val="00096AAE"/>
    <w:rsid w:val="000979D5"/>
    <w:rsid w:val="000A01DC"/>
    <w:rsid w:val="000A0281"/>
    <w:rsid w:val="000A0819"/>
    <w:rsid w:val="000A1498"/>
    <w:rsid w:val="000A14EE"/>
    <w:rsid w:val="000A1643"/>
    <w:rsid w:val="000A1CEB"/>
    <w:rsid w:val="000A20B5"/>
    <w:rsid w:val="000A306E"/>
    <w:rsid w:val="000A3147"/>
    <w:rsid w:val="000A3758"/>
    <w:rsid w:val="000A4879"/>
    <w:rsid w:val="000A4E3B"/>
    <w:rsid w:val="000A7CD8"/>
    <w:rsid w:val="000B040D"/>
    <w:rsid w:val="000B068C"/>
    <w:rsid w:val="000B0E9B"/>
    <w:rsid w:val="000B117D"/>
    <w:rsid w:val="000B1212"/>
    <w:rsid w:val="000B2C25"/>
    <w:rsid w:val="000B5FF1"/>
    <w:rsid w:val="000B6C25"/>
    <w:rsid w:val="000B6D91"/>
    <w:rsid w:val="000B6DA9"/>
    <w:rsid w:val="000C0993"/>
    <w:rsid w:val="000C154F"/>
    <w:rsid w:val="000C1A80"/>
    <w:rsid w:val="000C1E70"/>
    <w:rsid w:val="000C23B2"/>
    <w:rsid w:val="000C26D9"/>
    <w:rsid w:val="000C2F07"/>
    <w:rsid w:val="000C35A2"/>
    <w:rsid w:val="000C3898"/>
    <w:rsid w:val="000C3BF6"/>
    <w:rsid w:val="000C4078"/>
    <w:rsid w:val="000C40B3"/>
    <w:rsid w:val="000C45AE"/>
    <w:rsid w:val="000C6578"/>
    <w:rsid w:val="000C75FA"/>
    <w:rsid w:val="000C796A"/>
    <w:rsid w:val="000C79B9"/>
    <w:rsid w:val="000D0786"/>
    <w:rsid w:val="000D12DC"/>
    <w:rsid w:val="000D16A1"/>
    <w:rsid w:val="000D2082"/>
    <w:rsid w:val="000D57FC"/>
    <w:rsid w:val="000D5E7F"/>
    <w:rsid w:val="000D7425"/>
    <w:rsid w:val="000D7889"/>
    <w:rsid w:val="000E0136"/>
    <w:rsid w:val="000E0802"/>
    <w:rsid w:val="000E0A0A"/>
    <w:rsid w:val="000E1E40"/>
    <w:rsid w:val="000E2EE2"/>
    <w:rsid w:val="000E2EE9"/>
    <w:rsid w:val="000E3145"/>
    <w:rsid w:val="000E440C"/>
    <w:rsid w:val="000E5480"/>
    <w:rsid w:val="000E5920"/>
    <w:rsid w:val="000E6223"/>
    <w:rsid w:val="000E6ACA"/>
    <w:rsid w:val="000E6EE6"/>
    <w:rsid w:val="000E7A9D"/>
    <w:rsid w:val="000E7E4A"/>
    <w:rsid w:val="000F06D1"/>
    <w:rsid w:val="000F15C3"/>
    <w:rsid w:val="000F1900"/>
    <w:rsid w:val="000F2331"/>
    <w:rsid w:val="000F2565"/>
    <w:rsid w:val="000F2FA2"/>
    <w:rsid w:val="000F3817"/>
    <w:rsid w:val="000F43F8"/>
    <w:rsid w:val="000F4972"/>
    <w:rsid w:val="000F4C77"/>
    <w:rsid w:val="000F4F91"/>
    <w:rsid w:val="000F5C16"/>
    <w:rsid w:val="000F5CFB"/>
    <w:rsid w:val="000F5F05"/>
    <w:rsid w:val="000F6CDD"/>
    <w:rsid w:val="000F765C"/>
    <w:rsid w:val="000F76F2"/>
    <w:rsid w:val="001004A1"/>
    <w:rsid w:val="001007D3"/>
    <w:rsid w:val="00101EF7"/>
    <w:rsid w:val="00102AB3"/>
    <w:rsid w:val="0010332D"/>
    <w:rsid w:val="00104C9A"/>
    <w:rsid w:val="00105A29"/>
    <w:rsid w:val="00106895"/>
    <w:rsid w:val="00107113"/>
    <w:rsid w:val="00107143"/>
    <w:rsid w:val="0010758F"/>
    <w:rsid w:val="001077FC"/>
    <w:rsid w:val="00107A45"/>
    <w:rsid w:val="00110B6E"/>
    <w:rsid w:val="00110CA9"/>
    <w:rsid w:val="00110E32"/>
    <w:rsid w:val="00110E99"/>
    <w:rsid w:val="00111502"/>
    <w:rsid w:val="00111A1A"/>
    <w:rsid w:val="00111BFB"/>
    <w:rsid w:val="00111E6A"/>
    <w:rsid w:val="00111EE3"/>
    <w:rsid w:val="001123C3"/>
    <w:rsid w:val="00112D0D"/>
    <w:rsid w:val="001141FA"/>
    <w:rsid w:val="001148FC"/>
    <w:rsid w:val="00114A62"/>
    <w:rsid w:val="00114E66"/>
    <w:rsid w:val="00115D3A"/>
    <w:rsid w:val="001163C2"/>
    <w:rsid w:val="0011676E"/>
    <w:rsid w:val="00117077"/>
    <w:rsid w:val="00117189"/>
    <w:rsid w:val="001214AA"/>
    <w:rsid w:val="001219E5"/>
    <w:rsid w:val="00121A74"/>
    <w:rsid w:val="00121FF4"/>
    <w:rsid w:val="001222C5"/>
    <w:rsid w:val="001223F3"/>
    <w:rsid w:val="0012289A"/>
    <w:rsid w:val="001228E1"/>
    <w:rsid w:val="001235FB"/>
    <w:rsid w:val="00123D2B"/>
    <w:rsid w:val="00123D5F"/>
    <w:rsid w:val="00124B13"/>
    <w:rsid w:val="00124B7B"/>
    <w:rsid w:val="00124E31"/>
    <w:rsid w:val="0012618B"/>
    <w:rsid w:val="00126D44"/>
    <w:rsid w:val="00127284"/>
    <w:rsid w:val="00127EE1"/>
    <w:rsid w:val="00130251"/>
    <w:rsid w:val="00130ADE"/>
    <w:rsid w:val="00130E74"/>
    <w:rsid w:val="0013134A"/>
    <w:rsid w:val="0013143E"/>
    <w:rsid w:val="001319C9"/>
    <w:rsid w:val="001328D8"/>
    <w:rsid w:val="0013296D"/>
    <w:rsid w:val="00133313"/>
    <w:rsid w:val="001343A7"/>
    <w:rsid w:val="00134564"/>
    <w:rsid w:val="0013467C"/>
    <w:rsid w:val="001352B3"/>
    <w:rsid w:val="00135BC6"/>
    <w:rsid w:val="0013641F"/>
    <w:rsid w:val="00137D32"/>
    <w:rsid w:val="00140ECD"/>
    <w:rsid w:val="00141B81"/>
    <w:rsid w:val="001421C3"/>
    <w:rsid w:val="0014282F"/>
    <w:rsid w:val="00142ABA"/>
    <w:rsid w:val="00142DF1"/>
    <w:rsid w:val="0014347A"/>
    <w:rsid w:val="00143B3B"/>
    <w:rsid w:val="00143E9F"/>
    <w:rsid w:val="001443A4"/>
    <w:rsid w:val="0014497E"/>
    <w:rsid w:val="0014563D"/>
    <w:rsid w:val="00145EEC"/>
    <w:rsid w:val="0014651A"/>
    <w:rsid w:val="00146EF8"/>
    <w:rsid w:val="0014761A"/>
    <w:rsid w:val="00147A1C"/>
    <w:rsid w:val="00147BDB"/>
    <w:rsid w:val="001511BA"/>
    <w:rsid w:val="001531CB"/>
    <w:rsid w:val="00153438"/>
    <w:rsid w:val="00153AD4"/>
    <w:rsid w:val="00153EC4"/>
    <w:rsid w:val="0015409D"/>
    <w:rsid w:val="001556B1"/>
    <w:rsid w:val="0015583C"/>
    <w:rsid w:val="0015626B"/>
    <w:rsid w:val="0015635B"/>
    <w:rsid w:val="00156AD9"/>
    <w:rsid w:val="00156B07"/>
    <w:rsid w:val="00156FA0"/>
    <w:rsid w:val="001578DA"/>
    <w:rsid w:val="00157D9A"/>
    <w:rsid w:val="00161C90"/>
    <w:rsid w:val="00161DD0"/>
    <w:rsid w:val="00163023"/>
    <w:rsid w:val="00163297"/>
    <w:rsid w:val="00163982"/>
    <w:rsid w:val="001648F8"/>
    <w:rsid w:val="00164C54"/>
    <w:rsid w:val="00165703"/>
    <w:rsid w:val="00165D4B"/>
    <w:rsid w:val="00166055"/>
    <w:rsid w:val="00167D21"/>
    <w:rsid w:val="001707E8"/>
    <w:rsid w:val="001717C0"/>
    <w:rsid w:val="001718E1"/>
    <w:rsid w:val="00171B3E"/>
    <w:rsid w:val="00171DF2"/>
    <w:rsid w:val="00174337"/>
    <w:rsid w:val="00174979"/>
    <w:rsid w:val="00174B32"/>
    <w:rsid w:val="00175041"/>
    <w:rsid w:val="00175DBD"/>
    <w:rsid w:val="00175E4C"/>
    <w:rsid w:val="00176312"/>
    <w:rsid w:val="001766D3"/>
    <w:rsid w:val="00177C7A"/>
    <w:rsid w:val="00180282"/>
    <w:rsid w:val="001805F6"/>
    <w:rsid w:val="001811B3"/>
    <w:rsid w:val="00182C23"/>
    <w:rsid w:val="00182FB1"/>
    <w:rsid w:val="00183619"/>
    <w:rsid w:val="00184114"/>
    <w:rsid w:val="001857FB"/>
    <w:rsid w:val="00185CF9"/>
    <w:rsid w:val="00186037"/>
    <w:rsid w:val="00186306"/>
    <w:rsid w:val="00186403"/>
    <w:rsid w:val="00186689"/>
    <w:rsid w:val="00186849"/>
    <w:rsid w:val="00186CEA"/>
    <w:rsid w:val="00187208"/>
    <w:rsid w:val="001872BD"/>
    <w:rsid w:val="00190362"/>
    <w:rsid w:val="00190378"/>
    <w:rsid w:val="00190BCB"/>
    <w:rsid w:val="00190EFB"/>
    <w:rsid w:val="001912E7"/>
    <w:rsid w:val="001914DC"/>
    <w:rsid w:val="0019156E"/>
    <w:rsid w:val="00191E73"/>
    <w:rsid w:val="001924B9"/>
    <w:rsid w:val="00192777"/>
    <w:rsid w:val="00192CFD"/>
    <w:rsid w:val="001931DA"/>
    <w:rsid w:val="0019377E"/>
    <w:rsid w:val="00193D0A"/>
    <w:rsid w:val="00194ABC"/>
    <w:rsid w:val="00194C6E"/>
    <w:rsid w:val="0019735C"/>
    <w:rsid w:val="00197607"/>
    <w:rsid w:val="001A0406"/>
    <w:rsid w:val="001A0A4B"/>
    <w:rsid w:val="001A16B5"/>
    <w:rsid w:val="001A36D6"/>
    <w:rsid w:val="001A5E33"/>
    <w:rsid w:val="001A6853"/>
    <w:rsid w:val="001A7B4B"/>
    <w:rsid w:val="001B0416"/>
    <w:rsid w:val="001B067C"/>
    <w:rsid w:val="001B1521"/>
    <w:rsid w:val="001B1765"/>
    <w:rsid w:val="001B23BB"/>
    <w:rsid w:val="001B2F00"/>
    <w:rsid w:val="001B3471"/>
    <w:rsid w:val="001B3DF3"/>
    <w:rsid w:val="001B46F2"/>
    <w:rsid w:val="001B5D84"/>
    <w:rsid w:val="001B75E9"/>
    <w:rsid w:val="001B777F"/>
    <w:rsid w:val="001C0670"/>
    <w:rsid w:val="001C07DC"/>
    <w:rsid w:val="001C12A8"/>
    <w:rsid w:val="001C1A34"/>
    <w:rsid w:val="001C27C4"/>
    <w:rsid w:val="001C3140"/>
    <w:rsid w:val="001C506B"/>
    <w:rsid w:val="001C5377"/>
    <w:rsid w:val="001C6405"/>
    <w:rsid w:val="001C7CF9"/>
    <w:rsid w:val="001C7D7D"/>
    <w:rsid w:val="001C7D89"/>
    <w:rsid w:val="001D06F9"/>
    <w:rsid w:val="001D1AA7"/>
    <w:rsid w:val="001D2420"/>
    <w:rsid w:val="001D24B7"/>
    <w:rsid w:val="001D31DB"/>
    <w:rsid w:val="001D351E"/>
    <w:rsid w:val="001D3C7D"/>
    <w:rsid w:val="001D3D66"/>
    <w:rsid w:val="001D3E0A"/>
    <w:rsid w:val="001D48EA"/>
    <w:rsid w:val="001D6296"/>
    <w:rsid w:val="001E0604"/>
    <w:rsid w:val="001E162F"/>
    <w:rsid w:val="001E18F4"/>
    <w:rsid w:val="001E2BE5"/>
    <w:rsid w:val="001E3DB6"/>
    <w:rsid w:val="001E3DED"/>
    <w:rsid w:val="001E40A6"/>
    <w:rsid w:val="001E5BA4"/>
    <w:rsid w:val="001E5BB0"/>
    <w:rsid w:val="001E64D2"/>
    <w:rsid w:val="001F00DE"/>
    <w:rsid w:val="001F0181"/>
    <w:rsid w:val="001F08DB"/>
    <w:rsid w:val="001F1120"/>
    <w:rsid w:val="001F23DF"/>
    <w:rsid w:val="001F2F9D"/>
    <w:rsid w:val="001F3CA5"/>
    <w:rsid w:val="001F46A1"/>
    <w:rsid w:val="001F4D98"/>
    <w:rsid w:val="001F570C"/>
    <w:rsid w:val="001F7A34"/>
    <w:rsid w:val="001F7A44"/>
    <w:rsid w:val="002002A5"/>
    <w:rsid w:val="00200A8D"/>
    <w:rsid w:val="00200F5A"/>
    <w:rsid w:val="00201462"/>
    <w:rsid w:val="00201FFF"/>
    <w:rsid w:val="00202104"/>
    <w:rsid w:val="002022F1"/>
    <w:rsid w:val="00202A2C"/>
    <w:rsid w:val="00202DC3"/>
    <w:rsid w:val="00203524"/>
    <w:rsid w:val="002044F2"/>
    <w:rsid w:val="00204EBF"/>
    <w:rsid w:val="00205966"/>
    <w:rsid w:val="00205A11"/>
    <w:rsid w:val="00205F88"/>
    <w:rsid w:val="00206186"/>
    <w:rsid w:val="00207C3B"/>
    <w:rsid w:val="00207CB5"/>
    <w:rsid w:val="002118F6"/>
    <w:rsid w:val="00211D45"/>
    <w:rsid w:val="00212416"/>
    <w:rsid w:val="00213114"/>
    <w:rsid w:val="00213317"/>
    <w:rsid w:val="00213FB4"/>
    <w:rsid w:val="00214056"/>
    <w:rsid w:val="00215C79"/>
    <w:rsid w:val="00216516"/>
    <w:rsid w:val="002165F7"/>
    <w:rsid w:val="002167BF"/>
    <w:rsid w:val="00217AB6"/>
    <w:rsid w:val="002203F9"/>
    <w:rsid w:val="00220CDE"/>
    <w:rsid w:val="00221A69"/>
    <w:rsid w:val="00221C34"/>
    <w:rsid w:val="00222F59"/>
    <w:rsid w:val="00223304"/>
    <w:rsid w:val="00224432"/>
    <w:rsid w:val="0022465D"/>
    <w:rsid w:val="0022572E"/>
    <w:rsid w:val="00226D58"/>
    <w:rsid w:val="002272D7"/>
    <w:rsid w:val="00227969"/>
    <w:rsid w:val="00230205"/>
    <w:rsid w:val="002304CC"/>
    <w:rsid w:val="00230BCB"/>
    <w:rsid w:val="00231077"/>
    <w:rsid w:val="00231592"/>
    <w:rsid w:val="00231F03"/>
    <w:rsid w:val="00232BA6"/>
    <w:rsid w:val="00233224"/>
    <w:rsid w:val="002334A9"/>
    <w:rsid w:val="0023698E"/>
    <w:rsid w:val="00236FF9"/>
    <w:rsid w:val="002379DF"/>
    <w:rsid w:val="00241625"/>
    <w:rsid w:val="00241CCF"/>
    <w:rsid w:val="002421AC"/>
    <w:rsid w:val="00242E09"/>
    <w:rsid w:val="002442D6"/>
    <w:rsid w:val="00245B07"/>
    <w:rsid w:val="00245B5E"/>
    <w:rsid w:val="00245E5F"/>
    <w:rsid w:val="0024648F"/>
    <w:rsid w:val="00246E2D"/>
    <w:rsid w:val="00247162"/>
    <w:rsid w:val="00251C9A"/>
    <w:rsid w:val="00254667"/>
    <w:rsid w:val="002547ED"/>
    <w:rsid w:val="00255599"/>
    <w:rsid w:val="002555B3"/>
    <w:rsid w:val="00255CE8"/>
    <w:rsid w:val="00256AE1"/>
    <w:rsid w:val="00256D2C"/>
    <w:rsid w:val="0025747A"/>
    <w:rsid w:val="0025794C"/>
    <w:rsid w:val="0025799B"/>
    <w:rsid w:val="00260677"/>
    <w:rsid w:val="0026102A"/>
    <w:rsid w:val="00261478"/>
    <w:rsid w:val="002617C1"/>
    <w:rsid w:val="0026201D"/>
    <w:rsid w:val="00262370"/>
    <w:rsid w:val="002625BD"/>
    <w:rsid w:val="00262956"/>
    <w:rsid w:val="002635DB"/>
    <w:rsid w:val="0026433E"/>
    <w:rsid w:val="00264535"/>
    <w:rsid w:val="00264591"/>
    <w:rsid w:val="00264704"/>
    <w:rsid w:val="0026486B"/>
    <w:rsid w:val="00264C9E"/>
    <w:rsid w:val="00265C72"/>
    <w:rsid w:val="0026688D"/>
    <w:rsid w:val="00266970"/>
    <w:rsid w:val="00266DF6"/>
    <w:rsid w:val="00266F4C"/>
    <w:rsid w:val="00267131"/>
    <w:rsid w:val="00267925"/>
    <w:rsid w:val="002679CB"/>
    <w:rsid w:val="0027017B"/>
    <w:rsid w:val="00270F5B"/>
    <w:rsid w:val="00271918"/>
    <w:rsid w:val="0027228D"/>
    <w:rsid w:val="002723C1"/>
    <w:rsid w:val="00272D41"/>
    <w:rsid w:val="002732BA"/>
    <w:rsid w:val="002741FC"/>
    <w:rsid w:val="0027451B"/>
    <w:rsid w:val="002755F3"/>
    <w:rsid w:val="002767E8"/>
    <w:rsid w:val="00276903"/>
    <w:rsid w:val="00276B4A"/>
    <w:rsid w:val="00276D6D"/>
    <w:rsid w:val="0027714A"/>
    <w:rsid w:val="00277DC5"/>
    <w:rsid w:val="0028035B"/>
    <w:rsid w:val="002819DD"/>
    <w:rsid w:val="002829CF"/>
    <w:rsid w:val="00282BED"/>
    <w:rsid w:val="00282E23"/>
    <w:rsid w:val="002836B8"/>
    <w:rsid w:val="0028372F"/>
    <w:rsid w:val="00283EF1"/>
    <w:rsid w:val="00284B7B"/>
    <w:rsid w:val="00285972"/>
    <w:rsid w:val="002859D0"/>
    <w:rsid w:val="00286007"/>
    <w:rsid w:val="00286041"/>
    <w:rsid w:val="00286277"/>
    <w:rsid w:val="00286C1A"/>
    <w:rsid w:val="00286DF8"/>
    <w:rsid w:val="00287748"/>
    <w:rsid w:val="00287D26"/>
    <w:rsid w:val="00290027"/>
    <w:rsid w:val="002911AB"/>
    <w:rsid w:val="00291C7D"/>
    <w:rsid w:val="0029373E"/>
    <w:rsid w:val="0029458D"/>
    <w:rsid w:val="00294A09"/>
    <w:rsid w:val="002955D1"/>
    <w:rsid w:val="00296A1E"/>
    <w:rsid w:val="00296AC1"/>
    <w:rsid w:val="00296F2D"/>
    <w:rsid w:val="00297563"/>
    <w:rsid w:val="002A0CF2"/>
    <w:rsid w:val="002A1258"/>
    <w:rsid w:val="002A140A"/>
    <w:rsid w:val="002A143A"/>
    <w:rsid w:val="002A14E1"/>
    <w:rsid w:val="002A1AE9"/>
    <w:rsid w:val="002A1E44"/>
    <w:rsid w:val="002A28AE"/>
    <w:rsid w:val="002A29FF"/>
    <w:rsid w:val="002A31E8"/>
    <w:rsid w:val="002A35F2"/>
    <w:rsid w:val="002A3E23"/>
    <w:rsid w:val="002A46BF"/>
    <w:rsid w:val="002A4888"/>
    <w:rsid w:val="002A6D97"/>
    <w:rsid w:val="002A71BE"/>
    <w:rsid w:val="002A7710"/>
    <w:rsid w:val="002B0105"/>
    <w:rsid w:val="002B02E6"/>
    <w:rsid w:val="002B1E18"/>
    <w:rsid w:val="002B1E72"/>
    <w:rsid w:val="002B1E8D"/>
    <w:rsid w:val="002B270D"/>
    <w:rsid w:val="002B2B12"/>
    <w:rsid w:val="002B2C18"/>
    <w:rsid w:val="002B34BC"/>
    <w:rsid w:val="002B3581"/>
    <w:rsid w:val="002B3796"/>
    <w:rsid w:val="002B3BA8"/>
    <w:rsid w:val="002B46A9"/>
    <w:rsid w:val="002B656E"/>
    <w:rsid w:val="002B6AAA"/>
    <w:rsid w:val="002B7B9B"/>
    <w:rsid w:val="002C0538"/>
    <w:rsid w:val="002C0767"/>
    <w:rsid w:val="002C0F2F"/>
    <w:rsid w:val="002C1491"/>
    <w:rsid w:val="002C1CE9"/>
    <w:rsid w:val="002C29E9"/>
    <w:rsid w:val="002C3BCE"/>
    <w:rsid w:val="002C4725"/>
    <w:rsid w:val="002C50B1"/>
    <w:rsid w:val="002C5457"/>
    <w:rsid w:val="002C5CED"/>
    <w:rsid w:val="002C5E34"/>
    <w:rsid w:val="002C5E44"/>
    <w:rsid w:val="002C60AB"/>
    <w:rsid w:val="002C650B"/>
    <w:rsid w:val="002C6928"/>
    <w:rsid w:val="002D1D15"/>
    <w:rsid w:val="002D391E"/>
    <w:rsid w:val="002D3DD0"/>
    <w:rsid w:val="002D42A3"/>
    <w:rsid w:val="002D48DE"/>
    <w:rsid w:val="002D4A2D"/>
    <w:rsid w:val="002D5066"/>
    <w:rsid w:val="002D524F"/>
    <w:rsid w:val="002D5923"/>
    <w:rsid w:val="002D5A0B"/>
    <w:rsid w:val="002D64AB"/>
    <w:rsid w:val="002D6782"/>
    <w:rsid w:val="002E0A33"/>
    <w:rsid w:val="002E0AB8"/>
    <w:rsid w:val="002E1344"/>
    <w:rsid w:val="002E19A8"/>
    <w:rsid w:val="002E1FB0"/>
    <w:rsid w:val="002E2467"/>
    <w:rsid w:val="002E255F"/>
    <w:rsid w:val="002E28E9"/>
    <w:rsid w:val="002E3D7B"/>
    <w:rsid w:val="002E46CC"/>
    <w:rsid w:val="002E50A5"/>
    <w:rsid w:val="002E5110"/>
    <w:rsid w:val="002E6708"/>
    <w:rsid w:val="002E6AA8"/>
    <w:rsid w:val="002E6E86"/>
    <w:rsid w:val="002E7027"/>
    <w:rsid w:val="002E7D96"/>
    <w:rsid w:val="002E7F06"/>
    <w:rsid w:val="002F039E"/>
    <w:rsid w:val="002F0735"/>
    <w:rsid w:val="002F08FD"/>
    <w:rsid w:val="002F0CC6"/>
    <w:rsid w:val="002F0FE3"/>
    <w:rsid w:val="002F1791"/>
    <w:rsid w:val="002F1B67"/>
    <w:rsid w:val="002F367C"/>
    <w:rsid w:val="002F4703"/>
    <w:rsid w:val="002F4951"/>
    <w:rsid w:val="002F6082"/>
    <w:rsid w:val="002F76EC"/>
    <w:rsid w:val="002F7C51"/>
    <w:rsid w:val="003009C4"/>
    <w:rsid w:val="003011AD"/>
    <w:rsid w:val="00301293"/>
    <w:rsid w:val="00301757"/>
    <w:rsid w:val="00302A47"/>
    <w:rsid w:val="003030B9"/>
    <w:rsid w:val="00303995"/>
    <w:rsid w:val="003039F4"/>
    <w:rsid w:val="00304103"/>
    <w:rsid w:val="00304289"/>
    <w:rsid w:val="0030496E"/>
    <w:rsid w:val="0030548D"/>
    <w:rsid w:val="00306448"/>
    <w:rsid w:val="00307A08"/>
    <w:rsid w:val="00310196"/>
    <w:rsid w:val="00311D51"/>
    <w:rsid w:val="0031271B"/>
    <w:rsid w:val="00312AC8"/>
    <w:rsid w:val="00314827"/>
    <w:rsid w:val="00315597"/>
    <w:rsid w:val="0031587F"/>
    <w:rsid w:val="00315DD0"/>
    <w:rsid w:val="0031758F"/>
    <w:rsid w:val="00317872"/>
    <w:rsid w:val="003201AC"/>
    <w:rsid w:val="00320A38"/>
    <w:rsid w:val="00320BFC"/>
    <w:rsid w:val="00320E6F"/>
    <w:rsid w:val="0032101A"/>
    <w:rsid w:val="00321187"/>
    <w:rsid w:val="00321694"/>
    <w:rsid w:val="00321701"/>
    <w:rsid w:val="00321731"/>
    <w:rsid w:val="00321A61"/>
    <w:rsid w:val="00322187"/>
    <w:rsid w:val="00322AA4"/>
    <w:rsid w:val="00322E18"/>
    <w:rsid w:val="00323808"/>
    <w:rsid w:val="0032471A"/>
    <w:rsid w:val="003252B9"/>
    <w:rsid w:val="00326160"/>
    <w:rsid w:val="003267F1"/>
    <w:rsid w:val="003273CB"/>
    <w:rsid w:val="00330A81"/>
    <w:rsid w:val="003314CB"/>
    <w:rsid w:val="003320EA"/>
    <w:rsid w:val="0033341C"/>
    <w:rsid w:val="0033347E"/>
    <w:rsid w:val="00333A99"/>
    <w:rsid w:val="00333DA5"/>
    <w:rsid w:val="00333F5C"/>
    <w:rsid w:val="00335236"/>
    <w:rsid w:val="00335D83"/>
    <w:rsid w:val="003361F0"/>
    <w:rsid w:val="00336231"/>
    <w:rsid w:val="00337563"/>
    <w:rsid w:val="003375A2"/>
    <w:rsid w:val="00337D3B"/>
    <w:rsid w:val="00337EEB"/>
    <w:rsid w:val="00340438"/>
    <w:rsid w:val="00340A05"/>
    <w:rsid w:val="0034240A"/>
    <w:rsid w:val="003424FF"/>
    <w:rsid w:val="003426A4"/>
    <w:rsid w:val="003435A4"/>
    <w:rsid w:val="00343860"/>
    <w:rsid w:val="00343BB8"/>
    <w:rsid w:val="00343D29"/>
    <w:rsid w:val="003442DE"/>
    <w:rsid w:val="00344CD7"/>
    <w:rsid w:val="0034584F"/>
    <w:rsid w:val="00345E6D"/>
    <w:rsid w:val="00346221"/>
    <w:rsid w:val="00350C94"/>
    <w:rsid w:val="00351AE1"/>
    <w:rsid w:val="00352282"/>
    <w:rsid w:val="003523B5"/>
    <w:rsid w:val="003525FF"/>
    <w:rsid w:val="003527E9"/>
    <w:rsid w:val="003531F9"/>
    <w:rsid w:val="0035337E"/>
    <w:rsid w:val="003537E8"/>
    <w:rsid w:val="00354EB2"/>
    <w:rsid w:val="0035500E"/>
    <w:rsid w:val="003550D8"/>
    <w:rsid w:val="00355157"/>
    <w:rsid w:val="003552E6"/>
    <w:rsid w:val="00355412"/>
    <w:rsid w:val="00355AD2"/>
    <w:rsid w:val="00357AAF"/>
    <w:rsid w:val="00357AC3"/>
    <w:rsid w:val="00357F53"/>
    <w:rsid w:val="00360D0B"/>
    <w:rsid w:val="003612BB"/>
    <w:rsid w:val="003618BD"/>
    <w:rsid w:val="00361D65"/>
    <w:rsid w:val="00361E59"/>
    <w:rsid w:val="003628F3"/>
    <w:rsid w:val="003629BF"/>
    <w:rsid w:val="00363DD5"/>
    <w:rsid w:val="003649AC"/>
    <w:rsid w:val="00364B48"/>
    <w:rsid w:val="00364EE6"/>
    <w:rsid w:val="00364F80"/>
    <w:rsid w:val="0036682E"/>
    <w:rsid w:val="00366FA5"/>
    <w:rsid w:val="00367B58"/>
    <w:rsid w:val="00370031"/>
    <w:rsid w:val="003703FE"/>
    <w:rsid w:val="00371359"/>
    <w:rsid w:val="003718D5"/>
    <w:rsid w:val="003737C8"/>
    <w:rsid w:val="0037399C"/>
    <w:rsid w:val="00373E95"/>
    <w:rsid w:val="003749AA"/>
    <w:rsid w:val="003754FD"/>
    <w:rsid w:val="00376E53"/>
    <w:rsid w:val="00376E62"/>
    <w:rsid w:val="00377241"/>
    <w:rsid w:val="003774B4"/>
    <w:rsid w:val="00377D19"/>
    <w:rsid w:val="0038122F"/>
    <w:rsid w:val="003822A1"/>
    <w:rsid w:val="00382539"/>
    <w:rsid w:val="0038397E"/>
    <w:rsid w:val="00383AB6"/>
    <w:rsid w:val="00385304"/>
    <w:rsid w:val="003855CA"/>
    <w:rsid w:val="003866CB"/>
    <w:rsid w:val="00386C21"/>
    <w:rsid w:val="00387A6F"/>
    <w:rsid w:val="00387F2F"/>
    <w:rsid w:val="00390BDA"/>
    <w:rsid w:val="00390C14"/>
    <w:rsid w:val="0039136F"/>
    <w:rsid w:val="00392267"/>
    <w:rsid w:val="003927DC"/>
    <w:rsid w:val="00392AAE"/>
    <w:rsid w:val="00393933"/>
    <w:rsid w:val="00393DB2"/>
    <w:rsid w:val="003941D7"/>
    <w:rsid w:val="00394412"/>
    <w:rsid w:val="0039472E"/>
    <w:rsid w:val="0039702F"/>
    <w:rsid w:val="0039745D"/>
    <w:rsid w:val="003A04E9"/>
    <w:rsid w:val="003A07D6"/>
    <w:rsid w:val="003A10C3"/>
    <w:rsid w:val="003A1F73"/>
    <w:rsid w:val="003A2037"/>
    <w:rsid w:val="003A2935"/>
    <w:rsid w:val="003A3E4D"/>
    <w:rsid w:val="003A477F"/>
    <w:rsid w:val="003A4A1B"/>
    <w:rsid w:val="003A4E6A"/>
    <w:rsid w:val="003A70EC"/>
    <w:rsid w:val="003A7160"/>
    <w:rsid w:val="003B04C2"/>
    <w:rsid w:val="003B0855"/>
    <w:rsid w:val="003B088D"/>
    <w:rsid w:val="003B166B"/>
    <w:rsid w:val="003B1897"/>
    <w:rsid w:val="003B1FDC"/>
    <w:rsid w:val="003B3CDD"/>
    <w:rsid w:val="003B3DE9"/>
    <w:rsid w:val="003B41A7"/>
    <w:rsid w:val="003B585D"/>
    <w:rsid w:val="003B62F5"/>
    <w:rsid w:val="003B680A"/>
    <w:rsid w:val="003B6B9B"/>
    <w:rsid w:val="003B75C5"/>
    <w:rsid w:val="003B75E8"/>
    <w:rsid w:val="003B7F4C"/>
    <w:rsid w:val="003C175C"/>
    <w:rsid w:val="003C1BA0"/>
    <w:rsid w:val="003C28C8"/>
    <w:rsid w:val="003C31B4"/>
    <w:rsid w:val="003C39F8"/>
    <w:rsid w:val="003C409E"/>
    <w:rsid w:val="003C4FD8"/>
    <w:rsid w:val="003C52DE"/>
    <w:rsid w:val="003C623B"/>
    <w:rsid w:val="003C7002"/>
    <w:rsid w:val="003C7662"/>
    <w:rsid w:val="003D0102"/>
    <w:rsid w:val="003D08AF"/>
    <w:rsid w:val="003D0D2A"/>
    <w:rsid w:val="003D2AFF"/>
    <w:rsid w:val="003D2BBB"/>
    <w:rsid w:val="003D3621"/>
    <w:rsid w:val="003D3D06"/>
    <w:rsid w:val="003D4232"/>
    <w:rsid w:val="003D527E"/>
    <w:rsid w:val="003D6328"/>
    <w:rsid w:val="003D63AD"/>
    <w:rsid w:val="003D65B4"/>
    <w:rsid w:val="003D7214"/>
    <w:rsid w:val="003D73E4"/>
    <w:rsid w:val="003E094A"/>
    <w:rsid w:val="003E098E"/>
    <w:rsid w:val="003E2331"/>
    <w:rsid w:val="003E27D2"/>
    <w:rsid w:val="003E27D8"/>
    <w:rsid w:val="003E2AC5"/>
    <w:rsid w:val="003E394C"/>
    <w:rsid w:val="003E3C39"/>
    <w:rsid w:val="003E3EFE"/>
    <w:rsid w:val="003E4100"/>
    <w:rsid w:val="003E47C6"/>
    <w:rsid w:val="003E5216"/>
    <w:rsid w:val="003E55CB"/>
    <w:rsid w:val="003E5B92"/>
    <w:rsid w:val="003F0049"/>
    <w:rsid w:val="003F0440"/>
    <w:rsid w:val="003F081D"/>
    <w:rsid w:val="003F21F6"/>
    <w:rsid w:val="003F2B0B"/>
    <w:rsid w:val="003F2DAE"/>
    <w:rsid w:val="003F3210"/>
    <w:rsid w:val="003F3A93"/>
    <w:rsid w:val="003F48CB"/>
    <w:rsid w:val="003F55F5"/>
    <w:rsid w:val="003F5C60"/>
    <w:rsid w:val="003F5E3B"/>
    <w:rsid w:val="003F6291"/>
    <w:rsid w:val="003F75B7"/>
    <w:rsid w:val="00400137"/>
    <w:rsid w:val="00401512"/>
    <w:rsid w:val="0040162F"/>
    <w:rsid w:val="00401B8F"/>
    <w:rsid w:val="00402271"/>
    <w:rsid w:val="00402868"/>
    <w:rsid w:val="0040317E"/>
    <w:rsid w:val="00403719"/>
    <w:rsid w:val="00404C95"/>
    <w:rsid w:val="00405919"/>
    <w:rsid w:val="0040672B"/>
    <w:rsid w:val="00406845"/>
    <w:rsid w:val="00406ECA"/>
    <w:rsid w:val="004075A3"/>
    <w:rsid w:val="00407796"/>
    <w:rsid w:val="00407E8C"/>
    <w:rsid w:val="00407EFF"/>
    <w:rsid w:val="00407F81"/>
    <w:rsid w:val="00410228"/>
    <w:rsid w:val="00411354"/>
    <w:rsid w:val="00411721"/>
    <w:rsid w:val="00411AC6"/>
    <w:rsid w:val="00412F93"/>
    <w:rsid w:val="0041339D"/>
    <w:rsid w:val="004140DD"/>
    <w:rsid w:val="00414105"/>
    <w:rsid w:val="0041576F"/>
    <w:rsid w:val="00416202"/>
    <w:rsid w:val="00417555"/>
    <w:rsid w:val="0041756A"/>
    <w:rsid w:val="00417D74"/>
    <w:rsid w:val="0042054F"/>
    <w:rsid w:val="00421018"/>
    <w:rsid w:val="0042206D"/>
    <w:rsid w:val="004220C4"/>
    <w:rsid w:val="00422223"/>
    <w:rsid w:val="0042273E"/>
    <w:rsid w:val="00422B7A"/>
    <w:rsid w:val="00422D7E"/>
    <w:rsid w:val="00422FD3"/>
    <w:rsid w:val="00422FEA"/>
    <w:rsid w:val="0042358C"/>
    <w:rsid w:val="0042373A"/>
    <w:rsid w:val="00423ECA"/>
    <w:rsid w:val="00425E3D"/>
    <w:rsid w:val="00426266"/>
    <w:rsid w:val="004262B3"/>
    <w:rsid w:val="0042646A"/>
    <w:rsid w:val="00426B2A"/>
    <w:rsid w:val="00427138"/>
    <w:rsid w:val="0042741E"/>
    <w:rsid w:val="00430998"/>
    <w:rsid w:val="004317D1"/>
    <w:rsid w:val="00431E09"/>
    <w:rsid w:val="004320FE"/>
    <w:rsid w:val="00432A14"/>
    <w:rsid w:val="00432A67"/>
    <w:rsid w:val="00432B6B"/>
    <w:rsid w:val="00433797"/>
    <w:rsid w:val="00433B05"/>
    <w:rsid w:val="00434CBD"/>
    <w:rsid w:val="0043535C"/>
    <w:rsid w:val="0043698E"/>
    <w:rsid w:val="00437091"/>
    <w:rsid w:val="004372D5"/>
    <w:rsid w:val="00437CDB"/>
    <w:rsid w:val="0044051F"/>
    <w:rsid w:val="00440A76"/>
    <w:rsid w:val="004419C7"/>
    <w:rsid w:val="004421CE"/>
    <w:rsid w:val="0044265A"/>
    <w:rsid w:val="0044421E"/>
    <w:rsid w:val="004446A4"/>
    <w:rsid w:val="00444A15"/>
    <w:rsid w:val="004456F5"/>
    <w:rsid w:val="00445EA5"/>
    <w:rsid w:val="00446B6B"/>
    <w:rsid w:val="0045020E"/>
    <w:rsid w:val="004505E1"/>
    <w:rsid w:val="00451499"/>
    <w:rsid w:val="004516AD"/>
    <w:rsid w:val="00453642"/>
    <w:rsid w:val="00453652"/>
    <w:rsid w:val="00453D55"/>
    <w:rsid w:val="00453ECD"/>
    <w:rsid w:val="00454537"/>
    <w:rsid w:val="004545C5"/>
    <w:rsid w:val="0045490D"/>
    <w:rsid w:val="00455116"/>
    <w:rsid w:val="0045660D"/>
    <w:rsid w:val="00456A8B"/>
    <w:rsid w:val="00460001"/>
    <w:rsid w:val="004607F6"/>
    <w:rsid w:val="00460806"/>
    <w:rsid w:val="00461409"/>
    <w:rsid w:val="0046199F"/>
    <w:rsid w:val="0046232F"/>
    <w:rsid w:val="00462C76"/>
    <w:rsid w:val="00462D21"/>
    <w:rsid w:val="004632C7"/>
    <w:rsid w:val="0046536E"/>
    <w:rsid w:val="00465632"/>
    <w:rsid w:val="00466F86"/>
    <w:rsid w:val="004672D3"/>
    <w:rsid w:val="00467A34"/>
    <w:rsid w:val="00467B70"/>
    <w:rsid w:val="0047004B"/>
    <w:rsid w:val="00470392"/>
    <w:rsid w:val="00470E7C"/>
    <w:rsid w:val="00471FA0"/>
    <w:rsid w:val="00472240"/>
    <w:rsid w:val="00473863"/>
    <w:rsid w:val="004743AD"/>
    <w:rsid w:val="00475BBE"/>
    <w:rsid w:val="004760CE"/>
    <w:rsid w:val="00477176"/>
    <w:rsid w:val="00480081"/>
    <w:rsid w:val="0048090F"/>
    <w:rsid w:val="0048198E"/>
    <w:rsid w:val="00482641"/>
    <w:rsid w:val="00482F8C"/>
    <w:rsid w:val="00483E3D"/>
    <w:rsid w:val="00484852"/>
    <w:rsid w:val="004849B9"/>
    <w:rsid w:val="00486A0A"/>
    <w:rsid w:val="00490B15"/>
    <w:rsid w:val="00490F70"/>
    <w:rsid w:val="004932D6"/>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8"/>
    <w:rsid w:val="00496335"/>
    <w:rsid w:val="004967AF"/>
    <w:rsid w:val="004970B5"/>
    <w:rsid w:val="004A0599"/>
    <w:rsid w:val="004A1298"/>
    <w:rsid w:val="004A1B9D"/>
    <w:rsid w:val="004A1D12"/>
    <w:rsid w:val="004A1D62"/>
    <w:rsid w:val="004A22A9"/>
    <w:rsid w:val="004A2491"/>
    <w:rsid w:val="004A2745"/>
    <w:rsid w:val="004A2B8D"/>
    <w:rsid w:val="004A2EC2"/>
    <w:rsid w:val="004A365C"/>
    <w:rsid w:val="004A38BD"/>
    <w:rsid w:val="004A3BEB"/>
    <w:rsid w:val="004A444C"/>
    <w:rsid w:val="004A4602"/>
    <w:rsid w:val="004A4923"/>
    <w:rsid w:val="004A493E"/>
    <w:rsid w:val="004A5B20"/>
    <w:rsid w:val="004A7711"/>
    <w:rsid w:val="004B034C"/>
    <w:rsid w:val="004B088C"/>
    <w:rsid w:val="004B1661"/>
    <w:rsid w:val="004B28FB"/>
    <w:rsid w:val="004B2B26"/>
    <w:rsid w:val="004B3241"/>
    <w:rsid w:val="004B3958"/>
    <w:rsid w:val="004B3DF7"/>
    <w:rsid w:val="004B4062"/>
    <w:rsid w:val="004B5146"/>
    <w:rsid w:val="004B56A1"/>
    <w:rsid w:val="004B56DA"/>
    <w:rsid w:val="004B6391"/>
    <w:rsid w:val="004B6590"/>
    <w:rsid w:val="004B7FFA"/>
    <w:rsid w:val="004C0D33"/>
    <w:rsid w:val="004C139C"/>
    <w:rsid w:val="004C1B38"/>
    <w:rsid w:val="004C2193"/>
    <w:rsid w:val="004C4BDD"/>
    <w:rsid w:val="004C5322"/>
    <w:rsid w:val="004C6D21"/>
    <w:rsid w:val="004C7052"/>
    <w:rsid w:val="004D0864"/>
    <w:rsid w:val="004D0CAA"/>
    <w:rsid w:val="004D0ED9"/>
    <w:rsid w:val="004D1EDF"/>
    <w:rsid w:val="004D390B"/>
    <w:rsid w:val="004D44D1"/>
    <w:rsid w:val="004D5ACD"/>
    <w:rsid w:val="004D79F5"/>
    <w:rsid w:val="004E049C"/>
    <w:rsid w:val="004E061E"/>
    <w:rsid w:val="004E0D5F"/>
    <w:rsid w:val="004E1947"/>
    <w:rsid w:val="004E2827"/>
    <w:rsid w:val="004E2DCB"/>
    <w:rsid w:val="004E362C"/>
    <w:rsid w:val="004E3E0B"/>
    <w:rsid w:val="004E4592"/>
    <w:rsid w:val="004E6760"/>
    <w:rsid w:val="004E7E0A"/>
    <w:rsid w:val="004F0961"/>
    <w:rsid w:val="004F0CC2"/>
    <w:rsid w:val="004F111B"/>
    <w:rsid w:val="004F4345"/>
    <w:rsid w:val="004F45CB"/>
    <w:rsid w:val="004F46EB"/>
    <w:rsid w:val="004F50FB"/>
    <w:rsid w:val="004F55DF"/>
    <w:rsid w:val="004F5ED3"/>
    <w:rsid w:val="004F6667"/>
    <w:rsid w:val="004F6C89"/>
    <w:rsid w:val="004F711E"/>
    <w:rsid w:val="004F7AFC"/>
    <w:rsid w:val="004F7D2C"/>
    <w:rsid w:val="005006D0"/>
    <w:rsid w:val="00501A3A"/>
    <w:rsid w:val="0050228B"/>
    <w:rsid w:val="00503D79"/>
    <w:rsid w:val="00504AA4"/>
    <w:rsid w:val="00504DE4"/>
    <w:rsid w:val="00505C2B"/>
    <w:rsid w:val="00505EA9"/>
    <w:rsid w:val="005067BC"/>
    <w:rsid w:val="00506E9C"/>
    <w:rsid w:val="005079F1"/>
    <w:rsid w:val="005109D0"/>
    <w:rsid w:val="005118F6"/>
    <w:rsid w:val="00511C0E"/>
    <w:rsid w:val="00511EC8"/>
    <w:rsid w:val="00511FE3"/>
    <w:rsid w:val="00512661"/>
    <w:rsid w:val="00512950"/>
    <w:rsid w:val="005129C4"/>
    <w:rsid w:val="0051345A"/>
    <w:rsid w:val="0051382E"/>
    <w:rsid w:val="005138F0"/>
    <w:rsid w:val="00513973"/>
    <w:rsid w:val="005139A7"/>
    <w:rsid w:val="00513FFC"/>
    <w:rsid w:val="00514C6D"/>
    <w:rsid w:val="00514CCF"/>
    <w:rsid w:val="00514E87"/>
    <w:rsid w:val="00515B26"/>
    <w:rsid w:val="00516639"/>
    <w:rsid w:val="00516935"/>
    <w:rsid w:val="00516969"/>
    <w:rsid w:val="00516F19"/>
    <w:rsid w:val="00517155"/>
    <w:rsid w:val="00517A39"/>
    <w:rsid w:val="00517E86"/>
    <w:rsid w:val="00520A3C"/>
    <w:rsid w:val="005212F6"/>
    <w:rsid w:val="00521EF4"/>
    <w:rsid w:val="00522A46"/>
    <w:rsid w:val="00522E9F"/>
    <w:rsid w:val="00523654"/>
    <w:rsid w:val="00523669"/>
    <w:rsid w:val="005243CD"/>
    <w:rsid w:val="00524723"/>
    <w:rsid w:val="00524F05"/>
    <w:rsid w:val="005251F3"/>
    <w:rsid w:val="0052655C"/>
    <w:rsid w:val="005266C5"/>
    <w:rsid w:val="005277AC"/>
    <w:rsid w:val="00527BAA"/>
    <w:rsid w:val="005303A6"/>
    <w:rsid w:val="0053121D"/>
    <w:rsid w:val="00531735"/>
    <w:rsid w:val="005317C7"/>
    <w:rsid w:val="00531D95"/>
    <w:rsid w:val="00531F12"/>
    <w:rsid w:val="0053279A"/>
    <w:rsid w:val="0053337B"/>
    <w:rsid w:val="00533B9C"/>
    <w:rsid w:val="00533E35"/>
    <w:rsid w:val="00534960"/>
    <w:rsid w:val="00534EDA"/>
    <w:rsid w:val="00535139"/>
    <w:rsid w:val="005355CE"/>
    <w:rsid w:val="00535A53"/>
    <w:rsid w:val="00535D25"/>
    <w:rsid w:val="00535F5A"/>
    <w:rsid w:val="0053625C"/>
    <w:rsid w:val="00536275"/>
    <w:rsid w:val="0053634D"/>
    <w:rsid w:val="005365D7"/>
    <w:rsid w:val="0053666B"/>
    <w:rsid w:val="005379BC"/>
    <w:rsid w:val="00537F45"/>
    <w:rsid w:val="00540710"/>
    <w:rsid w:val="00541171"/>
    <w:rsid w:val="00542958"/>
    <w:rsid w:val="0054308F"/>
    <w:rsid w:val="00543431"/>
    <w:rsid w:val="0054513F"/>
    <w:rsid w:val="00546004"/>
    <w:rsid w:val="00546F96"/>
    <w:rsid w:val="00547EB2"/>
    <w:rsid w:val="005505AB"/>
    <w:rsid w:val="0055486E"/>
    <w:rsid w:val="0055496D"/>
    <w:rsid w:val="00554E3C"/>
    <w:rsid w:val="00554E71"/>
    <w:rsid w:val="00554E94"/>
    <w:rsid w:val="0055504E"/>
    <w:rsid w:val="00555444"/>
    <w:rsid w:val="00555763"/>
    <w:rsid w:val="00555E7F"/>
    <w:rsid w:val="00556557"/>
    <w:rsid w:val="00556A18"/>
    <w:rsid w:val="00556CDA"/>
    <w:rsid w:val="00560212"/>
    <w:rsid w:val="00560D39"/>
    <w:rsid w:val="005610B4"/>
    <w:rsid w:val="00561209"/>
    <w:rsid w:val="005619B3"/>
    <w:rsid w:val="00561F15"/>
    <w:rsid w:val="005622C8"/>
    <w:rsid w:val="00562899"/>
    <w:rsid w:val="00562A45"/>
    <w:rsid w:val="00562D77"/>
    <w:rsid w:val="00563BC6"/>
    <w:rsid w:val="0056485D"/>
    <w:rsid w:val="00564FAB"/>
    <w:rsid w:val="0056517C"/>
    <w:rsid w:val="00565350"/>
    <w:rsid w:val="00566675"/>
    <w:rsid w:val="0056761E"/>
    <w:rsid w:val="00571408"/>
    <w:rsid w:val="00571635"/>
    <w:rsid w:val="00575118"/>
    <w:rsid w:val="0057574E"/>
    <w:rsid w:val="005767F3"/>
    <w:rsid w:val="00576C71"/>
    <w:rsid w:val="00577DF0"/>
    <w:rsid w:val="0058005D"/>
    <w:rsid w:val="00580203"/>
    <w:rsid w:val="00582740"/>
    <w:rsid w:val="005838F9"/>
    <w:rsid w:val="00584419"/>
    <w:rsid w:val="00584537"/>
    <w:rsid w:val="00584BA0"/>
    <w:rsid w:val="00584CE1"/>
    <w:rsid w:val="00586834"/>
    <w:rsid w:val="00586CCD"/>
    <w:rsid w:val="00587110"/>
    <w:rsid w:val="00587198"/>
    <w:rsid w:val="00587589"/>
    <w:rsid w:val="0058773C"/>
    <w:rsid w:val="00587BA6"/>
    <w:rsid w:val="00587CE5"/>
    <w:rsid w:val="00590275"/>
    <w:rsid w:val="00590522"/>
    <w:rsid w:val="00590B7B"/>
    <w:rsid w:val="00590B7D"/>
    <w:rsid w:val="005910D6"/>
    <w:rsid w:val="0059134F"/>
    <w:rsid w:val="005919AE"/>
    <w:rsid w:val="00591A66"/>
    <w:rsid w:val="005930F5"/>
    <w:rsid w:val="0059553D"/>
    <w:rsid w:val="0059579C"/>
    <w:rsid w:val="00595899"/>
    <w:rsid w:val="00596140"/>
    <w:rsid w:val="0059672E"/>
    <w:rsid w:val="0059686F"/>
    <w:rsid w:val="00597050"/>
    <w:rsid w:val="00597363"/>
    <w:rsid w:val="005975A3"/>
    <w:rsid w:val="005976A2"/>
    <w:rsid w:val="005A02EF"/>
    <w:rsid w:val="005A0448"/>
    <w:rsid w:val="005A04A2"/>
    <w:rsid w:val="005A05BE"/>
    <w:rsid w:val="005A05E8"/>
    <w:rsid w:val="005A07C9"/>
    <w:rsid w:val="005A0BF5"/>
    <w:rsid w:val="005A1E5E"/>
    <w:rsid w:val="005A307A"/>
    <w:rsid w:val="005A4A38"/>
    <w:rsid w:val="005A6514"/>
    <w:rsid w:val="005A6BAA"/>
    <w:rsid w:val="005A7A0D"/>
    <w:rsid w:val="005B0923"/>
    <w:rsid w:val="005B0A05"/>
    <w:rsid w:val="005B10E4"/>
    <w:rsid w:val="005B2D4D"/>
    <w:rsid w:val="005B33DE"/>
    <w:rsid w:val="005B35F4"/>
    <w:rsid w:val="005B5494"/>
    <w:rsid w:val="005B5F43"/>
    <w:rsid w:val="005B5F75"/>
    <w:rsid w:val="005B66BE"/>
    <w:rsid w:val="005B68F2"/>
    <w:rsid w:val="005B6F8B"/>
    <w:rsid w:val="005B704B"/>
    <w:rsid w:val="005B7D2E"/>
    <w:rsid w:val="005C09C2"/>
    <w:rsid w:val="005C0B41"/>
    <w:rsid w:val="005C0BFA"/>
    <w:rsid w:val="005C196E"/>
    <w:rsid w:val="005C19FB"/>
    <w:rsid w:val="005C585A"/>
    <w:rsid w:val="005C6091"/>
    <w:rsid w:val="005D007E"/>
    <w:rsid w:val="005D099F"/>
    <w:rsid w:val="005D0FB3"/>
    <w:rsid w:val="005D1A5E"/>
    <w:rsid w:val="005D1D26"/>
    <w:rsid w:val="005D2012"/>
    <w:rsid w:val="005D212B"/>
    <w:rsid w:val="005D312B"/>
    <w:rsid w:val="005D45B9"/>
    <w:rsid w:val="005D4DFB"/>
    <w:rsid w:val="005D621F"/>
    <w:rsid w:val="005D6739"/>
    <w:rsid w:val="005D6EAF"/>
    <w:rsid w:val="005D7130"/>
    <w:rsid w:val="005D7BAD"/>
    <w:rsid w:val="005D7DD7"/>
    <w:rsid w:val="005E04F9"/>
    <w:rsid w:val="005E0ADF"/>
    <w:rsid w:val="005E0D8F"/>
    <w:rsid w:val="005E14E5"/>
    <w:rsid w:val="005E1AD5"/>
    <w:rsid w:val="005E26F7"/>
    <w:rsid w:val="005E2B95"/>
    <w:rsid w:val="005E3A80"/>
    <w:rsid w:val="005E46BF"/>
    <w:rsid w:val="005E483B"/>
    <w:rsid w:val="005E4A37"/>
    <w:rsid w:val="005E56C9"/>
    <w:rsid w:val="005E5EC2"/>
    <w:rsid w:val="005E6B40"/>
    <w:rsid w:val="005E701E"/>
    <w:rsid w:val="005E7A95"/>
    <w:rsid w:val="005E7EC4"/>
    <w:rsid w:val="005F22B2"/>
    <w:rsid w:val="005F2614"/>
    <w:rsid w:val="005F3A90"/>
    <w:rsid w:val="005F4855"/>
    <w:rsid w:val="005F61A7"/>
    <w:rsid w:val="005F6BF5"/>
    <w:rsid w:val="005F7047"/>
    <w:rsid w:val="005F72FA"/>
    <w:rsid w:val="005F7761"/>
    <w:rsid w:val="006000D5"/>
    <w:rsid w:val="00600DF0"/>
    <w:rsid w:val="00601C2F"/>
    <w:rsid w:val="00601E2D"/>
    <w:rsid w:val="00602973"/>
    <w:rsid w:val="00604069"/>
    <w:rsid w:val="00604109"/>
    <w:rsid w:val="0060474D"/>
    <w:rsid w:val="006047D2"/>
    <w:rsid w:val="00604CCD"/>
    <w:rsid w:val="006051A3"/>
    <w:rsid w:val="006066A2"/>
    <w:rsid w:val="006069E7"/>
    <w:rsid w:val="00606F48"/>
    <w:rsid w:val="006073A3"/>
    <w:rsid w:val="00607EF1"/>
    <w:rsid w:val="00610BDD"/>
    <w:rsid w:val="00611D3C"/>
    <w:rsid w:val="00611F11"/>
    <w:rsid w:val="00612A7C"/>
    <w:rsid w:val="006134A3"/>
    <w:rsid w:val="0061356E"/>
    <w:rsid w:val="00613BFC"/>
    <w:rsid w:val="006153BA"/>
    <w:rsid w:val="0061551D"/>
    <w:rsid w:val="00615D22"/>
    <w:rsid w:val="006160DB"/>
    <w:rsid w:val="00616437"/>
    <w:rsid w:val="00616932"/>
    <w:rsid w:val="00616C8E"/>
    <w:rsid w:val="00617015"/>
    <w:rsid w:val="006176C9"/>
    <w:rsid w:val="00617864"/>
    <w:rsid w:val="00617C51"/>
    <w:rsid w:val="00621328"/>
    <w:rsid w:val="00621511"/>
    <w:rsid w:val="00622033"/>
    <w:rsid w:val="00623214"/>
    <w:rsid w:val="006234FD"/>
    <w:rsid w:val="0062602D"/>
    <w:rsid w:val="0062687D"/>
    <w:rsid w:val="00626A8F"/>
    <w:rsid w:val="00626BC5"/>
    <w:rsid w:val="006273DB"/>
    <w:rsid w:val="006305C1"/>
    <w:rsid w:val="006307DD"/>
    <w:rsid w:val="00631E85"/>
    <w:rsid w:val="0063264C"/>
    <w:rsid w:val="00633D85"/>
    <w:rsid w:val="006344EA"/>
    <w:rsid w:val="006346C5"/>
    <w:rsid w:val="00634F13"/>
    <w:rsid w:val="00634FE7"/>
    <w:rsid w:val="00635BC0"/>
    <w:rsid w:val="00640089"/>
    <w:rsid w:val="006404BB"/>
    <w:rsid w:val="0064080B"/>
    <w:rsid w:val="00641059"/>
    <w:rsid w:val="00641826"/>
    <w:rsid w:val="00641ABF"/>
    <w:rsid w:val="00643FE5"/>
    <w:rsid w:val="00644057"/>
    <w:rsid w:val="006440BB"/>
    <w:rsid w:val="00644EAD"/>
    <w:rsid w:val="00644F55"/>
    <w:rsid w:val="00645B1A"/>
    <w:rsid w:val="0064675E"/>
    <w:rsid w:val="00646C17"/>
    <w:rsid w:val="00647FA2"/>
    <w:rsid w:val="00650082"/>
    <w:rsid w:val="0065009D"/>
    <w:rsid w:val="00650D60"/>
    <w:rsid w:val="006528F2"/>
    <w:rsid w:val="00652A82"/>
    <w:rsid w:val="006533F7"/>
    <w:rsid w:val="0065370B"/>
    <w:rsid w:val="0065377E"/>
    <w:rsid w:val="006543E9"/>
    <w:rsid w:val="00654B79"/>
    <w:rsid w:val="00654BD7"/>
    <w:rsid w:val="00655483"/>
    <w:rsid w:val="00655A39"/>
    <w:rsid w:val="00656DB7"/>
    <w:rsid w:val="006603A0"/>
    <w:rsid w:val="00660C40"/>
    <w:rsid w:val="00660C65"/>
    <w:rsid w:val="00660DC5"/>
    <w:rsid w:val="00661CA8"/>
    <w:rsid w:val="00663407"/>
    <w:rsid w:val="0066354E"/>
    <w:rsid w:val="0066364C"/>
    <w:rsid w:val="00663A7D"/>
    <w:rsid w:val="00663E98"/>
    <w:rsid w:val="00664C7A"/>
    <w:rsid w:val="006654A8"/>
    <w:rsid w:val="00665735"/>
    <w:rsid w:val="00665747"/>
    <w:rsid w:val="00665972"/>
    <w:rsid w:val="006662B2"/>
    <w:rsid w:val="00666998"/>
    <w:rsid w:val="00667A3A"/>
    <w:rsid w:val="00667C58"/>
    <w:rsid w:val="006707AE"/>
    <w:rsid w:val="0067085C"/>
    <w:rsid w:val="00670866"/>
    <w:rsid w:val="00672E41"/>
    <w:rsid w:val="006733F5"/>
    <w:rsid w:val="00673865"/>
    <w:rsid w:val="00673EA4"/>
    <w:rsid w:val="006777E3"/>
    <w:rsid w:val="00677F3C"/>
    <w:rsid w:val="006802CF"/>
    <w:rsid w:val="00683F12"/>
    <w:rsid w:val="006842F7"/>
    <w:rsid w:val="006865AC"/>
    <w:rsid w:val="0068708E"/>
    <w:rsid w:val="00690F04"/>
    <w:rsid w:val="006914D1"/>
    <w:rsid w:val="006919D4"/>
    <w:rsid w:val="00691A83"/>
    <w:rsid w:val="00691F4F"/>
    <w:rsid w:val="006928AE"/>
    <w:rsid w:val="00692CF5"/>
    <w:rsid w:val="0069313F"/>
    <w:rsid w:val="0069402A"/>
    <w:rsid w:val="006942A2"/>
    <w:rsid w:val="0069434C"/>
    <w:rsid w:val="0069482B"/>
    <w:rsid w:val="006956BF"/>
    <w:rsid w:val="00695CF1"/>
    <w:rsid w:val="00695F4F"/>
    <w:rsid w:val="00696117"/>
    <w:rsid w:val="006968EC"/>
    <w:rsid w:val="00697284"/>
    <w:rsid w:val="006972A5"/>
    <w:rsid w:val="006972BA"/>
    <w:rsid w:val="006A09FC"/>
    <w:rsid w:val="006A155E"/>
    <w:rsid w:val="006A168A"/>
    <w:rsid w:val="006A1BA7"/>
    <w:rsid w:val="006A1D06"/>
    <w:rsid w:val="006A2AB5"/>
    <w:rsid w:val="006A2AF3"/>
    <w:rsid w:val="006A30C0"/>
    <w:rsid w:val="006A3BB0"/>
    <w:rsid w:val="006A3C9A"/>
    <w:rsid w:val="006A3D16"/>
    <w:rsid w:val="006A442E"/>
    <w:rsid w:val="006A5376"/>
    <w:rsid w:val="006A6D75"/>
    <w:rsid w:val="006A75C0"/>
    <w:rsid w:val="006A760C"/>
    <w:rsid w:val="006A7611"/>
    <w:rsid w:val="006B0B55"/>
    <w:rsid w:val="006B14FC"/>
    <w:rsid w:val="006B26AB"/>
    <w:rsid w:val="006B27E9"/>
    <w:rsid w:val="006B3387"/>
    <w:rsid w:val="006B34C2"/>
    <w:rsid w:val="006B354D"/>
    <w:rsid w:val="006B3BDD"/>
    <w:rsid w:val="006B3EB3"/>
    <w:rsid w:val="006B4088"/>
    <w:rsid w:val="006B419D"/>
    <w:rsid w:val="006B41B5"/>
    <w:rsid w:val="006B4208"/>
    <w:rsid w:val="006B47A0"/>
    <w:rsid w:val="006B5018"/>
    <w:rsid w:val="006B5A82"/>
    <w:rsid w:val="006B7544"/>
    <w:rsid w:val="006B7C73"/>
    <w:rsid w:val="006B7D6F"/>
    <w:rsid w:val="006C0720"/>
    <w:rsid w:val="006C0AED"/>
    <w:rsid w:val="006C1E76"/>
    <w:rsid w:val="006C2AC8"/>
    <w:rsid w:val="006C347B"/>
    <w:rsid w:val="006C36F2"/>
    <w:rsid w:val="006C3846"/>
    <w:rsid w:val="006C4697"/>
    <w:rsid w:val="006C4A32"/>
    <w:rsid w:val="006C4E30"/>
    <w:rsid w:val="006C5CFD"/>
    <w:rsid w:val="006C5D18"/>
    <w:rsid w:val="006C6890"/>
    <w:rsid w:val="006C7EEE"/>
    <w:rsid w:val="006D0536"/>
    <w:rsid w:val="006D12B1"/>
    <w:rsid w:val="006D18BA"/>
    <w:rsid w:val="006D1C2B"/>
    <w:rsid w:val="006D1EA3"/>
    <w:rsid w:val="006D21DE"/>
    <w:rsid w:val="006D29AB"/>
    <w:rsid w:val="006D2A89"/>
    <w:rsid w:val="006D312F"/>
    <w:rsid w:val="006D33B5"/>
    <w:rsid w:val="006D3672"/>
    <w:rsid w:val="006D3B1D"/>
    <w:rsid w:val="006D3B23"/>
    <w:rsid w:val="006D4EFA"/>
    <w:rsid w:val="006D5410"/>
    <w:rsid w:val="006D6A82"/>
    <w:rsid w:val="006D73BD"/>
    <w:rsid w:val="006D7493"/>
    <w:rsid w:val="006D7915"/>
    <w:rsid w:val="006D7D6C"/>
    <w:rsid w:val="006D7F90"/>
    <w:rsid w:val="006E03F3"/>
    <w:rsid w:val="006E1380"/>
    <w:rsid w:val="006E1716"/>
    <w:rsid w:val="006E2232"/>
    <w:rsid w:val="006E29CB"/>
    <w:rsid w:val="006E2A4C"/>
    <w:rsid w:val="006E2DDB"/>
    <w:rsid w:val="006E37DE"/>
    <w:rsid w:val="006E3A3C"/>
    <w:rsid w:val="006E3DA9"/>
    <w:rsid w:val="006E53AD"/>
    <w:rsid w:val="006E685C"/>
    <w:rsid w:val="006E70CE"/>
    <w:rsid w:val="006E785E"/>
    <w:rsid w:val="006F0202"/>
    <w:rsid w:val="006F08D6"/>
    <w:rsid w:val="006F0CDD"/>
    <w:rsid w:val="006F55B5"/>
    <w:rsid w:val="006F58AA"/>
    <w:rsid w:val="006F69DA"/>
    <w:rsid w:val="006F78D9"/>
    <w:rsid w:val="00700A54"/>
    <w:rsid w:val="00700AAC"/>
    <w:rsid w:val="0070103D"/>
    <w:rsid w:val="00701D16"/>
    <w:rsid w:val="007023CC"/>
    <w:rsid w:val="00702F64"/>
    <w:rsid w:val="00703A47"/>
    <w:rsid w:val="00704989"/>
    <w:rsid w:val="007053DC"/>
    <w:rsid w:val="0070575F"/>
    <w:rsid w:val="00706B0A"/>
    <w:rsid w:val="00706DA4"/>
    <w:rsid w:val="00707D48"/>
    <w:rsid w:val="00710547"/>
    <w:rsid w:val="00710556"/>
    <w:rsid w:val="007120A4"/>
    <w:rsid w:val="007133A3"/>
    <w:rsid w:val="00714E42"/>
    <w:rsid w:val="007166D2"/>
    <w:rsid w:val="00716FC6"/>
    <w:rsid w:val="0071789B"/>
    <w:rsid w:val="00717CB5"/>
    <w:rsid w:val="00720531"/>
    <w:rsid w:val="0072095D"/>
    <w:rsid w:val="00720AFD"/>
    <w:rsid w:val="00720B5C"/>
    <w:rsid w:val="007215A9"/>
    <w:rsid w:val="00722074"/>
    <w:rsid w:val="00722601"/>
    <w:rsid w:val="00724B93"/>
    <w:rsid w:val="007250A1"/>
    <w:rsid w:val="00725107"/>
    <w:rsid w:val="007259FE"/>
    <w:rsid w:val="00725BC9"/>
    <w:rsid w:val="007263CE"/>
    <w:rsid w:val="00726A65"/>
    <w:rsid w:val="00727CF9"/>
    <w:rsid w:val="0073008A"/>
    <w:rsid w:val="007314FB"/>
    <w:rsid w:val="00731574"/>
    <w:rsid w:val="007316F9"/>
    <w:rsid w:val="00732B48"/>
    <w:rsid w:val="00733053"/>
    <w:rsid w:val="0073408F"/>
    <w:rsid w:val="0073526D"/>
    <w:rsid w:val="00736EC0"/>
    <w:rsid w:val="0074016C"/>
    <w:rsid w:val="007406DA"/>
    <w:rsid w:val="00740AA2"/>
    <w:rsid w:val="00740FA7"/>
    <w:rsid w:val="007412A2"/>
    <w:rsid w:val="00741854"/>
    <w:rsid w:val="00741AB8"/>
    <w:rsid w:val="00741F04"/>
    <w:rsid w:val="00742452"/>
    <w:rsid w:val="00742540"/>
    <w:rsid w:val="007433F2"/>
    <w:rsid w:val="007443ED"/>
    <w:rsid w:val="00744A4C"/>
    <w:rsid w:val="00744FBD"/>
    <w:rsid w:val="007460F6"/>
    <w:rsid w:val="0074692E"/>
    <w:rsid w:val="00746F11"/>
    <w:rsid w:val="00747D99"/>
    <w:rsid w:val="00750521"/>
    <w:rsid w:val="0075101A"/>
    <w:rsid w:val="00751F64"/>
    <w:rsid w:val="007528AF"/>
    <w:rsid w:val="00752E20"/>
    <w:rsid w:val="00753D6F"/>
    <w:rsid w:val="007551D8"/>
    <w:rsid w:val="00755328"/>
    <w:rsid w:val="00755B81"/>
    <w:rsid w:val="00757053"/>
    <w:rsid w:val="007573CD"/>
    <w:rsid w:val="00757780"/>
    <w:rsid w:val="00757D65"/>
    <w:rsid w:val="00757E87"/>
    <w:rsid w:val="007605F2"/>
    <w:rsid w:val="00760F15"/>
    <w:rsid w:val="007616D0"/>
    <w:rsid w:val="007616F7"/>
    <w:rsid w:val="00762C7D"/>
    <w:rsid w:val="00764350"/>
    <w:rsid w:val="0076441F"/>
    <w:rsid w:val="0076487A"/>
    <w:rsid w:val="00765B75"/>
    <w:rsid w:val="00765F92"/>
    <w:rsid w:val="007669D5"/>
    <w:rsid w:val="007671DE"/>
    <w:rsid w:val="0076753C"/>
    <w:rsid w:val="0076781E"/>
    <w:rsid w:val="007705B3"/>
    <w:rsid w:val="00770D4E"/>
    <w:rsid w:val="00771952"/>
    <w:rsid w:val="00771C7E"/>
    <w:rsid w:val="007733E4"/>
    <w:rsid w:val="00774383"/>
    <w:rsid w:val="0077472A"/>
    <w:rsid w:val="00774EF0"/>
    <w:rsid w:val="00774FC5"/>
    <w:rsid w:val="00776FCE"/>
    <w:rsid w:val="00777E6F"/>
    <w:rsid w:val="007800FC"/>
    <w:rsid w:val="00780D10"/>
    <w:rsid w:val="00781048"/>
    <w:rsid w:val="00781198"/>
    <w:rsid w:val="00782706"/>
    <w:rsid w:val="00782A7F"/>
    <w:rsid w:val="00782C6A"/>
    <w:rsid w:val="007831E0"/>
    <w:rsid w:val="007837B4"/>
    <w:rsid w:val="00784081"/>
    <w:rsid w:val="00784D3D"/>
    <w:rsid w:val="00784EBB"/>
    <w:rsid w:val="00785BAE"/>
    <w:rsid w:val="00785E8C"/>
    <w:rsid w:val="00787D5F"/>
    <w:rsid w:val="00790138"/>
    <w:rsid w:val="00791260"/>
    <w:rsid w:val="00792594"/>
    <w:rsid w:val="0079316A"/>
    <w:rsid w:val="00793AD9"/>
    <w:rsid w:val="0079493A"/>
    <w:rsid w:val="0079527F"/>
    <w:rsid w:val="00795678"/>
    <w:rsid w:val="00795908"/>
    <w:rsid w:val="00795EAA"/>
    <w:rsid w:val="00796756"/>
    <w:rsid w:val="0079691A"/>
    <w:rsid w:val="007969DD"/>
    <w:rsid w:val="007A18F0"/>
    <w:rsid w:val="007A3155"/>
    <w:rsid w:val="007A3794"/>
    <w:rsid w:val="007A4880"/>
    <w:rsid w:val="007A4895"/>
    <w:rsid w:val="007A4EDB"/>
    <w:rsid w:val="007A5425"/>
    <w:rsid w:val="007A61C3"/>
    <w:rsid w:val="007A68D3"/>
    <w:rsid w:val="007A7F9E"/>
    <w:rsid w:val="007B002A"/>
    <w:rsid w:val="007B01A7"/>
    <w:rsid w:val="007B0B44"/>
    <w:rsid w:val="007B199C"/>
    <w:rsid w:val="007B24EE"/>
    <w:rsid w:val="007B24F5"/>
    <w:rsid w:val="007B3F3A"/>
    <w:rsid w:val="007B4073"/>
    <w:rsid w:val="007B5701"/>
    <w:rsid w:val="007B5A5D"/>
    <w:rsid w:val="007B65C9"/>
    <w:rsid w:val="007B6EDE"/>
    <w:rsid w:val="007B71D4"/>
    <w:rsid w:val="007B7E49"/>
    <w:rsid w:val="007C0474"/>
    <w:rsid w:val="007C0598"/>
    <w:rsid w:val="007C1C4E"/>
    <w:rsid w:val="007C3D50"/>
    <w:rsid w:val="007C544E"/>
    <w:rsid w:val="007C631C"/>
    <w:rsid w:val="007C7832"/>
    <w:rsid w:val="007C7834"/>
    <w:rsid w:val="007D0856"/>
    <w:rsid w:val="007D11B8"/>
    <w:rsid w:val="007D1393"/>
    <w:rsid w:val="007D30A8"/>
    <w:rsid w:val="007D351F"/>
    <w:rsid w:val="007D380A"/>
    <w:rsid w:val="007D41A4"/>
    <w:rsid w:val="007D4B30"/>
    <w:rsid w:val="007D5288"/>
    <w:rsid w:val="007D55AA"/>
    <w:rsid w:val="007D5732"/>
    <w:rsid w:val="007D58FB"/>
    <w:rsid w:val="007D6223"/>
    <w:rsid w:val="007E0589"/>
    <w:rsid w:val="007E084D"/>
    <w:rsid w:val="007E114C"/>
    <w:rsid w:val="007E1B93"/>
    <w:rsid w:val="007E1E0E"/>
    <w:rsid w:val="007E3472"/>
    <w:rsid w:val="007E3561"/>
    <w:rsid w:val="007E40DB"/>
    <w:rsid w:val="007E40F7"/>
    <w:rsid w:val="007E4C52"/>
    <w:rsid w:val="007E539A"/>
    <w:rsid w:val="007E5E9B"/>
    <w:rsid w:val="007E6A9A"/>
    <w:rsid w:val="007E72F8"/>
    <w:rsid w:val="007E7FC3"/>
    <w:rsid w:val="007F0097"/>
    <w:rsid w:val="007F01FF"/>
    <w:rsid w:val="007F0252"/>
    <w:rsid w:val="007F03A8"/>
    <w:rsid w:val="007F0961"/>
    <w:rsid w:val="007F12BD"/>
    <w:rsid w:val="007F12E5"/>
    <w:rsid w:val="007F15F4"/>
    <w:rsid w:val="007F1978"/>
    <w:rsid w:val="007F1B4B"/>
    <w:rsid w:val="007F1DCD"/>
    <w:rsid w:val="007F2852"/>
    <w:rsid w:val="007F2982"/>
    <w:rsid w:val="007F2B70"/>
    <w:rsid w:val="007F323D"/>
    <w:rsid w:val="007F346A"/>
    <w:rsid w:val="007F3752"/>
    <w:rsid w:val="007F4222"/>
    <w:rsid w:val="007F47CA"/>
    <w:rsid w:val="007F4A38"/>
    <w:rsid w:val="007F4BA2"/>
    <w:rsid w:val="007F6578"/>
    <w:rsid w:val="007F6A45"/>
    <w:rsid w:val="007F6EE3"/>
    <w:rsid w:val="007F7767"/>
    <w:rsid w:val="00801710"/>
    <w:rsid w:val="00801989"/>
    <w:rsid w:val="00801CED"/>
    <w:rsid w:val="00801E91"/>
    <w:rsid w:val="008020E2"/>
    <w:rsid w:val="00802437"/>
    <w:rsid w:val="00802717"/>
    <w:rsid w:val="00802E6A"/>
    <w:rsid w:val="00803270"/>
    <w:rsid w:val="008032CE"/>
    <w:rsid w:val="00803374"/>
    <w:rsid w:val="00803B7D"/>
    <w:rsid w:val="00805642"/>
    <w:rsid w:val="00805FBD"/>
    <w:rsid w:val="00806A1C"/>
    <w:rsid w:val="00806EDD"/>
    <w:rsid w:val="008070AB"/>
    <w:rsid w:val="0080712B"/>
    <w:rsid w:val="0080714F"/>
    <w:rsid w:val="008073BD"/>
    <w:rsid w:val="00810092"/>
    <w:rsid w:val="00810248"/>
    <w:rsid w:val="00810473"/>
    <w:rsid w:val="008108DD"/>
    <w:rsid w:val="00810B6E"/>
    <w:rsid w:val="008116AE"/>
    <w:rsid w:val="008117EE"/>
    <w:rsid w:val="00811870"/>
    <w:rsid w:val="00812675"/>
    <w:rsid w:val="00812ACB"/>
    <w:rsid w:val="00813238"/>
    <w:rsid w:val="00813D36"/>
    <w:rsid w:val="0081554E"/>
    <w:rsid w:val="00815A4E"/>
    <w:rsid w:val="0081669D"/>
    <w:rsid w:val="00816A8E"/>
    <w:rsid w:val="00817C4C"/>
    <w:rsid w:val="00817F44"/>
    <w:rsid w:val="00820E01"/>
    <w:rsid w:val="00821750"/>
    <w:rsid w:val="00821FB6"/>
    <w:rsid w:val="00822C4E"/>
    <w:rsid w:val="00823564"/>
    <w:rsid w:val="00823B7C"/>
    <w:rsid w:val="00823E9B"/>
    <w:rsid w:val="008253D8"/>
    <w:rsid w:val="00825914"/>
    <w:rsid w:val="00825BB0"/>
    <w:rsid w:val="00825C1D"/>
    <w:rsid w:val="008261DA"/>
    <w:rsid w:val="0083008B"/>
    <w:rsid w:val="00832463"/>
    <w:rsid w:val="0083291F"/>
    <w:rsid w:val="00832B47"/>
    <w:rsid w:val="008332DA"/>
    <w:rsid w:val="008334E7"/>
    <w:rsid w:val="00834ACE"/>
    <w:rsid w:val="00836565"/>
    <w:rsid w:val="00837179"/>
    <w:rsid w:val="00837FC9"/>
    <w:rsid w:val="008407EB"/>
    <w:rsid w:val="00840B55"/>
    <w:rsid w:val="00840DC2"/>
    <w:rsid w:val="00840E6C"/>
    <w:rsid w:val="00841968"/>
    <w:rsid w:val="00841F45"/>
    <w:rsid w:val="008425CD"/>
    <w:rsid w:val="00843592"/>
    <w:rsid w:val="00843D37"/>
    <w:rsid w:val="00843FDB"/>
    <w:rsid w:val="0084453B"/>
    <w:rsid w:val="00844E5B"/>
    <w:rsid w:val="00845539"/>
    <w:rsid w:val="00846B46"/>
    <w:rsid w:val="008476B9"/>
    <w:rsid w:val="0084793D"/>
    <w:rsid w:val="008500E8"/>
    <w:rsid w:val="00850722"/>
    <w:rsid w:val="008507B0"/>
    <w:rsid w:val="00850EF2"/>
    <w:rsid w:val="0085163C"/>
    <w:rsid w:val="00851857"/>
    <w:rsid w:val="00851C8D"/>
    <w:rsid w:val="00851D23"/>
    <w:rsid w:val="0085226A"/>
    <w:rsid w:val="00852573"/>
    <w:rsid w:val="00852E8F"/>
    <w:rsid w:val="008532EF"/>
    <w:rsid w:val="008536DF"/>
    <w:rsid w:val="008537C0"/>
    <w:rsid w:val="0085477F"/>
    <w:rsid w:val="008547E0"/>
    <w:rsid w:val="00854B6B"/>
    <w:rsid w:val="008555C7"/>
    <w:rsid w:val="0085622D"/>
    <w:rsid w:val="00856FCF"/>
    <w:rsid w:val="0085733B"/>
    <w:rsid w:val="00857385"/>
    <w:rsid w:val="008578B2"/>
    <w:rsid w:val="00857DFA"/>
    <w:rsid w:val="00860086"/>
    <w:rsid w:val="008617BE"/>
    <w:rsid w:val="0086210C"/>
    <w:rsid w:val="00862193"/>
    <w:rsid w:val="00863EE5"/>
    <w:rsid w:val="008649C6"/>
    <w:rsid w:val="00865996"/>
    <w:rsid w:val="00865B82"/>
    <w:rsid w:val="00865C91"/>
    <w:rsid w:val="008668A7"/>
    <w:rsid w:val="008701C9"/>
    <w:rsid w:val="00871337"/>
    <w:rsid w:val="008714F9"/>
    <w:rsid w:val="008719ED"/>
    <w:rsid w:val="0087275F"/>
    <w:rsid w:val="00872987"/>
    <w:rsid w:val="00872A78"/>
    <w:rsid w:val="00872B82"/>
    <w:rsid w:val="008739D8"/>
    <w:rsid w:val="00873C78"/>
    <w:rsid w:val="0087421D"/>
    <w:rsid w:val="0087439F"/>
    <w:rsid w:val="00875210"/>
    <w:rsid w:val="008756B8"/>
    <w:rsid w:val="00875979"/>
    <w:rsid w:val="008761D1"/>
    <w:rsid w:val="0087620D"/>
    <w:rsid w:val="0087693B"/>
    <w:rsid w:val="00877CB3"/>
    <w:rsid w:val="00882133"/>
    <w:rsid w:val="00882C67"/>
    <w:rsid w:val="00882F71"/>
    <w:rsid w:val="008839C3"/>
    <w:rsid w:val="00883E64"/>
    <w:rsid w:val="008854B7"/>
    <w:rsid w:val="008856C2"/>
    <w:rsid w:val="00885838"/>
    <w:rsid w:val="00885EC1"/>
    <w:rsid w:val="008860DC"/>
    <w:rsid w:val="0088709D"/>
    <w:rsid w:val="008905C6"/>
    <w:rsid w:val="00891390"/>
    <w:rsid w:val="008915BA"/>
    <w:rsid w:val="0089179D"/>
    <w:rsid w:val="00891811"/>
    <w:rsid w:val="00891B73"/>
    <w:rsid w:val="00891CA2"/>
    <w:rsid w:val="008932F9"/>
    <w:rsid w:val="00893454"/>
    <w:rsid w:val="0089350C"/>
    <w:rsid w:val="00893707"/>
    <w:rsid w:val="00893B62"/>
    <w:rsid w:val="008940F4"/>
    <w:rsid w:val="00895DA5"/>
    <w:rsid w:val="00896FD5"/>
    <w:rsid w:val="008973A9"/>
    <w:rsid w:val="008A056F"/>
    <w:rsid w:val="008A12A6"/>
    <w:rsid w:val="008A133F"/>
    <w:rsid w:val="008A1363"/>
    <w:rsid w:val="008A1E65"/>
    <w:rsid w:val="008A202D"/>
    <w:rsid w:val="008A2AB8"/>
    <w:rsid w:val="008A3B37"/>
    <w:rsid w:val="008A3D4F"/>
    <w:rsid w:val="008A4784"/>
    <w:rsid w:val="008A4996"/>
    <w:rsid w:val="008A4DA4"/>
    <w:rsid w:val="008A4DCA"/>
    <w:rsid w:val="008A5B9B"/>
    <w:rsid w:val="008A6216"/>
    <w:rsid w:val="008A6966"/>
    <w:rsid w:val="008A7730"/>
    <w:rsid w:val="008A7A92"/>
    <w:rsid w:val="008A7AD0"/>
    <w:rsid w:val="008A7D95"/>
    <w:rsid w:val="008B00A3"/>
    <w:rsid w:val="008B0F9A"/>
    <w:rsid w:val="008B294B"/>
    <w:rsid w:val="008B3911"/>
    <w:rsid w:val="008B4636"/>
    <w:rsid w:val="008B4760"/>
    <w:rsid w:val="008B5075"/>
    <w:rsid w:val="008B52F1"/>
    <w:rsid w:val="008B554F"/>
    <w:rsid w:val="008B57CF"/>
    <w:rsid w:val="008B57EF"/>
    <w:rsid w:val="008B63E0"/>
    <w:rsid w:val="008B7062"/>
    <w:rsid w:val="008B7105"/>
    <w:rsid w:val="008B79A9"/>
    <w:rsid w:val="008C02C7"/>
    <w:rsid w:val="008C04B0"/>
    <w:rsid w:val="008C0957"/>
    <w:rsid w:val="008C16A1"/>
    <w:rsid w:val="008C183C"/>
    <w:rsid w:val="008C2674"/>
    <w:rsid w:val="008C2C68"/>
    <w:rsid w:val="008C43C9"/>
    <w:rsid w:val="008C53DA"/>
    <w:rsid w:val="008C5628"/>
    <w:rsid w:val="008C6061"/>
    <w:rsid w:val="008C6202"/>
    <w:rsid w:val="008C652C"/>
    <w:rsid w:val="008C7A60"/>
    <w:rsid w:val="008C7FDD"/>
    <w:rsid w:val="008D0059"/>
    <w:rsid w:val="008D031C"/>
    <w:rsid w:val="008D1894"/>
    <w:rsid w:val="008D1D13"/>
    <w:rsid w:val="008D2775"/>
    <w:rsid w:val="008D2A90"/>
    <w:rsid w:val="008D2FE0"/>
    <w:rsid w:val="008D3679"/>
    <w:rsid w:val="008D39DF"/>
    <w:rsid w:val="008D3B34"/>
    <w:rsid w:val="008D449F"/>
    <w:rsid w:val="008D46AF"/>
    <w:rsid w:val="008D4A7C"/>
    <w:rsid w:val="008D5D56"/>
    <w:rsid w:val="008D5F72"/>
    <w:rsid w:val="008D7455"/>
    <w:rsid w:val="008D7CC8"/>
    <w:rsid w:val="008D7F14"/>
    <w:rsid w:val="008E0FC6"/>
    <w:rsid w:val="008E2403"/>
    <w:rsid w:val="008E289A"/>
    <w:rsid w:val="008E2D16"/>
    <w:rsid w:val="008E5852"/>
    <w:rsid w:val="008E63D2"/>
    <w:rsid w:val="008F1EE3"/>
    <w:rsid w:val="008F260C"/>
    <w:rsid w:val="008F294B"/>
    <w:rsid w:val="008F2ADE"/>
    <w:rsid w:val="008F2B8C"/>
    <w:rsid w:val="008F2F25"/>
    <w:rsid w:val="008F3D42"/>
    <w:rsid w:val="008F453D"/>
    <w:rsid w:val="008F45F1"/>
    <w:rsid w:val="008F4980"/>
    <w:rsid w:val="008F4E8E"/>
    <w:rsid w:val="008F5C75"/>
    <w:rsid w:val="008F5F18"/>
    <w:rsid w:val="008F6D89"/>
    <w:rsid w:val="008F7704"/>
    <w:rsid w:val="008F7A4F"/>
    <w:rsid w:val="00901782"/>
    <w:rsid w:val="00901AB2"/>
    <w:rsid w:val="00903A4F"/>
    <w:rsid w:val="00904254"/>
    <w:rsid w:val="00904A16"/>
    <w:rsid w:val="009051DA"/>
    <w:rsid w:val="009055B5"/>
    <w:rsid w:val="00907405"/>
    <w:rsid w:val="00907F84"/>
    <w:rsid w:val="00910110"/>
    <w:rsid w:val="0091081B"/>
    <w:rsid w:val="009110AF"/>
    <w:rsid w:val="00911D39"/>
    <w:rsid w:val="009133E3"/>
    <w:rsid w:val="00913544"/>
    <w:rsid w:val="00913556"/>
    <w:rsid w:val="00913976"/>
    <w:rsid w:val="00913FA5"/>
    <w:rsid w:val="009144C6"/>
    <w:rsid w:val="00914507"/>
    <w:rsid w:val="00914C93"/>
    <w:rsid w:val="00915BB7"/>
    <w:rsid w:val="00915FFB"/>
    <w:rsid w:val="00916525"/>
    <w:rsid w:val="009168D1"/>
    <w:rsid w:val="00916ACB"/>
    <w:rsid w:val="009174BE"/>
    <w:rsid w:val="0091796C"/>
    <w:rsid w:val="00917F9B"/>
    <w:rsid w:val="0092125F"/>
    <w:rsid w:val="00921294"/>
    <w:rsid w:val="00922064"/>
    <w:rsid w:val="0092210C"/>
    <w:rsid w:val="0092241E"/>
    <w:rsid w:val="00922918"/>
    <w:rsid w:val="00922A13"/>
    <w:rsid w:val="009241C5"/>
    <w:rsid w:val="0092441C"/>
    <w:rsid w:val="00925095"/>
    <w:rsid w:val="009254D0"/>
    <w:rsid w:val="009257C5"/>
    <w:rsid w:val="00925AE1"/>
    <w:rsid w:val="00925D93"/>
    <w:rsid w:val="00926A2B"/>
    <w:rsid w:val="00927D8D"/>
    <w:rsid w:val="009306A8"/>
    <w:rsid w:val="00930D12"/>
    <w:rsid w:val="00931290"/>
    <w:rsid w:val="00931636"/>
    <w:rsid w:val="00931AE4"/>
    <w:rsid w:val="009320D2"/>
    <w:rsid w:val="00934230"/>
    <w:rsid w:val="0093436A"/>
    <w:rsid w:val="009358FE"/>
    <w:rsid w:val="00935AEC"/>
    <w:rsid w:val="00935E42"/>
    <w:rsid w:val="00937ADF"/>
    <w:rsid w:val="00940479"/>
    <w:rsid w:val="00940495"/>
    <w:rsid w:val="00940C68"/>
    <w:rsid w:val="00941AAE"/>
    <w:rsid w:val="00941CDF"/>
    <w:rsid w:val="00942462"/>
    <w:rsid w:val="00942677"/>
    <w:rsid w:val="00942C36"/>
    <w:rsid w:val="00942EAF"/>
    <w:rsid w:val="00943451"/>
    <w:rsid w:val="009439AC"/>
    <w:rsid w:val="00943C8F"/>
    <w:rsid w:val="00944FF1"/>
    <w:rsid w:val="00945673"/>
    <w:rsid w:val="00945771"/>
    <w:rsid w:val="00946144"/>
    <w:rsid w:val="00946225"/>
    <w:rsid w:val="00947512"/>
    <w:rsid w:val="0094755A"/>
    <w:rsid w:val="00950479"/>
    <w:rsid w:val="009507AB"/>
    <w:rsid w:val="00950A43"/>
    <w:rsid w:val="00950D8A"/>
    <w:rsid w:val="00951BE5"/>
    <w:rsid w:val="0095283E"/>
    <w:rsid w:val="00952B15"/>
    <w:rsid w:val="00952BC6"/>
    <w:rsid w:val="00953F5B"/>
    <w:rsid w:val="009545C5"/>
    <w:rsid w:val="009553F1"/>
    <w:rsid w:val="0095576F"/>
    <w:rsid w:val="00956EF7"/>
    <w:rsid w:val="00957813"/>
    <w:rsid w:val="00957A41"/>
    <w:rsid w:val="00957F12"/>
    <w:rsid w:val="00962716"/>
    <w:rsid w:val="00963A2F"/>
    <w:rsid w:val="00963B83"/>
    <w:rsid w:val="009640B4"/>
    <w:rsid w:val="00964153"/>
    <w:rsid w:val="00964676"/>
    <w:rsid w:val="009646D7"/>
    <w:rsid w:val="00964B33"/>
    <w:rsid w:val="00964E1F"/>
    <w:rsid w:val="0096563E"/>
    <w:rsid w:val="00966576"/>
    <w:rsid w:val="0096697C"/>
    <w:rsid w:val="00966B11"/>
    <w:rsid w:val="00967113"/>
    <w:rsid w:val="00967551"/>
    <w:rsid w:val="00967C16"/>
    <w:rsid w:val="00970AA1"/>
    <w:rsid w:val="0097108C"/>
    <w:rsid w:val="00971C1C"/>
    <w:rsid w:val="0097315E"/>
    <w:rsid w:val="00973957"/>
    <w:rsid w:val="00973EFB"/>
    <w:rsid w:val="009740A1"/>
    <w:rsid w:val="00974517"/>
    <w:rsid w:val="00974998"/>
    <w:rsid w:val="009751CF"/>
    <w:rsid w:val="0097561F"/>
    <w:rsid w:val="00976967"/>
    <w:rsid w:val="00976B77"/>
    <w:rsid w:val="00976BB9"/>
    <w:rsid w:val="00976DB6"/>
    <w:rsid w:val="00977594"/>
    <w:rsid w:val="00977946"/>
    <w:rsid w:val="009803DE"/>
    <w:rsid w:val="00980521"/>
    <w:rsid w:val="009806D8"/>
    <w:rsid w:val="009808AD"/>
    <w:rsid w:val="00980C6E"/>
    <w:rsid w:val="00980C9A"/>
    <w:rsid w:val="00980ED9"/>
    <w:rsid w:val="00980FC2"/>
    <w:rsid w:val="0098136A"/>
    <w:rsid w:val="009813E4"/>
    <w:rsid w:val="009817A2"/>
    <w:rsid w:val="00981F2C"/>
    <w:rsid w:val="0098243F"/>
    <w:rsid w:val="00982717"/>
    <w:rsid w:val="0098291C"/>
    <w:rsid w:val="009829BB"/>
    <w:rsid w:val="00982A61"/>
    <w:rsid w:val="00983770"/>
    <w:rsid w:val="009844A5"/>
    <w:rsid w:val="009844DB"/>
    <w:rsid w:val="00985F6A"/>
    <w:rsid w:val="0098673F"/>
    <w:rsid w:val="009869EA"/>
    <w:rsid w:val="00987C5B"/>
    <w:rsid w:val="0099117E"/>
    <w:rsid w:val="009917C8"/>
    <w:rsid w:val="00992514"/>
    <w:rsid w:val="0099410D"/>
    <w:rsid w:val="0099433F"/>
    <w:rsid w:val="0099465B"/>
    <w:rsid w:val="00994BFF"/>
    <w:rsid w:val="009959DA"/>
    <w:rsid w:val="00996FAE"/>
    <w:rsid w:val="00997DAA"/>
    <w:rsid w:val="009A05B3"/>
    <w:rsid w:val="009A0F25"/>
    <w:rsid w:val="009A1134"/>
    <w:rsid w:val="009A13C1"/>
    <w:rsid w:val="009A15AB"/>
    <w:rsid w:val="009A16A3"/>
    <w:rsid w:val="009A1B0C"/>
    <w:rsid w:val="009A2EBC"/>
    <w:rsid w:val="009A2FC2"/>
    <w:rsid w:val="009A3834"/>
    <w:rsid w:val="009A3943"/>
    <w:rsid w:val="009A3F99"/>
    <w:rsid w:val="009A4EB1"/>
    <w:rsid w:val="009A60FC"/>
    <w:rsid w:val="009A7B18"/>
    <w:rsid w:val="009A7DE3"/>
    <w:rsid w:val="009B00FB"/>
    <w:rsid w:val="009B068A"/>
    <w:rsid w:val="009B0BEA"/>
    <w:rsid w:val="009B16A4"/>
    <w:rsid w:val="009B1778"/>
    <w:rsid w:val="009B1857"/>
    <w:rsid w:val="009B2541"/>
    <w:rsid w:val="009B27D1"/>
    <w:rsid w:val="009B29FF"/>
    <w:rsid w:val="009B32A5"/>
    <w:rsid w:val="009B3407"/>
    <w:rsid w:val="009B415C"/>
    <w:rsid w:val="009B42EB"/>
    <w:rsid w:val="009B43FD"/>
    <w:rsid w:val="009B49FC"/>
    <w:rsid w:val="009B4B17"/>
    <w:rsid w:val="009B55F0"/>
    <w:rsid w:val="009B5672"/>
    <w:rsid w:val="009B5815"/>
    <w:rsid w:val="009B588B"/>
    <w:rsid w:val="009B7052"/>
    <w:rsid w:val="009B79D4"/>
    <w:rsid w:val="009B7B2B"/>
    <w:rsid w:val="009C0181"/>
    <w:rsid w:val="009C057C"/>
    <w:rsid w:val="009C150E"/>
    <w:rsid w:val="009C1683"/>
    <w:rsid w:val="009C1B50"/>
    <w:rsid w:val="009C1F0E"/>
    <w:rsid w:val="009C21A2"/>
    <w:rsid w:val="009C2B54"/>
    <w:rsid w:val="009C3C9E"/>
    <w:rsid w:val="009C4535"/>
    <w:rsid w:val="009C4568"/>
    <w:rsid w:val="009C4BFE"/>
    <w:rsid w:val="009C4D4B"/>
    <w:rsid w:val="009C6867"/>
    <w:rsid w:val="009C72E8"/>
    <w:rsid w:val="009C7389"/>
    <w:rsid w:val="009C758E"/>
    <w:rsid w:val="009C7F9F"/>
    <w:rsid w:val="009D0AEB"/>
    <w:rsid w:val="009D30A2"/>
    <w:rsid w:val="009D3625"/>
    <w:rsid w:val="009D38AF"/>
    <w:rsid w:val="009D3B32"/>
    <w:rsid w:val="009D3C72"/>
    <w:rsid w:val="009D4B20"/>
    <w:rsid w:val="009D5BAB"/>
    <w:rsid w:val="009D5DB7"/>
    <w:rsid w:val="009D6F97"/>
    <w:rsid w:val="009E0A7E"/>
    <w:rsid w:val="009E18F6"/>
    <w:rsid w:val="009E1D10"/>
    <w:rsid w:val="009E2552"/>
    <w:rsid w:val="009E2B49"/>
    <w:rsid w:val="009E3565"/>
    <w:rsid w:val="009E367E"/>
    <w:rsid w:val="009E4346"/>
    <w:rsid w:val="009E454E"/>
    <w:rsid w:val="009E4815"/>
    <w:rsid w:val="009E4B4B"/>
    <w:rsid w:val="009E4C60"/>
    <w:rsid w:val="009E5026"/>
    <w:rsid w:val="009E536C"/>
    <w:rsid w:val="009E59D1"/>
    <w:rsid w:val="009E5F23"/>
    <w:rsid w:val="009F00B0"/>
    <w:rsid w:val="009F1D78"/>
    <w:rsid w:val="009F22A6"/>
    <w:rsid w:val="009F2D44"/>
    <w:rsid w:val="009F39C6"/>
    <w:rsid w:val="009F4A94"/>
    <w:rsid w:val="009F4F1B"/>
    <w:rsid w:val="009F5FA6"/>
    <w:rsid w:val="009F6935"/>
    <w:rsid w:val="009F6FDA"/>
    <w:rsid w:val="009F70E1"/>
    <w:rsid w:val="009F7283"/>
    <w:rsid w:val="009F7AB1"/>
    <w:rsid w:val="00A00723"/>
    <w:rsid w:val="00A0075E"/>
    <w:rsid w:val="00A00C9D"/>
    <w:rsid w:val="00A00DA1"/>
    <w:rsid w:val="00A015F8"/>
    <w:rsid w:val="00A01F92"/>
    <w:rsid w:val="00A036E6"/>
    <w:rsid w:val="00A037FF"/>
    <w:rsid w:val="00A0393B"/>
    <w:rsid w:val="00A03B3E"/>
    <w:rsid w:val="00A03EEB"/>
    <w:rsid w:val="00A0481F"/>
    <w:rsid w:val="00A0483B"/>
    <w:rsid w:val="00A04B21"/>
    <w:rsid w:val="00A0594A"/>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1569"/>
    <w:rsid w:val="00A2256A"/>
    <w:rsid w:val="00A2283C"/>
    <w:rsid w:val="00A22A56"/>
    <w:rsid w:val="00A22E75"/>
    <w:rsid w:val="00A23165"/>
    <w:rsid w:val="00A23191"/>
    <w:rsid w:val="00A24002"/>
    <w:rsid w:val="00A24123"/>
    <w:rsid w:val="00A24293"/>
    <w:rsid w:val="00A2490A"/>
    <w:rsid w:val="00A256CB"/>
    <w:rsid w:val="00A25F27"/>
    <w:rsid w:val="00A278E6"/>
    <w:rsid w:val="00A30938"/>
    <w:rsid w:val="00A32477"/>
    <w:rsid w:val="00A32557"/>
    <w:rsid w:val="00A32A3A"/>
    <w:rsid w:val="00A32A6E"/>
    <w:rsid w:val="00A33C20"/>
    <w:rsid w:val="00A34F31"/>
    <w:rsid w:val="00A34F39"/>
    <w:rsid w:val="00A3654D"/>
    <w:rsid w:val="00A36A01"/>
    <w:rsid w:val="00A36C46"/>
    <w:rsid w:val="00A40C44"/>
    <w:rsid w:val="00A40E2C"/>
    <w:rsid w:val="00A41798"/>
    <w:rsid w:val="00A41926"/>
    <w:rsid w:val="00A432B0"/>
    <w:rsid w:val="00A43730"/>
    <w:rsid w:val="00A4454D"/>
    <w:rsid w:val="00A44A70"/>
    <w:rsid w:val="00A44CB5"/>
    <w:rsid w:val="00A44DDC"/>
    <w:rsid w:val="00A459D2"/>
    <w:rsid w:val="00A46261"/>
    <w:rsid w:val="00A4732D"/>
    <w:rsid w:val="00A47D75"/>
    <w:rsid w:val="00A500EE"/>
    <w:rsid w:val="00A503F6"/>
    <w:rsid w:val="00A505AC"/>
    <w:rsid w:val="00A5179F"/>
    <w:rsid w:val="00A51B0B"/>
    <w:rsid w:val="00A51FFE"/>
    <w:rsid w:val="00A53160"/>
    <w:rsid w:val="00A54B98"/>
    <w:rsid w:val="00A54E39"/>
    <w:rsid w:val="00A54F25"/>
    <w:rsid w:val="00A5522A"/>
    <w:rsid w:val="00A552EF"/>
    <w:rsid w:val="00A555FB"/>
    <w:rsid w:val="00A55821"/>
    <w:rsid w:val="00A5593B"/>
    <w:rsid w:val="00A5627B"/>
    <w:rsid w:val="00A56335"/>
    <w:rsid w:val="00A56C0C"/>
    <w:rsid w:val="00A56EE3"/>
    <w:rsid w:val="00A57065"/>
    <w:rsid w:val="00A57525"/>
    <w:rsid w:val="00A57665"/>
    <w:rsid w:val="00A57ACF"/>
    <w:rsid w:val="00A57DB6"/>
    <w:rsid w:val="00A57EE2"/>
    <w:rsid w:val="00A57F38"/>
    <w:rsid w:val="00A606C6"/>
    <w:rsid w:val="00A6073A"/>
    <w:rsid w:val="00A60CBB"/>
    <w:rsid w:val="00A61244"/>
    <w:rsid w:val="00A62714"/>
    <w:rsid w:val="00A63165"/>
    <w:rsid w:val="00A63927"/>
    <w:rsid w:val="00A644E0"/>
    <w:rsid w:val="00A64C26"/>
    <w:rsid w:val="00A65444"/>
    <w:rsid w:val="00A6558A"/>
    <w:rsid w:val="00A65C41"/>
    <w:rsid w:val="00A6639A"/>
    <w:rsid w:val="00A66717"/>
    <w:rsid w:val="00A66B1B"/>
    <w:rsid w:val="00A67ABF"/>
    <w:rsid w:val="00A70C60"/>
    <w:rsid w:val="00A71096"/>
    <w:rsid w:val="00A71E1F"/>
    <w:rsid w:val="00A7254C"/>
    <w:rsid w:val="00A735D4"/>
    <w:rsid w:val="00A73C6A"/>
    <w:rsid w:val="00A74C05"/>
    <w:rsid w:val="00A74CE2"/>
    <w:rsid w:val="00A75297"/>
    <w:rsid w:val="00A752FC"/>
    <w:rsid w:val="00A75CBC"/>
    <w:rsid w:val="00A76C8E"/>
    <w:rsid w:val="00A774B8"/>
    <w:rsid w:val="00A7758B"/>
    <w:rsid w:val="00A80815"/>
    <w:rsid w:val="00A80F77"/>
    <w:rsid w:val="00A8110A"/>
    <w:rsid w:val="00A81140"/>
    <w:rsid w:val="00A815D7"/>
    <w:rsid w:val="00A8197B"/>
    <w:rsid w:val="00A819AD"/>
    <w:rsid w:val="00A81E77"/>
    <w:rsid w:val="00A82F4F"/>
    <w:rsid w:val="00A83A3B"/>
    <w:rsid w:val="00A846B7"/>
    <w:rsid w:val="00A85794"/>
    <w:rsid w:val="00A8638C"/>
    <w:rsid w:val="00A874D2"/>
    <w:rsid w:val="00A90201"/>
    <w:rsid w:val="00A90301"/>
    <w:rsid w:val="00A9036E"/>
    <w:rsid w:val="00A92EA0"/>
    <w:rsid w:val="00A936E8"/>
    <w:rsid w:val="00A93E9D"/>
    <w:rsid w:val="00A94720"/>
    <w:rsid w:val="00A95124"/>
    <w:rsid w:val="00A95917"/>
    <w:rsid w:val="00A9667A"/>
    <w:rsid w:val="00A971F4"/>
    <w:rsid w:val="00A9728F"/>
    <w:rsid w:val="00AA08EC"/>
    <w:rsid w:val="00AA1033"/>
    <w:rsid w:val="00AA147C"/>
    <w:rsid w:val="00AA176A"/>
    <w:rsid w:val="00AA4E87"/>
    <w:rsid w:val="00AA4F99"/>
    <w:rsid w:val="00AA6672"/>
    <w:rsid w:val="00AA6AB8"/>
    <w:rsid w:val="00AA71AF"/>
    <w:rsid w:val="00AA741E"/>
    <w:rsid w:val="00AA7778"/>
    <w:rsid w:val="00AB0CD9"/>
    <w:rsid w:val="00AB0FC7"/>
    <w:rsid w:val="00AB243A"/>
    <w:rsid w:val="00AB282B"/>
    <w:rsid w:val="00AB3272"/>
    <w:rsid w:val="00AB336E"/>
    <w:rsid w:val="00AB4096"/>
    <w:rsid w:val="00AB4627"/>
    <w:rsid w:val="00AB4AC5"/>
    <w:rsid w:val="00AB4B74"/>
    <w:rsid w:val="00AB55E9"/>
    <w:rsid w:val="00AB5C7D"/>
    <w:rsid w:val="00AB6293"/>
    <w:rsid w:val="00AB6332"/>
    <w:rsid w:val="00AB6E96"/>
    <w:rsid w:val="00AC0471"/>
    <w:rsid w:val="00AC0651"/>
    <w:rsid w:val="00AC0A38"/>
    <w:rsid w:val="00AC22EE"/>
    <w:rsid w:val="00AC2EAF"/>
    <w:rsid w:val="00AC47E8"/>
    <w:rsid w:val="00AC5B45"/>
    <w:rsid w:val="00AC62ED"/>
    <w:rsid w:val="00AC6CC8"/>
    <w:rsid w:val="00AC7BC7"/>
    <w:rsid w:val="00AD1D00"/>
    <w:rsid w:val="00AD1D7C"/>
    <w:rsid w:val="00AD385F"/>
    <w:rsid w:val="00AD6791"/>
    <w:rsid w:val="00AD71D9"/>
    <w:rsid w:val="00AD7EAC"/>
    <w:rsid w:val="00AE01C0"/>
    <w:rsid w:val="00AE14C7"/>
    <w:rsid w:val="00AE2054"/>
    <w:rsid w:val="00AE2259"/>
    <w:rsid w:val="00AE2791"/>
    <w:rsid w:val="00AE34BD"/>
    <w:rsid w:val="00AE358E"/>
    <w:rsid w:val="00AE38CF"/>
    <w:rsid w:val="00AE4D19"/>
    <w:rsid w:val="00AE599F"/>
    <w:rsid w:val="00AE5B50"/>
    <w:rsid w:val="00AE5D6D"/>
    <w:rsid w:val="00AE61C3"/>
    <w:rsid w:val="00AE73B2"/>
    <w:rsid w:val="00AE7D75"/>
    <w:rsid w:val="00AF01D3"/>
    <w:rsid w:val="00AF056A"/>
    <w:rsid w:val="00AF069F"/>
    <w:rsid w:val="00AF1276"/>
    <w:rsid w:val="00AF1351"/>
    <w:rsid w:val="00AF1562"/>
    <w:rsid w:val="00AF1713"/>
    <w:rsid w:val="00AF25E4"/>
    <w:rsid w:val="00AF2787"/>
    <w:rsid w:val="00AF2898"/>
    <w:rsid w:val="00AF2950"/>
    <w:rsid w:val="00AF2AD8"/>
    <w:rsid w:val="00AF2F08"/>
    <w:rsid w:val="00AF33AF"/>
    <w:rsid w:val="00AF4D97"/>
    <w:rsid w:val="00AF4E79"/>
    <w:rsid w:val="00AF5C1F"/>
    <w:rsid w:val="00AF5E03"/>
    <w:rsid w:val="00AF6E18"/>
    <w:rsid w:val="00B001A0"/>
    <w:rsid w:val="00B00EFF"/>
    <w:rsid w:val="00B0163F"/>
    <w:rsid w:val="00B01A1D"/>
    <w:rsid w:val="00B02E9A"/>
    <w:rsid w:val="00B0370B"/>
    <w:rsid w:val="00B048B6"/>
    <w:rsid w:val="00B04B32"/>
    <w:rsid w:val="00B050A3"/>
    <w:rsid w:val="00B0554A"/>
    <w:rsid w:val="00B05E12"/>
    <w:rsid w:val="00B05E46"/>
    <w:rsid w:val="00B06882"/>
    <w:rsid w:val="00B06C2D"/>
    <w:rsid w:val="00B07CA1"/>
    <w:rsid w:val="00B07D5D"/>
    <w:rsid w:val="00B1131F"/>
    <w:rsid w:val="00B11EC5"/>
    <w:rsid w:val="00B132DC"/>
    <w:rsid w:val="00B14360"/>
    <w:rsid w:val="00B14EAB"/>
    <w:rsid w:val="00B1557E"/>
    <w:rsid w:val="00B15D0F"/>
    <w:rsid w:val="00B163F7"/>
    <w:rsid w:val="00B168A9"/>
    <w:rsid w:val="00B17010"/>
    <w:rsid w:val="00B20AA6"/>
    <w:rsid w:val="00B21881"/>
    <w:rsid w:val="00B230AA"/>
    <w:rsid w:val="00B232FD"/>
    <w:rsid w:val="00B23989"/>
    <w:rsid w:val="00B24FFF"/>
    <w:rsid w:val="00B25767"/>
    <w:rsid w:val="00B25A33"/>
    <w:rsid w:val="00B25F2D"/>
    <w:rsid w:val="00B26110"/>
    <w:rsid w:val="00B26460"/>
    <w:rsid w:val="00B268E1"/>
    <w:rsid w:val="00B26D2E"/>
    <w:rsid w:val="00B27A6B"/>
    <w:rsid w:val="00B27DC8"/>
    <w:rsid w:val="00B27E06"/>
    <w:rsid w:val="00B309DE"/>
    <w:rsid w:val="00B30E2B"/>
    <w:rsid w:val="00B30FBE"/>
    <w:rsid w:val="00B31EA6"/>
    <w:rsid w:val="00B321B2"/>
    <w:rsid w:val="00B32537"/>
    <w:rsid w:val="00B32876"/>
    <w:rsid w:val="00B32E62"/>
    <w:rsid w:val="00B330D9"/>
    <w:rsid w:val="00B334AB"/>
    <w:rsid w:val="00B335AB"/>
    <w:rsid w:val="00B33617"/>
    <w:rsid w:val="00B338F9"/>
    <w:rsid w:val="00B3499C"/>
    <w:rsid w:val="00B36B9B"/>
    <w:rsid w:val="00B37158"/>
    <w:rsid w:val="00B3778D"/>
    <w:rsid w:val="00B37D71"/>
    <w:rsid w:val="00B40A39"/>
    <w:rsid w:val="00B40CFA"/>
    <w:rsid w:val="00B413D2"/>
    <w:rsid w:val="00B41752"/>
    <w:rsid w:val="00B43221"/>
    <w:rsid w:val="00B43B14"/>
    <w:rsid w:val="00B44190"/>
    <w:rsid w:val="00B442B4"/>
    <w:rsid w:val="00B449E2"/>
    <w:rsid w:val="00B45700"/>
    <w:rsid w:val="00B46781"/>
    <w:rsid w:val="00B468BD"/>
    <w:rsid w:val="00B47183"/>
    <w:rsid w:val="00B50781"/>
    <w:rsid w:val="00B50867"/>
    <w:rsid w:val="00B5086F"/>
    <w:rsid w:val="00B51643"/>
    <w:rsid w:val="00B52739"/>
    <w:rsid w:val="00B528CA"/>
    <w:rsid w:val="00B5298B"/>
    <w:rsid w:val="00B53DF1"/>
    <w:rsid w:val="00B549A4"/>
    <w:rsid w:val="00B550C6"/>
    <w:rsid w:val="00B55143"/>
    <w:rsid w:val="00B55181"/>
    <w:rsid w:val="00B56FAC"/>
    <w:rsid w:val="00B57D16"/>
    <w:rsid w:val="00B6098F"/>
    <w:rsid w:val="00B60EFB"/>
    <w:rsid w:val="00B62BED"/>
    <w:rsid w:val="00B658AF"/>
    <w:rsid w:val="00B65AD8"/>
    <w:rsid w:val="00B66191"/>
    <w:rsid w:val="00B66869"/>
    <w:rsid w:val="00B66DC7"/>
    <w:rsid w:val="00B67768"/>
    <w:rsid w:val="00B7125F"/>
    <w:rsid w:val="00B71E53"/>
    <w:rsid w:val="00B7240A"/>
    <w:rsid w:val="00B727A7"/>
    <w:rsid w:val="00B730E1"/>
    <w:rsid w:val="00B73E66"/>
    <w:rsid w:val="00B76B5D"/>
    <w:rsid w:val="00B76FE0"/>
    <w:rsid w:val="00B8126D"/>
    <w:rsid w:val="00B82231"/>
    <w:rsid w:val="00B82333"/>
    <w:rsid w:val="00B8251F"/>
    <w:rsid w:val="00B82FC7"/>
    <w:rsid w:val="00B83766"/>
    <w:rsid w:val="00B84486"/>
    <w:rsid w:val="00B84AC0"/>
    <w:rsid w:val="00B84DCE"/>
    <w:rsid w:val="00B8691C"/>
    <w:rsid w:val="00B86AD1"/>
    <w:rsid w:val="00B86D4E"/>
    <w:rsid w:val="00B8768F"/>
    <w:rsid w:val="00B8779A"/>
    <w:rsid w:val="00B87810"/>
    <w:rsid w:val="00B914B7"/>
    <w:rsid w:val="00B91829"/>
    <w:rsid w:val="00B92036"/>
    <w:rsid w:val="00B93423"/>
    <w:rsid w:val="00B93A3C"/>
    <w:rsid w:val="00B93D46"/>
    <w:rsid w:val="00B94200"/>
    <w:rsid w:val="00B94E49"/>
    <w:rsid w:val="00B959AA"/>
    <w:rsid w:val="00B95FDA"/>
    <w:rsid w:val="00B96127"/>
    <w:rsid w:val="00B96A73"/>
    <w:rsid w:val="00BA0247"/>
    <w:rsid w:val="00BA02D4"/>
    <w:rsid w:val="00BA0875"/>
    <w:rsid w:val="00BA1693"/>
    <w:rsid w:val="00BA2072"/>
    <w:rsid w:val="00BA239B"/>
    <w:rsid w:val="00BA308B"/>
    <w:rsid w:val="00BA3B64"/>
    <w:rsid w:val="00BA449F"/>
    <w:rsid w:val="00BA4C49"/>
    <w:rsid w:val="00BA5ABB"/>
    <w:rsid w:val="00BA6615"/>
    <w:rsid w:val="00BA69C9"/>
    <w:rsid w:val="00BA69D1"/>
    <w:rsid w:val="00BA6E86"/>
    <w:rsid w:val="00BB091E"/>
    <w:rsid w:val="00BB0D1A"/>
    <w:rsid w:val="00BB0EA9"/>
    <w:rsid w:val="00BB18F9"/>
    <w:rsid w:val="00BB2055"/>
    <w:rsid w:val="00BB214E"/>
    <w:rsid w:val="00BB29A3"/>
    <w:rsid w:val="00BB2AC2"/>
    <w:rsid w:val="00BB2EE2"/>
    <w:rsid w:val="00BB37DC"/>
    <w:rsid w:val="00BB3ADA"/>
    <w:rsid w:val="00BB3E0A"/>
    <w:rsid w:val="00BB46CE"/>
    <w:rsid w:val="00BB47AF"/>
    <w:rsid w:val="00BB5AB3"/>
    <w:rsid w:val="00BB6985"/>
    <w:rsid w:val="00BB698E"/>
    <w:rsid w:val="00BB73F2"/>
    <w:rsid w:val="00BB792E"/>
    <w:rsid w:val="00BC0316"/>
    <w:rsid w:val="00BC077F"/>
    <w:rsid w:val="00BC088D"/>
    <w:rsid w:val="00BC0914"/>
    <w:rsid w:val="00BC0E6D"/>
    <w:rsid w:val="00BC0F52"/>
    <w:rsid w:val="00BC1D9B"/>
    <w:rsid w:val="00BC2994"/>
    <w:rsid w:val="00BC2EE6"/>
    <w:rsid w:val="00BC3002"/>
    <w:rsid w:val="00BC3349"/>
    <w:rsid w:val="00BC35F8"/>
    <w:rsid w:val="00BC3CE9"/>
    <w:rsid w:val="00BC4B16"/>
    <w:rsid w:val="00BC5583"/>
    <w:rsid w:val="00BC7666"/>
    <w:rsid w:val="00BD04DB"/>
    <w:rsid w:val="00BD0C95"/>
    <w:rsid w:val="00BD365D"/>
    <w:rsid w:val="00BD39D0"/>
    <w:rsid w:val="00BD4A03"/>
    <w:rsid w:val="00BD505F"/>
    <w:rsid w:val="00BD55C2"/>
    <w:rsid w:val="00BD5E5A"/>
    <w:rsid w:val="00BD5F5B"/>
    <w:rsid w:val="00BD624D"/>
    <w:rsid w:val="00BD684E"/>
    <w:rsid w:val="00BD69AF"/>
    <w:rsid w:val="00BD77B9"/>
    <w:rsid w:val="00BD7A07"/>
    <w:rsid w:val="00BD7A6B"/>
    <w:rsid w:val="00BE17FB"/>
    <w:rsid w:val="00BE18CE"/>
    <w:rsid w:val="00BE19D7"/>
    <w:rsid w:val="00BE1C00"/>
    <w:rsid w:val="00BE24ED"/>
    <w:rsid w:val="00BE2B17"/>
    <w:rsid w:val="00BE3066"/>
    <w:rsid w:val="00BE42FC"/>
    <w:rsid w:val="00BE523C"/>
    <w:rsid w:val="00BE5710"/>
    <w:rsid w:val="00BE5BD7"/>
    <w:rsid w:val="00BE6F1D"/>
    <w:rsid w:val="00BE78A2"/>
    <w:rsid w:val="00BE7FBC"/>
    <w:rsid w:val="00BF029F"/>
    <w:rsid w:val="00BF03E9"/>
    <w:rsid w:val="00BF1153"/>
    <w:rsid w:val="00BF1226"/>
    <w:rsid w:val="00BF12C0"/>
    <w:rsid w:val="00BF1A27"/>
    <w:rsid w:val="00BF226D"/>
    <w:rsid w:val="00BF254E"/>
    <w:rsid w:val="00BF46B9"/>
    <w:rsid w:val="00BF4701"/>
    <w:rsid w:val="00BF4D37"/>
    <w:rsid w:val="00BF4DB2"/>
    <w:rsid w:val="00BF4FEC"/>
    <w:rsid w:val="00BF5025"/>
    <w:rsid w:val="00BF5185"/>
    <w:rsid w:val="00BF5A7F"/>
    <w:rsid w:val="00BF5BC0"/>
    <w:rsid w:val="00BF6293"/>
    <w:rsid w:val="00BF6415"/>
    <w:rsid w:val="00BF6478"/>
    <w:rsid w:val="00BF79D9"/>
    <w:rsid w:val="00BF7B27"/>
    <w:rsid w:val="00C001E7"/>
    <w:rsid w:val="00C00CC4"/>
    <w:rsid w:val="00C01503"/>
    <w:rsid w:val="00C0160B"/>
    <w:rsid w:val="00C017F0"/>
    <w:rsid w:val="00C0256F"/>
    <w:rsid w:val="00C02F07"/>
    <w:rsid w:val="00C037A3"/>
    <w:rsid w:val="00C050AD"/>
    <w:rsid w:val="00C07094"/>
    <w:rsid w:val="00C0771D"/>
    <w:rsid w:val="00C07A3F"/>
    <w:rsid w:val="00C07C04"/>
    <w:rsid w:val="00C11060"/>
    <w:rsid w:val="00C11AA8"/>
    <w:rsid w:val="00C1201C"/>
    <w:rsid w:val="00C13CBF"/>
    <w:rsid w:val="00C141E8"/>
    <w:rsid w:val="00C1513A"/>
    <w:rsid w:val="00C15309"/>
    <w:rsid w:val="00C15718"/>
    <w:rsid w:val="00C15AE3"/>
    <w:rsid w:val="00C16381"/>
    <w:rsid w:val="00C165A8"/>
    <w:rsid w:val="00C16AC6"/>
    <w:rsid w:val="00C16D52"/>
    <w:rsid w:val="00C16DCA"/>
    <w:rsid w:val="00C17E5D"/>
    <w:rsid w:val="00C21DC1"/>
    <w:rsid w:val="00C230C2"/>
    <w:rsid w:val="00C23AEC"/>
    <w:rsid w:val="00C24372"/>
    <w:rsid w:val="00C24AFE"/>
    <w:rsid w:val="00C300DC"/>
    <w:rsid w:val="00C310AD"/>
    <w:rsid w:val="00C314D1"/>
    <w:rsid w:val="00C32880"/>
    <w:rsid w:val="00C333ED"/>
    <w:rsid w:val="00C3435C"/>
    <w:rsid w:val="00C346A0"/>
    <w:rsid w:val="00C34757"/>
    <w:rsid w:val="00C34A19"/>
    <w:rsid w:val="00C34CC6"/>
    <w:rsid w:val="00C34CEF"/>
    <w:rsid w:val="00C36137"/>
    <w:rsid w:val="00C40522"/>
    <w:rsid w:val="00C419F6"/>
    <w:rsid w:val="00C420BA"/>
    <w:rsid w:val="00C421DC"/>
    <w:rsid w:val="00C42321"/>
    <w:rsid w:val="00C427F1"/>
    <w:rsid w:val="00C43069"/>
    <w:rsid w:val="00C435C2"/>
    <w:rsid w:val="00C4409E"/>
    <w:rsid w:val="00C443A1"/>
    <w:rsid w:val="00C44B91"/>
    <w:rsid w:val="00C452DF"/>
    <w:rsid w:val="00C45445"/>
    <w:rsid w:val="00C45725"/>
    <w:rsid w:val="00C46367"/>
    <w:rsid w:val="00C47521"/>
    <w:rsid w:val="00C47D86"/>
    <w:rsid w:val="00C47D8A"/>
    <w:rsid w:val="00C505D4"/>
    <w:rsid w:val="00C50929"/>
    <w:rsid w:val="00C51945"/>
    <w:rsid w:val="00C525C6"/>
    <w:rsid w:val="00C52783"/>
    <w:rsid w:val="00C53FD3"/>
    <w:rsid w:val="00C555E4"/>
    <w:rsid w:val="00C55C44"/>
    <w:rsid w:val="00C56FF9"/>
    <w:rsid w:val="00C60237"/>
    <w:rsid w:val="00C60C1E"/>
    <w:rsid w:val="00C60D96"/>
    <w:rsid w:val="00C62702"/>
    <w:rsid w:val="00C6494E"/>
    <w:rsid w:val="00C64E03"/>
    <w:rsid w:val="00C64E1A"/>
    <w:rsid w:val="00C65544"/>
    <w:rsid w:val="00C65DED"/>
    <w:rsid w:val="00C66076"/>
    <w:rsid w:val="00C66220"/>
    <w:rsid w:val="00C667D3"/>
    <w:rsid w:val="00C67937"/>
    <w:rsid w:val="00C67E3E"/>
    <w:rsid w:val="00C703BB"/>
    <w:rsid w:val="00C7118B"/>
    <w:rsid w:val="00C729D6"/>
    <w:rsid w:val="00C74BA2"/>
    <w:rsid w:val="00C75A04"/>
    <w:rsid w:val="00C761B8"/>
    <w:rsid w:val="00C76233"/>
    <w:rsid w:val="00C776C2"/>
    <w:rsid w:val="00C77D84"/>
    <w:rsid w:val="00C77DBF"/>
    <w:rsid w:val="00C8000B"/>
    <w:rsid w:val="00C80043"/>
    <w:rsid w:val="00C803C2"/>
    <w:rsid w:val="00C814E3"/>
    <w:rsid w:val="00C83D8A"/>
    <w:rsid w:val="00C86582"/>
    <w:rsid w:val="00C86D6B"/>
    <w:rsid w:val="00C87478"/>
    <w:rsid w:val="00C87745"/>
    <w:rsid w:val="00C90345"/>
    <w:rsid w:val="00C90683"/>
    <w:rsid w:val="00C923B4"/>
    <w:rsid w:val="00C925F1"/>
    <w:rsid w:val="00C9294A"/>
    <w:rsid w:val="00C93ACA"/>
    <w:rsid w:val="00C94658"/>
    <w:rsid w:val="00C94BD8"/>
    <w:rsid w:val="00C95390"/>
    <w:rsid w:val="00C953ED"/>
    <w:rsid w:val="00C954D4"/>
    <w:rsid w:val="00C956EB"/>
    <w:rsid w:val="00C958DB"/>
    <w:rsid w:val="00C9644B"/>
    <w:rsid w:val="00C975DA"/>
    <w:rsid w:val="00C976DD"/>
    <w:rsid w:val="00CA04E9"/>
    <w:rsid w:val="00CA0CAA"/>
    <w:rsid w:val="00CA14D6"/>
    <w:rsid w:val="00CA22B3"/>
    <w:rsid w:val="00CA2375"/>
    <w:rsid w:val="00CA3929"/>
    <w:rsid w:val="00CA3C6E"/>
    <w:rsid w:val="00CA4033"/>
    <w:rsid w:val="00CA405A"/>
    <w:rsid w:val="00CA5A2E"/>
    <w:rsid w:val="00CA62A5"/>
    <w:rsid w:val="00CA6876"/>
    <w:rsid w:val="00CA6A60"/>
    <w:rsid w:val="00CB03BA"/>
    <w:rsid w:val="00CB0EFB"/>
    <w:rsid w:val="00CB15DD"/>
    <w:rsid w:val="00CB1978"/>
    <w:rsid w:val="00CB2653"/>
    <w:rsid w:val="00CB3261"/>
    <w:rsid w:val="00CB358B"/>
    <w:rsid w:val="00CB4722"/>
    <w:rsid w:val="00CB5DA2"/>
    <w:rsid w:val="00CB5EE3"/>
    <w:rsid w:val="00CB759C"/>
    <w:rsid w:val="00CB7B12"/>
    <w:rsid w:val="00CB7D07"/>
    <w:rsid w:val="00CC0070"/>
    <w:rsid w:val="00CC04DB"/>
    <w:rsid w:val="00CC06DB"/>
    <w:rsid w:val="00CC0763"/>
    <w:rsid w:val="00CC1A1F"/>
    <w:rsid w:val="00CC23DF"/>
    <w:rsid w:val="00CC27F1"/>
    <w:rsid w:val="00CC2966"/>
    <w:rsid w:val="00CC306B"/>
    <w:rsid w:val="00CC3C99"/>
    <w:rsid w:val="00CC40D3"/>
    <w:rsid w:val="00CC4508"/>
    <w:rsid w:val="00CC48BD"/>
    <w:rsid w:val="00CC4E1D"/>
    <w:rsid w:val="00CC5C49"/>
    <w:rsid w:val="00CC5FE2"/>
    <w:rsid w:val="00CC6130"/>
    <w:rsid w:val="00CC6FA7"/>
    <w:rsid w:val="00CC7B0A"/>
    <w:rsid w:val="00CD0B2F"/>
    <w:rsid w:val="00CD0F8A"/>
    <w:rsid w:val="00CD10C2"/>
    <w:rsid w:val="00CD14F8"/>
    <w:rsid w:val="00CD2887"/>
    <w:rsid w:val="00CD2A8E"/>
    <w:rsid w:val="00CD3087"/>
    <w:rsid w:val="00CD5568"/>
    <w:rsid w:val="00CD634B"/>
    <w:rsid w:val="00CD6710"/>
    <w:rsid w:val="00CD754A"/>
    <w:rsid w:val="00CD7E77"/>
    <w:rsid w:val="00CD7F70"/>
    <w:rsid w:val="00CE038A"/>
    <w:rsid w:val="00CE08D8"/>
    <w:rsid w:val="00CE1B67"/>
    <w:rsid w:val="00CE2BFC"/>
    <w:rsid w:val="00CE4223"/>
    <w:rsid w:val="00CE4547"/>
    <w:rsid w:val="00CE46A5"/>
    <w:rsid w:val="00CE4DD7"/>
    <w:rsid w:val="00CE4F8E"/>
    <w:rsid w:val="00CE581D"/>
    <w:rsid w:val="00CE5C72"/>
    <w:rsid w:val="00CE61D5"/>
    <w:rsid w:val="00CE7631"/>
    <w:rsid w:val="00CF0461"/>
    <w:rsid w:val="00CF1475"/>
    <w:rsid w:val="00CF1B02"/>
    <w:rsid w:val="00CF1B72"/>
    <w:rsid w:val="00CF1BC5"/>
    <w:rsid w:val="00CF1E3D"/>
    <w:rsid w:val="00CF2CF0"/>
    <w:rsid w:val="00CF3148"/>
    <w:rsid w:val="00CF32D4"/>
    <w:rsid w:val="00CF53E5"/>
    <w:rsid w:val="00CF5447"/>
    <w:rsid w:val="00CF6026"/>
    <w:rsid w:val="00CF6CFB"/>
    <w:rsid w:val="00CF7FC6"/>
    <w:rsid w:val="00D00292"/>
    <w:rsid w:val="00D01540"/>
    <w:rsid w:val="00D017E9"/>
    <w:rsid w:val="00D02627"/>
    <w:rsid w:val="00D03139"/>
    <w:rsid w:val="00D0459C"/>
    <w:rsid w:val="00D05E81"/>
    <w:rsid w:val="00D06ABD"/>
    <w:rsid w:val="00D07092"/>
    <w:rsid w:val="00D07DA9"/>
    <w:rsid w:val="00D104C9"/>
    <w:rsid w:val="00D10AD7"/>
    <w:rsid w:val="00D10F69"/>
    <w:rsid w:val="00D11F4D"/>
    <w:rsid w:val="00D13F10"/>
    <w:rsid w:val="00D14115"/>
    <w:rsid w:val="00D14B56"/>
    <w:rsid w:val="00D1540D"/>
    <w:rsid w:val="00D16C5D"/>
    <w:rsid w:val="00D17A74"/>
    <w:rsid w:val="00D17CC8"/>
    <w:rsid w:val="00D20182"/>
    <w:rsid w:val="00D204C0"/>
    <w:rsid w:val="00D21C0C"/>
    <w:rsid w:val="00D21CAC"/>
    <w:rsid w:val="00D22CAE"/>
    <w:rsid w:val="00D22E5A"/>
    <w:rsid w:val="00D25A14"/>
    <w:rsid w:val="00D25BB1"/>
    <w:rsid w:val="00D25EAC"/>
    <w:rsid w:val="00D26280"/>
    <w:rsid w:val="00D264EF"/>
    <w:rsid w:val="00D270D8"/>
    <w:rsid w:val="00D273C4"/>
    <w:rsid w:val="00D2758E"/>
    <w:rsid w:val="00D27831"/>
    <w:rsid w:val="00D27D0F"/>
    <w:rsid w:val="00D27FC1"/>
    <w:rsid w:val="00D30A63"/>
    <w:rsid w:val="00D30BC5"/>
    <w:rsid w:val="00D31952"/>
    <w:rsid w:val="00D32F51"/>
    <w:rsid w:val="00D32FD6"/>
    <w:rsid w:val="00D3353D"/>
    <w:rsid w:val="00D3408A"/>
    <w:rsid w:val="00D34191"/>
    <w:rsid w:val="00D34B9A"/>
    <w:rsid w:val="00D34DC3"/>
    <w:rsid w:val="00D357DE"/>
    <w:rsid w:val="00D35BF6"/>
    <w:rsid w:val="00D35F01"/>
    <w:rsid w:val="00D36B71"/>
    <w:rsid w:val="00D371FC"/>
    <w:rsid w:val="00D375D2"/>
    <w:rsid w:val="00D37B05"/>
    <w:rsid w:val="00D40D5C"/>
    <w:rsid w:val="00D40D76"/>
    <w:rsid w:val="00D41BE4"/>
    <w:rsid w:val="00D42CE5"/>
    <w:rsid w:val="00D43232"/>
    <w:rsid w:val="00D437FC"/>
    <w:rsid w:val="00D45014"/>
    <w:rsid w:val="00D45F47"/>
    <w:rsid w:val="00D45F9A"/>
    <w:rsid w:val="00D46AE7"/>
    <w:rsid w:val="00D50552"/>
    <w:rsid w:val="00D512CD"/>
    <w:rsid w:val="00D51F44"/>
    <w:rsid w:val="00D52B29"/>
    <w:rsid w:val="00D52C65"/>
    <w:rsid w:val="00D532C8"/>
    <w:rsid w:val="00D547D1"/>
    <w:rsid w:val="00D550EF"/>
    <w:rsid w:val="00D5557F"/>
    <w:rsid w:val="00D55B7F"/>
    <w:rsid w:val="00D56191"/>
    <w:rsid w:val="00D56ADC"/>
    <w:rsid w:val="00D570C8"/>
    <w:rsid w:val="00D571BE"/>
    <w:rsid w:val="00D57A6E"/>
    <w:rsid w:val="00D6050E"/>
    <w:rsid w:val="00D6092F"/>
    <w:rsid w:val="00D61154"/>
    <w:rsid w:val="00D61BB2"/>
    <w:rsid w:val="00D61EBD"/>
    <w:rsid w:val="00D6222C"/>
    <w:rsid w:val="00D624EE"/>
    <w:rsid w:val="00D63953"/>
    <w:rsid w:val="00D63ECF"/>
    <w:rsid w:val="00D64345"/>
    <w:rsid w:val="00D64836"/>
    <w:rsid w:val="00D649DE"/>
    <w:rsid w:val="00D666F3"/>
    <w:rsid w:val="00D6692F"/>
    <w:rsid w:val="00D7123D"/>
    <w:rsid w:val="00D7187F"/>
    <w:rsid w:val="00D71D8A"/>
    <w:rsid w:val="00D7241E"/>
    <w:rsid w:val="00D72DF1"/>
    <w:rsid w:val="00D73852"/>
    <w:rsid w:val="00D739FE"/>
    <w:rsid w:val="00D740EA"/>
    <w:rsid w:val="00D742B4"/>
    <w:rsid w:val="00D747A7"/>
    <w:rsid w:val="00D74DA0"/>
    <w:rsid w:val="00D751BF"/>
    <w:rsid w:val="00D7577E"/>
    <w:rsid w:val="00D76101"/>
    <w:rsid w:val="00D769E7"/>
    <w:rsid w:val="00D76EC1"/>
    <w:rsid w:val="00D76F04"/>
    <w:rsid w:val="00D77BDD"/>
    <w:rsid w:val="00D8046C"/>
    <w:rsid w:val="00D80F13"/>
    <w:rsid w:val="00D81879"/>
    <w:rsid w:val="00D823E5"/>
    <w:rsid w:val="00D829A0"/>
    <w:rsid w:val="00D82D03"/>
    <w:rsid w:val="00D8339A"/>
    <w:rsid w:val="00D83EB0"/>
    <w:rsid w:val="00D84C94"/>
    <w:rsid w:val="00D84D65"/>
    <w:rsid w:val="00D85E8D"/>
    <w:rsid w:val="00D877C0"/>
    <w:rsid w:val="00D90445"/>
    <w:rsid w:val="00D904F4"/>
    <w:rsid w:val="00D9169B"/>
    <w:rsid w:val="00D92930"/>
    <w:rsid w:val="00D92DCE"/>
    <w:rsid w:val="00D94533"/>
    <w:rsid w:val="00D9541E"/>
    <w:rsid w:val="00D95B1A"/>
    <w:rsid w:val="00D95B2F"/>
    <w:rsid w:val="00D95D30"/>
    <w:rsid w:val="00D9615E"/>
    <w:rsid w:val="00D9678B"/>
    <w:rsid w:val="00D969D8"/>
    <w:rsid w:val="00D96AA5"/>
    <w:rsid w:val="00D96FEA"/>
    <w:rsid w:val="00D97571"/>
    <w:rsid w:val="00DA0570"/>
    <w:rsid w:val="00DA09C0"/>
    <w:rsid w:val="00DA2633"/>
    <w:rsid w:val="00DA26B5"/>
    <w:rsid w:val="00DA391F"/>
    <w:rsid w:val="00DA3F18"/>
    <w:rsid w:val="00DA3F43"/>
    <w:rsid w:val="00DA4022"/>
    <w:rsid w:val="00DA5207"/>
    <w:rsid w:val="00DA67BE"/>
    <w:rsid w:val="00DA7227"/>
    <w:rsid w:val="00DA732E"/>
    <w:rsid w:val="00DA739F"/>
    <w:rsid w:val="00DA74F6"/>
    <w:rsid w:val="00DB01F8"/>
    <w:rsid w:val="00DB0235"/>
    <w:rsid w:val="00DB0A31"/>
    <w:rsid w:val="00DB0BE6"/>
    <w:rsid w:val="00DB170C"/>
    <w:rsid w:val="00DB17EF"/>
    <w:rsid w:val="00DB2000"/>
    <w:rsid w:val="00DB2222"/>
    <w:rsid w:val="00DB27CF"/>
    <w:rsid w:val="00DB4C36"/>
    <w:rsid w:val="00DB525E"/>
    <w:rsid w:val="00DB547F"/>
    <w:rsid w:val="00DB5AD9"/>
    <w:rsid w:val="00DB60A7"/>
    <w:rsid w:val="00DB61BC"/>
    <w:rsid w:val="00DB61E5"/>
    <w:rsid w:val="00DB75A1"/>
    <w:rsid w:val="00DB77A0"/>
    <w:rsid w:val="00DB7FB2"/>
    <w:rsid w:val="00DC085D"/>
    <w:rsid w:val="00DC0D23"/>
    <w:rsid w:val="00DC0E0E"/>
    <w:rsid w:val="00DC1392"/>
    <w:rsid w:val="00DC1936"/>
    <w:rsid w:val="00DC1961"/>
    <w:rsid w:val="00DC2794"/>
    <w:rsid w:val="00DC3435"/>
    <w:rsid w:val="00DC3B79"/>
    <w:rsid w:val="00DC41C0"/>
    <w:rsid w:val="00DC47F6"/>
    <w:rsid w:val="00DC4E64"/>
    <w:rsid w:val="00DC50EA"/>
    <w:rsid w:val="00DC5834"/>
    <w:rsid w:val="00DC5B88"/>
    <w:rsid w:val="00DC5C97"/>
    <w:rsid w:val="00DC6237"/>
    <w:rsid w:val="00DC7165"/>
    <w:rsid w:val="00DC7EC3"/>
    <w:rsid w:val="00DD019B"/>
    <w:rsid w:val="00DD081B"/>
    <w:rsid w:val="00DD0930"/>
    <w:rsid w:val="00DD15B7"/>
    <w:rsid w:val="00DD1974"/>
    <w:rsid w:val="00DD31D4"/>
    <w:rsid w:val="00DD3AF3"/>
    <w:rsid w:val="00DD3BEB"/>
    <w:rsid w:val="00DD40FF"/>
    <w:rsid w:val="00DD536D"/>
    <w:rsid w:val="00DD5482"/>
    <w:rsid w:val="00DD552D"/>
    <w:rsid w:val="00DD5BF1"/>
    <w:rsid w:val="00DD634D"/>
    <w:rsid w:val="00DD6681"/>
    <w:rsid w:val="00DD75EF"/>
    <w:rsid w:val="00DE0AA2"/>
    <w:rsid w:val="00DE0C29"/>
    <w:rsid w:val="00DE0DDF"/>
    <w:rsid w:val="00DE1895"/>
    <w:rsid w:val="00DE3762"/>
    <w:rsid w:val="00DE3F95"/>
    <w:rsid w:val="00DE44EE"/>
    <w:rsid w:val="00DE5B20"/>
    <w:rsid w:val="00DE6E5D"/>
    <w:rsid w:val="00DE7BB8"/>
    <w:rsid w:val="00DF128D"/>
    <w:rsid w:val="00DF23E1"/>
    <w:rsid w:val="00DF3E06"/>
    <w:rsid w:val="00DF453D"/>
    <w:rsid w:val="00DF4A12"/>
    <w:rsid w:val="00DF4FCE"/>
    <w:rsid w:val="00DF5355"/>
    <w:rsid w:val="00DF55B0"/>
    <w:rsid w:val="00DF575A"/>
    <w:rsid w:val="00DF6828"/>
    <w:rsid w:val="00DF6A83"/>
    <w:rsid w:val="00E00927"/>
    <w:rsid w:val="00E00F21"/>
    <w:rsid w:val="00E0109D"/>
    <w:rsid w:val="00E014B8"/>
    <w:rsid w:val="00E01A6F"/>
    <w:rsid w:val="00E01BDA"/>
    <w:rsid w:val="00E0244A"/>
    <w:rsid w:val="00E02CDA"/>
    <w:rsid w:val="00E02DDF"/>
    <w:rsid w:val="00E033AC"/>
    <w:rsid w:val="00E038A7"/>
    <w:rsid w:val="00E03D49"/>
    <w:rsid w:val="00E040A1"/>
    <w:rsid w:val="00E04D24"/>
    <w:rsid w:val="00E04FDE"/>
    <w:rsid w:val="00E05FD9"/>
    <w:rsid w:val="00E06068"/>
    <w:rsid w:val="00E0751A"/>
    <w:rsid w:val="00E07C58"/>
    <w:rsid w:val="00E10594"/>
    <w:rsid w:val="00E10CB2"/>
    <w:rsid w:val="00E10F19"/>
    <w:rsid w:val="00E110E1"/>
    <w:rsid w:val="00E11D82"/>
    <w:rsid w:val="00E11F2B"/>
    <w:rsid w:val="00E1226C"/>
    <w:rsid w:val="00E124E1"/>
    <w:rsid w:val="00E14574"/>
    <w:rsid w:val="00E147B8"/>
    <w:rsid w:val="00E179A3"/>
    <w:rsid w:val="00E207D1"/>
    <w:rsid w:val="00E20AD5"/>
    <w:rsid w:val="00E21104"/>
    <w:rsid w:val="00E2195F"/>
    <w:rsid w:val="00E21D90"/>
    <w:rsid w:val="00E234DB"/>
    <w:rsid w:val="00E24AD2"/>
    <w:rsid w:val="00E24BA1"/>
    <w:rsid w:val="00E24CA4"/>
    <w:rsid w:val="00E254DA"/>
    <w:rsid w:val="00E25768"/>
    <w:rsid w:val="00E25994"/>
    <w:rsid w:val="00E26FE8"/>
    <w:rsid w:val="00E27834"/>
    <w:rsid w:val="00E27A04"/>
    <w:rsid w:val="00E30158"/>
    <w:rsid w:val="00E307D6"/>
    <w:rsid w:val="00E30C70"/>
    <w:rsid w:val="00E31F10"/>
    <w:rsid w:val="00E3364C"/>
    <w:rsid w:val="00E33769"/>
    <w:rsid w:val="00E33B4F"/>
    <w:rsid w:val="00E34CD6"/>
    <w:rsid w:val="00E35611"/>
    <w:rsid w:val="00E3761C"/>
    <w:rsid w:val="00E402AF"/>
    <w:rsid w:val="00E406EF"/>
    <w:rsid w:val="00E40CA8"/>
    <w:rsid w:val="00E40E60"/>
    <w:rsid w:val="00E41159"/>
    <w:rsid w:val="00E4177E"/>
    <w:rsid w:val="00E41A6C"/>
    <w:rsid w:val="00E41CE4"/>
    <w:rsid w:val="00E41E17"/>
    <w:rsid w:val="00E42052"/>
    <w:rsid w:val="00E42D6C"/>
    <w:rsid w:val="00E4305D"/>
    <w:rsid w:val="00E435F9"/>
    <w:rsid w:val="00E439C5"/>
    <w:rsid w:val="00E43FED"/>
    <w:rsid w:val="00E44FA8"/>
    <w:rsid w:val="00E455E0"/>
    <w:rsid w:val="00E457FF"/>
    <w:rsid w:val="00E46229"/>
    <w:rsid w:val="00E47E3B"/>
    <w:rsid w:val="00E50926"/>
    <w:rsid w:val="00E5094B"/>
    <w:rsid w:val="00E50C63"/>
    <w:rsid w:val="00E514FB"/>
    <w:rsid w:val="00E51507"/>
    <w:rsid w:val="00E51945"/>
    <w:rsid w:val="00E519EC"/>
    <w:rsid w:val="00E51A27"/>
    <w:rsid w:val="00E51A43"/>
    <w:rsid w:val="00E51ED4"/>
    <w:rsid w:val="00E526C5"/>
    <w:rsid w:val="00E52862"/>
    <w:rsid w:val="00E52A51"/>
    <w:rsid w:val="00E53030"/>
    <w:rsid w:val="00E53AE0"/>
    <w:rsid w:val="00E55667"/>
    <w:rsid w:val="00E5627F"/>
    <w:rsid w:val="00E565BA"/>
    <w:rsid w:val="00E56F8C"/>
    <w:rsid w:val="00E571C7"/>
    <w:rsid w:val="00E600CB"/>
    <w:rsid w:val="00E6027C"/>
    <w:rsid w:val="00E61C7A"/>
    <w:rsid w:val="00E62476"/>
    <w:rsid w:val="00E628A7"/>
    <w:rsid w:val="00E62FB1"/>
    <w:rsid w:val="00E6330B"/>
    <w:rsid w:val="00E63581"/>
    <w:rsid w:val="00E640A6"/>
    <w:rsid w:val="00E64D8F"/>
    <w:rsid w:val="00E64FBA"/>
    <w:rsid w:val="00E65CC3"/>
    <w:rsid w:val="00E66A2A"/>
    <w:rsid w:val="00E66F7E"/>
    <w:rsid w:val="00E67029"/>
    <w:rsid w:val="00E67253"/>
    <w:rsid w:val="00E67909"/>
    <w:rsid w:val="00E67E46"/>
    <w:rsid w:val="00E7047B"/>
    <w:rsid w:val="00E7067A"/>
    <w:rsid w:val="00E7083B"/>
    <w:rsid w:val="00E71065"/>
    <w:rsid w:val="00E71C78"/>
    <w:rsid w:val="00E7326D"/>
    <w:rsid w:val="00E73443"/>
    <w:rsid w:val="00E74FF3"/>
    <w:rsid w:val="00E7505C"/>
    <w:rsid w:val="00E75212"/>
    <w:rsid w:val="00E755F3"/>
    <w:rsid w:val="00E81621"/>
    <w:rsid w:val="00E81C5B"/>
    <w:rsid w:val="00E81D9D"/>
    <w:rsid w:val="00E81EEF"/>
    <w:rsid w:val="00E820AA"/>
    <w:rsid w:val="00E82AD2"/>
    <w:rsid w:val="00E83570"/>
    <w:rsid w:val="00E839DC"/>
    <w:rsid w:val="00E848C9"/>
    <w:rsid w:val="00E84AFD"/>
    <w:rsid w:val="00E84D77"/>
    <w:rsid w:val="00E85ED7"/>
    <w:rsid w:val="00E862C2"/>
    <w:rsid w:val="00E904D2"/>
    <w:rsid w:val="00E90AE2"/>
    <w:rsid w:val="00E91C80"/>
    <w:rsid w:val="00E921B0"/>
    <w:rsid w:val="00E92E51"/>
    <w:rsid w:val="00E93A40"/>
    <w:rsid w:val="00E93E1C"/>
    <w:rsid w:val="00E93E3C"/>
    <w:rsid w:val="00E9466F"/>
    <w:rsid w:val="00E95049"/>
    <w:rsid w:val="00E95D87"/>
    <w:rsid w:val="00E96B77"/>
    <w:rsid w:val="00E96FFC"/>
    <w:rsid w:val="00EA0B3E"/>
    <w:rsid w:val="00EA0F0D"/>
    <w:rsid w:val="00EA0F7D"/>
    <w:rsid w:val="00EA1751"/>
    <w:rsid w:val="00EA187B"/>
    <w:rsid w:val="00EA18E1"/>
    <w:rsid w:val="00EA1B45"/>
    <w:rsid w:val="00EA1E44"/>
    <w:rsid w:val="00EA20DA"/>
    <w:rsid w:val="00EA2810"/>
    <w:rsid w:val="00EA2C36"/>
    <w:rsid w:val="00EA54C4"/>
    <w:rsid w:val="00EA5A12"/>
    <w:rsid w:val="00EA5CDC"/>
    <w:rsid w:val="00EA5FCE"/>
    <w:rsid w:val="00EA64C6"/>
    <w:rsid w:val="00EA6844"/>
    <w:rsid w:val="00EA6E6E"/>
    <w:rsid w:val="00EB07E3"/>
    <w:rsid w:val="00EB0B03"/>
    <w:rsid w:val="00EB197D"/>
    <w:rsid w:val="00EB2099"/>
    <w:rsid w:val="00EB26E9"/>
    <w:rsid w:val="00EB30FE"/>
    <w:rsid w:val="00EB3FD2"/>
    <w:rsid w:val="00EB4112"/>
    <w:rsid w:val="00EB42B0"/>
    <w:rsid w:val="00EB5EAB"/>
    <w:rsid w:val="00EB6FC5"/>
    <w:rsid w:val="00EB709A"/>
    <w:rsid w:val="00EB7683"/>
    <w:rsid w:val="00EB79D8"/>
    <w:rsid w:val="00EC1F64"/>
    <w:rsid w:val="00EC2865"/>
    <w:rsid w:val="00EC36D1"/>
    <w:rsid w:val="00EC37CB"/>
    <w:rsid w:val="00EC48A4"/>
    <w:rsid w:val="00EC4D61"/>
    <w:rsid w:val="00EC4FC8"/>
    <w:rsid w:val="00EC57A0"/>
    <w:rsid w:val="00EC7023"/>
    <w:rsid w:val="00EC797E"/>
    <w:rsid w:val="00EC7BA3"/>
    <w:rsid w:val="00EC7BA7"/>
    <w:rsid w:val="00ED064E"/>
    <w:rsid w:val="00ED2AB2"/>
    <w:rsid w:val="00ED2B56"/>
    <w:rsid w:val="00ED2F29"/>
    <w:rsid w:val="00ED374D"/>
    <w:rsid w:val="00ED4213"/>
    <w:rsid w:val="00ED4B98"/>
    <w:rsid w:val="00ED5760"/>
    <w:rsid w:val="00ED5B1C"/>
    <w:rsid w:val="00ED5D76"/>
    <w:rsid w:val="00ED608D"/>
    <w:rsid w:val="00ED6552"/>
    <w:rsid w:val="00ED6EE5"/>
    <w:rsid w:val="00ED7292"/>
    <w:rsid w:val="00ED7E11"/>
    <w:rsid w:val="00EE005D"/>
    <w:rsid w:val="00EE2796"/>
    <w:rsid w:val="00EE2C2A"/>
    <w:rsid w:val="00EE30D8"/>
    <w:rsid w:val="00EE35AF"/>
    <w:rsid w:val="00EE3E1F"/>
    <w:rsid w:val="00EE4FD1"/>
    <w:rsid w:val="00EE5014"/>
    <w:rsid w:val="00EE54D0"/>
    <w:rsid w:val="00EE60C0"/>
    <w:rsid w:val="00EE61E5"/>
    <w:rsid w:val="00EE63A3"/>
    <w:rsid w:val="00EE6F1B"/>
    <w:rsid w:val="00EE7B3B"/>
    <w:rsid w:val="00EE7F49"/>
    <w:rsid w:val="00EF0F62"/>
    <w:rsid w:val="00EF1AFD"/>
    <w:rsid w:val="00EF2008"/>
    <w:rsid w:val="00EF33E1"/>
    <w:rsid w:val="00EF3CBB"/>
    <w:rsid w:val="00EF434A"/>
    <w:rsid w:val="00EF44B8"/>
    <w:rsid w:val="00EF5581"/>
    <w:rsid w:val="00EF586E"/>
    <w:rsid w:val="00EF5A5E"/>
    <w:rsid w:val="00EF6062"/>
    <w:rsid w:val="00EF63A6"/>
    <w:rsid w:val="00EF78FA"/>
    <w:rsid w:val="00F000D3"/>
    <w:rsid w:val="00F01165"/>
    <w:rsid w:val="00F012A0"/>
    <w:rsid w:val="00F016E4"/>
    <w:rsid w:val="00F029BD"/>
    <w:rsid w:val="00F03068"/>
    <w:rsid w:val="00F03DE0"/>
    <w:rsid w:val="00F042BE"/>
    <w:rsid w:val="00F04707"/>
    <w:rsid w:val="00F04986"/>
    <w:rsid w:val="00F0498F"/>
    <w:rsid w:val="00F04995"/>
    <w:rsid w:val="00F04FA4"/>
    <w:rsid w:val="00F05341"/>
    <w:rsid w:val="00F05C2B"/>
    <w:rsid w:val="00F067E1"/>
    <w:rsid w:val="00F0743C"/>
    <w:rsid w:val="00F07F07"/>
    <w:rsid w:val="00F07F81"/>
    <w:rsid w:val="00F1059C"/>
    <w:rsid w:val="00F114EF"/>
    <w:rsid w:val="00F11E86"/>
    <w:rsid w:val="00F1287F"/>
    <w:rsid w:val="00F12A52"/>
    <w:rsid w:val="00F1311D"/>
    <w:rsid w:val="00F13A0D"/>
    <w:rsid w:val="00F14FF9"/>
    <w:rsid w:val="00F15C4F"/>
    <w:rsid w:val="00F1640F"/>
    <w:rsid w:val="00F2026D"/>
    <w:rsid w:val="00F21F07"/>
    <w:rsid w:val="00F22655"/>
    <w:rsid w:val="00F22ADE"/>
    <w:rsid w:val="00F22E7C"/>
    <w:rsid w:val="00F22EBB"/>
    <w:rsid w:val="00F23230"/>
    <w:rsid w:val="00F2456C"/>
    <w:rsid w:val="00F24869"/>
    <w:rsid w:val="00F2541E"/>
    <w:rsid w:val="00F255F0"/>
    <w:rsid w:val="00F276B1"/>
    <w:rsid w:val="00F27B72"/>
    <w:rsid w:val="00F301BD"/>
    <w:rsid w:val="00F309C4"/>
    <w:rsid w:val="00F31B1D"/>
    <w:rsid w:val="00F326C5"/>
    <w:rsid w:val="00F32CB9"/>
    <w:rsid w:val="00F32E2D"/>
    <w:rsid w:val="00F3335F"/>
    <w:rsid w:val="00F334AD"/>
    <w:rsid w:val="00F340CE"/>
    <w:rsid w:val="00F343D1"/>
    <w:rsid w:val="00F34886"/>
    <w:rsid w:val="00F3535F"/>
    <w:rsid w:val="00F35885"/>
    <w:rsid w:val="00F35B24"/>
    <w:rsid w:val="00F3639F"/>
    <w:rsid w:val="00F371C8"/>
    <w:rsid w:val="00F37534"/>
    <w:rsid w:val="00F40128"/>
    <w:rsid w:val="00F406FF"/>
    <w:rsid w:val="00F40C8E"/>
    <w:rsid w:val="00F41E4B"/>
    <w:rsid w:val="00F42685"/>
    <w:rsid w:val="00F42EAF"/>
    <w:rsid w:val="00F437B8"/>
    <w:rsid w:val="00F43C57"/>
    <w:rsid w:val="00F43E06"/>
    <w:rsid w:val="00F43F1A"/>
    <w:rsid w:val="00F44071"/>
    <w:rsid w:val="00F441BC"/>
    <w:rsid w:val="00F44879"/>
    <w:rsid w:val="00F44A61"/>
    <w:rsid w:val="00F45BB2"/>
    <w:rsid w:val="00F46D6C"/>
    <w:rsid w:val="00F47610"/>
    <w:rsid w:val="00F505FB"/>
    <w:rsid w:val="00F516D4"/>
    <w:rsid w:val="00F528CE"/>
    <w:rsid w:val="00F52A61"/>
    <w:rsid w:val="00F52C89"/>
    <w:rsid w:val="00F541BE"/>
    <w:rsid w:val="00F54662"/>
    <w:rsid w:val="00F54BA2"/>
    <w:rsid w:val="00F56489"/>
    <w:rsid w:val="00F564A0"/>
    <w:rsid w:val="00F564EE"/>
    <w:rsid w:val="00F57BA6"/>
    <w:rsid w:val="00F6027E"/>
    <w:rsid w:val="00F604FF"/>
    <w:rsid w:val="00F60CA6"/>
    <w:rsid w:val="00F61562"/>
    <w:rsid w:val="00F6170D"/>
    <w:rsid w:val="00F61805"/>
    <w:rsid w:val="00F61A8F"/>
    <w:rsid w:val="00F6303C"/>
    <w:rsid w:val="00F633CF"/>
    <w:rsid w:val="00F66B64"/>
    <w:rsid w:val="00F6724C"/>
    <w:rsid w:val="00F704AC"/>
    <w:rsid w:val="00F70515"/>
    <w:rsid w:val="00F711FF"/>
    <w:rsid w:val="00F746FB"/>
    <w:rsid w:val="00F7592D"/>
    <w:rsid w:val="00F769E7"/>
    <w:rsid w:val="00F76A46"/>
    <w:rsid w:val="00F80953"/>
    <w:rsid w:val="00F80967"/>
    <w:rsid w:val="00F80DD2"/>
    <w:rsid w:val="00F81133"/>
    <w:rsid w:val="00F81FF0"/>
    <w:rsid w:val="00F8224F"/>
    <w:rsid w:val="00F8242E"/>
    <w:rsid w:val="00F82BC7"/>
    <w:rsid w:val="00F8314F"/>
    <w:rsid w:val="00F844B3"/>
    <w:rsid w:val="00F84DD1"/>
    <w:rsid w:val="00F86EEB"/>
    <w:rsid w:val="00F87438"/>
    <w:rsid w:val="00F87D47"/>
    <w:rsid w:val="00F902AA"/>
    <w:rsid w:val="00F903EF"/>
    <w:rsid w:val="00F90677"/>
    <w:rsid w:val="00F90891"/>
    <w:rsid w:val="00F909B2"/>
    <w:rsid w:val="00F90D99"/>
    <w:rsid w:val="00F90E03"/>
    <w:rsid w:val="00F92223"/>
    <w:rsid w:val="00F93556"/>
    <w:rsid w:val="00F937E8"/>
    <w:rsid w:val="00F93FFF"/>
    <w:rsid w:val="00F94A24"/>
    <w:rsid w:val="00F94E88"/>
    <w:rsid w:val="00F956E6"/>
    <w:rsid w:val="00FA015D"/>
    <w:rsid w:val="00FA0449"/>
    <w:rsid w:val="00FA065A"/>
    <w:rsid w:val="00FA0D71"/>
    <w:rsid w:val="00FA0DDC"/>
    <w:rsid w:val="00FA19A1"/>
    <w:rsid w:val="00FA1AC9"/>
    <w:rsid w:val="00FA2264"/>
    <w:rsid w:val="00FA3724"/>
    <w:rsid w:val="00FA4911"/>
    <w:rsid w:val="00FA505C"/>
    <w:rsid w:val="00FA5EA0"/>
    <w:rsid w:val="00FA6484"/>
    <w:rsid w:val="00FA6C15"/>
    <w:rsid w:val="00FB0387"/>
    <w:rsid w:val="00FB055B"/>
    <w:rsid w:val="00FB0A91"/>
    <w:rsid w:val="00FB0B01"/>
    <w:rsid w:val="00FB1D2F"/>
    <w:rsid w:val="00FB29E2"/>
    <w:rsid w:val="00FB2E21"/>
    <w:rsid w:val="00FB3271"/>
    <w:rsid w:val="00FB32E5"/>
    <w:rsid w:val="00FB391E"/>
    <w:rsid w:val="00FB497D"/>
    <w:rsid w:val="00FB4DB0"/>
    <w:rsid w:val="00FB5075"/>
    <w:rsid w:val="00FB57D3"/>
    <w:rsid w:val="00FB676C"/>
    <w:rsid w:val="00FB7B9C"/>
    <w:rsid w:val="00FC0406"/>
    <w:rsid w:val="00FC0F0B"/>
    <w:rsid w:val="00FC0F9B"/>
    <w:rsid w:val="00FC10F3"/>
    <w:rsid w:val="00FC23C6"/>
    <w:rsid w:val="00FC2640"/>
    <w:rsid w:val="00FC27B3"/>
    <w:rsid w:val="00FC3293"/>
    <w:rsid w:val="00FC3EB4"/>
    <w:rsid w:val="00FC4269"/>
    <w:rsid w:val="00FC4EDA"/>
    <w:rsid w:val="00FC4FA8"/>
    <w:rsid w:val="00FC51AB"/>
    <w:rsid w:val="00FC53DF"/>
    <w:rsid w:val="00FC6E8D"/>
    <w:rsid w:val="00FC7B0C"/>
    <w:rsid w:val="00FD01B9"/>
    <w:rsid w:val="00FD10BA"/>
    <w:rsid w:val="00FD1FAC"/>
    <w:rsid w:val="00FD219E"/>
    <w:rsid w:val="00FD26C4"/>
    <w:rsid w:val="00FD33EE"/>
    <w:rsid w:val="00FD34D5"/>
    <w:rsid w:val="00FD3744"/>
    <w:rsid w:val="00FD3D26"/>
    <w:rsid w:val="00FD436D"/>
    <w:rsid w:val="00FD5862"/>
    <w:rsid w:val="00FD74E8"/>
    <w:rsid w:val="00FD7F0A"/>
    <w:rsid w:val="00FD7F38"/>
    <w:rsid w:val="00FE0401"/>
    <w:rsid w:val="00FE079B"/>
    <w:rsid w:val="00FE0974"/>
    <w:rsid w:val="00FE13D3"/>
    <w:rsid w:val="00FE18C1"/>
    <w:rsid w:val="00FE35F5"/>
    <w:rsid w:val="00FE3933"/>
    <w:rsid w:val="00FE6E0F"/>
    <w:rsid w:val="00FE736A"/>
    <w:rsid w:val="00FE770A"/>
    <w:rsid w:val="00FE7CFC"/>
    <w:rsid w:val="00FF079B"/>
    <w:rsid w:val="00FF0CE1"/>
    <w:rsid w:val="00FF0F61"/>
    <w:rsid w:val="00FF1812"/>
    <w:rsid w:val="00FF1820"/>
    <w:rsid w:val="00FF22F4"/>
    <w:rsid w:val="00FF257D"/>
    <w:rsid w:val="00FF2BB3"/>
    <w:rsid w:val="00FF3343"/>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84114"/>
    <w:rPr>
      <w:rFonts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006186"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006186"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006186"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006186"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006186"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5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006186"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006186"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006186"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006186"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006186"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unhideWhenUsed/>
    <w:rsid w:val="00FA5EA0"/>
    <w:pPr>
      <w:spacing w:before="120" w:after="100" w:line="280" w:lineRule="exact"/>
    </w:pPr>
    <w:rPr>
      <w:b/>
      <w:sz w:val="28"/>
    </w:rPr>
  </w:style>
  <w:style w:type="paragraph" w:styleId="TOC2">
    <w:name w:val="toc 2"/>
    <w:basedOn w:val="ParNormalms"/>
    <w:next w:val="ParNormalms"/>
    <w:link w:val="TOC2Char"/>
    <w:uiPriority w:val="39"/>
    <w:unhideWhenUsed/>
    <w:rsid w:val="00FA5EA0"/>
    <w:pPr>
      <w:spacing w:after="100"/>
      <w:ind w:left="220"/>
    </w:pPr>
  </w:style>
  <w:style w:type="paragraph" w:styleId="TOC3">
    <w:name w:val="toc 3"/>
    <w:basedOn w:val="ParNormalms"/>
    <w:next w:val="ParNormalms"/>
    <w:link w:val="TOC3Char"/>
    <w:uiPriority w:val="39"/>
    <w:unhideWhenUsed/>
    <w:rsid w:val="00FA5EA0"/>
    <w:pPr>
      <w:spacing w:after="100"/>
      <w:ind w:left="440"/>
    </w:pPr>
  </w:style>
  <w:style w:type="paragraph" w:styleId="TOC4">
    <w:name w:val="toc 4"/>
    <w:basedOn w:val="Normal"/>
    <w:next w:val="Normal"/>
    <w:link w:val="TOC4Char"/>
    <w:autoRedefine/>
    <w:uiPriority w:val="39"/>
    <w:unhideWhenUsed/>
    <w:rsid w:val="00FA5EA0"/>
    <w:pPr>
      <w:spacing w:after="100" w:line="278" w:lineRule="auto"/>
      <w:ind w:left="720"/>
    </w:pPr>
    <w:rPr>
      <w:rFonts w:eastAsiaTheme="minorEastAsia"/>
      <w:color w:val="000000" w:themeColor="text1"/>
      <w:sz w:val="24"/>
      <w:szCs w:val="24"/>
      <w:lang w:val="en-US" w:eastAsia="pl-PL"/>
    </w:rPr>
  </w:style>
  <w:style w:type="paragraph" w:styleId="TOC5">
    <w:name w:val="toc 5"/>
    <w:basedOn w:val="Normal"/>
    <w:next w:val="Normal"/>
    <w:autoRedefine/>
    <w:uiPriority w:val="39"/>
    <w:unhideWhenUsed/>
    <w:rsid w:val="00FA5EA0"/>
    <w:pPr>
      <w:spacing w:after="100" w:line="278" w:lineRule="auto"/>
      <w:ind w:left="960"/>
    </w:pPr>
    <w:rPr>
      <w:rFonts w:eastAsiaTheme="minorEastAsia"/>
      <w:sz w:val="24"/>
      <w:szCs w:val="24"/>
      <w:lang w:eastAsia="pl-PL"/>
    </w:rPr>
  </w:style>
  <w:style w:type="paragraph" w:styleId="TOC6">
    <w:name w:val="toc 6"/>
    <w:basedOn w:val="Normal"/>
    <w:next w:val="Normal"/>
    <w:autoRedefine/>
    <w:uiPriority w:val="39"/>
    <w:unhideWhenUsed/>
    <w:rsid w:val="00FA5EA0"/>
    <w:pPr>
      <w:spacing w:after="100" w:line="278" w:lineRule="auto"/>
      <w:ind w:left="1200"/>
    </w:pPr>
    <w:rPr>
      <w:rFonts w:eastAsiaTheme="minorEastAsia"/>
      <w:sz w:val="24"/>
      <w:szCs w:val="24"/>
      <w:lang w:eastAsia="pl-PL"/>
    </w:rPr>
  </w:style>
  <w:style w:type="paragraph" w:customStyle="1" w:styleId="SourceCodems">
    <w:name w:val="SourceCode ms"/>
    <w:basedOn w:val="ParNormalms"/>
    <w:next w:val="ParNormalms"/>
    <w:link w:val="SourceCodemsChar"/>
    <w:rsid w:val="00FA5EA0"/>
    <w:pPr>
      <w:pBdr>
        <w:top w:val="single" w:sz="8" w:space="1" w:color="0082B4" w:themeColor="accent1"/>
        <w:left w:val="single" w:sz="8" w:space="4" w:color="0082B4" w:themeColor="accent1"/>
        <w:bottom w:val="single" w:sz="8" w:space="1" w:color="0082B4" w:themeColor="accent1"/>
        <w:right w:val="single" w:sz="8" w:space="4" w:color="0082B4"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082B4" w:themeColor="hyperlink"/>
      <w:u w:val="single"/>
    </w:rPr>
  </w:style>
  <w:style w:type="paragraph" w:styleId="ListParagraph">
    <w:name w:val="List Paragraph"/>
    <w:basedOn w:val="Normal"/>
    <w:uiPriority w:val="34"/>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0082B4" w:themeColor="accent1"/>
        <w:insideV w:val="single" w:sz="4" w:space="0" w:color="0082B4"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80C1DA"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E5F2F7"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4"/>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64"/>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5"/>
      </w:numPr>
      <w:spacing w:before="480" w:line="280" w:lineRule="atLeast"/>
      <w:outlineLvl w:val="0"/>
    </w:pPr>
    <w:rPr>
      <w:rFonts w:asciiTheme="majorHAnsi" w:hAnsiTheme="majorHAnsi"/>
      <w:color w:val="0082B4"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0082B4" w:themeColor="accent1"/>
      <w:sz w:val="28"/>
      <w:lang w:val="en-US"/>
    </w:rPr>
  </w:style>
  <w:style w:type="paragraph" w:customStyle="1" w:styleId="Heading2ms">
    <w:name w:val="Heading 2 ms"/>
    <w:basedOn w:val="ParNormalms"/>
    <w:next w:val="ParNormalms"/>
    <w:link w:val="Heading2msChar"/>
    <w:rsid w:val="00FA5EA0"/>
    <w:pPr>
      <w:keepNext/>
      <w:numPr>
        <w:ilvl w:val="1"/>
        <w:numId w:val="5"/>
      </w:numPr>
      <w:spacing w:before="480" w:line="260" w:lineRule="exact"/>
      <w:outlineLvl w:val="1"/>
    </w:pPr>
    <w:rPr>
      <w:rFonts w:asciiTheme="majorHAnsi" w:hAnsiTheme="majorHAnsi"/>
      <w:color w:val="0082B4"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0082B4" w:themeColor="accent1"/>
      <w:sz w:val="26"/>
      <w:lang w:val="en-US"/>
    </w:rPr>
  </w:style>
  <w:style w:type="paragraph" w:customStyle="1" w:styleId="Heading3ms">
    <w:name w:val="Heading 3 ms"/>
    <w:basedOn w:val="ParNormalms"/>
    <w:next w:val="ParNormalms"/>
    <w:link w:val="Heading3msChar"/>
    <w:rsid w:val="00FA5EA0"/>
    <w:pPr>
      <w:keepNext/>
      <w:numPr>
        <w:ilvl w:val="2"/>
        <w:numId w:val="5"/>
      </w:numPr>
      <w:spacing w:before="480" w:line="240" w:lineRule="exact"/>
      <w:outlineLvl w:val="2"/>
    </w:pPr>
    <w:rPr>
      <w:rFonts w:asciiTheme="majorHAnsi" w:hAnsiTheme="majorHAnsi"/>
      <w:color w:val="0082B4"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0082B4" w:themeColor="accent1"/>
      <w:sz w:val="24"/>
      <w:lang w:val="en-US"/>
    </w:rPr>
  </w:style>
  <w:style w:type="paragraph" w:customStyle="1" w:styleId="Heading4ms">
    <w:name w:val="Heading 4 ms"/>
    <w:basedOn w:val="ParNormalms"/>
    <w:next w:val="ParNormalms"/>
    <w:link w:val="Heading4msChar"/>
    <w:rsid w:val="00FA5EA0"/>
    <w:pPr>
      <w:keepNext/>
      <w:numPr>
        <w:ilvl w:val="3"/>
        <w:numId w:val="5"/>
      </w:numPr>
      <w:spacing w:before="480"/>
      <w:outlineLvl w:val="3"/>
    </w:pPr>
    <w:rPr>
      <w:rFonts w:asciiTheme="majorHAnsi" w:hAnsiTheme="majorHAnsi"/>
      <w:color w:val="0082B4" w:themeColor="accent1"/>
    </w:rPr>
  </w:style>
  <w:style w:type="character" w:customStyle="1" w:styleId="Heading4msChar">
    <w:name w:val="Heading 4 ms Char"/>
    <w:basedOn w:val="ParNormalmsChar"/>
    <w:link w:val="Heading4ms"/>
    <w:rsid w:val="00FA5EA0"/>
    <w:rPr>
      <w:rFonts w:asciiTheme="majorHAnsi" w:hAnsiTheme="majorHAnsi" w:cstheme="minorBidi"/>
      <w:color w:val="0082B4" w:themeColor="accent1"/>
      <w:lang w:val="en-US"/>
    </w:rPr>
  </w:style>
  <w:style w:type="paragraph" w:customStyle="1" w:styleId="Heading5ms">
    <w:name w:val="Heading 5 ms"/>
    <w:basedOn w:val="ParNormalms"/>
    <w:next w:val="ParNormalms"/>
    <w:link w:val="Heading5msChar"/>
    <w:rsid w:val="00FA5EA0"/>
    <w:pPr>
      <w:keepNext/>
      <w:numPr>
        <w:ilvl w:val="4"/>
        <w:numId w:val="5"/>
      </w:numPr>
      <w:spacing w:before="480"/>
      <w:outlineLvl w:val="4"/>
    </w:pPr>
    <w:rPr>
      <w:rFonts w:asciiTheme="majorHAnsi" w:hAnsiTheme="majorHAnsi"/>
      <w:color w:val="0082B4" w:themeColor="accent1"/>
    </w:rPr>
  </w:style>
  <w:style w:type="character" w:customStyle="1" w:styleId="Heading5msChar">
    <w:name w:val="Heading 5 ms Char"/>
    <w:basedOn w:val="ParNormalmsChar"/>
    <w:link w:val="Heading5ms"/>
    <w:rsid w:val="00FA5EA0"/>
    <w:rPr>
      <w:rFonts w:asciiTheme="majorHAnsi" w:hAnsiTheme="majorHAnsi" w:cstheme="minorBidi"/>
      <w:color w:val="0082B4" w:themeColor="accent1"/>
      <w:lang w:val="en-US"/>
    </w:rPr>
  </w:style>
  <w:style w:type="paragraph" w:customStyle="1" w:styleId="Heading6ms">
    <w:name w:val="Heading 6 ms"/>
    <w:basedOn w:val="ParNormalms"/>
    <w:next w:val="ParNormalms"/>
    <w:link w:val="Heading6msChar"/>
    <w:rsid w:val="00FA5EA0"/>
    <w:pPr>
      <w:keepNext/>
      <w:numPr>
        <w:ilvl w:val="5"/>
        <w:numId w:val="5"/>
      </w:numPr>
      <w:spacing w:before="480"/>
      <w:outlineLvl w:val="5"/>
    </w:pPr>
    <w:rPr>
      <w:rFonts w:asciiTheme="majorHAnsi" w:hAnsiTheme="majorHAnsi"/>
      <w:color w:val="0082B4" w:themeColor="accent1"/>
    </w:rPr>
  </w:style>
  <w:style w:type="character" w:customStyle="1" w:styleId="Heading6msChar">
    <w:name w:val="Heading 6 ms Char"/>
    <w:basedOn w:val="ParNormalmsChar"/>
    <w:link w:val="Heading6ms"/>
    <w:rsid w:val="00FA5EA0"/>
    <w:rPr>
      <w:rFonts w:asciiTheme="majorHAnsi" w:hAnsiTheme="majorHAnsi" w:cstheme="minorBidi"/>
      <w:color w:val="0082B4" w:themeColor="accent1"/>
      <w:lang w:val="en-US"/>
    </w:rPr>
  </w:style>
  <w:style w:type="paragraph" w:customStyle="1" w:styleId="Heading7ms">
    <w:name w:val="Heading 7 ms"/>
    <w:basedOn w:val="ParNormalms"/>
    <w:next w:val="ParNormalms"/>
    <w:link w:val="Heading7msChar"/>
    <w:rsid w:val="00FA5EA0"/>
    <w:pPr>
      <w:keepNext/>
      <w:numPr>
        <w:ilvl w:val="6"/>
        <w:numId w:val="5"/>
      </w:numPr>
      <w:spacing w:before="480"/>
      <w:outlineLvl w:val="6"/>
    </w:pPr>
    <w:rPr>
      <w:rFonts w:asciiTheme="majorHAnsi" w:hAnsiTheme="majorHAnsi"/>
      <w:color w:val="0082B4" w:themeColor="accent1"/>
    </w:rPr>
  </w:style>
  <w:style w:type="character" w:customStyle="1" w:styleId="Heading7msChar">
    <w:name w:val="Heading 7 ms Char"/>
    <w:basedOn w:val="ParNormalmsChar"/>
    <w:link w:val="Heading7ms"/>
    <w:rsid w:val="00FA5EA0"/>
    <w:rPr>
      <w:rFonts w:asciiTheme="majorHAnsi" w:hAnsiTheme="majorHAnsi" w:cstheme="minorBidi"/>
      <w:color w:val="0082B4" w:themeColor="accent1"/>
      <w:lang w:val="en-US"/>
    </w:rPr>
  </w:style>
  <w:style w:type="paragraph" w:customStyle="1" w:styleId="Heading8ms">
    <w:name w:val="Heading 8 ms"/>
    <w:basedOn w:val="ParNormalms"/>
    <w:next w:val="ParNormalms"/>
    <w:link w:val="Heading8msChar"/>
    <w:rsid w:val="00FA5EA0"/>
    <w:pPr>
      <w:keepNext/>
      <w:numPr>
        <w:ilvl w:val="7"/>
        <w:numId w:val="5"/>
      </w:numPr>
      <w:spacing w:before="480"/>
      <w:outlineLvl w:val="7"/>
    </w:pPr>
    <w:rPr>
      <w:rFonts w:asciiTheme="majorHAnsi" w:hAnsiTheme="majorHAnsi"/>
      <w:color w:val="0082B4" w:themeColor="accent1"/>
    </w:rPr>
  </w:style>
  <w:style w:type="character" w:customStyle="1" w:styleId="Heading8msChar">
    <w:name w:val="Heading 8 ms Char"/>
    <w:basedOn w:val="ParNormalmsChar"/>
    <w:link w:val="Heading8ms"/>
    <w:rsid w:val="00FA5EA0"/>
    <w:rPr>
      <w:rFonts w:asciiTheme="majorHAnsi" w:hAnsiTheme="majorHAnsi" w:cstheme="minorBidi"/>
      <w:color w:val="0082B4"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CharDefaultms"/>
    <w:uiPriority w:val="1"/>
    <w:rsid w:val="00FA5EA0"/>
    <w:rPr>
      <w:b/>
      <w:lang w:val="en-US"/>
    </w:rPr>
  </w:style>
  <w:style w:type="character" w:customStyle="1" w:styleId="CharItalicms">
    <w:name w:val="CharItalic ms"/>
    <w:basedOn w:val="CharDefaultms"/>
    <w:uiPriority w:val="1"/>
    <w:rsid w:val="00FA5EA0"/>
    <w:rPr>
      <w:i/>
      <w:lang w:val="en-US"/>
    </w:rPr>
  </w:style>
  <w:style w:type="character" w:customStyle="1" w:styleId="CharUnderlinems">
    <w:name w:val="CharUnderline ms"/>
    <w:basedOn w:val="CharDefaultms"/>
    <w:uiPriority w:val="1"/>
    <w:rsid w:val="00FA5EA0"/>
    <w:rPr>
      <w:u w:val="single"/>
      <w:lang w:val="en-US"/>
    </w:rPr>
  </w:style>
  <w:style w:type="character" w:customStyle="1" w:styleId="CharCrossoutms">
    <w:name w:val="CharCrossout ms"/>
    <w:basedOn w:val="CharDefaultms"/>
    <w:uiPriority w:val="1"/>
    <w:rsid w:val="00FA5EA0"/>
    <w:rPr>
      <w:caps w:val="0"/>
      <w:smallCaps w:val="0"/>
      <w:strike/>
      <w:dstrike w:val="0"/>
      <w:vanish w:val="0"/>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color w:val="44546A" w:themeColor="text2"/>
      <w:lang w:val="en-US"/>
    </w:rPr>
  </w:style>
  <w:style w:type="paragraph" w:customStyle="1" w:styleId="ParNormalms">
    <w:name w:val="ParNormal ms"/>
    <w:basedOn w:val="Normal"/>
    <w:link w:val="ParNormalmsChar"/>
    <w:rsid w:val="00FA5EA0"/>
    <w:pPr>
      <w:spacing w:after="120" w:line="220" w:lineRule="exact"/>
    </w:pPr>
    <w:rPr>
      <w:color w:val="000000" w:themeColor="text1"/>
      <w:lang w:val="en-US"/>
    </w:rPr>
  </w:style>
  <w:style w:type="paragraph" w:customStyle="1" w:styleId="ParNormalAbovems">
    <w:name w:val="ParNormalAbove ms"/>
    <w:basedOn w:val="ParNormalms"/>
    <w:next w:val="ParNormalms"/>
    <w:rsid w:val="00FA5EA0"/>
    <w:pPr>
      <w:spacing w:before="240"/>
    </w:pPr>
  </w:style>
  <w:style w:type="paragraph" w:customStyle="1" w:styleId="ParNormalBelowms">
    <w:name w:val="ParNormalBelow ms"/>
    <w:basedOn w:val="ParNormalms"/>
    <w:next w:val="ParNormalms"/>
    <w:rsid w:val="00FA5EA0"/>
    <w:pPr>
      <w:spacing w:after="300"/>
    </w:pPr>
  </w:style>
  <w:style w:type="character" w:customStyle="1" w:styleId="CharDefaultms">
    <w:name w:val="CharDefault ms"/>
    <w:basedOn w:val="DefaultParagraphFont"/>
    <w:uiPriority w:val="1"/>
    <w:rsid w:val="00FA5EA0"/>
    <w:rPr>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2"/>
      </w:numPr>
      <w:spacing w:before="120"/>
    </w:pPr>
  </w:style>
  <w:style w:type="paragraph" w:customStyle="1" w:styleId="ParListIndent2ms">
    <w:name w:val="ParListIndent2 ms"/>
    <w:basedOn w:val="ParNormalms"/>
    <w:rsid w:val="00FA5EA0"/>
    <w:pPr>
      <w:numPr>
        <w:ilvl w:val="1"/>
        <w:numId w:val="2"/>
      </w:numPr>
      <w:spacing w:before="120"/>
    </w:pPr>
  </w:style>
  <w:style w:type="paragraph" w:customStyle="1" w:styleId="ParListIndent3ms">
    <w:name w:val="ParListIndent3 ms"/>
    <w:basedOn w:val="ParNormalms"/>
    <w:rsid w:val="00FA5EA0"/>
    <w:pPr>
      <w:numPr>
        <w:ilvl w:val="2"/>
        <w:numId w:val="2"/>
      </w:numPr>
      <w:spacing w:before="120"/>
    </w:pPr>
  </w:style>
  <w:style w:type="paragraph" w:customStyle="1" w:styleId="ParListIndent4ms">
    <w:name w:val="ParListIndent4 ms"/>
    <w:basedOn w:val="ParNormalms"/>
    <w:rsid w:val="00FA5EA0"/>
    <w:pPr>
      <w:numPr>
        <w:ilvl w:val="3"/>
        <w:numId w:val="2"/>
      </w:numPr>
      <w:spacing w:before="120"/>
    </w:pPr>
  </w:style>
  <w:style w:type="paragraph" w:customStyle="1" w:styleId="ParInTablems">
    <w:name w:val="ParInTable ms"/>
    <w:basedOn w:val="ParNormalms"/>
    <w:rsid w:val="00FA5EA0"/>
    <w:pPr>
      <w:spacing w:before="60" w:after="60"/>
      <w:jc w:val="center"/>
    </w:pPr>
  </w:style>
  <w:style w:type="paragraph" w:customStyle="1" w:styleId="ParPictureCanvams">
    <w:name w:val="ParPictureCanva ms"/>
    <w:basedOn w:val="ParNormalms"/>
    <w:next w:val="ParNormalms"/>
    <w:rsid w:val="00FA5EA0"/>
    <w:pPr>
      <w:keepNext/>
      <w:spacing w:before="240"/>
      <w:jc w:val="center"/>
    </w:pPr>
  </w:style>
  <w:style w:type="character" w:customStyle="1" w:styleId="ParNormalmsChar">
    <w:name w:val="ParNormal ms Char"/>
    <w:basedOn w:val="DefaultParagraphFont"/>
    <w:link w:val="ParNormalms"/>
    <w:rsid w:val="00FA5EA0"/>
    <w:rPr>
      <w:rFonts w:cstheme="minorBidi"/>
      <w:color w:val="000000" w:themeColor="text1"/>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0082B4" w:themeColor="accent1"/>
      <w:sz w:val="28"/>
    </w:rPr>
  </w:style>
  <w:style w:type="character" w:customStyle="1" w:styleId="ListHeadingmsChar">
    <w:name w:val="ListHeading ms Char"/>
    <w:basedOn w:val="ParNormalmsChar"/>
    <w:link w:val="ListHeadingms"/>
    <w:rsid w:val="00FA5EA0"/>
    <w:rPr>
      <w:rFonts w:cstheme="minorBidi"/>
      <w:color w:val="0082B4"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cstheme="minorBidi"/>
      <w:b/>
      <w:color w:val="000000" w:themeColor="text1"/>
      <w:lang w:val="en-US"/>
    </w:rPr>
  </w:style>
  <w:style w:type="numbering" w:customStyle="1" w:styleId="NumberingHeadingms">
    <w:name w:val="NumberingHeading ms"/>
    <w:basedOn w:val="NoList"/>
    <w:uiPriority w:val="99"/>
    <w:rsid w:val="00FA5EA0"/>
    <w:pPr>
      <w:numPr>
        <w:numId w:val="5"/>
      </w:numPr>
    </w:pPr>
  </w:style>
  <w:style w:type="numbering" w:customStyle="1" w:styleId="NumberingReferencems">
    <w:name w:val="NumberingReference ms"/>
    <w:basedOn w:val="NumberingHeadingms"/>
    <w:uiPriority w:val="99"/>
    <w:rsid w:val="00FA5EA0"/>
    <w:pPr>
      <w:numPr>
        <w:numId w:val="6"/>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next w:val="ParNormalms"/>
    <w:rsid w:val="00FA5EA0"/>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FA5EA0"/>
    <w:pPr>
      <w:spacing w:after="100"/>
    </w:p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cstheme="minorBidi"/>
      <w:color w:val="000000" w:themeColor="text1"/>
      <w:lang w:val="en-US"/>
    </w:rPr>
  </w:style>
  <w:style w:type="character" w:customStyle="1" w:styleId="TOC9Char">
    <w:name w:val="TOC 9 Char"/>
    <w:basedOn w:val="ParNormalmsChar"/>
    <w:link w:val="TOC9"/>
    <w:uiPriority w:val="39"/>
    <w:rsid w:val="00FA5EA0"/>
    <w:rPr>
      <w:rFonts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0082B4" w:themeColor="accent1"/>
        <w:left w:val="single" w:sz="8" w:space="4" w:color="0082B4" w:themeColor="accent1"/>
        <w:bottom w:val="single" w:sz="8" w:space="1" w:color="0082B4" w:themeColor="accent1"/>
        <w:right w:val="single" w:sz="8" w:space="4" w:color="0082B4" w:themeColor="accent1"/>
      </w:pBdr>
      <w:spacing w:after="0"/>
      <w:ind w:left="113" w:right="113"/>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color w:val="000000" w:themeColor="text1"/>
      <w:lang w:val="en-US"/>
    </w:rPr>
  </w:style>
  <w:style w:type="character" w:customStyle="1" w:styleId="CharSourceCodems">
    <w:name w:val="CharSourceCode ms"/>
    <w:basedOn w:val="DefaultParagraphFont"/>
    <w:uiPriority w:val="1"/>
    <w:rsid w:val="00FA5EA0"/>
    <w:rPr>
      <w:rFonts w:ascii="Consolas" w:hAnsi="Consolas"/>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7"/>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006186" w:themeColor="accent1" w:themeShade="BF"/>
        <w:bottom w:val="single" w:sz="4" w:space="10" w:color="006186" w:themeColor="accent1" w:themeShade="BF"/>
      </w:pBdr>
      <w:spacing w:before="360" w:after="360"/>
      <w:ind w:left="864" w:right="864"/>
      <w:jc w:val="center"/>
    </w:pPr>
    <w:rPr>
      <w:i/>
      <w:iCs/>
      <w:color w:val="006186"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006186" w:themeColor="accent1" w:themeShade="BF"/>
    </w:rPr>
  </w:style>
  <w:style w:type="character" w:styleId="IntenseEmphasis">
    <w:name w:val="Intense Emphasis"/>
    <w:basedOn w:val="DefaultParagraphFont"/>
    <w:uiPriority w:val="21"/>
    <w:qFormat/>
    <w:rsid w:val="00FA5EA0"/>
    <w:rPr>
      <w:i/>
      <w:iCs/>
      <w:color w:val="006186" w:themeColor="accent1" w:themeShade="BF"/>
    </w:rPr>
  </w:style>
  <w:style w:type="character" w:styleId="IntenseReference">
    <w:name w:val="Intense Reference"/>
    <w:basedOn w:val="DefaultParagraphFont"/>
    <w:uiPriority w:val="32"/>
    <w:qFormat/>
    <w:rsid w:val="00FA5EA0"/>
    <w:rPr>
      <w:b/>
      <w:bCs/>
      <w:smallCaps/>
      <w:color w:val="006186" w:themeColor="accent1" w:themeShade="BF"/>
      <w:spacing w:val="5"/>
    </w:rPr>
  </w:style>
  <w:style w:type="character" w:customStyle="1" w:styleId="TOC1Char">
    <w:name w:val="TOC 1 Char"/>
    <w:basedOn w:val="ParNormalmsChar"/>
    <w:link w:val="TOC1"/>
    <w:uiPriority w:val="39"/>
    <w:rsid w:val="00FA5EA0"/>
    <w:rPr>
      <w:rFonts w:cstheme="minorBidi"/>
      <w:b/>
      <w:color w:val="000000" w:themeColor="text1"/>
      <w:sz w:val="28"/>
      <w:lang w:val="en-US"/>
    </w:rPr>
  </w:style>
  <w:style w:type="character" w:customStyle="1" w:styleId="TOC2Char">
    <w:name w:val="TOC 2 Char"/>
    <w:basedOn w:val="ParNormalmsChar"/>
    <w:link w:val="TOC2"/>
    <w:uiPriority w:val="39"/>
    <w:rsid w:val="00FA5EA0"/>
    <w:rPr>
      <w:rFonts w:cstheme="minorBidi"/>
      <w:color w:val="000000" w:themeColor="text1"/>
      <w:lang w:val="en-US"/>
    </w:rPr>
  </w:style>
  <w:style w:type="character" w:customStyle="1" w:styleId="TOC3Char">
    <w:name w:val="TOC 3 Char"/>
    <w:basedOn w:val="ParNormalmsChar"/>
    <w:link w:val="TOC3"/>
    <w:uiPriority w:val="39"/>
    <w:rsid w:val="00FA5EA0"/>
    <w:rPr>
      <w:rFonts w:cstheme="minorBidi"/>
      <w:color w:val="000000" w:themeColor="text1"/>
      <w:lang w:val="en-US"/>
    </w:rPr>
  </w:style>
  <w:style w:type="character" w:customStyle="1" w:styleId="TOC4Char">
    <w:name w:val="TOC 4 Char"/>
    <w:basedOn w:val="ParNormalmsChar"/>
    <w:link w:val="TOC4"/>
    <w:uiPriority w:val="39"/>
    <w:rsid w:val="00FA5EA0"/>
    <w:rPr>
      <w:rFonts w:eastAsiaTheme="minorEastAsia" w:cstheme="minorBidi"/>
      <w:color w:val="000000" w:themeColor="text1"/>
      <w:sz w:val="24"/>
      <w:szCs w:val="24"/>
      <w:lang w:val="en-US" w:eastAsia="pl-PL"/>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4"/>
      </w:numPr>
      <w:contextualSpacing/>
    </w:pPr>
    <w:rPr>
      <w:rFonts w:eastAsia="Times New Roman" w:cs="Times New Roman"/>
    </w:rPr>
  </w:style>
  <w:style w:type="paragraph" w:styleId="ListNumber">
    <w:name w:val="List Number"/>
    <w:basedOn w:val="Normal"/>
    <w:uiPriority w:val="99"/>
    <w:rsid w:val="00FA5EA0"/>
    <w:pPr>
      <w:numPr>
        <w:numId w:val="45"/>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6"/>
      </w:numPr>
      <w:contextualSpacing/>
    </w:pPr>
    <w:rPr>
      <w:rFonts w:eastAsia="Times New Roman" w:cs="Times New Roman"/>
    </w:rPr>
  </w:style>
  <w:style w:type="paragraph" w:styleId="ListBullet3">
    <w:name w:val="List Bullet 3"/>
    <w:basedOn w:val="Normal"/>
    <w:uiPriority w:val="99"/>
    <w:rsid w:val="00FA5EA0"/>
    <w:pPr>
      <w:numPr>
        <w:numId w:val="47"/>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8"/>
      </w:numPr>
      <w:contextualSpacing/>
    </w:pPr>
    <w:rPr>
      <w:rFonts w:eastAsia="Times New Roman" w:cs="Times New Roman"/>
    </w:rPr>
  </w:style>
  <w:style w:type="paragraph" w:styleId="ListNumber3">
    <w:name w:val="List Number 3"/>
    <w:basedOn w:val="Normal"/>
    <w:uiPriority w:val="99"/>
    <w:rsid w:val="00FA5EA0"/>
    <w:pPr>
      <w:numPr>
        <w:numId w:val="49"/>
      </w:numPr>
      <w:contextualSpacing/>
    </w:pPr>
    <w:rPr>
      <w:rFonts w:eastAsia="Times New Roman" w:cs="Times New Roman"/>
    </w:rPr>
  </w:style>
  <w:style w:type="paragraph" w:styleId="ListNumber4">
    <w:name w:val="List Number 4"/>
    <w:basedOn w:val="Normal"/>
    <w:uiPriority w:val="99"/>
    <w:rsid w:val="00FA5EA0"/>
    <w:pPr>
      <w:numPr>
        <w:numId w:val="50"/>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0082B4" w:themeColor="accent1"/>
        <w:left w:val="single" w:sz="2" w:space="10" w:color="0082B4" w:themeColor="accent1"/>
        <w:bottom w:val="single" w:sz="2" w:space="10" w:color="0082B4" w:themeColor="accent1"/>
        <w:right w:val="single" w:sz="2" w:space="10" w:color="0082B4" w:themeColor="accent1"/>
      </w:pBdr>
      <w:ind w:left="1152" w:right="1152"/>
    </w:pPr>
    <w:rPr>
      <w:rFonts w:eastAsiaTheme="minorEastAsia" w:cs="Times New Roman"/>
      <w:i/>
      <w:iCs/>
      <w:color w:val="0082B4"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51"/>
      </w:numPr>
    </w:pPr>
  </w:style>
  <w:style w:type="numbering" w:styleId="ArticleSection">
    <w:name w:val="Outline List 3"/>
    <w:basedOn w:val="NoList"/>
    <w:semiHidden/>
    <w:unhideWhenUsed/>
    <w:rsid w:val="00FA5EA0"/>
    <w:pPr>
      <w:numPr>
        <w:numId w:val="53"/>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80C1D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80C1D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AA6CA" w:themeFill="accent2" w:themeFillShade="CC"/>
      </w:tcPr>
    </w:tblStylePr>
    <w:tblStylePr w:type="lastRow">
      <w:rPr>
        <w:b/>
        <w:bCs/>
        <w:color w:val="4AA6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006186" w:themeColor="accent1" w:themeShade="BF"/>
      <w:lang w:eastAsia="pl-PL"/>
    </w:rPr>
    <w:tblPr>
      <w:tblStyleRowBandSize w:val="1"/>
      <w:tblStyleColBandSize w:val="1"/>
      <w:tblBorders>
        <w:top w:val="single" w:sz="8" w:space="0" w:color="0082B4" w:themeColor="accent1"/>
        <w:bottom w:val="single" w:sz="8" w:space="0" w:color="0082B4" w:themeColor="accent1"/>
      </w:tblBorders>
    </w:tblPr>
    <w:tblStylePr w:type="firstRow">
      <w:pPr>
        <w:spacing w:before="0" w:after="0" w:line="240" w:lineRule="auto"/>
      </w:pPr>
      <w:rPr>
        <w:b/>
        <w:bCs/>
      </w:rPr>
      <w:tblPr/>
      <w:tcPr>
        <w:tcBorders>
          <w:top w:val="single" w:sz="8" w:space="0" w:color="0082B4" w:themeColor="accent1"/>
          <w:left w:val="nil"/>
          <w:bottom w:val="single" w:sz="8" w:space="0" w:color="0082B4" w:themeColor="accent1"/>
          <w:right w:val="nil"/>
          <w:insideH w:val="nil"/>
          <w:insideV w:val="nil"/>
        </w:tcBorders>
      </w:tcPr>
    </w:tblStylePr>
    <w:tblStylePr w:type="lastRow">
      <w:pPr>
        <w:spacing w:before="0" w:after="0" w:line="240" w:lineRule="auto"/>
      </w:pPr>
      <w:rPr>
        <w:b/>
        <w:bCs/>
      </w:rPr>
      <w:tblPr/>
      <w:tcPr>
        <w:tcBorders>
          <w:top w:val="single" w:sz="8" w:space="0" w:color="0082B4" w:themeColor="accent1"/>
          <w:left w:val="nil"/>
          <w:bottom w:val="single" w:sz="8" w:space="0" w:color="0082B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DE8FF" w:themeFill="accent1" w:themeFillTint="3F"/>
      </w:tcPr>
    </w:tblStylePr>
    <w:tblStylePr w:type="band1Horz">
      <w:tblPr/>
      <w:tcPr>
        <w:tcBorders>
          <w:left w:val="nil"/>
          <w:right w:val="nil"/>
          <w:insideH w:val="nil"/>
          <w:insideV w:val="nil"/>
        </w:tcBorders>
        <w:shd w:val="clear" w:color="auto" w:fill="ADE8FF"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82B4" w:themeColor="accent1"/>
        <w:left w:val="single" w:sz="8" w:space="0" w:color="0082B4" w:themeColor="accent1"/>
        <w:bottom w:val="single" w:sz="8" w:space="0" w:color="0082B4" w:themeColor="accent1"/>
        <w:right w:val="single" w:sz="8" w:space="0" w:color="0082B4" w:themeColor="accent1"/>
      </w:tblBorders>
    </w:tblPr>
    <w:tblStylePr w:type="firstRow">
      <w:pPr>
        <w:spacing w:before="0" w:after="0" w:line="240" w:lineRule="auto"/>
      </w:pPr>
      <w:rPr>
        <w:b/>
        <w:bCs/>
        <w:color w:val="FFFFFF" w:themeColor="background1"/>
      </w:rPr>
      <w:tblPr/>
      <w:tcPr>
        <w:shd w:val="clear" w:color="auto" w:fill="0082B4" w:themeFill="accent1"/>
      </w:tcPr>
    </w:tblStylePr>
    <w:tblStylePr w:type="lastRow">
      <w:pPr>
        <w:spacing w:before="0" w:after="0" w:line="240" w:lineRule="auto"/>
      </w:pPr>
      <w:rPr>
        <w:b/>
        <w:bCs/>
      </w:rPr>
      <w:tblPr/>
      <w:tcPr>
        <w:tcBorders>
          <w:top w:val="double" w:sz="6" w:space="0" w:color="0082B4" w:themeColor="accent1"/>
          <w:left w:val="single" w:sz="8" w:space="0" w:color="0082B4" w:themeColor="accent1"/>
          <w:bottom w:val="single" w:sz="8" w:space="0" w:color="0082B4" w:themeColor="accent1"/>
          <w:right w:val="single" w:sz="8" w:space="0" w:color="0082B4" w:themeColor="accent1"/>
        </w:tcBorders>
      </w:tcPr>
    </w:tblStylePr>
    <w:tblStylePr w:type="firstCol">
      <w:rPr>
        <w:b/>
        <w:bCs/>
      </w:rPr>
    </w:tblStylePr>
    <w:tblStylePr w:type="lastCol">
      <w:rPr>
        <w:b/>
        <w:bCs/>
      </w:rPr>
    </w:tblStylePr>
    <w:tblStylePr w:type="band1Vert">
      <w:tblPr/>
      <w:tcPr>
        <w:tcBorders>
          <w:top w:val="single" w:sz="8" w:space="0" w:color="0082B4" w:themeColor="accent1"/>
          <w:left w:val="single" w:sz="8" w:space="0" w:color="0082B4" w:themeColor="accent1"/>
          <w:bottom w:val="single" w:sz="8" w:space="0" w:color="0082B4" w:themeColor="accent1"/>
          <w:right w:val="single" w:sz="8" w:space="0" w:color="0082B4" w:themeColor="accent1"/>
        </w:tcBorders>
      </w:tcPr>
    </w:tblStylePr>
    <w:tblStylePr w:type="band1Horz">
      <w:tblPr/>
      <w:tcPr>
        <w:tcBorders>
          <w:top w:val="single" w:sz="8" w:space="0" w:color="0082B4" w:themeColor="accent1"/>
          <w:left w:val="single" w:sz="8" w:space="0" w:color="0082B4" w:themeColor="accent1"/>
          <w:bottom w:val="single" w:sz="8" w:space="0" w:color="0082B4" w:themeColor="accent1"/>
          <w:right w:val="single" w:sz="8" w:space="0" w:color="0082B4"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82B4" w:themeColor="accent1"/>
        <w:left w:val="single" w:sz="8" w:space="0" w:color="0082B4" w:themeColor="accent1"/>
        <w:bottom w:val="single" w:sz="8" w:space="0" w:color="0082B4" w:themeColor="accent1"/>
        <w:right w:val="single" w:sz="8" w:space="0" w:color="0082B4" w:themeColor="accent1"/>
        <w:insideH w:val="single" w:sz="8" w:space="0" w:color="0082B4" w:themeColor="accent1"/>
        <w:insideV w:val="single" w:sz="8" w:space="0" w:color="0082B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82B4" w:themeColor="accent1"/>
          <w:left w:val="single" w:sz="8" w:space="0" w:color="0082B4" w:themeColor="accent1"/>
          <w:bottom w:val="single" w:sz="18" w:space="0" w:color="0082B4" w:themeColor="accent1"/>
          <w:right w:val="single" w:sz="8" w:space="0" w:color="0082B4" w:themeColor="accent1"/>
          <w:insideH w:val="nil"/>
          <w:insideV w:val="single" w:sz="8" w:space="0" w:color="0082B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82B4" w:themeColor="accent1"/>
          <w:left w:val="single" w:sz="8" w:space="0" w:color="0082B4" w:themeColor="accent1"/>
          <w:bottom w:val="single" w:sz="8" w:space="0" w:color="0082B4" w:themeColor="accent1"/>
          <w:right w:val="single" w:sz="8" w:space="0" w:color="0082B4" w:themeColor="accent1"/>
          <w:insideH w:val="nil"/>
          <w:insideV w:val="single" w:sz="8" w:space="0" w:color="0082B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82B4" w:themeColor="accent1"/>
          <w:left w:val="single" w:sz="8" w:space="0" w:color="0082B4" w:themeColor="accent1"/>
          <w:bottom w:val="single" w:sz="8" w:space="0" w:color="0082B4" w:themeColor="accent1"/>
          <w:right w:val="single" w:sz="8" w:space="0" w:color="0082B4" w:themeColor="accent1"/>
        </w:tcBorders>
      </w:tcPr>
    </w:tblStylePr>
    <w:tblStylePr w:type="band1Vert">
      <w:tblPr/>
      <w:tcPr>
        <w:tcBorders>
          <w:top w:val="single" w:sz="8" w:space="0" w:color="0082B4" w:themeColor="accent1"/>
          <w:left w:val="single" w:sz="8" w:space="0" w:color="0082B4" w:themeColor="accent1"/>
          <w:bottom w:val="single" w:sz="8" w:space="0" w:color="0082B4" w:themeColor="accent1"/>
          <w:right w:val="single" w:sz="8" w:space="0" w:color="0082B4" w:themeColor="accent1"/>
        </w:tcBorders>
        <w:shd w:val="clear" w:color="auto" w:fill="ADE8FF" w:themeFill="accent1" w:themeFillTint="3F"/>
      </w:tcPr>
    </w:tblStylePr>
    <w:tblStylePr w:type="band1Horz">
      <w:tblPr/>
      <w:tcPr>
        <w:tcBorders>
          <w:top w:val="single" w:sz="8" w:space="0" w:color="0082B4" w:themeColor="accent1"/>
          <w:left w:val="single" w:sz="8" w:space="0" w:color="0082B4" w:themeColor="accent1"/>
          <w:bottom w:val="single" w:sz="8" w:space="0" w:color="0082B4" w:themeColor="accent1"/>
          <w:right w:val="single" w:sz="8" w:space="0" w:color="0082B4" w:themeColor="accent1"/>
          <w:insideV w:val="single" w:sz="8" w:space="0" w:color="0082B4" w:themeColor="accent1"/>
        </w:tcBorders>
        <w:shd w:val="clear" w:color="auto" w:fill="ADE8FF" w:themeFill="accent1" w:themeFillTint="3F"/>
      </w:tcPr>
    </w:tblStylePr>
    <w:tblStylePr w:type="band2Horz">
      <w:tblPr/>
      <w:tcPr>
        <w:tcBorders>
          <w:top w:val="single" w:sz="8" w:space="0" w:color="0082B4" w:themeColor="accent1"/>
          <w:left w:val="single" w:sz="8" w:space="0" w:color="0082B4" w:themeColor="accent1"/>
          <w:bottom w:val="single" w:sz="8" w:space="0" w:color="0082B4" w:themeColor="accent1"/>
          <w:right w:val="single" w:sz="8" w:space="0" w:color="0082B4" w:themeColor="accent1"/>
          <w:insideV w:val="single" w:sz="8" w:space="0" w:color="0082B4"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82B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405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618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6186" w:themeFill="accent1" w:themeFillShade="BF"/>
      </w:tcPr>
    </w:tblStylePr>
    <w:tblStylePr w:type="band1Vert">
      <w:tblPr/>
      <w:tcPr>
        <w:tcBorders>
          <w:top w:val="nil"/>
          <w:left w:val="nil"/>
          <w:bottom w:val="nil"/>
          <w:right w:val="nil"/>
          <w:insideH w:val="nil"/>
          <w:insideV w:val="nil"/>
        </w:tcBorders>
        <w:shd w:val="clear" w:color="auto" w:fill="006186" w:themeFill="accent1" w:themeFillShade="BF"/>
      </w:tcPr>
    </w:tblStylePr>
    <w:tblStylePr w:type="band1Horz">
      <w:tblPr/>
      <w:tcPr>
        <w:tcBorders>
          <w:top w:val="nil"/>
          <w:left w:val="nil"/>
          <w:bottom w:val="nil"/>
          <w:right w:val="nil"/>
          <w:insideH w:val="nil"/>
          <w:insideV w:val="nil"/>
        </w:tcBorders>
        <w:shd w:val="clear" w:color="auto" w:fill="006186"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80C1DA" w:themeColor="accent2"/>
        <w:left w:val="single" w:sz="4" w:space="0" w:color="0082B4" w:themeColor="accent1"/>
        <w:bottom w:val="single" w:sz="4" w:space="0" w:color="0082B4" w:themeColor="accent1"/>
        <w:right w:val="single" w:sz="4" w:space="0" w:color="0082B4" w:themeColor="accent1"/>
        <w:insideH w:val="single" w:sz="4" w:space="0" w:color="FFFFFF" w:themeColor="background1"/>
        <w:insideV w:val="single" w:sz="4" w:space="0" w:color="FFFFFF" w:themeColor="background1"/>
      </w:tblBorders>
    </w:tblPr>
    <w:tcPr>
      <w:shd w:val="clear" w:color="auto" w:fill="DEF5FF" w:themeFill="accent1" w:themeFillTint="19"/>
    </w:tcPr>
    <w:tblStylePr w:type="firstRow">
      <w:rPr>
        <w:b/>
        <w:bCs/>
      </w:rPr>
      <w:tblPr/>
      <w:tcPr>
        <w:tcBorders>
          <w:top w:val="nil"/>
          <w:left w:val="nil"/>
          <w:bottom w:val="single" w:sz="24" w:space="0" w:color="80C1D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4D6C" w:themeFill="accent1" w:themeFillShade="99"/>
      </w:tcPr>
    </w:tblStylePr>
    <w:tblStylePr w:type="firstCol">
      <w:rPr>
        <w:color w:val="FFFFFF" w:themeColor="background1"/>
      </w:rPr>
      <w:tblPr/>
      <w:tcPr>
        <w:tcBorders>
          <w:top w:val="nil"/>
          <w:left w:val="nil"/>
          <w:bottom w:val="nil"/>
          <w:right w:val="nil"/>
          <w:insideH w:val="single" w:sz="4" w:space="0" w:color="004D6C" w:themeColor="accent1" w:themeShade="99"/>
          <w:insideV w:val="nil"/>
        </w:tcBorders>
        <w:shd w:val="clear" w:color="auto" w:fill="004D6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4D6C" w:themeFill="accent1" w:themeFillShade="99"/>
      </w:tcPr>
    </w:tblStylePr>
    <w:tblStylePr w:type="band1Vert">
      <w:tblPr/>
      <w:tcPr>
        <w:shd w:val="clear" w:color="auto" w:fill="7BDAFF" w:themeFill="accent1" w:themeFillTint="66"/>
      </w:tcPr>
    </w:tblStylePr>
    <w:tblStylePr w:type="band1Horz">
      <w:tblPr/>
      <w:tcPr>
        <w:shd w:val="clear" w:color="auto" w:fill="5AD1FF"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DEF5FF" w:themeFill="accent1" w:themeFillTint="19"/>
    </w:tcPr>
    <w:tblStylePr w:type="firstRow">
      <w:rPr>
        <w:b/>
        <w:bCs/>
        <w:color w:val="FFFFFF" w:themeColor="background1"/>
      </w:rPr>
      <w:tblPr/>
      <w:tcPr>
        <w:tcBorders>
          <w:bottom w:val="single" w:sz="12" w:space="0" w:color="FFFFFF" w:themeColor="background1"/>
        </w:tcBorders>
        <w:shd w:val="clear" w:color="auto" w:fill="4AA6CA" w:themeFill="accent2" w:themeFillShade="CC"/>
      </w:tcPr>
    </w:tblStylePr>
    <w:tblStylePr w:type="lastRow">
      <w:rPr>
        <w:b/>
        <w:bCs/>
        <w:color w:val="4AA6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DE8FF" w:themeFill="accent1" w:themeFillTint="3F"/>
      </w:tcPr>
    </w:tblStylePr>
    <w:tblStylePr w:type="band1Horz">
      <w:tblPr/>
      <w:tcPr>
        <w:shd w:val="clear" w:color="auto" w:fill="BDECFF"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BDECFF" w:themeFill="accent1" w:themeFillTint="33"/>
    </w:tcPr>
    <w:tblStylePr w:type="firstRow">
      <w:rPr>
        <w:b/>
        <w:bCs/>
      </w:rPr>
      <w:tblPr/>
      <w:tcPr>
        <w:shd w:val="clear" w:color="auto" w:fill="7BDAFF" w:themeFill="accent1" w:themeFillTint="66"/>
      </w:tcPr>
    </w:tblStylePr>
    <w:tblStylePr w:type="lastRow">
      <w:rPr>
        <w:b/>
        <w:bCs/>
        <w:color w:val="000000" w:themeColor="text1"/>
      </w:rPr>
      <w:tblPr/>
      <w:tcPr>
        <w:shd w:val="clear" w:color="auto" w:fill="7BDAFF" w:themeFill="accent1" w:themeFillTint="66"/>
      </w:tcPr>
    </w:tblStylePr>
    <w:tblStylePr w:type="firstCol">
      <w:rPr>
        <w:color w:val="FFFFFF" w:themeColor="background1"/>
      </w:rPr>
      <w:tblPr/>
      <w:tcPr>
        <w:shd w:val="clear" w:color="auto" w:fill="006186" w:themeFill="accent1" w:themeFillShade="BF"/>
      </w:tcPr>
    </w:tblStylePr>
    <w:tblStylePr w:type="lastCol">
      <w:rPr>
        <w:color w:val="FFFFFF" w:themeColor="background1"/>
      </w:rPr>
      <w:tblPr/>
      <w:tcPr>
        <w:shd w:val="clear" w:color="auto" w:fill="006186" w:themeFill="accent1" w:themeFillShade="BF"/>
      </w:tcPr>
    </w:tblStylePr>
    <w:tblStylePr w:type="band1Vert">
      <w:tblPr/>
      <w:tcPr>
        <w:shd w:val="clear" w:color="auto" w:fill="5AD1FF" w:themeFill="accent1" w:themeFillTint="7F"/>
      </w:tcPr>
    </w:tblStylePr>
    <w:tblStylePr w:type="band1Horz">
      <w:tblPr/>
      <w:tcPr>
        <w:shd w:val="clear" w:color="auto" w:fill="5AD1FF"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80C1DA" w:themeColor="accent2"/>
        <w:left w:val="single" w:sz="8" w:space="0" w:color="80C1DA" w:themeColor="accent2"/>
        <w:bottom w:val="single" w:sz="8" w:space="0" w:color="80C1DA" w:themeColor="accent2"/>
        <w:right w:val="single" w:sz="8" w:space="0" w:color="80C1DA" w:themeColor="accent2"/>
      </w:tblBorders>
    </w:tblPr>
    <w:tblStylePr w:type="firstRow">
      <w:pPr>
        <w:spacing w:before="0" w:after="0" w:line="240" w:lineRule="auto"/>
      </w:pPr>
      <w:rPr>
        <w:b/>
        <w:bCs/>
        <w:color w:val="FFFFFF" w:themeColor="background1"/>
      </w:rPr>
      <w:tblPr/>
      <w:tcPr>
        <w:shd w:val="clear" w:color="auto" w:fill="80C1DA" w:themeFill="accent2"/>
      </w:tcPr>
    </w:tblStylePr>
    <w:tblStylePr w:type="lastRow">
      <w:pPr>
        <w:spacing w:before="0" w:after="0" w:line="240" w:lineRule="auto"/>
      </w:pPr>
      <w:rPr>
        <w:b/>
        <w:bCs/>
      </w:rPr>
      <w:tblPr/>
      <w:tcPr>
        <w:tcBorders>
          <w:top w:val="double" w:sz="6" w:space="0" w:color="80C1DA" w:themeColor="accent2"/>
          <w:left w:val="single" w:sz="8" w:space="0" w:color="80C1DA" w:themeColor="accent2"/>
          <w:bottom w:val="single" w:sz="8" w:space="0" w:color="80C1DA" w:themeColor="accent2"/>
          <w:right w:val="single" w:sz="8" w:space="0" w:color="80C1DA" w:themeColor="accent2"/>
        </w:tcBorders>
      </w:tcPr>
    </w:tblStylePr>
    <w:tblStylePr w:type="firstCol">
      <w:rPr>
        <w:b/>
        <w:bCs/>
      </w:rPr>
    </w:tblStylePr>
    <w:tblStylePr w:type="lastCol">
      <w:rPr>
        <w:b/>
        <w:bCs/>
      </w:rPr>
    </w:tblStylePr>
    <w:tblStylePr w:type="band1Vert">
      <w:tblPr/>
      <w:tcPr>
        <w:tcBorders>
          <w:top w:val="single" w:sz="8" w:space="0" w:color="80C1DA" w:themeColor="accent2"/>
          <w:left w:val="single" w:sz="8" w:space="0" w:color="80C1DA" w:themeColor="accent2"/>
          <w:bottom w:val="single" w:sz="8" w:space="0" w:color="80C1DA" w:themeColor="accent2"/>
          <w:right w:val="single" w:sz="8" w:space="0" w:color="80C1DA" w:themeColor="accent2"/>
        </w:tcBorders>
      </w:tcPr>
    </w:tblStylePr>
    <w:tblStylePr w:type="band1Horz">
      <w:tblPr/>
      <w:tcPr>
        <w:tcBorders>
          <w:top w:val="single" w:sz="8" w:space="0" w:color="80C1DA" w:themeColor="accent2"/>
          <w:left w:val="single" w:sz="8" w:space="0" w:color="80C1DA" w:themeColor="accent2"/>
          <w:bottom w:val="single" w:sz="8" w:space="0" w:color="80C1DA" w:themeColor="accent2"/>
          <w:right w:val="single" w:sz="8" w:space="0" w:color="80C1DA"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80C1DA" w:themeColor="accent2"/>
        <w:left w:val="single" w:sz="8" w:space="0" w:color="80C1DA" w:themeColor="accent2"/>
        <w:bottom w:val="single" w:sz="8" w:space="0" w:color="80C1DA" w:themeColor="accent2"/>
        <w:right w:val="single" w:sz="8" w:space="0" w:color="80C1DA" w:themeColor="accent2"/>
        <w:insideH w:val="single" w:sz="8" w:space="0" w:color="80C1DA" w:themeColor="accent2"/>
        <w:insideV w:val="single" w:sz="8" w:space="0" w:color="80C1DA"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C1DA" w:themeColor="accent2"/>
          <w:left w:val="single" w:sz="8" w:space="0" w:color="80C1DA" w:themeColor="accent2"/>
          <w:bottom w:val="single" w:sz="18" w:space="0" w:color="80C1DA" w:themeColor="accent2"/>
          <w:right w:val="single" w:sz="8" w:space="0" w:color="80C1DA" w:themeColor="accent2"/>
          <w:insideH w:val="nil"/>
          <w:insideV w:val="single" w:sz="8" w:space="0" w:color="80C1DA"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C1DA" w:themeColor="accent2"/>
          <w:left w:val="single" w:sz="8" w:space="0" w:color="80C1DA" w:themeColor="accent2"/>
          <w:bottom w:val="single" w:sz="8" w:space="0" w:color="80C1DA" w:themeColor="accent2"/>
          <w:right w:val="single" w:sz="8" w:space="0" w:color="80C1DA" w:themeColor="accent2"/>
          <w:insideH w:val="nil"/>
          <w:insideV w:val="single" w:sz="8" w:space="0" w:color="80C1DA"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C1DA" w:themeColor="accent2"/>
          <w:left w:val="single" w:sz="8" w:space="0" w:color="80C1DA" w:themeColor="accent2"/>
          <w:bottom w:val="single" w:sz="8" w:space="0" w:color="80C1DA" w:themeColor="accent2"/>
          <w:right w:val="single" w:sz="8" w:space="0" w:color="80C1DA" w:themeColor="accent2"/>
        </w:tcBorders>
      </w:tcPr>
    </w:tblStylePr>
    <w:tblStylePr w:type="band1Vert">
      <w:tblPr/>
      <w:tcPr>
        <w:tcBorders>
          <w:top w:val="single" w:sz="8" w:space="0" w:color="80C1DA" w:themeColor="accent2"/>
          <w:left w:val="single" w:sz="8" w:space="0" w:color="80C1DA" w:themeColor="accent2"/>
          <w:bottom w:val="single" w:sz="8" w:space="0" w:color="80C1DA" w:themeColor="accent2"/>
          <w:right w:val="single" w:sz="8" w:space="0" w:color="80C1DA" w:themeColor="accent2"/>
        </w:tcBorders>
        <w:shd w:val="clear" w:color="auto" w:fill="DFEFF5" w:themeFill="accent2" w:themeFillTint="3F"/>
      </w:tcPr>
    </w:tblStylePr>
    <w:tblStylePr w:type="band1Horz">
      <w:tblPr/>
      <w:tcPr>
        <w:tcBorders>
          <w:top w:val="single" w:sz="8" w:space="0" w:color="80C1DA" w:themeColor="accent2"/>
          <w:left w:val="single" w:sz="8" w:space="0" w:color="80C1DA" w:themeColor="accent2"/>
          <w:bottom w:val="single" w:sz="8" w:space="0" w:color="80C1DA" w:themeColor="accent2"/>
          <w:right w:val="single" w:sz="8" w:space="0" w:color="80C1DA" w:themeColor="accent2"/>
          <w:insideV w:val="single" w:sz="8" w:space="0" w:color="80C1DA" w:themeColor="accent2"/>
        </w:tcBorders>
        <w:shd w:val="clear" w:color="auto" w:fill="DFEFF5" w:themeFill="accent2" w:themeFillTint="3F"/>
      </w:tcPr>
    </w:tblStylePr>
    <w:tblStylePr w:type="band2Horz">
      <w:tblPr/>
      <w:tcPr>
        <w:tcBorders>
          <w:top w:val="single" w:sz="8" w:space="0" w:color="80C1DA" w:themeColor="accent2"/>
          <w:left w:val="single" w:sz="8" w:space="0" w:color="80C1DA" w:themeColor="accent2"/>
          <w:bottom w:val="single" w:sz="8" w:space="0" w:color="80C1DA" w:themeColor="accent2"/>
          <w:right w:val="single" w:sz="8" w:space="0" w:color="80C1DA" w:themeColor="accent2"/>
          <w:insideV w:val="single" w:sz="8" w:space="0" w:color="80C1DA"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80C1DA"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76A8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A0C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A0C6" w:themeFill="accent2" w:themeFillShade="BF"/>
      </w:tcPr>
    </w:tblStylePr>
    <w:tblStylePr w:type="band1Vert">
      <w:tblPr/>
      <w:tcPr>
        <w:tcBorders>
          <w:top w:val="nil"/>
          <w:left w:val="nil"/>
          <w:bottom w:val="nil"/>
          <w:right w:val="nil"/>
          <w:insideH w:val="nil"/>
          <w:insideV w:val="nil"/>
        </w:tcBorders>
        <w:shd w:val="clear" w:color="auto" w:fill="3CA0C6" w:themeFill="accent2" w:themeFillShade="BF"/>
      </w:tcPr>
    </w:tblStylePr>
    <w:tblStylePr w:type="band1Horz">
      <w:tblPr/>
      <w:tcPr>
        <w:tcBorders>
          <w:top w:val="nil"/>
          <w:left w:val="nil"/>
          <w:bottom w:val="nil"/>
          <w:right w:val="nil"/>
          <w:insideH w:val="nil"/>
          <w:insideV w:val="nil"/>
        </w:tcBorders>
        <w:shd w:val="clear" w:color="auto" w:fill="3CA0C6"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80C1DA" w:themeColor="accent2"/>
        <w:left w:val="single" w:sz="4" w:space="0" w:color="80C1DA" w:themeColor="accent2"/>
        <w:bottom w:val="single" w:sz="4" w:space="0" w:color="80C1DA" w:themeColor="accent2"/>
        <w:right w:val="single" w:sz="4" w:space="0" w:color="80C1DA" w:themeColor="accent2"/>
        <w:insideH w:val="single" w:sz="4" w:space="0" w:color="FFFFFF" w:themeColor="background1"/>
        <w:insideV w:val="single" w:sz="4" w:space="0" w:color="FFFFFF" w:themeColor="background1"/>
      </w:tblBorders>
    </w:tblPr>
    <w:tcPr>
      <w:shd w:val="clear" w:color="auto" w:fill="F2F8FB" w:themeFill="accent2" w:themeFillTint="19"/>
    </w:tcPr>
    <w:tblStylePr w:type="firstRow">
      <w:rPr>
        <w:b/>
        <w:bCs/>
      </w:rPr>
      <w:tblPr/>
      <w:tcPr>
        <w:tcBorders>
          <w:top w:val="nil"/>
          <w:left w:val="nil"/>
          <w:bottom w:val="single" w:sz="24" w:space="0" w:color="80C1D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80A0" w:themeFill="accent2" w:themeFillShade="99"/>
      </w:tcPr>
    </w:tblStylePr>
    <w:tblStylePr w:type="firstCol">
      <w:rPr>
        <w:color w:val="FFFFFF" w:themeColor="background1"/>
      </w:rPr>
      <w:tblPr/>
      <w:tcPr>
        <w:tcBorders>
          <w:top w:val="nil"/>
          <w:left w:val="nil"/>
          <w:bottom w:val="nil"/>
          <w:right w:val="nil"/>
          <w:insideH w:val="single" w:sz="4" w:space="0" w:color="2E80A0" w:themeColor="accent2" w:themeShade="99"/>
          <w:insideV w:val="nil"/>
        </w:tcBorders>
        <w:shd w:val="clear" w:color="auto" w:fill="2E80A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E80A0" w:themeFill="accent2" w:themeFillShade="99"/>
      </w:tcPr>
    </w:tblStylePr>
    <w:tblStylePr w:type="band1Vert">
      <w:tblPr/>
      <w:tcPr>
        <w:shd w:val="clear" w:color="auto" w:fill="CCE6F0" w:themeFill="accent2" w:themeFillTint="66"/>
      </w:tcPr>
    </w:tblStylePr>
    <w:tblStylePr w:type="band1Horz">
      <w:tblPr/>
      <w:tcPr>
        <w:shd w:val="clear" w:color="auto" w:fill="BFDFEC"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2F8FB" w:themeFill="accent2" w:themeFillTint="19"/>
    </w:tcPr>
    <w:tblStylePr w:type="firstRow">
      <w:rPr>
        <w:b/>
        <w:bCs/>
        <w:color w:val="FFFFFF" w:themeColor="background1"/>
      </w:rPr>
      <w:tblPr/>
      <w:tcPr>
        <w:tcBorders>
          <w:bottom w:val="single" w:sz="12" w:space="0" w:color="FFFFFF" w:themeColor="background1"/>
        </w:tcBorders>
        <w:shd w:val="clear" w:color="auto" w:fill="4AA6CA" w:themeFill="accent2" w:themeFillShade="CC"/>
      </w:tcPr>
    </w:tblStylePr>
    <w:tblStylePr w:type="lastRow">
      <w:rPr>
        <w:b/>
        <w:bCs/>
        <w:color w:val="4AA6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FF5" w:themeFill="accent2" w:themeFillTint="3F"/>
      </w:tcPr>
    </w:tblStylePr>
    <w:tblStylePr w:type="band1Horz">
      <w:tblPr/>
      <w:tcPr>
        <w:shd w:val="clear" w:color="auto" w:fill="E5F2F7"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5F2F7" w:themeFill="accent2" w:themeFillTint="33"/>
    </w:tcPr>
    <w:tblStylePr w:type="firstRow">
      <w:rPr>
        <w:b/>
        <w:bCs/>
      </w:rPr>
      <w:tblPr/>
      <w:tcPr>
        <w:shd w:val="clear" w:color="auto" w:fill="CCE6F0" w:themeFill="accent2" w:themeFillTint="66"/>
      </w:tcPr>
    </w:tblStylePr>
    <w:tblStylePr w:type="lastRow">
      <w:rPr>
        <w:b/>
        <w:bCs/>
        <w:color w:val="000000" w:themeColor="text1"/>
      </w:rPr>
      <w:tblPr/>
      <w:tcPr>
        <w:shd w:val="clear" w:color="auto" w:fill="CCE6F0" w:themeFill="accent2" w:themeFillTint="66"/>
      </w:tcPr>
    </w:tblStylePr>
    <w:tblStylePr w:type="firstCol">
      <w:rPr>
        <w:color w:val="FFFFFF" w:themeColor="background1"/>
      </w:rPr>
      <w:tblPr/>
      <w:tcPr>
        <w:shd w:val="clear" w:color="auto" w:fill="3CA0C6" w:themeFill="accent2" w:themeFillShade="BF"/>
      </w:tcPr>
    </w:tblStylePr>
    <w:tblStylePr w:type="lastCol">
      <w:rPr>
        <w:color w:val="FFFFFF" w:themeColor="background1"/>
      </w:rPr>
      <w:tblPr/>
      <w:tcPr>
        <w:shd w:val="clear" w:color="auto" w:fill="3CA0C6" w:themeFill="accent2" w:themeFillShade="BF"/>
      </w:tcPr>
    </w:tblStylePr>
    <w:tblStylePr w:type="band1Vert">
      <w:tblPr/>
      <w:tcPr>
        <w:shd w:val="clear" w:color="auto" w:fill="BFDFEC" w:themeFill="accent2" w:themeFillTint="7F"/>
      </w:tcPr>
    </w:tblStylePr>
    <w:tblStylePr w:type="band1Horz">
      <w:tblPr/>
      <w:tcPr>
        <w:shd w:val="clear" w:color="auto" w:fill="BFDFEC"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E1F6FF" w:themeColor="accent3"/>
        <w:left w:val="single" w:sz="8" w:space="0" w:color="E1F6FF" w:themeColor="accent3"/>
        <w:bottom w:val="single" w:sz="8" w:space="0" w:color="E1F6FF" w:themeColor="accent3"/>
        <w:right w:val="single" w:sz="8" w:space="0" w:color="E1F6FF" w:themeColor="accent3"/>
      </w:tblBorders>
    </w:tblPr>
    <w:tblStylePr w:type="firstRow">
      <w:pPr>
        <w:spacing w:before="0" w:after="0" w:line="240" w:lineRule="auto"/>
      </w:pPr>
      <w:rPr>
        <w:b/>
        <w:bCs/>
        <w:color w:val="FFFFFF" w:themeColor="background1"/>
      </w:rPr>
      <w:tblPr/>
      <w:tcPr>
        <w:shd w:val="clear" w:color="auto" w:fill="E1F6FF" w:themeFill="accent3"/>
      </w:tcPr>
    </w:tblStylePr>
    <w:tblStylePr w:type="lastRow">
      <w:pPr>
        <w:spacing w:before="0" w:after="0" w:line="240" w:lineRule="auto"/>
      </w:pPr>
      <w:rPr>
        <w:b/>
        <w:bCs/>
      </w:rPr>
      <w:tblPr/>
      <w:tcPr>
        <w:tcBorders>
          <w:top w:val="double" w:sz="6" w:space="0" w:color="E1F6FF" w:themeColor="accent3"/>
          <w:left w:val="single" w:sz="8" w:space="0" w:color="E1F6FF" w:themeColor="accent3"/>
          <w:bottom w:val="single" w:sz="8" w:space="0" w:color="E1F6FF" w:themeColor="accent3"/>
          <w:right w:val="single" w:sz="8" w:space="0" w:color="E1F6FF" w:themeColor="accent3"/>
        </w:tcBorders>
      </w:tcPr>
    </w:tblStylePr>
    <w:tblStylePr w:type="firstCol">
      <w:rPr>
        <w:b/>
        <w:bCs/>
      </w:rPr>
    </w:tblStylePr>
    <w:tblStylePr w:type="lastCol">
      <w:rPr>
        <w:b/>
        <w:bCs/>
      </w:rPr>
    </w:tblStylePr>
    <w:tblStylePr w:type="band1Vert">
      <w:tblPr/>
      <w:tcPr>
        <w:tcBorders>
          <w:top w:val="single" w:sz="8" w:space="0" w:color="E1F6FF" w:themeColor="accent3"/>
          <w:left w:val="single" w:sz="8" w:space="0" w:color="E1F6FF" w:themeColor="accent3"/>
          <w:bottom w:val="single" w:sz="8" w:space="0" w:color="E1F6FF" w:themeColor="accent3"/>
          <w:right w:val="single" w:sz="8" w:space="0" w:color="E1F6FF" w:themeColor="accent3"/>
        </w:tcBorders>
      </w:tcPr>
    </w:tblStylePr>
    <w:tblStylePr w:type="band1Horz">
      <w:tblPr/>
      <w:tcPr>
        <w:tcBorders>
          <w:top w:val="single" w:sz="8" w:space="0" w:color="E1F6FF" w:themeColor="accent3"/>
          <w:left w:val="single" w:sz="8" w:space="0" w:color="E1F6FF" w:themeColor="accent3"/>
          <w:bottom w:val="single" w:sz="8" w:space="0" w:color="E1F6FF" w:themeColor="accent3"/>
          <w:right w:val="single" w:sz="8" w:space="0" w:color="E1F6FF"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E1F6FF" w:themeColor="accent3"/>
        <w:left w:val="single" w:sz="8" w:space="0" w:color="E1F6FF" w:themeColor="accent3"/>
        <w:bottom w:val="single" w:sz="8" w:space="0" w:color="E1F6FF" w:themeColor="accent3"/>
        <w:right w:val="single" w:sz="8" w:space="0" w:color="E1F6FF" w:themeColor="accent3"/>
        <w:insideH w:val="single" w:sz="8" w:space="0" w:color="E1F6FF" w:themeColor="accent3"/>
        <w:insideV w:val="single" w:sz="8" w:space="0" w:color="E1F6F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F6FF" w:themeColor="accent3"/>
          <w:left w:val="single" w:sz="8" w:space="0" w:color="E1F6FF" w:themeColor="accent3"/>
          <w:bottom w:val="single" w:sz="18" w:space="0" w:color="E1F6FF" w:themeColor="accent3"/>
          <w:right w:val="single" w:sz="8" w:space="0" w:color="E1F6FF" w:themeColor="accent3"/>
          <w:insideH w:val="nil"/>
          <w:insideV w:val="single" w:sz="8" w:space="0" w:color="E1F6F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F6FF" w:themeColor="accent3"/>
          <w:left w:val="single" w:sz="8" w:space="0" w:color="E1F6FF" w:themeColor="accent3"/>
          <w:bottom w:val="single" w:sz="8" w:space="0" w:color="E1F6FF" w:themeColor="accent3"/>
          <w:right w:val="single" w:sz="8" w:space="0" w:color="E1F6FF" w:themeColor="accent3"/>
          <w:insideH w:val="nil"/>
          <w:insideV w:val="single" w:sz="8" w:space="0" w:color="E1F6F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F6FF" w:themeColor="accent3"/>
          <w:left w:val="single" w:sz="8" w:space="0" w:color="E1F6FF" w:themeColor="accent3"/>
          <w:bottom w:val="single" w:sz="8" w:space="0" w:color="E1F6FF" w:themeColor="accent3"/>
          <w:right w:val="single" w:sz="8" w:space="0" w:color="E1F6FF" w:themeColor="accent3"/>
        </w:tcBorders>
      </w:tcPr>
    </w:tblStylePr>
    <w:tblStylePr w:type="band1Vert">
      <w:tblPr/>
      <w:tcPr>
        <w:tcBorders>
          <w:top w:val="single" w:sz="8" w:space="0" w:color="E1F6FF" w:themeColor="accent3"/>
          <w:left w:val="single" w:sz="8" w:space="0" w:color="E1F6FF" w:themeColor="accent3"/>
          <w:bottom w:val="single" w:sz="8" w:space="0" w:color="E1F6FF" w:themeColor="accent3"/>
          <w:right w:val="single" w:sz="8" w:space="0" w:color="E1F6FF" w:themeColor="accent3"/>
        </w:tcBorders>
        <w:shd w:val="clear" w:color="auto" w:fill="F7FCFF" w:themeFill="accent3" w:themeFillTint="3F"/>
      </w:tcPr>
    </w:tblStylePr>
    <w:tblStylePr w:type="band1Horz">
      <w:tblPr/>
      <w:tcPr>
        <w:tcBorders>
          <w:top w:val="single" w:sz="8" w:space="0" w:color="E1F6FF" w:themeColor="accent3"/>
          <w:left w:val="single" w:sz="8" w:space="0" w:color="E1F6FF" w:themeColor="accent3"/>
          <w:bottom w:val="single" w:sz="8" w:space="0" w:color="E1F6FF" w:themeColor="accent3"/>
          <w:right w:val="single" w:sz="8" w:space="0" w:color="E1F6FF" w:themeColor="accent3"/>
          <w:insideV w:val="single" w:sz="8" w:space="0" w:color="E1F6FF" w:themeColor="accent3"/>
        </w:tcBorders>
        <w:shd w:val="clear" w:color="auto" w:fill="F7FCFF" w:themeFill="accent3" w:themeFillTint="3F"/>
      </w:tcPr>
    </w:tblStylePr>
    <w:tblStylePr w:type="band2Horz">
      <w:tblPr/>
      <w:tcPr>
        <w:tcBorders>
          <w:top w:val="single" w:sz="8" w:space="0" w:color="E1F6FF" w:themeColor="accent3"/>
          <w:left w:val="single" w:sz="8" w:space="0" w:color="E1F6FF" w:themeColor="accent3"/>
          <w:bottom w:val="single" w:sz="8" w:space="0" w:color="E1F6FF" w:themeColor="accent3"/>
          <w:right w:val="single" w:sz="8" w:space="0" w:color="E1F6FF" w:themeColor="accent3"/>
          <w:insideV w:val="single" w:sz="8" w:space="0" w:color="E1F6FF"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E1F6F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A6E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8D1FF"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8D1FF" w:themeFill="accent3" w:themeFillShade="BF"/>
      </w:tcPr>
    </w:tblStylePr>
    <w:tblStylePr w:type="band1Vert">
      <w:tblPr/>
      <w:tcPr>
        <w:tcBorders>
          <w:top w:val="nil"/>
          <w:left w:val="nil"/>
          <w:bottom w:val="nil"/>
          <w:right w:val="nil"/>
          <w:insideH w:val="nil"/>
          <w:insideV w:val="nil"/>
        </w:tcBorders>
        <w:shd w:val="clear" w:color="auto" w:fill="68D1FF" w:themeFill="accent3" w:themeFillShade="BF"/>
      </w:tcPr>
    </w:tblStylePr>
    <w:tblStylePr w:type="band1Horz">
      <w:tblPr/>
      <w:tcPr>
        <w:tcBorders>
          <w:top w:val="nil"/>
          <w:left w:val="nil"/>
          <w:bottom w:val="nil"/>
          <w:right w:val="nil"/>
          <w:insideH w:val="nil"/>
          <w:insideV w:val="nil"/>
        </w:tcBorders>
        <w:shd w:val="clear" w:color="auto" w:fill="68D1FF"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87D25A" w:themeColor="accent4"/>
        <w:left w:val="single" w:sz="4" w:space="0" w:color="E1F6FF" w:themeColor="accent3"/>
        <w:bottom w:val="single" w:sz="4" w:space="0" w:color="E1F6FF" w:themeColor="accent3"/>
        <w:right w:val="single" w:sz="4" w:space="0" w:color="E1F6FF" w:themeColor="accent3"/>
        <w:insideH w:val="single" w:sz="4" w:space="0" w:color="FFFFFF" w:themeColor="background1"/>
        <w:insideV w:val="single" w:sz="4" w:space="0" w:color="FFFFFF" w:themeColor="background1"/>
      </w:tblBorders>
    </w:tblPr>
    <w:tcPr>
      <w:shd w:val="clear" w:color="auto" w:fill="FCFEFF" w:themeFill="accent3" w:themeFillTint="19"/>
    </w:tcPr>
    <w:tblStylePr w:type="firstRow">
      <w:rPr>
        <w:b/>
        <w:bCs/>
      </w:rPr>
      <w:tblPr/>
      <w:tcPr>
        <w:tcBorders>
          <w:top w:val="nil"/>
          <w:left w:val="nil"/>
          <w:bottom w:val="single" w:sz="24" w:space="0" w:color="87D25A"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1BBFF" w:themeFill="accent3" w:themeFillShade="99"/>
      </w:tcPr>
    </w:tblStylePr>
    <w:tblStylePr w:type="firstCol">
      <w:rPr>
        <w:color w:val="FFFFFF" w:themeColor="background1"/>
      </w:rPr>
      <w:tblPr/>
      <w:tcPr>
        <w:tcBorders>
          <w:top w:val="nil"/>
          <w:left w:val="nil"/>
          <w:bottom w:val="nil"/>
          <w:right w:val="nil"/>
          <w:insideH w:val="single" w:sz="4" w:space="0" w:color="21BBFF" w:themeColor="accent3" w:themeShade="99"/>
          <w:insideV w:val="nil"/>
        </w:tcBorders>
        <w:shd w:val="clear" w:color="auto" w:fill="21BBFF"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1BBFF" w:themeFill="accent3" w:themeFillShade="99"/>
      </w:tcPr>
    </w:tblStylePr>
    <w:tblStylePr w:type="band1Vert">
      <w:tblPr/>
      <w:tcPr>
        <w:shd w:val="clear" w:color="auto" w:fill="F3FBFF" w:themeFill="accent3" w:themeFillTint="66"/>
      </w:tcPr>
    </w:tblStylePr>
    <w:tblStylePr w:type="band1Horz">
      <w:tblPr/>
      <w:tcPr>
        <w:shd w:val="clear" w:color="auto" w:fill="F0FAFF"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CFEFF" w:themeFill="accent3" w:themeFillTint="19"/>
    </w:tcPr>
    <w:tblStylePr w:type="firstRow">
      <w:rPr>
        <w:b/>
        <w:bCs/>
        <w:color w:val="FFFFFF" w:themeColor="background1"/>
      </w:rPr>
      <w:tblPr/>
      <w:tcPr>
        <w:tcBorders>
          <w:bottom w:val="single" w:sz="12" w:space="0" w:color="FFFFFF" w:themeColor="background1"/>
        </w:tcBorders>
        <w:shd w:val="clear" w:color="auto" w:fill="66BC33" w:themeFill="accent4" w:themeFillShade="CC"/>
      </w:tcPr>
    </w:tblStylePr>
    <w:tblStylePr w:type="lastRow">
      <w:rPr>
        <w:b/>
        <w:bCs/>
        <w:color w:val="66BC3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FCFF" w:themeFill="accent3" w:themeFillTint="3F"/>
      </w:tcPr>
    </w:tblStylePr>
    <w:tblStylePr w:type="band1Horz">
      <w:tblPr/>
      <w:tcPr>
        <w:shd w:val="clear" w:color="auto" w:fill="F9FDFF"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9FDFF" w:themeFill="accent3" w:themeFillTint="33"/>
    </w:tcPr>
    <w:tblStylePr w:type="firstRow">
      <w:rPr>
        <w:b/>
        <w:bCs/>
      </w:rPr>
      <w:tblPr/>
      <w:tcPr>
        <w:shd w:val="clear" w:color="auto" w:fill="F3FBFF" w:themeFill="accent3" w:themeFillTint="66"/>
      </w:tcPr>
    </w:tblStylePr>
    <w:tblStylePr w:type="lastRow">
      <w:rPr>
        <w:b/>
        <w:bCs/>
        <w:color w:val="000000" w:themeColor="text1"/>
      </w:rPr>
      <w:tblPr/>
      <w:tcPr>
        <w:shd w:val="clear" w:color="auto" w:fill="F3FBFF" w:themeFill="accent3" w:themeFillTint="66"/>
      </w:tcPr>
    </w:tblStylePr>
    <w:tblStylePr w:type="firstCol">
      <w:rPr>
        <w:color w:val="FFFFFF" w:themeColor="background1"/>
      </w:rPr>
      <w:tblPr/>
      <w:tcPr>
        <w:shd w:val="clear" w:color="auto" w:fill="68D1FF" w:themeFill="accent3" w:themeFillShade="BF"/>
      </w:tcPr>
    </w:tblStylePr>
    <w:tblStylePr w:type="lastCol">
      <w:rPr>
        <w:color w:val="FFFFFF" w:themeColor="background1"/>
      </w:rPr>
      <w:tblPr/>
      <w:tcPr>
        <w:shd w:val="clear" w:color="auto" w:fill="68D1FF" w:themeFill="accent3" w:themeFillShade="BF"/>
      </w:tcPr>
    </w:tblStylePr>
    <w:tblStylePr w:type="band1Vert">
      <w:tblPr/>
      <w:tcPr>
        <w:shd w:val="clear" w:color="auto" w:fill="F0FAFF" w:themeFill="accent3" w:themeFillTint="7F"/>
      </w:tcPr>
    </w:tblStylePr>
    <w:tblStylePr w:type="band1Horz">
      <w:tblPr/>
      <w:tcPr>
        <w:shd w:val="clear" w:color="auto" w:fill="F0FAFF"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87D25A" w:themeColor="accent4"/>
        <w:left w:val="single" w:sz="8" w:space="0" w:color="87D25A" w:themeColor="accent4"/>
        <w:bottom w:val="single" w:sz="8" w:space="0" w:color="87D25A" w:themeColor="accent4"/>
        <w:right w:val="single" w:sz="8" w:space="0" w:color="87D25A" w:themeColor="accent4"/>
      </w:tblBorders>
    </w:tblPr>
    <w:tblStylePr w:type="firstRow">
      <w:pPr>
        <w:spacing w:before="0" w:after="0" w:line="240" w:lineRule="auto"/>
      </w:pPr>
      <w:rPr>
        <w:b/>
        <w:bCs/>
        <w:color w:val="FFFFFF" w:themeColor="background1"/>
      </w:rPr>
      <w:tblPr/>
      <w:tcPr>
        <w:shd w:val="clear" w:color="auto" w:fill="87D25A" w:themeFill="accent4"/>
      </w:tcPr>
    </w:tblStylePr>
    <w:tblStylePr w:type="lastRow">
      <w:pPr>
        <w:spacing w:before="0" w:after="0" w:line="240" w:lineRule="auto"/>
      </w:pPr>
      <w:rPr>
        <w:b/>
        <w:bCs/>
      </w:rPr>
      <w:tblPr/>
      <w:tcPr>
        <w:tcBorders>
          <w:top w:val="double" w:sz="6" w:space="0" w:color="87D25A" w:themeColor="accent4"/>
          <w:left w:val="single" w:sz="8" w:space="0" w:color="87D25A" w:themeColor="accent4"/>
          <w:bottom w:val="single" w:sz="8" w:space="0" w:color="87D25A" w:themeColor="accent4"/>
          <w:right w:val="single" w:sz="8" w:space="0" w:color="87D25A" w:themeColor="accent4"/>
        </w:tcBorders>
      </w:tcPr>
    </w:tblStylePr>
    <w:tblStylePr w:type="firstCol">
      <w:rPr>
        <w:b/>
        <w:bCs/>
      </w:rPr>
    </w:tblStylePr>
    <w:tblStylePr w:type="lastCol">
      <w:rPr>
        <w:b/>
        <w:bCs/>
      </w:rPr>
    </w:tblStylePr>
    <w:tblStylePr w:type="band1Vert">
      <w:tblPr/>
      <w:tcPr>
        <w:tcBorders>
          <w:top w:val="single" w:sz="8" w:space="0" w:color="87D25A" w:themeColor="accent4"/>
          <w:left w:val="single" w:sz="8" w:space="0" w:color="87D25A" w:themeColor="accent4"/>
          <w:bottom w:val="single" w:sz="8" w:space="0" w:color="87D25A" w:themeColor="accent4"/>
          <w:right w:val="single" w:sz="8" w:space="0" w:color="87D25A" w:themeColor="accent4"/>
        </w:tcBorders>
      </w:tcPr>
    </w:tblStylePr>
    <w:tblStylePr w:type="band1Horz">
      <w:tblPr/>
      <w:tcPr>
        <w:tcBorders>
          <w:top w:val="single" w:sz="8" w:space="0" w:color="87D25A" w:themeColor="accent4"/>
          <w:left w:val="single" w:sz="8" w:space="0" w:color="87D25A" w:themeColor="accent4"/>
          <w:bottom w:val="single" w:sz="8" w:space="0" w:color="87D25A" w:themeColor="accent4"/>
          <w:right w:val="single" w:sz="8" w:space="0" w:color="87D25A"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87D25A" w:themeColor="accent4"/>
        <w:left w:val="single" w:sz="8" w:space="0" w:color="87D25A" w:themeColor="accent4"/>
        <w:bottom w:val="single" w:sz="8" w:space="0" w:color="87D25A" w:themeColor="accent4"/>
        <w:right w:val="single" w:sz="8" w:space="0" w:color="87D25A" w:themeColor="accent4"/>
        <w:insideH w:val="single" w:sz="8" w:space="0" w:color="87D25A" w:themeColor="accent4"/>
        <w:insideV w:val="single" w:sz="8" w:space="0" w:color="87D25A"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7D25A" w:themeColor="accent4"/>
          <w:left w:val="single" w:sz="8" w:space="0" w:color="87D25A" w:themeColor="accent4"/>
          <w:bottom w:val="single" w:sz="18" w:space="0" w:color="87D25A" w:themeColor="accent4"/>
          <w:right w:val="single" w:sz="8" w:space="0" w:color="87D25A" w:themeColor="accent4"/>
          <w:insideH w:val="nil"/>
          <w:insideV w:val="single" w:sz="8" w:space="0" w:color="87D25A"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7D25A" w:themeColor="accent4"/>
          <w:left w:val="single" w:sz="8" w:space="0" w:color="87D25A" w:themeColor="accent4"/>
          <w:bottom w:val="single" w:sz="8" w:space="0" w:color="87D25A" w:themeColor="accent4"/>
          <w:right w:val="single" w:sz="8" w:space="0" w:color="87D25A" w:themeColor="accent4"/>
          <w:insideH w:val="nil"/>
          <w:insideV w:val="single" w:sz="8" w:space="0" w:color="87D25A"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7D25A" w:themeColor="accent4"/>
          <w:left w:val="single" w:sz="8" w:space="0" w:color="87D25A" w:themeColor="accent4"/>
          <w:bottom w:val="single" w:sz="8" w:space="0" w:color="87D25A" w:themeColor="accent4"/>
          <w:right w:val="single" w:sz="8" w:space="0" w:color="87D25A" w:themeColor="accent4"/>
        </w:tcBorders>
      </w:tcPr>
    </w:tblStylePr>
    <w:tblStylePr w:type="band1Vert">
      <w:tblPr/>
      <w:tcPr>
        <w:tcBorders>
          <w:top w:val="single" w:sz="8" w:space="0" w:color="87D25A" w:themeColor="accent4"/>
          <w:left w:val="single" w:sz="8" w:space="0" w:color="87D25A" w:themeColor="accent4"/>
          <w:bottom w:val="single" w:sz="8" w:space="0" w:color="87D25A" w:themeColor="accent4"/>
          <w:right w:val="single" w:sz="8" w:space="0" w:color="87D25A" w:themeColor="accent4"/>
        </w:tcBorders>
        <w:shd w:val="clear" w:color="auto" w:fill="E1F4D6" w:themeFill="accent4" w:themeFillTint="3F"/>
      </w:tcPr>
    </w:tblStylePr>
    <w:tblStylePr w:type="band1Horz">
      <w:tblPr/>
      <w:tcPr>
        <w:tcBorders>
          <w:top w:val="single" w:sz="8" w:space="0" w:color="87D25A" w:themeColor="accent4"/>
          <w:left w:val="single" w:sz="8" w:space="0" w:color="87D25A" w:themeColor="accent4"/>
          <w:bottom w:val="single" w:sz="8" w:space="0" w:color="87D25A" w:themeColor="accent4"/>
          <w:right w:val="single" w:sz="8" w:space="0" w:color="87D25A" w:themeColor="accent4"/>
          <w:insideV w:val="single" w:sz="8" w:space="0" w:color="87D25A" w:themeColor="accent4"/>
        </w:tcBorders>
        <w:shd w:val="clear" w:color="auto" w:fill="E1F4D6" w:themeFill="accent4" w:themeFillTint="3F"/>
      </w:tcPr>
    </w:tblStylePr>
    <w:tblStylePr w:type="band2Horz">
      <w:tblPr/>
      <w:tcPr>
        <w:tcBorders>
          <w:top w:val="single" w:sz="8" w:space="0" w:color="87D25A" w:themeColor="accent4"/>
          <w:left w:val="single" w:sz="8" w:space="0" w:color="87D25A" w:themeColor="accent4"/>
          <w:bottom w:val="single" w:sz="8" w:space="0" w:color="87D25A" w:themeColor="accent4"/>
          <w:right w:val="single" w:sz="8" w:space="0" w:color="87D25A" w:themeColor="accent4"/>
          <w:insideV w:val="single" w:sz="8" w:space="0" w:color="87D25A"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87D25A"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752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B03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B030" w:themeFill="accent4" w:themeFillShade="BF"/>
      </w:tcPr>
    </w:tblStylePr>
    <w:tblStylePr w:type="band1Vert">
      <w:tblPr/>
      <w:tcPr>
        <w:tcBorders>
          <w:top w:val="nil"/>
          <w:left w:val="nil"/>
          <w:bottom w:val="nil"/>
          <w:right w:val="nil"/>
          <w:insideH w:val="nil"/>
          <w:insideV w:val="nil"/>
        </w:tcBorders>
        <w:shd w:val="clear" w:color="auto" w:fill="5FB030" w:themeFill="accent4" w:themeFillShade="BF"/>
      </w:tcPr>
    </w:tblStylePr>
    <w:tblStylePr w:type="band1Horz">
      <w:tblPr/>
      <w:tcPr>
        <w:tcBorders>
          <w:top w:val="nil"/>
          <w:left w:val="nil"/>
          <w:bottom w:val="nil"/>
          <w:right w:val="nil"/>
          <w:insideH w:val="nil"/>
          <w:insideV w:val="nil"/>
        </w:tcBorders>
        <w:shd w:val="clear" w:color="auto" w:fill="5FB030"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E1F6FF" w:themeColor="accent3"/>
        <w:left w:val="single" w:sz="4" w:space="0" w:color="87D25A" w:themeColor="accent4"/>
        <w:bottom w:val="single" w:sz="4" w:space="0" w:color="87D25A" w:themeColor="accent4"/>
        <w:right w:val="single" w:sz="4" w:space="0" w:color="87D25A" w:themeColor="accent4"/>
        <w:insideH w:val="single" w:sz="4" w:space="0" w:color="FFFFFF" w:themeColor="background1"/>
        <w:insideV w:val="single" w:sz="4" w:space="0" w:color="FFFFFF" w:themeColor="background1"/>
      </w:tblBorders>
    </w:tblPr>
    <w:tcPr>
      <w:shd w:val="clear" w:color="auto" w:fill="F3FAEE" w:themeFill="accent4" w:themeFillTint="19"/>
    </w:tcPr>
    <w:tblStylePr w:type="firstRow">
      <w:rPr>
        <w:b/>
        <w:bCs/>
      </w:rPr>
      <w:tblPr/>
      <w:tcPr>
        <w:tcBorders>
          <w:top w:val="nil"/>
          <w:left w:val="nil"/>
          <w:bottom w:val="single" w:sz="24" w:space="0" w:color="E1F6F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8D26" w:themeFill="accent4" w:themeFillShade="99"/>
      </w:tcPr>
    </w:tblStylePr>
    <w:tblStylePr w:type="firstCol">
      <w:rPr>
        <w:color w:val="FFFFFF" w:themeColor="background1"/>
      </w:rPr>
      <w:tblPr/>
      <w:tcPr>
        <w:tcBorders>
          <w:top w:val="nil"/>
          <w:left w:val="nil"/>
          <w:bottom w:val="nil"/>
          <w:right w:val="nil"/>
          <w:insideH w:val="single" w:sz="4" w:space="0" w:color="4C8D26" w:themeColor="accent4" w:themeShade="99"/>
          <w:insideV w:val="nil"/>
        </w:tcBorders>
        <w:shd w:val="clear" w:color="auto" w:fill="4C8D2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8D26" w:themeFill="accent4" w:themeFillShade="99"/>
      </w:tcPr>
    </w:tblStylePr>
    <w:tblStylePr w:type="band1Vert">
      <w:tblPr/>
      <w:tcPr>
        <w:shd w:val="clear" w:color="auto" w:fill="CEEDBD" w:themeFill="accent4" w:themeFillTint="66"/>
      </w:tcPr>
    </w:tblStylePr>
    <w:tblStylePr w:type="band1Horz">
      <w:tblPr/>
      <w:tcPr>
        <w:shd w:val="clear" w:color="auto" w:fill="C3E8AC"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3FAEE" w:themeFill="accent4" w:themeFillTint="19"/>
    </w:tcPr>
    <w:tblStylePr w:type="firstRow">
      <w:rPr>
        <w:b/>
        <w:bCs/>
        <w:color w:val="FFFFFF" w:themeColor="background1"/>
      </w:rPr>
      <w:tblPr/>
      <w:tcPr>
        <w:tcBorders>
          <w:bottom w:val="single" w:sz="12" w:space="0" w:color="FFFFFF" w:themeColor="background1"/>
        </w:tcBorders>
        <w:shd w:val="clear" w:color="auto" w:fill="81D8FF" w:themeFill="accent3" w:themeFillShade="CC"/>
      </w:tcPr>
    </w:tblStylePr>
    <w:tblStylePr w:type="lastRow">
      <w:rPr>
        <w:b/>
        <w:bCs/>
        <w:color w:val="81D8F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F4D6" w:themeFill="accent4" w:themeFillTint="3F"/>
      </w:tcPr>
    </w:tblStylePr>
    <w:tblStylePr w:type="band1Horz">
      <w:tblPr/>
      <w:tcPr>
        <w:shd w:val="clear" w:color="auto" w:fill="E6F6DE"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6F6DE" w:themeFill="accent4" w:themeFillTint="33"/>
    </w:tcPr>
    <w:tblStylePr w:type="firstRow">
      <w:rPr>
        <w:b/>
        <w:bCs/>
      </w:rPr>
      <w:tblPr/>
      <w:tcPr>
        <w:shd w:val="clear" w:color="auto" w:fill="CEEDBD" w:themeFill="accent4" w:themeFillTint="66"/>
      </w:tcPr>
    </w:tblStylePr>
    <w:tblStylePr w:type="lastRow">
      <w:rPr>
        <w:b/>
        <w:bCs/>
        <w:color w:val="000000" w:themeColor="text1"/>
      </w:rPr>
      <w:tblPr/>
      <w:tcPr>
        <w:shd w:val="clear" w:color="auto" w:fill="CEEDBD" w:themeFill="accent4" w:themeFillTint="66"/>
      </w:tcPr>
    </w:tblStylePr>
    <w:tblStylePr w:type="firstCol">
      <w:rPr>
        <w:color w:val="FFFFFF" w:themeColor="background1"/>
      </w:rPr>
      <w:tblPr/>
      <w:tcPr>
        <w:shd w:val="clear" w:color="auto" w:fill="5FB030" w:themeFill="accent4" w:themeFillShade="BF"/>
      </w:tcPr>
    </w:tblStylePr>
    <w:tblStylePr w:type="lastCol">
      <w:rPr>
        <w:color w:val="FFFFFF" w:themeColor="background1"/>
      </w:rPr>
      <w:tblPr/>
      <w:tcPr>
        <w:shd w:val="clear" w:color="auto" w:fill="5FB030" w:themeFill="accent4" w:themeFillShade="BF"/>
      </w:tcPr>
    </w:tblStylePr>
    <w:tblStylePr w:type="band1Vert">
      <w:tblPr/>
      <w:tcPr>
        <w:shd w:val="clear" w:color="auto" w:fill="C3E8AC" w:themeFill="accent4" w:themeFillTint="7F"/>
      </w:tcPr>
    </w:tblStylePr>
    <w:tblStylePr w:type="band1Horz">
      <w:tblPr/>
      <w:tcPr>
        <w:shd w:val="clear" w:color="auto" w:fill="C3E8AC"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E2CF30" w:themeColor="accent5"/>
        <w:left w:val="single" w:sz="8" w:space="0" w:color="E2CF30" w:themeColor="accent5"/>
        <w:bottom w:val="single" w:sz="8" w:space="0" w:color="E2CF30" w:themeColor="accent5"/>
        <w:right w:val="single" w:sz="8" w:space="0" w:color="E2CF30" w:themeColor="accent5"/>
      </w:tblBorders>
    </w:tblPr>
    <w:tblStylePr w:type="firstRow">
      <w:pPr>
        <w:spacing w:before="0" w:after="0" w:line="240" w:lineRule="auto"/>
      </w:pPr>
      <w:rPr>
        <w:b/>
        <w:bCs/>
        <w:color w:val="FFFFFF" w:themeColor="background1"/>
      </w:rPr>
      <w:tblPr/>
      <w:tcPr>
        <w:shd w:val="clear" w:color="auto" w:fill="E2CF30" w:themeFill="accent5"/>
      </w:tcPr>
    </w:tblStylePr>
    <w:tblStylePr w:type="lastRow">
      <w:pPr>
        <w:spacing w:before="0" w:after="0" w:line="240" w:lineRule="auto"/>
      </w:pPr>
      <w:rPr>
        <w:b/>
        <w:bCs/>
      </w:rPr>
      <w:tblPr/>
      <w:tcPr>
        <w:tcBorders>
          <w:top w:val="double" w:sz="6" w:space="0" w:color="E2CF30" w:themeColor="accent5"/>
          <w:left w:val="single" w:sz="8" w:space="0" w:color="E2CF30" w:themeColor="accent5"/>
          <w:bottom w:val="single" w:sz="8" w:space="0" w:color="E2CF30" w:themeColor="accent5"/>
          <w:right w:val="single" w:sz="8" w:space="0" w:color="E2CF30" w:themeColor="accent5"/>
        </w:tcBorders>
      </w:tcPr>
    </w:tblStylePr>
    <w:tblStylePr w:type="firstCol">
      <w:rPr>
        <w:b/>
        <w:bCs/>
      </w:rPr>
    </w:tblStylePr>
    <w:tblStylePr w:type="lastCol">
      <w:rPr>
        <w:b/>
        <w:bCs/>
      </w:rPr>
    </w:tblStylePr>
    <w:tblStylePr w:type="band1Vert">
      <w:tblPr/>
      <w:tcPr>
        <w:tcBorders>
          <w:top w:val="single" w:sz="8" w:space="0" w:color="E2CF30" w:themeColor="accent5"/>
          <w:left w:val="single" w:sz="8" w:space="0" w:color="E2CF30" w:themeColor="accent5"/>
          <w:bottom w:val="single" w:sz="8" w:space="0" w:color="E2CF30" w:themeColor="accent5"/>
          <w:right w:val="single" w:sz="8" w:space="0" w:color="E2CF30" w:themeColor="accent5"/>
        </w:tcBorders>
      </w:tcPr>
    </w:tblStylePr>
    <w:tblStylePr w:type="band1Horz">
      <w:tblPr/>
      <w:tcPr>
        <w:tcBorders>
          <w:top w:val="single" w:sz="8" w:space="0" w:color="E2CF30" w:themeColor="accent5"/>
          <w:left w:val="single" w:sz="8" w:space="0" w:color="E2CF30" w:themeColor="accent5"/>
          <w:bottom w:val="single" w:sz="8" w:space="0" w:color="E2CF30" w:themeColor="accent5"/>
          <w:right w:val="single" w:sz="8" w:space="0" w:color="E2CF30"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E2CF30" w:themeColor="accent5"/>
        <w:left w:val="single" w:sz="8" w:space="0" w:color="E2CF30" w:themeColor="accent5"/>
        <w:bottom w:val="single" w:sz="8" w:space="0" w:color="E2CF30" w:themeColor="accent5"/>
        <w:right w:val="single" w:sz="8" w:space="0" w:color="E2CF30" w:themeColor="accent5"/>
        <w:insideH w:val="single" w:sz="8" w:space="0" w:color="E2CF30" w:themeColor="accent5"/>
        <w:insideV w:val="single" w:sz="8" w:space="0" w:color="E2CF3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2CF30" w:themeColor="accent5"/>
          <w:left w:val="single" w:sz="8" w:space="0" w:color="E2CF30" w:themeColor="accent5"/>
          <w:bottom w:val="single" w:sz="18" w:space="0" w:color="E2CF30" w:themeColor="accent5"/>
          <w:right w:val="single" w:sz="8" w:space="0" w:color="E2CF30" w:themeColor="accent5"/>
          <w:insideH w:val="nil"/>
          <w:insideV w:val="single" w:sz="8" w:space="0" w:color="E2CF3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2CF30" w:themeColor="accent5"/>
          <w:left w:val="single" w:sz="8" w:space="0" w:color="E2CF30" w:themeColor="accent5"/>
          <w:bottom w:val="single" w:sz="8" w:space="0" w:color="E2CF30" w:themeColor="accent5"/>
          <w:right w:val="single" w:sz="8" w:space="0" w:color="E2CF30" w:themeColor="accent5"/>
          <w:insideH w:val="nil"/>
          <w:insideV w:val="single" w:sz="8" w:space="0" w:color="E2CF3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2CF30" w:themeColor="accent5"/>
          <w:left w:val="single" w:sz="8" w:space="0" w:color="E2CF30" w:themeColor="accent5"/>
          <w:bottom w:val="single" w:sz="8" w:space="0" w:color="E2CF30" w:themeColor="accent5"/>
          <w:right w:val="single" w:sz="8" w:space="0" w:color="E2CF30" w:themeColor="accent5"/>
        </w:tcBorders>
      </w:tcPr>
    </w:tblStylePr>
    <w:tblStylePr w:type="band1Vert">
      <w:tblPr/>
      <w:tcPr>
        <w:tcBorders>
          <w:top w:val="single" w:sz="8" w:space="0" w:color="E2CF30" w:themeColor="accent5"/>
          <w:left w:val="single" w:sz="8" w:space="0" w:color="E2CF30" w:themeColor="accent5"/>
          <w:bottom w:val="single" w:sz="8" w:space="0" w:color="E2CF30" w:themeColor="accent5"/>
          <w:right w:val="single" w:sz="8" w:space="0" w:color="E2CF30" w:themeColor="accent5"/>
        </w:tcBorders>
        <w:shd w:val="clear" w:color="auto" w:fill="F7F3CB" w:themeFill="accent5" w:themeFillTint="3F"/>
      </w:tcPr>
    </w:tblStylePr>
    <w:tblStylePr w:type="band1Horz">
      <w:tblPr/>
      <w:tcPr>
        <w:tcBorders>
          <w:top w:val="single" w:sz="8" w:space="0" w:color="E2CF30" w:themeColor="accent5"/>
          <w:left w:val="single" w:sz="8" w:space="0" w:color="E2CF30" w:themeColor="accent5"/>
          <w:bottom w:val="single" w:sz="8" w:space="0" w:color="E2CF30" w:themeColor="accent5"/>
          <w:right w:val="single" w:sz="8" w:space="0" w:color="E2CF30" w:themeColor="accent5"/>
          <w:insideV w:val="single" w:sz="8" w:space="0" w:color="E2CF30" w:themeColor="accent5"/>
        </w:tcBorders>
        <w:shd w:val="clear" w:color="auto" w:fill="F7F3CB" w:themeFill="accent5" w:themeFillTint="3F"/>
      </w:tcPr>
    </w:tblStylePr>
    <w:tblStylePr w:type="band2Horz">
      <w:tblPr/>
      <w:tcPr>
        <w:tcBorders>
          <w:top w:val="single" w:sz="8" w:space="0" w:color="E2CF30" w:themeColor="accent5"/>
          <w:left w:val="single" w:sz="8" w:space="0" w:color="E2CF30" w:themeColor="accent5"/>
          <w:bottom w:val="single" w:sz="8" w:space="0" w:color="E2CF30" w:themeColor="accent5"/>
          <w:right w:val="single" w:sz="8" w:space="0" w:color="E2CF30" w:themeColor="accent5"/>
          <w:insideV w:val="single" w:sz="8" w:space="0" w:color="E2CF30"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E2CF3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6C1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3A219"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3A219" w:themeFill="accent5" w:themeFillShade="BF"/>
      </w:tcPr>
    </w:tblStylePr>
    <w:tblStylePr w:type="band1Vert">
      <w:tblPr/>
      <w:tcPr>
        <w:tcBorders>
          <w:top w:val="nil"/>
          <w:left w:val="nil"/>
          <w:bottom w:val="nil"/>
          <w:right w:val="nil"/>
          <w:insideH w:val="nil"/>
          <w:insideV w:val="nil"/>
        </w:tcBorders>
        <w:shd w:val="clear" w:color="auto" w:fill="B3A219" w:themeFill="accent5" w:themeFillShade="BF"/>
      </w:tcPr>
    </w:tblStylePr>
    <w:tblStylePr w:type="band1Horz">
      <w:tblPr/>
      <w:tcPr>
        <w:tcBorders>
          <w:top w:val="nil"/>
          <w:left w:val="nil"/>
          <w:bottom w:val="nil"/>
          <w:right w:val="nil"/>
          <w:insideH w:val="nil"/>
          <w:insideV w:val="nil"/>
        </w:tcBorders>
        <w:shd w:val="clear" w:color="auto" w:fill="B3A219"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A5A5A5" w:themeColor="accent6"/>
        <w:left w:val="single" w:sz="4" w:space="0" w:color="E2CF30" w:themeColor="accent5"/>
        <w:bottom w:val="single" w:sz="4" w:space="0" w:color="E2CF30" w:themeColor="accent5"/>
        <w:right w:val="single" w:sz="4" w:space="0" w:color="E2CF30" w:themeColor="accent5"/>
        <w:insideH w:val="single" w:sz="4" w:space="0" w:color="FFFFFF" w:themeColor="background1"/>
        <w:insideV w:val="single" w:sz="4" w:space="0" w:color="FFFFFF" w:themeColor="background1"/>
      </w:tblBorders>
    </w:tblPr>
    <w:tcPr>
      <w:shd w:val="clear" w:color="auto" w:fill="FCFAEA" w:themeFill="accent5" w:themeFillTint="19"/>
    </w:tcPr>
    <w:tblStylePr w:type="firstRow">
      <w:rPr>
        <w:b/>
        <w:bCs/>
      </w:rPr>
      <w:tblPr/>
      <w:tcPr>
        <w:tcBorders>
          <w:top w:val="nil"/>
          <w:left w:val="nil"/>
          <w:bottom w:val="single" w:sz="24" w:space="0" w:color="A5A5A5"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8214" w:themeFill="accent5" w:themeFillShade="99"/>
      </w:tcPr>
    </w:tblStylePr>
    <w:tblStylePr w:type="firstCol">
      <w:rPr>
        <w:color w:val="FFFFFF" w:themeColor="background1"/>
      </w:rPr>
      <w:tblPr/>
      <w:tcPr>
        <w:tcBorders>
          <w:top w:val="nil"/>
          <w:left w:val="nil"/>
          <w:bottom w:val="nil"/>
          <w:right w:val="nil"/>
          <w:insideH w:val="single" w:sz="4" w:space="0" w:color="908214" w:themeColor="accent5" w:themeShade="99"/>
          <w:insideV w:val="nil"/>
        </w:tcBorders>
        <w:shd w:val="clear" w:color="auto" w:fill="90821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08214" w:themeFill="accent5" w:themeFillShade="99"/>
      </w:tcPr>
    </w:tblStylePr>
    <w:tblStylePr w:type="band1Vert">
      <w:tblPr/>
      <w:tcPr>
        <w:shd w:val="clear" w:color="auto" w:fill="F3EBAB" w:themeFill="accent5" w:themeFillTint="66"/>
      </w:tcPr>
    </w:tblStylePr>
    <w:tblStylePr w:type="band1Horz">
      <w:tblPr/>
      <w:tcPr>
        <w:shd w:val="clear" w:color="auto" w:fill="F0E697"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CFAEA" w:themeFill="accent5" w:themeFillTint="19"/>
    </w:tcPr>
    <w:tblStylePr w:type="firstRow">
      <w:rPr>
        <w:b/>
        <w:bCs/>
        <w:color w:val="FFFFFF" w:themeColor="background1"/>
      </w:rPr>
      <w:tblPr/>
      <w:tcPr>
        <w:tcBorders>
          <w:bottom w:val="single" w:sz="12" w:space="0" w:color="FFFFFF" w:themeColor="background1"/>
        </w:tcBorders>
        <w:shd w:val="clear" w:color="auto" w:fill="848484" w:themeFill="accent6" w:themeFillShade="CC"/>
      </w:tcPr>
    </w:tblStylePr>
    <w:tblStylePr w:type="lastRow">
      <w:rPr>
        <w:b/>
        <w:bCs/>
        <w:color w:val="84848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F3CB" w:themeFill="accent5" w:themeFillTint="3F"/>
      </w:tcPr>
    </w:tblStylePr>
    <w:tblStylePr w:type="band1Horz">
      <w:tblPr/>
      <w:tcPr>
        <w:shd w:val="clear" w:color="auto" w:fill="F9F5D5"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9F5D5" w:themeFill="accent5" w:themeFillTint="33"/>
    </w:tcPr>
    <w:tblStylePr w:type="firstRow">
      <w:rPr>
        <w:b/>
        <w:bCs/>
      </w:rPr>
      <w:tblPr/>
      <w:tcPr>
        <w:shd w:val="clear" w:color="auto" w:fill="F3EBAB" w:themeFill="accent5" w:themeFillTint="66"/>
      </w:tcPr>
    </w:tblStylePr>
    <w:tblStylePr w:type="lastRow">
      <w:rPr>
        <w:b/>
        <w:bCs/>
        <w:color w:val="000000" w:themeColor="text1"/>
      </w:rPr>
      <w:tblPr/>
      <w:tcPr>
        <w:shd w:val="clear" w:color="auto" w:fill="F3EBAB" w:themeFill="accent5" w:themeFillTint="66"/>
      </w:tcPr>
    </w:tblStylePr>
    <w:tblStylePr w:type="firstCol">
      <w:rPr>
        <w:color w:val="FFFFFF" w:themeColor="background1"/>
      </w:rPr>
      <w:tblPr/>
      <w:tcPr>
        <w:shd w:val="clear" w:color="auto" w:fill="B3A219" w:themeFill="accent5" w:themeFillShade="BF"/>
      </w:tcPr>
    </w:tblStylePr>
    <w:tblStylePr w:type="lastCol">
      <w:rPr>
        <w:color w:val="FFFFFF" w:themeColor="background1"/>
      </w:rPr>
      <w:tblPr/>
      <w:tcPr>
        <w:shd w:val="clear" w:color="auto" w:fill="B3A219" w:themeFill="accent5" w:themeFillShade="BF"/>
      </w:tcPr>
    </w:tblStylePr>
    <w:tblStylePr w:type="band1Vert">
      <w:tblPr/>
      <w:tcPr>
        <w:shd w:val="clear" w:color="auto" w:fill="F0E697" w:themeFill="accent5" w:themeFillTint="7F"/>
      </w:tcPr>
    </w:tblStylePr>
    <w:tblStylePr w:type="band1Horz">
      <w:tblPr/>
      <w:tcPr>
        <w:shd w:val="clear" w:color="auto" w:fill="F0E697"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A5A5A5" w:themeColor="accent6"/>
        <w:left w:val="single" w:sz="8" w:space="0" w:color="A5A5A5" w:themeColor="accent6"/>
        <w:bottom w:val="single" w:sz="8" w:space="0" w:color="A5A5A5" w:themeColor="accent6"/>
        <w:right w:val="single" w:sz="8" w:space="0" w:color="A5A5A5" w:themeColor="accent6"/>
      </w:tblBorders>
    </w:tblPr>
    <w:tblStylePr w:type="firstRow">
      <w:pPr>
        <w:spacing w:before="0" w:after="0" w:line="240" w:lineRule="auto"/>
      </w:pPr>
      <w:rPr>
        <w:b/>
        <w:bCs/>
        <w:color w:val="FFFFFF" w:themeColor="background1"/>
      </w:rPr>
      <w:tblPr/>
      <w:tcPr>
        <w:shd w:val="clear" w:color="auto" w:fill="A5A5A5" w:themeFill="accent6"/>
      </w:tcPr>
    </w:tblStylePr>
    <w:tblStylePr w:type="lastRow">
      <w:pPr>
        <w:spacing w:before="0" w:after="0" w:line="240" w:lineRule="auto"/>
      </w:pPr>
      <w:rPr>
        <w:b/>
        <w:bCs/>
      </w:rPr>
      <w:tblPr/>
      <w:tcPr>
        <w:tcBorders>
          <w:top w:val="double" w:sz="6" w:space="0" w:color="A5A5A5" w:themeColor="accent6"/>
          <w:left w:val="single" w:sz="8" w:space="0" w:color="A5A5A5" w:themeColor="accent6"/>
          <w:bottom w:val="single" w:sz="8" w:space="0" w:color="A5A5A5" w:themeColor="accent6"/>
          <w:right w:val="single" w:sz="8" w:space="0" w:color="A5A5A5" w:themeColor="accent6"/>
        </w:tcBorders>
      </w:tcPr>
    </w:tblStylePr>
    <w:tblStylePr w:type="firstCol">
      <w:rPr>
        <w:b/>
        <w:bCs/>
      </w:rPr>
    </w:tblStylePr>
    <w:tblStylePr w:type="lastCol">
      <w:rPr>
        <w:b/>
        <w:bCs/>
      </w:rPr>
    </w:tblStylePr>
    <w:tblStylePr w:type="band1Vert">
      <w:tblPr/>
      <w:tcPr>
        <w:tcBorders>
          <w:top w:val="single" w:sz="8" w:space="0" w:color="A5A5A5" w:themeColor="accent6"/>
          <w:left w:val="single" w:sz="8" w:space="0" w:color="A5A5A5" w:themeColor="accent6"/>
          <w:bottom w:val="single" w:sz="8" w:space="0" w:color="A5A5A5" w:themeColor="accent6"/>
          <w:right w:val="single" w:sz="8" w:space="0" w:color="A5A5A5" w:themeColor="accent6"/>
        </w:tcBorders>
      </w:tcPr>
    </w:tblStylePr>
    <w:tblStylePr w:type="band1Horz">
      <w:tblPr/>
      <w:tcPr>
        <w:tcBorders>
          <w:top w:val="single" w:sz="8" w:space="0" w:color="A5A5A5" w:themeColor="accent6"/>
          <w:left w:val="single" w:sz="8" w:space="0" w:color="A5A5A5" w:themeColor="accent6"/>
          <w:bottom w:val="single" w:sz="8" w:space="0" w:color="A5A5A5" w:themeColor="accent6"/>
          <w:right w:val="single" w:sz="8" w:space="0" w:color="A5A5A5"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A5A5A5" w:themeColor="accent6"/>
        <w:left w:val="single" w:sz="8" w:space="0" w:color="A5A5A5" w:themeColor="accent6"/>
        <w:bottom w:val="single" w:sz="8" w:space="0" w:color="A5A5A5" w:themeColor="accent6"/>
        <w:right w:val="single" w:sz="8" w:space="0" w:color="A5A5A5" w:themeColor="accent6"/>
        <w:insideH w:val="single" w:sz="8" w:space="0" w:color="A5A5A5" w:themeColor="accent6"/>
        <w:insideV w:val="single" w:sz="8" w:space="0" w:color="A5A5A5"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6"/>
          <w:left w:val="single" w:sz="8" w:space="0" w:color="A5A5A5" w:themeColor="accent6"/>
          <w:bottom w:val="single" w:sz="18" w:space="0" w:color="A5A5A5" w:themeColor="accent6"/>
          <w:right w:val="single" w:sz="8" w:space="0" w:color="A5A5A5" w:themeColor="accent6"/>
          <w:insideH w:val="nil"/>
          <w:insideV w:val="single" w:sz="8" w:space="0" w:color="A5A5A5"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6"/>
          <w:left w:val="single" w:sz="8" w:space="0" w:color="A5A5A5" w:themeColor="accent6"/>
          <w:bottom w:val="single" w:sz="8" w:space="0" w:color="A5A5A5" w:themeColor="accent6"/>
          <w:right w:val="single" w:sz="8" w:space="0" w:color="A5A5A5" w:themeColor="accent6"/>
          <w:insideH w:val="nil"/>
          <w:insideV w:val="single" w:sz="8" w:space="0" w:color="A5A5A5"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6"/>
          <w:left w:val="single" w:sz="8" w:space="0" w:color="A5A5A5" w:themeColor="accent6"/>
          <w:bottom w:val="single" w:sz="8" w:space="0" w:color="A5A5A5" w:themeColor="accent6"/>
          <w:right w:val="single" w:sz="8" w:space="0" w:color="A5A5A5" w:themeColor="accent6"/>
        </w:tcBorders>
      </w:tcPr>
    </w:tblStylePr>
    <w:tblStylePr w:type="band1Vert">
      <w:tblPr/>
      <w:tcPr>
        <w:tcBorders>
          <w:top w:val="single" w:sz="8" w:space="0" w:color="A5A5A5" w:themeColor="accent6"/>
          <w:left w:val="single" w:sz="8" w:space="0" w:color="A5A5A5" w:themeColor="accent6"/>
          <w:bottom w:val="single" w:sz="8" w:space="0" w:color="A5A5A5" w:themeColor="accent6"/>
          <w:right w:val="single" w:sz="8" w:space="0" w:color="A5A5A5" w:themeColor="accent6"/>
        </w:tcBorders>
        <w:shd w:val="clear" w:color="auto" w:fill="E8E8E8" w:themeFill="accent6" w:themeFillTint="3F"/>
      </w:tcPr>
    </w:tblStylePr>
    <w:tblStylePr w:type="band1Horz">
      <w:tblPr/>
      <w:tcPr>
        <w:tcBorders>
          <w:top w:val="single" w:sz="8" w:space="0" w:color="A5A5A5" w:themeColor="accent6"/>
          <w:left w:val="single" w:sz="8" w:space="0" w:color="A5A5A5" w:themeColor="accent6"/>
          <w:bottom w:val="single" w:sz="8" w:space="0" w:color="A5A5A5" w:themeColor="accent6"/>
          <w:right w:val="single" w:sz="8" w:space="0" w:color="A5A5A5" w:themeColor="accent6"/>
          <w:insideV w:val="single" w:sz="8" w:space="0" w:color="A5A5A5" w:themeColor="accent6"/>
        </w:tcBorders>
        <w:shd w:val="clear" w:color="auto" w:fill="E8E8E8" w:themeFill="accent6" w:themeFillTint="3F"/>
      </w:tcPr>
    </w:tblStylePr>
    <w:tblStylePr w:type="band2Horz">
      <w:tblPr/>
      <w:tcPr>
        <w:tcBorders>
          <w:top w:val="single" w:sz="8" w:space="0" w:color="A5A5A5" w:themeColor="accent6"/>
          <w:left w:val="single" w:sz="8" w:space="0" w:color="A5A5A5" w:themeColor="accent6"/>
          <w:bottom w:val="single" w:sz="8" w:space="0" w:color="A5A5A5" w:themeColor="accent6"/>
          <w:right w:val="single" w:sz="8" w:space="0" w:color="A5A5A5" w:themeColor="accent6"/>
          <w:insideV w:val="single" w:sz="8" w:space="0" w:color="A5A5A5"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A5A5A5"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6" w:themeFillShade="BF"/>
      </w:tcPr>
    </w:tblStylePr>
    <w:tblStylePr w:type="band1Vert">
      <w:tblPr/>
      <w:tcPr>
        <w:tcBorders>
          <w:top w:val="nil"/>
          <w:left w:val="nil"/>
          <w:bottom w:val="nil"/>
          <w:right w:val="nil"/>
          <w:insideH w:val="nil"/>
          <w:insideV w:val="nil"/>
        </w:tcBorders>
        <w:shd w:val="clear" w:color="auto" w:fill="7B7B7B" w:themeFill="accent6" w:themeFillShade="BF"/>
      </w:tcPr>
    </w:tblStylePr>
    <w:tblStylePr w:type="band1Horz">
      <w:tblPr/>
      <w:tcPr>
        <w:tcBorders>
          <w:top w:val="nil"/>
          <w:left w:val="nil"/>
          <w:bottom w:val="nil"/>
          <w:right w:val="nil"/>
          <w:insideH w:val="nil"/>
          <w:insideV w:val="nil"/>
        </w:tcBorders>
        <w:shd w:val="clear" w:color="auto" w:fill="7B7B7B"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E2CF30" w:themeColor="accent5"/>
        <w:left w:val="single" w:sz="4" w:space="0" w:color="A5A5A5" w:themeColor="accent6"/>
        <w:bottom w:val="single" w:sz="4" w:space="0" w:color="A5A5A5" w:themeColor="accent6"/>
        <w:right w:val="single" w:sz="4" w:space="0" w:color="A5A5A5" w:themeColor="accent6"/>
        <w:insideH w:val="single" w:sz="4" w:space="0" w:color="FFFFFF" w:themeColor="background1"/>
        <w:insideV w:val="single" w:sz="4" w:space="0" w:color="FFFFFF" w:themeColor="background1"/>
      </w:tblBorders>
    </w:tblPr>
    <w:tcPr>
      <w:shd w:val="clear" w:color="auto" w:fill="F6F6F6" w:themeFill="accent6" w:themeFillTint="19"/>
    </w:tcPr>
    <w:tblStylePr w:type="firstRow">
      <w:rPr>
        <w:b/>
        <w:bCs/>
      </w:rPr>
      <w:tblPr/>
      <w:tcPr>
        <w:tcBorders>
          <w:top w:val="nil"/>
          <w:left w:val="nil"/>
          <w:bottom w:val="single" w:sz="24" w:space="0" w:color="E2CF3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6" w:themeFillShade="99"/>
      </w:tcPr>
    </w:tblStylePr>
    <w:tblStylePr w:type="firstCol">
      <w:rPr>
        <w:color w:val="FFFFFF" w:themeColor="background1"/>
      </w:rPr>
      <w:tblPr/>
      <w:tcPr>
        <w:tcBorders>
          <w:top w:val="nil"/>
          <w:left w:val="nil"/>
          <w:bottom w:val="nil"/>
          <w:right w:val="nil"/>
          <w:insideH w:val="single" w:sz="4" w:space="0" w:color="636363" w:themeColor="accent6" w:themeShade="99"/>
          <w:insideV w:val="nil"/>
        </w:tcBorders>
        <w:shd w:val="clear" w:color="auto" w:fill="63636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6" w:themeFillShade="99"/>
      </w:tcPr>
    </w:tblStylePr>
    <w:tblStylePr w:type="band1Vert">
      <w:tblPr/>
      <w:tcPr>
        <w:shd w:val="clear" w:color="auto" w:fill="DBDBDB" w:themeFill="accent6" w:themeFillTint="66"/>
      </w:tcPr>
    </w:tblStylePr>
    <w:tblStylePr w:type="band1Horz">
      <w:tblPr/>
      <w:tcPr>
        <w:shd w:val="clear" w:color="auto" w:fill="D2D2D2"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6F6F6" w:themeFill="accent6" w:themeFillTint="19"/>
    </w:tcPr>
    <w:tblStylePr w:type="firstRow">
      <w:rPr>
        <w:b/>
        <w:bCs/>
        <w:color w:val="FFFFFF" w:themeColor="background1"/>
      </w:rPr>
      <w:tblPr/>
      <w:tcPr>
        <w:tcBorders>
          <w:bottom w:val="single" w:sz="12" w:space="0" w:color="FFFFFF" w:themeColor="background1"/>
        </w:tcBorders>
        <w:shd w:val="clear" w:color="auto" w:fill="C0AD1B" w:themeFill="accent5" w:themeFillShade="CC"/>
      </w:tcPr>
    </w:tblStylePr>
    <w:tblStylePr w:type="lastRow">
      <w:rPr>
        <w:b/>
        <w:bCs/>
        <w:color w:val="C0AD1B"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6" w:themeFillTint="3F"/>
      </w:tcPr>
    </w:tblStylePr>
    <w:tblStylePr w:type="band1Horz">
      <w:tblPr/>
      <w:tcPr>
        <w:shd w:val="clear" w:color="auto" w:fill="EDEDED"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DEDED" w:themeFill="accent6" w:themeFillTint="33"/>
    </w:tcPr>
    <w:tblStylePr w:type="firstRow">
      <w:rPr>
        <w:b/>
        <w:bCs/>
      </w:rPr>
      <w:tblPr/>
      <w:tcPr>
        <w:shd w:val="clear" w:color="auto" w:fill="DBDBDB" w:themeFill="accent6" w:themeFillTint="66"/>
      </w:tcPr>
    </w:tblStylePr>
    <w:tblStylePr w:type="lastRow">
      <w:rPr>
        <w:b/>
        <w:bCs/>
        <w:color w:val="000000" w:themeColor="text1"/>
      </w:rPr>
      <w:tblPr/>
      <w:tcPr>
        <w:shd w:val="clear" w:color="auto" w:fill="DBDBDB" w:themeFill="accent6" w:themeFillTint="66"/>
      </w:tcPr>
    </w:tblStylePr>
    <w:tblStylePr w:type="firstCol">
      <w:rPr>
        <w:color w:val="FFFFFF" w:themeColor="background1"/>
      </w:rPr>
      <w:tblPr/>
      <w:tcPr>
        <w:shd w:val="clear" w:color="auto" w:fill="7B7B7B" w:themeFill="accent6" w:themeFillShade="BF"/>
      </w:tcPr>
    </w:tblStylePr>
    <w:tblStylePr w:type="lastCol">
      <w:rPr>
        <w:color w:val="FFFFFF" w:themeColor="background1"/>
      </w:rPr>
      <w:tblPr/>
      <w:tcPr>
        <w:shd w:val="clear" w:color="auto" w:fill="7B7B7B" w:themeFill="accent6" w:themeFillShade="BF"/>
      </w:tcPr>
    </w:tblStylePr>
    <w:tblStylePr w:type="band1Vert">
      <w:tblPr/>
      <w:tcPr>
        <w:shd w:val="clear" w:color="auto" w:fill="D2D2D2" w:themeFill="accent6" w:themeFillTint="7F"/>
      </w:tcPr>
    </w:tblStylePr>
    <w:tblStylePr w:type="band1Horz">
      <w:tblPr/>
      <w:tcPr>
        <w:shd w:val="clear" w:color="auto" w:fill="D2D2D2"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7BDAFF" w:themeColor="accent1" w:themeTint="66"/>
        <w:left w:val="single" w:sz="4" w:space="0" w:color="7BDAFF" w:themeColor="accent1" w:themeTint="66"/>
        <w:bottom w:val="single" w:sz="4" w:space="0" w:color="7BDAFF" w:themeColor="accent1" w:themeTint="66"/>
        <w:right w:val="single" w:sz="4" w:space="0" w:color="7BDAFF" w:themeColor="accent1" w:themeTint="66"/>
        <w:insideH w:val="single" w:sz="4" w:space="0" w:color="7BDAFF" w:themeColor="accent1" w:themeTint="66"/>
        <w:insideV w:val="single" w:sz="4" w:space="0" w:color="7BDAFF" w:themeColor="accent1" w:themeTint="66"/>
      </w:tblBorders>
    </w:tblPr>
    <w:tblStylePr w:type="firstRow">
      <w:rPr>
        <w:b/>
        <w:bCs/>
      </w:rPr>
      <w:tblPr/>
      <w:tcPr>
        <w:tcBorders>
          <w:bottom w:val="single" w:sz="12" w:space="0" w:color="39C7FF" w:themeColor="accent1" w:themeTint="99"/>
        </w:tcBorders>
      </w:tcPr>
    </w:tblStylePr>
    <w:tblStylePr w:type="lastRow">
      <w:rPr>
        <w:b/>
        <w:bCs/>
      </w:rPr>
      <w:tblPr/>
      <w:tcPr>
        <w:tcBorders>
          <w:top w:val="double" w:sz="2" w:space="0" w:color="39C7FF"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39C7FF" w:themeColor="accent1" w:themeTint="99"/>
        <w:bottom w:val="single" w:sz="2" w:space="0" w:color="39C7FF" w:themeColor="accent1" w:themeTint="99"/>
        <w:insideH w:val="single" w:sz="2" w:space="0" w:color="39C7FF" w:themeColor="accent1" w:themeTint="99"/>
        <w:insideV w:val="single" w:sz="2" w:space="0" w:color="39C7FF" w:themeColor="accent1" w:themeTint="99"/>
      </w:tblBorders>
    </w:tblPr>
    <w:tblStylePr w:type="firstRow">
      <w:rPr>
        <w:b/>
        <w:bCs/>
      </w:rPr>
      <w:tblPr/>
      <w:tcPr>
        <w:tcBorders>
          <w:top w:val="nil"/>
          <w:bottom w:val="single" w:sz="12" w:space="0" w:color="39C7FF" w:themeColor="accent1" w:themeTint="99"/>
          <w:insideH w:val="nil"/>
          <w:insideV w:val="nil"/>
        </w:tcBorders>
        <w:shd w:val="clear" w:color="auto" w:fill="FFFFFF" w:themeFill="background1"/>
      </w:tcPr>
    </w:tblStylePr>
    <w:tblStylePr w:type="lastRow">
      <w:rPr>
        <w:b/>
        <w:bCs/>
      </w:rPr>
      <w:tblPr/>
      <w:tcPr>
        <w:tcBorders>
          <w:top w:val="double" w:sz="2" w:space="0" w:color="39C7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DECFF" w:themeFill="accent1" w:themeFillTint="33"/>
      </w:tcPr>
    </w:tblStylePr>
    <w:tblStylePr w:type="band1Horz">
      <w:tblPr/>
      <w:tcPr>
        <w:shd w:val="clear" w:color="auto" w:fill="BDECFF"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39C7FF" w:themeColor="accent1" w:themeTint="99"/>
        <w:left w:val="single" w:sz="4" w:space="0" w:color="39C7FF" w:themeColor="accent1" w:themeTint="99"/>
        <w:bottom w:val="single" w:sz="4" w:space="0" w:color="39C7FF" w:themeColor="accent1" w:themeTint="99"/>
        <w:right w:val="single" w:sz="4" w:space="0" w:color="39C7FF" w:themeColor="accent1" w:themeTint="99"/>
        <w:insideH w:val="single" w:sz="4" w:space="0" w:color="39C7FF" w:themeColor="accent1" w:themeTint="99"/>
        <w:insideV w:val="single" w:sz="4" w:space="0" w:color="39C7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DECFF" w:themeFill="accent1" w:themeFillTint="33"/>
      </w:tcPr>
    </w:tblStylePr>
    <w:tblStylePr w:type="band1Horz">
      <w:tblPr/>
      <w:tcPr>
        <w:shd w:val="clear" w:color="auto" w:fill="BDECFF" w:themeFill="accent1" w:themeFillTint="33"/>
      </w:tcPr>
    </w:tblStylePr>
    <w:tblStylePr w:type="neCell">
      <w:tblPr/>
      <w:tcPr>
        <w:tcBorders>
          <w:bottom w:val="single" w:sz="4" w:space="0" w:color="39C7FF" w:themeColor="accent1" w:themeTint="99"/>
        </w:tcBorders>
      </w:tcPr>
    </w:tblStylePr>
    <w:tblStylePr w:type="nwCell">
      <w:tblPr/>
      <w:tcPr>
        <w:tcBorders>
          <w:bottom w:val="single" w:sz="4" w:space="0" w:color="39C7FF" w:themeColor="accent1" w:themeTint="99"/>
        </w:tcBorders>
      </w:tcPr>
    </w:tblStylePr>
    <w:tblStylePr w:type="seCell">
      <w:tblPr/>
      <w:tcPr>
        <w:tcBorders>
          <w:top w:val="single" w:sz="4" w:space="0" w:color="39C7FF" w:themeColor="accent1" w:themeTint="99"/>
        </w:tcBorders>
      </w:tcPr>
    </w:tblStylePr>
    <w:tblStylePr w:type="swCell">
      <w:tblPr/>
      <w:tcPr>
        <w:tcBorders>
          <w:top w:val="single" w:sz="4" w:space="0" w:color="39C7FF"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39C7FF" w:themeColor="accent1" w:themeTint="99"/>
        <w:left w:val="single" w:sz="4" w:space="0" w:color="39C7FF" w:themeColor="accent1" w:themeTint="99"/>
        <w:bottom w:val="single" w:sz="4" w:space="0" w:color="39C7FF" w:themeColor="accent1" w:themeTint="99"/>
        <w:right w:val="single" w:sz="4" w:space="0" w:color="39C7FF" w:themeColor="accent1" w:themeTint="99"/>
        <w:insideH w:val="single" w:sz="4" w:space="0" w:color="39C7FF" w:themeColor="accent1" w:themeTint="99"/>
        <w:insideV w:val="single" w:sz="4" w:space="0" w:color="39C7FF" w:themeColor="accent1" w:themeTint="99"/>
      </w:tblBorders>
    </w:tblPr>
    <w:tblStylePr w:type="firstRow">
      <w:rPr>
        <w:b/>
        <w:bCs/>
        <w:color w:val="FFFFFF" w:themeColor="background1"/>
      </w:rPr>
      <w:tblPr/>
      <w:tcPr>
        <w:tcBorders>
          <w:top w:val="single" w:sz="4" w:space="0" w:color="0082B4" w:themeColor="accent1"/>
          <w:left w:val="single" w:sz="4" w:space="0" w:color="0082B4" w:themeColor="accent1"/>
          <w:bottom w:val="single" w:sz="4" w:space="0" w:color="0082B4" w:themeColor="accent1"/>
          <w:right w:val="single" w:sz="4" w:space="0" w:color="0082B4" w:themeColor="accent1"/>
          <w:insideH w:val="nil"/>
          <w:insideV w:val="nil"/>
        </w:tcBorders>
        <w:shd w:val="clear" w:color="auto" w:fill="0082B4" w:themeFill="accent1"/>
      </w:tcPr>
    </w:tblStylePr>
    <w:tblStylePr w:type="lastRow">
      <w:rPr>
        <w:b/>
        <w:bCs/>
      </w:rPr>
      <w:tblPr/>
      <w:tcPr>
        <w:tcBorders>
          <w:top w:val="double" w:sz="4" w:space="0" w:color="0082B4" w:themeColor="accent1"/>
        </w:tcBorders>
      </w:tcPr>
    </w:tblStylePr>
    <w:tblStylePr w:type="firstCol">
      <w:rPr>
        <w:b/>
        <w:bCs/>
      </w:rPr>
    </w:tblStylePr>
    <w:tblStylePr w:type="lastCol">
      <w:rPr>
        <w:b/>
        <w:bCs/>
      </w:rPr>
    </w:tblStylePr>
    <w:tblStylePr w:type="band1Vert">
      <w:tblPr/>
      <w:tcPr>
        <w:shd w:val="clear" w:color="auto" w:fill="BDECFF" w:themeFill="accent1" w:themeFillTint="33"/>
      </w:tcPr>
    </w:tblStylePr>
    <w:tblStylePr w:type="band1Horz">
      <w:tblPr/>
      <w:tcPr>
        <w:shd w:val="clear" w:color="auto" w:fill="BDECFF"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DEC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82B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82B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82B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82B4" w:themeFill="accent1"/>
      </w:tcPr>
    </w:tblStylePr>
    <w:tblStylePr w:type="band1Vert">
      <w:tblPr/>
      <w:tcPr>
        <w:shd w:val="clear" w:color="auto" w:fill="7BDAFF" w:themeFill="accent1" w:themeFillTint="66"/>
      </w:tcPr>
    </w:tblStylePr>
    <w:tblStylePr w:type="band1Horz">
      <w:tblPr/>
      <w:tcPr>
        <w:shd w:val="clear" w:color="auto" w:fill="7BDAFF"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006186" w:themeColor="accent1" w:themeShade="BF"/>
      <w:lang w:eastAsia="pl-PL"/>
    </w:rPr>
    <w:tblPr>
      <w:tblStyleRowBandSize w:val="1"/>
      <w:tblStyleColBandSize w:val="1"/>
      <w:tblBorders>
        <w:top w:val="single" w:sz="4" w:space="0" w:color="39C7FF" w:themeColor="accent1" w:themeTint="99"/>
        <w:left w:val="single" w:sz="4" w:space="0" w:color="39C7FF" w:themeColor="accent1" w:themeTint="99"/>
        <w:bottom w:val="single" w:sz="4" w:space="0" w:color="39C7FF" w:themeColor="accent1" w:themeTint="99"/>
        <w:right w:val="single" w:sz="4" w:space="0" w:color="39C7FF" w:themeColor="accent1" w:themeTint="99"/>
        <w:insideH w:val="single" w:sz="4" w:space="0" w:color="39C7FF" w:themeColor="accent1" w:themeTint="99"/>
        <w:insideV w:val="single" w:sz="4" w:space="0" w:color="39C7FF" w:themeColor="accent1" w:themeTint="99"/>
      </w:tblBorders>
    </w:tblPr>
    <w:tblStylePr w:type="firstRow">
      <w:rPr>
        <w:b/>
        <w:bCs/>
      </w:rPr>
      <w:tblPr/>
      <w:tcPr>
        <w:tcBorders>
          <w:bottom w:val="single" w:sz="12" w:space="0" w:color="39C7FF" w:themeColor="accent1" w:themeTint="99"/>
        </w:tcBorders>
      </w:tcPr>
    </w:tblStylePr>
    <w:tblStylePr w:type="lastRow">
      <w:rPr>
        <w:b/>
        <w:bCs/>
      </w:rPr>
      <w:tblPr/>
      <w:tcPr>
        <w:tcBorders>
          <w:top w:val="double" w:sz="4" w:space="0" w:color="39C7FF" w:themeColor="accent1" w:themeTint="99"/>
        </w:tcBorders>
      </w:tcPr>
    </w:tblStylePr>
    <w:tblStylePr w:type="firstCol">
      <w:rPr>
        <w:b/>
        <w:bCs/>
      </w:rPr>
    </w:tblStylePr>
    <w:tblStylePr w:type="lastCol">
      <w:rPr>
        <w:b/>
        <w:bCs/>
      </w:rPr>
    </w:tblStylePr>
    <w:tblStylePr w:type="band1Vert">
      <w:tblPr/>
      <w:tcPr>
        <w:shd w:val="clear" w:color="auto" w:fill="BDECFF" w:themeFill="accent1" w:themeFillTint="33"/>
      </w:tcPr>
    </w:tblStylePr>
    <w:tblStylePr w:type="band1Horz">
      <w:tblPr/>
      <w:tcPr>
        <w:shd w:val="clear" w:color="auto" w:fill="BDECFF"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006186" w:themeColor="accent1" w:themeShade="BF"/>
      <w:lang w:eastAsia="pl-PL"/>
    </w:rPr>
    <w:tblPr>
      <w:tblStyleRowBandSize w:val="1"/>
      <w:tblStyleColBandSize w:val="1"/>
      <w:tblBorders>
        <w:top w:val="single" w:sz="4" w:space="0" w:color="39C7FF" w:themeColor="accent1" w:themeTint="99"/>
        <w:left w:val="single" w:sz="4" w:space="0" w:color="39C7FF" w:themeColor="accent1" w:themeTint="99"/>
        <w:bottom w:val="single" w:sz="4" w:space="0" w:color="39C7FF" w:themeColor="accent1" w:themeTint="99"/>
        <w:right w:val="single" w:sz="4" w:space="0" w:color="39C7FF" w:themeColor="accent1" w:themeTint="99"/>
        <w:insideH w:val="single" w:sz="4" w:space="0" w:color="39C7FF" w:themeColor="accent1" w:themeTint="99"/>
        <w:insideV w:val="single" w:sz="4" w:space="0" w:color="39C7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DECFF" w:themeFill="accent1" w:themeFillTint="33"/>
      </w:tcPr>
    </w:tblStylePr>
    <w:tblStylePr w:type="band1Horz">
      <w:tblPr/>
      <w:tcPr>
        <w:shd w:val="clear" w:color="auto" w:fill="BDECFF" w:themeFill="accent1" w:themeFillTint="33"/>
      </w:tcPr>
    </w:tblStylePr>
    <w:tblStylePr w:type="neCell">
      <w:tblPr/>
      <w:tcPr>
        <w:tcBorders>
          <w:bottom w:val="single" w:sz="4" w:space="0" w:color="39C7FF" w:themeColor="accent1" w:themeTint="99"/>
        </w:tcBorders>
      </w:tcPr>
    </w:tblStylePr>
    <w:tblStylePr w:type="nwCell">
      <w:tblPr/>
      <w:tcPr>
        <w:tcBorders>
          <w:bottom w:val="single" w:sz="4" w:space="0" w:color="39C7FF" w:themeColor="accent1" w:themeTint="99"/>
        </w:tcBorders>
      </w:tcPr>
    </w:tblStylePr>
    <w:tblStylePr w:type="seCell">
      <w:tblPr/>
      <w:tcPr>
        <w:tcBorders>
          <w:top w:val="single" w:sz="4" w:space="0" w:color="39C7FF" w:themeColor="accent1" w:themeTint="99"/>
        </w:tcBorders>
      </w:tcPr>
    </w:tblStylePr>
    <w:tblStylePr w:type="swCell">
      <w:tblPr/>
      <w:tcPr>
        <w:tcBorders>
          <w:top w:val="single" w:sz="4" w:space="0" w:color="39C7FF"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CCE6F0" w:themeColor="accent2" w:themeTint="66"/>
        <w:left w:val="single" w:sz="4" w:space="0" w:color="CCE6F0" w:themeColor="accent2" w:themeTint="66"/>
        <w:bottom w:val="single" w:sz="4" w:space="0" w:color="CCE6F0" w:themeColor="accent2" w:themeTint="66"/>
        <w:right w:val="single" w:sz="4" w:space="0" w:color="CCE6F0" w:themeColor="accent2" w:themeTint="66"/>
        <w:insideH w:val="single" w:sz="4" w:space="0" w:color="CCE6F0" w:themeColor="accent2" w:themeTint="66"/>
        <w:insideV w:val="single" w:sz="4" w:space="0" w:color="CCE6F0" w:themeColor="accent2" w:themeTint="66"/>
      </w:tblBorders>
    </w:tblPr>
    <w:tblStylePr w:type="firstRow">
      <w:rPr>
        <w:b/>
        <w:bCs/>
      </w:rPr>
      <w:tblPr/>
      <w:tcPr>
        <w:tcBorders>
          <w:bottom w:val="single" w:sz="12" w:space="0" w:color="B2D9E8" w:themeColor="accent2" w:themeTint="99"/>
        </w:tcBorders>
      </w:tcPr>
    </w:tblStylePr>
    <w:tblStylePr w:type="lastRow">
      <w:rPr>
        <w:b/>
        <w:bCs/>
      </w:rPr>
      <w:tblPr/>
      <w:tcPr>
        <w:tcBorders>
          <w:top w:val="double" w:sz="2" w:space="0" w:color="B2D9E8"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B2D9E8" w:themeColor="accent2" w:themeTint="99"/>
        <w:bottom w:val="single" w:sz="2" w:space="0" w:color="B2D9E8" w:themeColor="accent2" w:themeTint="99"/>
        <w:insideH w:val="single" w:sz="2" w:space="0" w:color="B2D9E8" w:themeColor="accent2" w:themeTint="99"/>
        <w:insideV w:val="single" w:sz="2" w:space="0" w:color="B2D9E8" w:themeColor="accent2" w:themeTint="99"/>
      </w:tblBorders>
    </w:tblPr>
    <w:tblStylePr w:type="firstRow">
      <w:rPr>
        <w:b/>
        <w:bCs/>
      </w:rPr>
      <w:tblPr/>
      <w:tcPr>
        <w:tcBorders>
          <w:top w:val="nil"/>
          <w:bottom w:val="single" w:sz="12" w:space="0" w:color="B2D9E8" w:themeColor="accent2" w:themeTint="99"/>
          <w:insideH w:val="nil"/>
          <w:insideV w:val="nil"/>
        </w:tcBorders>
        <w:shd w:val="clear" w:color="auto" w:fill="FFFFFF" w:themeFill="background1"/>
      </w:tcPr>
    </w:tblStylePr>
    <w:tblStylePr w:type="lastRow">
      <w:rPr>
        <w:b/>
        <w:bCs/>
      </w:rPr>
      <w:tblPr/>
      <w:tcPr>
        <w:tcBorders>
          <w:top w:val="double" w:sz="2" w:space="0" w:color="B2D9E8"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F2F7" w:themeFill="accent2" w:themeFillTint="33"/>
      </w:tcPr>
    </w:tblStylePr>
    <w:tblStylePr w:type="band1Horz">
      <w:tblPr/>
      <w:tcPr>
        <w:shd w:val="clear" w:color="auto" w:fill="E5F2F7"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B2D9E8" w:themeColor="accent2" w:themeTint="99"/>
        <w:left w:val="single" w:sz="4" w:space="0" w:color="B2D9E8" w:themeColor="accent2" w:themeTint="99"/>
        <w:bottom w:val="single" w:sz="4" w:space="0" w:color="B2D9E8" w:themeColor="accent2" w:themeTint="99"/>
        <w:right w:val="single" w:sz="4" w:space="0" w:color="B2D9E8" w:themeColor="accent2" w:themeTint="99"/>
        <w:insideH w:val="single" w:sz="4" w:space="0" w:color="B2D9E8" w:themeColor="accent2" w:themeTint="99"/>
        <w:insideV w:val="single" w:sz="4" w:space="0" w:color="B2D9E8"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F2F7" w:themeFill="accent2" w:themeFillTint="33"/>
      </w:tcPr>
    </w:tblStylePr>
    <w:tblStylePr w:type="band1Horz">
      <w:tblPr/>
      <w:tcPr>
        <w:shd w:val="clear" w:color="auto" w:fill="E5F2F7" w:themeFill="accent2" w:themeFillTint="33"/>
      </w:tcPr>
    </w:tblStylePr>
    <w:tblStylePr w:type="neCell">
      <w:tblPr/>
      <w:tcPr>
        <w:tcBorders>
          <w:bottom w:val="single" w:sz="4" w:space="0" w:color="B2D9E8" w:themeColor="accent2" w:themeTint="99"/>
        </w:tcBorders>
      </w:tcPr>
    </w:tblStylePr>
    <w:tblStylePr w:type="nwCell">
      <w:tblPr/>
      <w:tcPr>
        <w:tcBorders>
          <w:bottom w:val="single" w:sz="4" w:space="0" w:color="B2D9E8" w:themeColor="accent2" w:themeTint="99"/>
        </w:tcBorders>
      </w:tcPr>
    </w:tblStylePr>
    <w:tblStylePr w:type="seCell">
      <w:tblPr/>
      <w:tcPr>
        <w:tcBorders>
          <w:top w:val="single" w:sz="4" w:space="0" w:color="B2D9E8" w:themeColor="accent2" w:themeTint="99"/>
        </w:tcBorders>
      </w:tcPr>
    </w:tblStylePr>
    <w:tblStylePr w:type="swCell">
      <w:tblPr/>
      <w:tcPr>
        <w:tcBorders>
          <w:top w:val="single" w:sz="4" w:space="0" w:color="B2D9E8"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B2D9E8" w:themeColor="accent2" w:themeTint="99"/>
        <w:left w:val="single" w:sz="4" w:space="0" w:color="B2D9E8" w:themeColor="accent2" w:themeTint="99"/>
        <w:bottom w:val="single" w:sz="4" w:space="0" w:color="B2D9E8" w:themeColor="accent2" w:themeTint="99"/>
        <w:right w:val="single" w:sz="4" w:space="0" w:color="B2D9E8" w:themeColor="accent2" w:themeTint="99"/>
        <w:insideH w:val="single" w:sz="4" w:space="0" w:color="B2D9E8" w:themeColor="accent2" w:themeTint="99"/>
        <w:insideV w:val="single" w:sz="4" w:space="0" w:color="B2D9E8" w:themeColor="accent2" w:themeTint="99"/>
      </w:tblBorders>
    </w:tblPr>
    <w:tblStylePr w:type="firstRow">
      <w:rPr>
        <w:b/>
        <w:bCs/>
        <w:color w:val="FFFFFF" w:themeColor="background1"/>
      </w:rPr>
      <w:tblPr/>
      <w:tcPr>
        <w:tcBorders>
          <w:top w:val="single" w:sz="4" w:space="0" w:color="80C1DA" w:themeColor="accent2"/>
          <w:left w:val="single" w:sz="4" w:space="0" w:color="80C1DA" w:themeColor="accent2"/>
          <w:bottom w:val="single" w:sz="4" w:space="0" w:color="80C1DA" w:themeColor="accent2"/>
          <w:right w:val="single" w:sz="4" w:space="0" w:color="80C1DA" w:themeColor="accent2"/>
          <w:insideH w:val="nil"/>
          <w:insideV w:val="nil"/>
        </w:tcBorders>
        <w:shd w:val="clear" w:color="auto" w:fill="80C1DA" w:themeFill="accent2"/>
      </w:tcPr>
    </w:tblStylePr>
    <w:tblStylePr w:type="lastRow">
      <w:rPr>
        <w:b/>
        <w:bCs/>
      </w:rPr>
      <w:tblPr/>
      <w:tcPr>
        <w:tcBorders>
          <w:top w:val="double" w:sz="4" w:space="0" w:color="80C1DA" w:themeColor="accent2"/>
        </w:tcBorders>
      </w:tcPr>
    </w:tblStylePr>
    <w:tblStylePr w:type="firstCol">
      <w:rPr>
        <w:b/>
        <w:bCs/>
      </w:rPr>
    </w:tblStylePr>
    <w:tblStylePr w:type="lastCol">
      <w:rPr>
        <w:b/>
        <w:bCs/>
      </w:rPr>
    </w:tblStylePr>
    <w:tblStylePr w:type="band1Vert">
      <w:tblPr/>
      <w:tcPr>
        <w:shd w:val="clear" w:color="auto" w:fill="E5F2F7" w:themeFill="accent2" w:themeFillTint="33"/>
      </w:tcPr>
    </w:tblStylePr>
    <w:tblStylePr w:type="band1Horz">
      <w:tblPr/>
      <w:tcPr>
        <w:shd w:val="clear" w:color="auto" w:fill="E5F2F7"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F2F7"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C1D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C1D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C1D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C1DA" w:themeFill="accent2"/>
      </w:tcPr>
    </w:tblStylePr>
    <w:tblStylePr w:type="band1Vert">
      <w:tblPr/>
      <w:tcPr>
        <w:shd w:val="clear" w:color="auto" w:fill="CCE6F0" w:themeFill="accent2" w:themeFillTint="66"/>
      </w:tcPr>
    </w:tblStylePr>
    <w:tblStylePr w:type="band1Horz">
      <w:tblPr/>
      <w:tcPr>
        <w:shd w:val="clear" w:color="auto" w:fill="CCE6F0"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A0C6" w:themeColor="accent2" w:themeShade="BF"/>
      <w:lang w:eastAsia="pl-PL"/>
    </w:rPr>
    <w:tblPr>
      <w:tblStyleRowBandSize w:val="1"/>
      <w:tblStyleColBandSize w:val="1"/>
      <w:tblBorders>
        <w:top w:val="single" w:sz="4" w:space="0" w:color="B2D9E8" w:themeColor="accent2" w:themeTint="99"/>
        <w:left w:val="single" w:sz="4" w:space="0" w:color="B2D9E8" w:themeColor="accent2" w:themeTint="99"/>
        <w:bottom w:val="single" w:sz="4" w:space="0" w:color="B2D9E8" w:themeColor="accent2" w:themeTint="99"/>
        <w:right w:val="single" w:sz="4" w:space="0" w:color="B2D9E8" w:themeColor="accent2" w:themeTint="99"/>
        <w:insideH w:val="single" w:sz="4" w:space="0" w:color="B2D9E8" w:themeColor="accent2" w:themeTint="99"/>
        <w:insideV w:val="single" w:sz="4" w:space="0" w:color="B2D9E8" w:themeColor="accent2" w:themeTint="99"/>
      </w:tblBorders>
    </w:tblPr>
    <w:tblStylePr w:type="firstRow">
      <w:rPr>
        <w:b/>
        <w:bCs/>
      </w:rPr>
      <w:tblPr/>
      <w:tcPr>
        <w:tcBorders>
          <w:bottom w:val="single" w:sz="12" w:space="0" w:color="B2D9E8" w:themeColor="accent2" w:themeTint="99"/>
        </w:tcBorders>
      </w:tcPr>
    </w:tblStylePr>
    <w:tblStylePr w:type="lastRow">
      <w:rPr>
        <w:b/>
        <w:bCs/>
      </w:rPr>
      <w:tblPr/>
      <w:tcPr>
        <w:tcBorders>
          <w:top w:val="double" w:sz="4" w:space="0" w:color="B2D9E8" w:themeColor="accent2" w:themeTint="99"/>
        </w:tcBorders>
      </w:tcPr>
    </w:tblStylePr>
    <w:tblStylePr w:type="firstCol">
      <w:rPr>
        <w:b/>
        <w:bCs/>
      </w:rPr>
    </w:tblStylePr>
    <w:tblStylePr w:type="lastCol">
      <w:rPr>
        <w:b/>
        <w:bCs/>
      </w:rPr>
    </w:tblStylePr>
    <w:tblStylePr w:type="band1Vert">
      <w:tblPr/>
      <w:tcPr>
        <w:shd w:val="clear" w:color="auto" w:fill="E5F2F7" w:themeFill="accent2" w:themeFillTint="33"/>
      </w:tcPr>
    </w:tblStylePr>
    <w:tblStylePr w:type="band1Horz">
      <w:tblPr/>
      <w:tcPr>
        <w:shd w:val="clear" w:color="auto" w:fill="E5F2F7"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A0C6" w:themeColor="accent2" w:themeShade="BF"/>
      <w:lang w:eastAsia="pl-PL"/>
    </w:rPr>
    <w:tblPr>
      <w:tblStyleRowBandSize w:val="1"/>
      <w:tblStyleColBandSize w:val="1"/>
      <w:tblBorders>
        <w:top w:val="single" w:sz="4" w:space="0" w:color="B2D9E8" w:themeColor="accent2" w:themeTint="99"/>
        <w:left w:val="single" w:sz="4" w:space="0" w:color="B2D9E8" w:themeColor="accent2" w:themeTint="99"/>
        <w:bottom w:val="single" w:sz="4" w:space="0" w:color="B2D9E8" w:themeColor="accent2" w:themeTint="99"/>
        <w:right w:val="single" w:sz="4" w:space="0" w:color="B2D9E8" w:themeColor="accent2" w:themeTint="99"/>
        <w:insideH w:val="single" w:sz="4" w:space="0" w:color="B2D9E8" w:themeColor="accent2" w:themeTint="99"/>
        <w:insideV w:val="single" w:sz="4" w:space="0" w:color="B2D9E8"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F2F7" w:themeFill="accent2" w:themeFillTint="33"/>
      </w:tcPr>
    </w:tblStylePr>
    <w:tblStylePr w:type="band1Horz">
      <w:tblPr/>
      <w:tcPr>
        <w:shd w:val="clear" w:color="auto" w:fill="E5F2F7" w:themeFill="accent2" w:themeFillTint="33"/>
      </w:tcPr>
    </w:tblStylePr>
    <w:tblStylePr w:type="neCell">
      <w:tblPr/>
      <w:tcPr>
        <w:tcBorders>
          <w:bottom w:val="single" w:sz="4" w:space="0" w:color="B2D9E8" w:themeColor="accent2" w:themeTint="99"/>
        </w:tcBorders>
      </w:tcPr>
    </w:tblStylePr>
    <w:tblStylePr w:type="nwCell">
      <w:tblPr/>
      <w:tcPr>
        <w:tcBorders>
          <w:bottom w:val="single" w:sz="4" w:space="0" w:color="B2D9E8" w:themeColor="accent2" w:themeTint="99"/>
        </w:tcBorders>
      </w:tcPr>
    </w:tblStylePr>
    <w:tblStylePr w:type="seCell">
      <w:tblPr/>
      <w:tcPr>
        <w:tcBorders>
          <w:top w:val="single" w:sz="4" w:space="0" w:color="B2D9E8" w:themeColor="accent2" w:themeTint="99"/>
        </w:tcBorders>
      </w:tcPr>
    </w:tblStylePr>
    <w:tblStylePr w:type="swCell">
      <w:tblPr/>
      <w:tcPr>
        <w:tcBorders>
          <w:top w:val="single" w:sz="4" w:space="0" w:color="B2D9E8"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F3FBFF" w:themeColor="accent3" w:themeTint="66"/>
        <w:left w:val="single" w:sz="4" w:space="0" w:color="F3FBFF" w:themeColor="accent3" w:themeTint="66"/>
        <w:bottom w:val="single" w:sz="4" w:space="0" w:color="F3FBFF" w:themeColor="accent3" w:themeTint="66"/>
        <w:right w:val="single" w:sz="4" w:space="0" w:color="F3FBFF" w:themeColor="accent3" w:themeTint="66"/>
        <w:insideH w:val="single" w:sz="4" w:space="0" w:color="F3FBFF" w:themeColor="accent3" w:themeTint="66"/>
        <w:insideV w:val="single" w:sz="4" w:space="0" w:color="F3FBFF" w:themeColor="accent3" w:themeTint="66"/>
      </w:tblBorders>
    </w:tblPr>
    <w:tblStylePr w:type="firstRow">
      <w:rPr>
        <w:b/>
        <w:bCs/>
      </w:rPr>
      <w:tblPr/>
      <w:tcPr>
        <w:tcBorders>
          <w:bottom w:val="single" w:sz="12" w:space="0" w:color="EDF9FF" w:themeColor="accent3" w:themeTint="99"/>
        </w:tcBorders>
      </w:tcPr>
    </w:tblStylePr>
    <w:tblStylePr w:type="lastRow">
      <w:rPr>
        <w:b/>
        <w:bCs/>
      </w:rPr>
      <w:tblPr/>
      <w:tcPr>
        <w:tcBorders>
          <w:top w:val="double" w:sz="2" w:space="0" w:color="EDF9FF"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EDF9FF" w:themeColor="accent3" w:themeTint="99"/>
        <w:bottom w:val="single" w:sz="2" w:space="0" w:color="EDF9FF" w:themeColor="accent3" w:themeTint="99"/>
        <w:insideH w:val="single" w:sz="2" w:space="0" w:color="EDF9FF" w:themeColor="accent3" w:themeTint="99"/>
        <w:insideV w:val="single" w:sz="2" w:space="0" w:color="EDF9FF" w:themeColor="accent3" w:themeTint="99"/>
      </w:tblBorders>
    </w:tblPr>
    <w:tblStylePr w:type="firstRow">
      <w:rPr>
        <w:b/>
        <w:bCs/>
      </w:rPr>
      <w:tblPr/>
      <w:tcPr>
        <w:tcBorders>
          <w:top w:val="nil"/>
          <w:bottom w:val="single" w:sz="12" w:space="0" w:color="EDF9FF" w:themeColor="accent3" w:themeTint="99"/>
          <w:insideH w:val="nil"/>
          <w:insideV w:val="nil"/>
        </w:tcBorders>
        <w:shd w:val="clear" w:color="auto" w:fill="FFFFFF" w:themeFill="background1"/>
      </w:tcPr>
    </w:tblStylePr>
    <w:tblStylePr w:type="lastRow">
      <w:rPr>
        <w:b/>
        <w:bCs/>
      </w:rPr>
      <w:tblPr/>
      <w:tcPr>
        <w:tcBorders>
          <w:top w:val="double" w:sz="2" w:space="0" w:color="EDF9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FDFF" w:themeFill="accent3" w:themeFillTint="33"/>
      </w:tcPr>
    </w:tblStylePr>
    <w:tblStylePr w:type="band1Horz">
      <w:tblPr/>
      <w:tcPr>
        <w:shd w:val="clear" w:color="auto" w:fill="F9FDFF"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EDF9FF" w:themeColor="accent3" w:themeTint="99"/>
        <w:left w:val="single" w:sz="4" w:space="0" w:color="EDF9FF" w:themeColor="accent3" w:themeTint="99"/>
        <w:bottom w:val="single" w:sz="4" w:space="0" w:color="EDF9FF" w:themeColor="accent3" w:themeTint="99"/>
        <w:right w:val="single" w:sz="4" w:space="0" w:color="EDF9FF" w:themeColor="accent3" w:themeTint="99"/>
        <w:insideH w:val="single" w:sz="4" w:space="0" w:color="EDF9FF" w:themeColor="accent3" w:themeTint="99"/>
        <w:insideV w:val="single" w:sz="4" w:space="0" w:color="EDF9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DFF" w:themeFill="accent3" w:themeFillTint="33"/>
      </w:tcPr>
    </w:tblStylePr>
    <w:tblStylePr w:type="band1Horz">
      <w:tblPr/>
      <w:tcPr>
        <w:shd w:val="clear" w:color="auto" w:fill="F9FDFF" w:themeFill="accent3" w:themeFillTint="33"/>
      </w:tcPr>
    </w:tblStylePr>
    <w:tblStylePr w:type="neCell">
      <w:tblPr/>
      <w:tcPr>
        <w:tcBorders>
          <w:bottom w:val="single" w:sz="4" w:space="0" w:color="EDF9FF" w:themeColor="accent3" w:themeTint="99"/>
        </w:tcBorders>
      </w:tcPr>
    </w:tblStylePr>
    <w:tblStylePr w:type="nwCell">
      <w:tblPr/>
      <w:tcPr>
        <w:tcBorders>
          <w:bottom w:val="single" w:sz="4" w:space="0" w:color="EDF9FF" w:themeColor="accent3" w:themeTint="99"/>
        </w:tcBorders>
      </w:tcPr>
    </w:tblStylePr>
    <w:tblStylePr w:type="seCell">
      <w:tblPr/>
      <w:tcPr>
        <w:tcBorders>
          <w:top w:val="single" w:sz="4" w:space="0" w:color="EDF9FF" w:themeColor="accent3" w:themeTint="99"/>
        </w:tcBorders>
      </w:tcPr>
    </w:tblStylePr>
    <w:tblStylePr w:type="swCell">
      <w:tblPr/>
      <w:tcPr>
        <w:tcBorders>
          <w:top w:val="single" w:sz="4" w:space="0" w:color="EDF9FF"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EDF9FF" w:themeColor="accent3" w:themeTint="99"/>
        <w:left w:val="single" w:sz="4" w:space="0" w:color="EDF9FF" w:themeColor="accent3" w:themeTint="99"/>
        <w:bottom w:val="single" w:sz="4" w:space="0" w:color="EDF9FF" w:themeColor="accent3" w:themeTint="99"/>
        <w:right w:val="single" w:sz="4" w:space="0" w:color="EDF9FF" w:themeColor="accent3" w:themeTint="99"/>
        <w:insideH w:val="single" w:sz="4" w:space="0" w:color="EDF9FF" w:themeColor="accent3" w:themeTint="99"/>
        <w:insideV w:val="single" w:sz="4" w:space="0" w:color="EDF9FF" w:themeColor="accent3" w:themeTint="99"/>
      </w:tblBorders>
    </w:tblPr>
    <w:tblStylePr w:type="firstRow">
      <w:rPr>
        <w:b/>
        <w:bCs/>
        <w:color w:val="FFFFFF" w:themeColor="background1"/>
      </w:rPr>
      <w:tblPr/>
      <w:tcPr>
        <w:tcBorders>
          <w:top w:val="single" w:sz="4" w:space="0" w:color="E1F6FF" w:themeColor="accent3"/>
          <w:left w:val="single" w:sz="4" w:space="0" w:color="E1F6FF" w:themeColor="accent3"/>
          <w:bottom w:val="single" w:sz="4" w:space="0" w:color="E1F6FF" w:themeColor="accent3"/>
          <w:right w:val="single" w:sz="4" w:space="0" w:color="E1F6FF" w:themeColor="accent3"/>
          <w:insideH w:val="nil"/>
          <w:insideV w:val="nil"/>
        </w:tcBorders>
        <w:shd w:val="clear" w:color="auto" w:fill="E1F6FF" w:themeFill="accent3"/>
      </w:tcPr>
    </w:tblStylePr>
    <w:tblStylePr w:type="lastRow">
      <w:rPr>
        <w:b/>
        <w:bCs/>
      </w:rPr>
      <w:tblPr/>
      <w:tcPr>
        <w:tcBorders>
          <w:top w:val="double" w:sz="4" w:space="0" w:color="E1F6FF" w:themeColor="accent3"/>
        </w:tcBorders>
      </w:tcPr>
    </w:tblStylePr>
    <w:tblStylePr w:type="firstCol">
      <w:rPr>
        <w:b/>
        <w:bCs/>
      </w:rPr>
    </w:tblStylePr>
    <w:tblStylePr w:type="lastCol">
      <w:rPr>
        <w:b/>
        <w:bCs/>
      </w:rPr>
    </w:tblStylePr>
    <w:tblStylePr w:type="band1Vert">
      <w:tblPr/>
      <w:tcPr>
        <w:shd w:val="clear" w:color="auto" w:fill="F9FDFF" w:themeFill="accent3" w:themeFillTint="33"/>
      </w:tcPr>
    </w:tblStylePr>
    <w:tblStylePr w:type="band1Horz">
      <w:tblPr/>
      <w:tcPr>
        <w:shd w:val="clear" w:color="auto" w:fill="F9FDFF"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FD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1F6F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1F6F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1F6F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1F6FF" w:themeFill="accent3"/>
      </w:tcPr>
    </w:tblStylePr>
    <w:tblStylePr w:type="band1Vert">
      <w:tblPr/>
      <w:tcPr>
        <w:shd w:val="clear" w:color="auto" w:fill="F3FBFF" w:themeFill="accent3" w:themeFillTint="66"/>
      </w:tcPr>
    </w:tblStylePr>
    <w:tblStylePr w:type="band1Horz">
      <w:tblPr/>
      <w:tcPr>
        <w:shd w:val="clear" w:color="auto" w:fill="F3FBFF"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68D1FF" w:themeColor="accent3" w:themeShade="BF"/>
      <w:lang w:eastAsia="pl-PL"/>
    </w:rPr>
    <w:tblPr>
      <w:tblStyleRowBandSize w:val="1"/>
      <w:tblStyleColBandSize w:val="1"/>
      <w:tblBorders>
        <w:top w:val="single" w:sz="4" w:space="0" w:color="EDF9FF" w:themeColor="accent3" w:themeTint="99"/>
        <w:left w:val="single" w:sz="4" w:space="0" w:color="EDF9FF" w:themeColor="accent3" w:themeTint="99"/>
        <w:bottom w:val="single" w:sz="4" w:space="0" w:color="EDF9FF" w:themeColor="accent3" w:themeTint="99"/>
        <w:right w:val="single" w:sz="4" w:space="0" w:color="EDF9FF" w:themeColor="accent3" w:themeTint="99"/>
        <w:insideH w:val="single" w:sz="4" w:space="0" w:color="EDF9FF" w:themeColor="accent3" w:themeTint="99"/>
        <w:insideV w:val="single" w:sz="4" w:space="0" w:color="EDF9FF" w:themeColor="accent3" w:themeTint="99"/>
      </w:tblBorders>
    </w:tblPr>
    <w:tblStylePr w:type="firstRow">
      <w:rPr>
        <w:b/>
        <w:bCs/>
      </w:rPr>
      <w:tblPr/>
      <w:tcPr>
        <w:tcBorders>
          <w:bottom w:val="single" w:sz="12" w:space="0" w:color="EDF9FF" w:themeColor="accent3" w:themeTint="99"/>
        </w:tcBorders>
      </w:tcPr>
    </w:tblStylePr>
    <w:tblStylePr w:type="lastRow">
      <w:rPr>
        <w:b/>
        <w:bCs/>
      </w:rPr>
      <w:tblPr/>
      <w:tcPr>
        <w:tcBorders>
          <w:top w:val="double" w:sz="4" w:space="0" w:color="EDF9FF" w:themeColor="accent3" w:themeTint="99"/>
        </w:tcBorders>
      </w:tcPr>
    </w:tblStylePr>
    <w:tblStylePr w:type="firstCol">
      <w:rPr>
        <w:b/>
        <w:bCs/>
      </w:rPr>
    </w:tblStylePr>
    <w:tblStylePr w:type="lastCol">
      <w:rPr>
        <w:b/>
        <w:bCs/>
      </w:rPr>
    </w:tblStylePr>
    <w:tblStylePr w:type="band1Vert">
      <w:tblPr/>
      <w:tcPr>
        <w:shd w:val="clear" w:color="auto" w:fill="F9FDFF" w:themeFill="accent3" w:themeFillTint="33"/>
      </w:tcPr>
    </w:tblStylePr>
    <w:tblStylePr w:type="band1Horz">
      <w:tblPr/>
      <w:tcPr>
        <w:shd w:val="clear" w:color="auto" w:fill="F9FDFF"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68D1FF" w:themeColor="accent3" w:themeShade="BF"/>
      <w:lang w:eastAsia="pl-PL"/>
    </w:rPr>
    <w:tblPr>
      <w:tblStyleRowBandSize w:val="1"/>
      <w:tblStyleColBandSize w:val="1"/>
      <w:tblBorders>
        <w:top w:val="single" w:sz="4" w:space="0" w:color="EDF9FF" w:themeColor="accent3" w:themeTint="99"/>
        <w:left w:val="single" w:sz="4" w:space="0" w:color="EDF9FF" w:themeColor="accent3" w:themeTint="99"/>
        <w:bottom w:val="single" w:sz="4" w:space="0" w:color="EDF9FF" w:themeColor="accent3" w:themeTint="99"/>
        <w:right w:val="single" w:sz="4" w:space="0" w:color="EDF9FF" w:themeColor="accent3" w:themeTint="99"/>
        <w:insideH w:val="single" w:sz="4" w:space="0" w:color="EDF9FF" w:themeColor="accent3" w:themeTint="99"/>
        <w:insideV w:val="single" w:sz="4" w:space="0" w:color="EDF9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DFF" w:themeFill="accent3" w:themeFillTint="33"/>
      </w:tcPr>
    </w:tblStylePr>
    <w:tblStylePr w:type="band1Horz">
      <w:tblPr/>
      <w:tcPr>
        <w:shd w:val="clear" w:color="auto" w:fill="F9FDFF" w:themeFill="accent3" w:themeFillTint="33"/>
      </w:tcPr>
    </w:tblStylePr>
    <w:tblStylePr w:type="neCell">
      <w:tblPr/>
      <w:tcPr>
        <w:tcBorders>
          <w:bottom w:val="single" w:sz="4" w:space="0" w:color="EDF9FF" w:themeColor="accent3" w:themeTint="99"/>
        </w:tcBorders>
      </w:tcPr>
    </w:tblStylePr>
    <w:tblStylePr w:type="nwCell">
      <w:tblPr/>
      <w:tcPr>
        <w:tcBorders>
          <w:bottom w:val="single" w:sz="4" w:space="0" w:color="EDF9FF" w:themeColor="accent3" w:themeTint="99"/>
        </w:tcBorders>
      </w:tcPr>
    </w:tblStylePr>
    <w:tblStylePr w:type="seCell">
      <w:tblPr/>
      <w:tcPr>
        <w:tcBorders>
          <w:top w:val="single" w:sz="4" w:space="0" w:color="EDF9FF" w:themeColor="accent3" w:themeTint="99"/>
        </w:tcBorders>
      </w:tcPr>
    </w:tblStylePr>
    <w:tblStylePr w:type="swCell">
      <w:tblPr/>
      <w:tcPr>
        <w:tcBorders>
          <w:top w:val="single" w:sz="4" w:space="0" w:color="EDF9FF"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CEEDBD" w:themeColor="accent4" w:themeTint="66"/>
        <w:left w:val="single" w:sz="4" w:space="0" w:color="CEEDBD" w:themeColor="accent4" w:themeTint="66"/>
        <w:bottom w:val="single" w:sz="4" w:space="0" w:color="CEEDBD" w:themeColor="accent4" w:themeTint="66"/>
        <w:right w:val="single" w:sz="4" w:space="0" w:color="CEEDBD" w:themeColor="accent4" w:themeTint="66"/>
        <w:insideH w:val="single" w:sz="4" w:space="0" w:color="CEEDBD" w:themeColor="accent4" w:themeTint="66"/>
        <w:insideV w:val="single" w:sz="4" w:space="0" w:color="CEEDBD" w:themeColor="accent4" w:themeTint="66"/>
      </w:tblBorders>
    </w:tblPr>
    <w:tblStylePr w:type="firstRow">
      <w:rPr>
        <w:b/>
        <w:bCs/>
      </w:rPr>
      <w:tblPr/>
      <w:tcPr>
        <w:tcBorders>
          <w:bottom w:val="single" w:sz="12" w:space="0" w:color="B6E49C" w:themeColor="accent4" w:themeTint="99"/>
        </w:tcBorders>
      </w:tcPr>
    </w:tblStylePr>
    <w:tblStylePr w:type="lastRow">
      <w:rPr>
        <w:b/>
        <w:bCs/>
      </w:rPr>
      <w:tblPr/>
      <w:tcPr>
        <w:tcBorders>
          <w:top w:val="double" w:sz="2" w:space="0" w:color="B6E49C"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B6E49C" w:themeColor="accent4" w:themeTint="99"/>
        <w:bottom w:val="single" w:sz="2" w:space="0" w:color="B6E49C" w:themeColor="accent4" w:themeTint="99"/>
        <w:insideH w:val="single" w:sz="2" w:space="0" w:color="B6E49C" w:themeColor="accent4" w:themeTint="99"/>
        <w:insideV w:val="single" w:sz="2" w:space="0" w:color="B6E49C" w:themeColor="accent4" w:themeTint="99"/>
      </w:tblBorders>
    </w:tblPr>
    <w:tblStylePr w:type="firstRow">
      <w:rPr>
        <w:b/>
        <w:bCs/>
      </w:rPr>
      <w:tblPr/>
      <w:tcPr>
        <w:tcBorders>
          <w:top w:val="nil"/>
          <w:bottom w:val="single" w:sz="12" w:space="0" w:color="B6E49C" w:themeColor="accent4" w:themeTint="99"/>
          <w:insideH w:val="nil"/>
          <w:insideV w:val="nil"/>
        </w:tcBorders>
        <w:shd w:val="clear" w:color="auto" w:fill="FFFFFF" w:themeFill="background1"/>
      </w:tcPr>
    </w:tblStylePr>
    <w:tblStylePr w:type="lastRow">
      <w:rPr>
        <w:b/>
        <w:bCs/>
      </w:rPr>
      <w:tblPr/>
      <w:tcPr>
        <w:tcBorders>
          <w:top w:val="double" w:sz="2" w:space="0" w:color="B6E49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F6DE" w:themeFill="accent4" w:themeFillTint="33"/>
      </w:tcPr>
    </w:tblStylePr>
    <w:tblStylePr w:type="band1Horz">
      <w:tblPr/>
      <w:tcPr>
        <w:shd w:val="clear" w:color="auto" w:fill="E6F6DE"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B6E49C" w:themeColor="accent4" w:themeTint="99"/>
        <w:left w:val="single" w:sz="4" w:space="0" w:color="B6E49C" w:themeColor="accent4" w:themeTint="99"/>
        <w:bottom w:val="single" w:sz="4" w:space="0" w:color="B6E49C" w:themeColor="accent4" w:themeTint="99"/>
        <w:right w:val="single" w:sz="4" w:space="0" w:color="B6E49C" w:themeColor="accent4" w:themeTint="99"/>
        <w:insideH w:val="single" w:sz="4" w:space="0" w:color="B6E49C" w:themeColor="accent4" w:themeTint="99"/>
        <w:insideV w:val="single" w:sz="4" w:space="0" w:color="B6E49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F6DE" w:themeFill="accent4" w:themeFillTint="33"/>
      </w:tcPr>
    </w:tblStylePr>
    <w:tblStylePr w:type="band1Horz">
      <w:tblPr/>
      <w:tcPr>
        <w:shd w:val="clear" w:color="auto" w:fill="E6F6DE" w:themeFill="accent4" w:themeFillTint="33"/>
      </w:tcPr>
    </w:tblStylePr>
    <w:tblStylePr w:type="neCell">
      <w:tblPr/>
      <w:tcPr>
        <w:tcBorders>
          <w:bottom w:val="single" w:sz="4" w:space="0" w:color="B6E49C" w:themeColor="accent4" w:themeTint="99"/>
        </w:tcBorders>
      </w:tcPr>
    </w:tblStylePr>
    <w:tblStylePr w:type="nwCell">
      <w:tblPr/>
      <w:tcPr>
        <w:tcBorders>
          <w:bottom w:val="single" w:sz="4" w:space="0" w:color="B6E49C" w:themeColor="accent4" w:themeTint="99"/>
        </w:tcBorders>
      </w:tcPr>
    </w:tblStylePr>
    <w:tblStylePr w:type="seCell">
      <w:tblPr/>
      <w:tcPr>
        <w:tcBorders>
          <w:top w:val="single" w:sz="4" w:space="0" w:color="B6E49C" w:themeColor="accent4" w:themeTint="99"/>
        </w:tcBorders>
      </w:tcPr>
    </w:tblStylePr>
    <w:tblStylePr w:type="swCell">
      <w:tblPr/>
      <w:tcPr>
        <w:tcBorders>
          <w:top w:val="single" w:sz="4" w:space="0" w:color="B6E49C"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B6E49C" w:themeColor="accent4" w:themeTint="99"/>
        <w:left w:val="single" w:sz="4" w:space="0" w:color="B6E49C" w:themeColor="accent4" w:themeTint="99"/>
        <w:bottom w:val="single" w:sz="4" w:space="0" w:color="B6E49C" w:themeColor="accent4" w:themeTint="99"/>
        <w:right w:val="single" w:sz="4" w:space="0" w:color="B6E49C" w:themeColor="accent4" w:themeTint="99"/>
        <w:insideH w:val="single" w:sz="4" w:space="0" w:color="B6E49C" w:themeColor="accent4" w:themeTint="99"/>
        <w:insideV w:val="single" w:sz="4" w:space="0" w:color="B6E49C" w:themeColor="accent4" w:themeTint="99"/>
      </w:tblBorders>
    </w:tblPr>
    <w:tblStylePr w:type="firstRow">
      <w:rPr>
        <w:b/>
        <w:bCs/>
        <w:color w:val="FFFFFF" w:themeColor="background1"/>
      </w:rPr>
      <w:tblPr/>
      <w:tcPr>
        <w:tcBorders>
          <w:top w:val="single" w:sz="4" w:space="0" w:color="87D25A" w:themeColor="accent4"/>
          <w:left w:val="single" w:sz="4" w:space="0" w:color="87D25A" w:themeColor="accent4"/>
          <w:bottom w:val="single" w:sz="4" w:space="0" w:color="87D25A" w:themeColor="accent4"/>
          <w:right w:val="single" w:sz="4" w:space="0" w:color="87D25A" w:themeColor="accent4"/>
          <w:insideH w:val="nil"/>
          <w:insideV w:val="nil"/>
        </w:tcBorders>
        <w:shd w:val="clear" w:color="auto" w:fill="87D25A" w:themeFill="accent4"/>
      </w:tcPr>
    </w:tblStylePr>
    <w:tblStylePr w:type="lastRow">
      <w:rPr>
        <w:b/>
        <w:bCs/>
      </w:rPr>
      <w:tblPr/>
      <w:tcPr>
        <w:tcBorders>
          <w:top w:val="double" w:sz="4" w:space="0" w:color="87D25A" w:themeColor="accent4"/>
        </w:tcBorders>
      </w:tcPr>
    </w:tblStylePr>
    <w:tblStylePr w:type="firstCol">
      <w:rPr>
        <w:b/>
        <w:bCs/>
      </w:rPr>
    </w:tblStylePr>
    <w:tblStylePr w:type="lastCol">
      <w:rPr>
        <w:b/>
        <w:bCs/>
      </w:rPr>
    </w:tblStylePr>
    <w:tblStylePr w:type="band1Vert">
      <w:tblPr/>
      <w:tcPr>
        <w:shd w:val="clear" w:color="auto" w:fill="E6F6DE" w:themeFill="accent4" w:themeFillTint="33"/>
      </w:tcPr>
    </w:tblStylePr>
    <w:tblStylePr w:type="band1Horz">
      <w:tblPr/>
      <w:tcPr>
        <w:shd w:val="clear" w:color="auto" w:fill="E6F6DE"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F6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7D25A"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7D25A"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7D25A"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7D25A" w:themeFill="accent4"/>
      </w:tcPr>
    </w:tblStylePr>
    <w:tblStylePr w:type="band1Vert">
      <w:tblPr/>
      <w:tcPr>
        <w:shd w:val="clear" w:color="auto" w:fill="CEEDBD" w:themeFill="accent4" w:themeFillTint="66"/>
      </w:tcPr>
    </w:tblStylePr>
    <w:tblStylePr w:type="band1Horz">
      <w:tblPr/>
      <w:tcPr>
        <w:shd w:val="clear" w:color="auto" w:fill="CEEDBD"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5FB030" w:themeColor="accent4" w:themeShade="BF"/>
      <w:lang w:eastAsia="pl-PL"/>
    </w:rPr>
    <w:tblPr>
      <w:tblStyleRowBandSize w:val="1"/>
      <w:tblStyleColBandSize w:val="1"/>
      <w:tblBorders>
        <w:top w:val="single" w:sz="4" w:space="0" w:color="B6E49C" w:themeColor="accent4" w:themeTint="99"/>
        <w:left w:val="single" w:sz="4" w:space="0" w:color="B6E49C" w:themeColor="accent4" w:themeTint="99"/>
        <w:bottom w:val="single" w:sz="4" w:space="0" w:color="B6E49C" w:themeColor="accent4" w:themeTint="99"/>
        <w:right w:val="single" w:sz="4" w:space="0" w:color="B6E49C" w:themeColor="accent4" w:themeTint="99"/>
        <w:insideH w:val="single" w:sz="4" w:space="0" w:color="B6E49C" w:themeColor="accent4" w:themeTint="99"/>
        <w:insideV w:val="single" w:sz="4" w:space="0" w:color="B6E49C" w:themeColor="accent4" w:themeTint="99"/>
      </w:tblBorders>
    </w:tblPr>
    <w:tblStylePr w:type="firstRow">
      <w:rPr>
        <w:b/>
        <w:bCs/>
      </w:rPr>
      <w:tblPr/>
      <w:tcPr>
        <w:tcBorders>
          <w:bottom w:val="single" w:sz="12" w:space="0" w:color="B6E49C" w:themeColor="accent4" w:themeTint="99"/>
        </w:tcBorders>
      </w:tcPr>
    </w:tblStylePr>
    <w:tblStylePr w:type="lastRow">
      <w:rPr>
        <w:b/>
        <w:bCs/>
      </w:rPr>
      <w:tblPr/>
      <w:tcPr>
        <w:tcBorders>
          <w:top w:val="double" w:sz="4" w:space="0" w:color="B6E49C" w:themeColor="accent4" w:themeTint="99"/>
        </w:tcBorders>
      </w:tcPr>
    </w:tblStylePr>
    <w:tblStylePr w:type="firstCol">
      <w:rPr>
        <w:b/>
        <w:bCs/>
      </w:rPr>
    </w:tblStylePr>
    <w:tblStylePr w:type="lastCol">
      <w:rPr>
        <w:b/>
        <w:bCs/>
      </w:rPr>
    </w:tblStylePr>
    <w:tblStylePr w:type="band1Vert">
      <w:tblPr/>
      <w:tcPr>
        <w:shd w:val="clear" w:color="auto" w:fill="E6F6DE" w:themeFill="accent4" w:themeFillTint="33"/>
      </w:tcPr>
    </w:tblStylePr>
    <w:tblStylePr w:type="band1Horz">
      <w:tblPr/>
      <w:tcPr>
        <w:shd w:val="clear" w:color="auto" w:fill="E6F6DE"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5FB030" w:themeColor="accent4" w:themeShade="BF"/>
      <w:lang w:eastAsia="pl-PL"/>
    </w:rPr>
    <w:tblPr>
      <w:tblStyleRowBandSize w:val="1"/>
      <w:tblStyleColBandSize w:val="1"/>
      <w:tblBorders>
        <w:top w:val="single" w:sz="4" w:space="0" w:color="B6E49C" w:themeColor="accent4" w:themeTint="99"/>
        <w:left w:val="single" w:sz="4" w:space="0" w:color="B6E49C" w:themeColor="accent4" w:themeTint="99"/>
        <w:bottom w:val="single" w:sz="4" w:space="0" w:color="B6E49C" w:themeColor="accent4" w:themeTint="99"/>
        <w:right w:val="single" w:sz="4" w:space="0" w:color="B6E49C" w:themeColor="accent4" w:themeTint="99"/>
        <w:insideH w:val="single" w:sz="4" w:space="0" w:color="B6E49C" w:themeColor="accent4" w:themeTint="99"/>
        <w:insideV w:val="single" w:sz="4" w:space="0" w:color="B6E49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F6DE" w:themeFill="accent4" w:themeFillTint="33"/>
      </w:tcPr>
    </w:tblStylePr>
    <w:tblStylePr w:type="band1Horz">
      <w:tblPr/>
      <w:tcPr>
        <w:shd w:val="clear" w:color="auto" w:fill="E6F6DE" w:themeFill="accent4" w:themeFillTint="33"/>
      </w:tcPr>
    </w:tblStylePr>
    <w:tblStylePr w:type="neCell">
      <w:tblPr/>
      <w:tcPr>
        <w:tcBorders>
          <w:bottom w:val="single" w:sz="4" w:space="0" w:color="B6E49C" w:themeColor="accent4" w:themeTint="99"/>
        </w:tcBorders>
      </w:tcPr>
    </w:tblStylePr>
    <w:tblStylePr w:type="nwCell">
      <w:tblPr/>
      <w:tcPr>
        <w:tcBorders>
          <w:bottom w:val="single" w:sz="4" w:space="0" w:color="B6E49C" w:themeColor="accent4" w:themeTint="99"/>
        </w:tcBorders>
      </w:tcPr>
    </w:tblStylePr>
    <w:tblStylePr w:type="seCell">
      <w:tblPr/>
      <w:tcPr>
        <w:tcBorders>
          <w:top w:val="single" w:sz="4" w:space="0" w:color="B6E49C" w:themeColor="accent4" w:themeTint="99"/>
        </w:tcBorders>
      </w:tcPr>
    </w:tblStylePr>
    <w:tblStylePr w:type="swCell">
      <w:tblPr/>
      <w:tcPr>
        <w:tcBorders>
          <w:top w:val="single" w:sz="4" w:space="0" w:color="B6E49C"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3EBAB" w:themeColor="accent5" w:themeTint="66"/>
        <w:left w:val="single" w:sz="4" w:space="0" w:color="F3EBAB" w:themeColor="accent5" w:themeTint="66"/>
        <w:bottom w:val="single" w:sz="4" w:space="0" w:color="F3EBAB" w:themeColor="accent5" w:themeTint="66"/>
        <w:right w:val="single" w:sz="4" w:space="0" w:color="F3EBAB" w:themeColor="accent5" w:themeTint="66"/>
        <w:insideH w:val="single" w:sz="4" w:space="0" w:color="F3EBAB" w:themeColor="accent5" w:themeTint="66"/>
        <w:insideV w:val="single" w:sz="4" w:space="0" w:color="F3EBAB" w:themeColor="accent5" w:themeTint="66"/>
      </w:tblBorders>
    </w:tblPr>
    <w:tblStylePr w:type="firstRow">
      <w:rPr>
        <w:b/>
        <w:bCs/>
      </w:rPr>
      <w:tblPr/>
      <w:tcPr>
        <w:tcBorders>
          <w:bottom w:val="single" w:sz="12" w:space="0" w:color="EDE182" w:themeColor="accent5" w:themeTint="99"/>
        </w:tcBorders>
      </w:tcPr>
    </w:tblStylePr>
    <w:tblStylePr w:type="lastRow">
      <w:rPr>
        <w:b/>
        <w:bCs/>
      </w:rPr>
      <w:tblPr/>
      <w:tcPr>
        <w:tcBorders>
          <w:top w:val="double" w:sz="2" w:space="0" w:color="EDE182"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EDE182" w:themeColor="accent5" w:themeTint="99"/>
        <w:bottom w:val="single" w:sz="2" w:space="0" w:color="EDE182" w:themeColor="accent5" w:themeTint="99"/>
        <w:insideH w:val="single" w:sz="2" w:space="0" w:color="EDE182" w:themeColor="accent5" w:themeTint="99"/>
        <w:insideV w:val="single" w:sz="2" w:space="0" w:color="EDE182" w:themeColor="accent5" w:themeTint="99"/>
      </w:tblBorders>
    </w:tblPr>
    <w:tblStylePr w:type="firstRow">
      <w:rPr>
        <w:b/>
        <w:bCs/>
      </w:rPr>
      <w:tblPr/>
      <w:tcPr>
        <w:tcBorders>
          <w:top w:val="nil"/>
          <w:bottom w:val="single" w:sz="12" w:space="0" w:color="EDE182" w:themeColor="accent5" w:themeTint="99"/>
          <w:insideH w:val="nil"/>
          <w:insideV w:val="nil"/>
        </w:tcBorders>
        <w:shd w:val="clear" w:color="auto" w:fill="FFFFFF" w:themeFill="background1"/>
      </w:tcPr>
    </w:tblStylePr>
    <w:tblStylePr w:type="lastRow">
      <w:rPr>
        <w:b/>
        <w:bCs/>
      </w:rPr>
      <w:tblPr/>
      <w:tcPr>
        <w:tcBorders>
          <w:top w:val="double" w:sz="2" w:space="0" w:color="EDE18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F5D5" w:themeFill="accent5" w:themeFillTint="33"/>
      </w:tcPr>
    </w:tblStylePr>
    <w:tblStylePr w:type="band1Horz">
      <w:tblPr/>
      <w:tcPr>
        <w:shd w:val="clear" w:color="auto" w:fill="F9F5D5"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EDE182" w:themeColor="accent5" w:themeTint="99"/>
        <w:left w:val="single" w:sz="4" w:space="0" w:color="EDE182" w:themeColor="accent5" w:themeTint="99"/>
        <w:bottom w:val="single" w:sz="4" w:space="0" w:color="EDE182" w:themeColor="accent5" w:themeTint="99"/>
        <w:right w:val="single" w:sz="4" w:space="0" w:color="EDE182" w:themeColor="accent5" w:themeTint="99"/>
        <w:insideH w:val="single" w:sz="4" w:space="0" w:color="EDE182" w:themeColor="accent5" w:themeTint="99"/>
        <w:insideV w:val="single" w:sz="4" w:space="0" w:color="EDE1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5D5" w:themeFill="accent5" w:themeFillTint="33"/>
      </w:tcPr>
    </w:tblStylePr>
    <w:tblStylePr w:type="band1Horz">
      <w:tblPr/>
      <w:tcPr>
        <w:shd w:val="clear" w:color="auto" w:fill="F9F5D5" w:themeFill="accent5" w:themeFillTint="33"/>
      </w:tcPr>
    </w:tblStylePr>
    <w:tblStylePr w:type="neCell">
      <w:tblPr/>
      <w:tcPr>
        <w:tcBorders>
          <w:bottom w:val="single" w:sz="4" w:space="0" w:color="EDE182" w:themeColor="accent5" w:themeTint="99"/>
        </w:tcBorders>
      </w:tcPr>
    </w:tblStylePr>
    <w:tblStylePr w:type="nwCell">
      <w:tblPr/>
      <w:tcPr>
        <w:tcBorders>
          <w:bottom w:val="single" w:sz="4" w:space="0" w:color="EDE182" w:themeColor="accent5" w:themeTint="99"/>
        </w:tcBorders>
      </w:tcPr>
    </w:tblStylePr>
    <w:tblStylePr w:type="seCell">
      <w:tblPr/>
      <w:tcPr>
        <w:tcBorders>
          <w:top w:val="single" w:sz="4" w:space="0" w:color="EDE182" w:themeColor="accent5" w:themeTint="99"/>
        </w:tcBorders>
      </w:tcPr>
    </w:tblStylePr>
    <w:tblStylePr w:type="swCell">
      <w:tblPr/>
      <w:tcPr>
        <w:tcBorders>
          <w:top w:val="single" w:sz="4" w:space="0" w:color="EDE182"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EDE182" w:themeColor="accent5" w:themeTint="99"/>
        <w:left w:val="single" w:sz="4" w:space="0" w:color="EDE182" w:themeColor="accent5" w:themeTint="99"/>
        <w:bottom w:val="single" w:sz="4" w:space="0" w:color="EDE182" w:themeColor="accent5" w:themeTint="99"/>
        <w:right w:val="single" w:sz="4" w:space="0" w:color="EDE182" w:themeColor="accent5" w:themeTint="99"/>
        <w:insideH w:val="single" w:sz="4" w:space="0" w:color="EDE182" w:themeColor="accent5" w:themeTint="99"/>
        <w:insideV w:val="single" w:sz="4" w:space="0" w:color="EDE182" w:themeColor="accent5" w:themeTint="99"/>
      </w:tblBorders>
    </w:tblPr>
    <w:tblStylePr w:type="firstRow">
      <w:rPr>
        <w:b/>
        <w:bCs/>
        <w:color w:val="FFFFFF" w:themeColor="background1"/>
      </w:rPr>
      <w:tblPr/>
      <w:tcPr>
        <w:tcBorders>
          <w:top w:val="single" w:sz="4" w:space="0" w:color="E2CF30" w:themeColor="accent5"/>
          <w:left w:val="single" w:sz="4" w:space="0" w:color="E2CF30" w:themeColor="accent5"/>
          <w:bottom w:val="single" w:sz="4" w:space="0" w:color="E2CF30" w:themeColor="accent5"/>
          <w:right w:val="single" w:sz="4" w:space="0" w:color="E2CF30" w:themeColor="accent5"/>
          <w:insideH w:val="nil"/>
          <w:insideV w:val="nil"/>
        </w:tcBorders>
        <w:shd w:val="clear" w:color="auto" w:fill="E2CF30" w:themeFill="accent5"/>
      </w:tcPr>
    </w:tblStylePr>
    <w:tblStylePr w:type="lastRow">
      <w:rPr>
        <w:b/>
        <w:bCs/>
      </w:rPr>
      <w:tblPr/>
      <w:tcPr>
        <w:tcBorders>
          <w:top w:val="double" w:sz="4" w:space="0" w:color="E2CF30" w:themeColor="accent5"/>
        </w:tcBorders>
      </w:tcPr>
    </w:tblStylePr>
    <w:tblStylePr w:type="firstCol">
      <w:rPr>
        <w:b/>
        <w:bCs/>
      </w:rPr>
    </w:tblStylePr>
    <w:tblStylePr w:type="lastCol">
      <w:rPr>
        <w:b/>
        <w:bCs/>
      </w:rPr>
    </w:tblStylePr>
    <w:tblStylePr w:type="band1Vert">
      <w:tblPr/>
      <w:tcPr>
        <w:shd w:val="clear" w:color="auto" w:fill="F9F5D5" w:themeFill="accent5" w:themeFillTint="33"/>
      </w:tcPr>
    </w:tblStylePr>
    <w:tblStylePr w:type="band1Horz">
      <w:tblPr/>
      <w:tcPr>
        <w:shd w:val="clear" w:color="auto" w:fill="F9F5D5"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F5D5"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2CF30"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2CF30"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2CF30"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2CF30" w:themeFill="accent5"/>
      </w:tcPr>
    </w:tblStylePr>
    <w:tblStylePr w:type="band1Vert">
      <w:tblPr/>
      <w:tcPr>
        <w:shd w:val="clear" w:color="auto" w:fill="F3EBAB" w:themeFill="accent5" w:themeFillTint="66"/>
      </w:tcPr>
    </w:tblStylePr>
    <w:tblStylePr w:type="band1Horz">
      <w:tblPr/>
      <w:tcPr>
        <w:shd w:val="clear" w:color="auto" w:fill="F3EBAB"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3A219" w:themeColor="accent5" w:themeShade="BF"/>
      <w:lang w:eastAsia="pl-PL"/>
    </w:rPr>
    <w:tblPr>
      <w:tblStyleRowBandSize w:val="1"/>
      <w:tblStyleColBandSize w:val="1"/>
      <w:tblBorders>
        <w:top w:val="single" w:sz="4" w:space="0" w:color="EDE182" w:themeColor="accent5" w:themeTint="99"/>
        <w:left w:val="single" w:sz="4" w:space="0" w:color="EDE182" w:themeColor="accent5" w:themeTint="99"/>
        <w:bottom w:val="single" w:sz="4" w:space="0" w:color="EDE182" w:themeColor="accent5" w:themeTint="99"/>
        <w:right w:val="single" w:sz="4" w:space="0" w:color="EDE182" w:themeColor="accent5" w:themeTint="99"/>
        <w:insideH w:val="single" w:sz="4" w:space="0" w:color="EDE182" w:themeColor="accent5" w:themeTint="99"/>
        <w:insideV w:val="single" w:sz="4" w:space="0" w:color="EDE182" w:themeColor="accent5" w:themeTint="99"/>
      </w:tblBorders>
    </w:tblPr>
    <w:tblStylePr w:type="firstRow">
      <w:rPr>
        <w:b/>
        <w:bCs/>
      </w:rPr>
      <w:tblPr/>
      <w:tcPr>
        <w:tcBorders>
          <w:bottom w:val="single" w:sz="12" w:space="0" w:color="EDE182" w:themeColor="accent5" w:themeTint="99"/>
        </w:tcBorders>
      </w:tcPr>
    </w:tblStylePr>
    <w:tblStylePr w:type="lastRow">
      <w:rPr>
        <w:b/>
        <w:bCs/>
      </w:rPr>
      <w:tblPr/>
      <w:tcPr>
        <w:tcBorders>
          <w:top w:val="double" w:sz="4" w:space="0" w:color="EDE182" w:themeColor="accent5" w:themeTint="99"/>
        </w:tcBorders>
      </w:tcPr>
    </w:tblStylePr>
    <w:tblStylePr w:type="firstCol">
      <w:rPr>
        <w:b/>
        <w:bCs/>
      </w:rPr>
    </w:tblStylePr>
    <w:tblStylePr w:type="lastCol">
      <w:rPr>
        <w:b/>
        <w:bCs/>
      </w:rPr>
    </w:tblStylePr>
    <w:tblStylePr w:type="band1Vert">
      <w:tblPr/>
      <w:tcPr>
        <w:shd w:val="clear" w:color="auto" w:fill="F9F5D5" w:themeFill="accent5" w:themeFillTint="33"/>
      </w:tcPr>
    </w:tblStylePr>
    <w:tblStylePr w:type="band1Horz">
      <w:tblPr/>
      <w:tcPr>
        <w:shd w:val="clear" w:color="auto" w:fill="F9F5D5"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3A219" w:themeColor="accent5" w:themeShade="BF"/>
      <w:lang w:eastAsia="pl-PL"/>
    </w:rPr>
    <w:tblPr>
      <w:tblStyleRowBandSize w:val="1"/>
      <w:tblStyleColBandSize w:val="1"/>
      <w:tblBorders>
        <w:top w:val="single" w:sz="4" w:space="0" w:color="EDE182" w:themeColor="accent5" w:themeTint="99"/>
        <w:left w:val="single" w:sz="4" w:space="0" w:color="EDE182" w:themeColor="accent5" w:themeTint="99"/>
        <w:bottom w:val="single" w:sz="4" w:space="0" w:color="EDE182" w:themeColor="accent5" w:themeTint="99"/>
        <w:right w:val="single" w:sz="4" w:space="0" w:color="EDE182" w:themeColor="accent5" w:themeTint="99"/>
        <w:insideH w:val="single" w:sz="4" w:space="0" w:color="EDE182" w:themeColor="accent5" w:themeTint="99"/>
        <w:insideV w:val="single" w:sz="4" w:space="0" w:color="EDE1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5D5" w:themeFill="accent5" w:themeFillTint="33"/>
      </w:tcPr>
    </w:tblStylePr>
    <w:tblStylePr w:type="band1Horz">
      <w:tblPr/>
      <w:tcPr>
        <w:shd w:val="clear" w:color="auto" w:fill="F9F5D5" w:themeFill="accent5" w:themeFillTint="33"/>
      </w:tcPr>
    </w:tblStylePr>
    <w:tblStylePr w:type="neCell">
      <w:tblPr/>
      <w:tcPr>
        <w:tcBorders>
          <w:bottom w:val="single" w:sz="4" w:space="0" w:color="EDE182" w:themeColor="accent5" w:themeTint="99"/>
        </w:tcBorders>
      </w:tcPr>
    </w:tblStylePr>
    <w:tblStylePr w:type="nwCell">
      <w:tblPr/>
      <w:tcPr>
        <w:tcBorders>
          <w:bottom w:val="single" w:sz="4" w:space="0" w:color="EDE182" w:themeColor="accent5" w:themeTint="99"/>
        </w:tcBorders>
      </w:tcPr>
    </w:tblStylePr>
    <w:tblStylePr w:type="seCell">
      <w:tblPr/>
      <w:tcPr>
        <w:tcBorders>
          <w:top w:val="single" w:sz="4" w:space="0" w:color="EDE182" w:themeColor="accent5" w:themeTint="99"/>
        </w:tcBorders>
      </w:tcPr>
    </w:tblStylePr>
    <w:tblStylePr w:type="swCell">
      <w:tblPr/>
      <w:tcPr>
        <w:tcBorders>
          <w:top w:val="single" w:sz="4" w:space="0" w:color="EDE182"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DBDBDB" w:themeColor="accent6" w:themeTint="66"/>
        <w:left w:val="single" w:sz="4" w:space="0" w:color="DBDBDB" w:themeColor="accent6" w:themeTint="66"/>
        <w:bottom w:val="single" w:sz="4" w:space="0" w:color="DBDBDB" w:themeColor="accent6" w:themeTint="66"/>
        <w:right w:val="single" w:sz="4" w:space="0" w:color="DBDBDB" w:themeColor="accent6" w:themeTint="66"/>
        <w:insideH w:val="single" w:sz="4" w:space="0" w:color="DBDBDB" w:themeColor="accent6" w:themeTint="66"/>
        <w:insideV w:val="single" w:sz="4" w:space="0" w:color="DBDBDB" w:themeColor="accent6" w:themeTint="66"/>
      </w:tblBorders>
    </w:tblPr>
    <w:tblStylePr w:type="firstRow">
      <w:rPr>
        <w:b/>
        <w:bCs/>
      </w:rPr>
      <w:tblPr/>
      <w:tcPr>
        <w:tcBorders>
          <w:bottom w:val="single" w:sz="12" w:space="0" w:color="C9C9C9" w:themeColor="accent6" w:themeTint="99"/>
        </w:tcBorders>
      </w:tcPr>
    </w:tblStylePr>
    <w:tblStylePr w:type="lastRow">
      <w:rPr>
        <w:b/>
        <w:bCs/>
      </w:rPr>
      <w:tblPr/>
      <w:tcPr>
        <w:tcBorders>
          <w:top w:val="double" w:sz="2" w:space="0" w:color="C9C9C9"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C9C9C9" w:themeColor="accent6" w:themeTint="99"/>
        <w:bottom w:val="single" w:sz="2" w:space="0" w:color="C9C9C9" w:themeColor="accent6" w:themeTint="99"/>
        <w:insideH w:val="single" w:sz="2" w:space="0" w:color="C9C9C9" w:themeColor="accent6" w:themeTint="99"/>
        <w:insideV w:val="single" w:sz="2" w:space="0" w:color="C9C9C9" w:themeColor="accent6" w:themeTint="99"/>
      </w:tblBorders>
    </w:tblPr>
    <w:tblStylePr w:type="firstRow">
      <w:rPr>
        <w:b/>
        <w:bCs/>
      </w:rPr>
      <w:tblPr/>
      <w:tcPr>
        <w:tcBorders>
          <w:top w:val="nil"/>
          <w:bottom w:val="single" w:sz="12" w:space="0" w:color="C9C9C9" w:themeColor="accent6" w:themeTint="99"/>
          <w:insideH w:val="nil"/>
          <w:insideV w:val="nil"/>
        </w:tcBorders>
        <w:shd w:val="clear" w:color="auto" w:fill="FFFFFF" w:themeFill="background1"/>
      </w:tcPr>
    </w:tblStylePr>
    <w:tblStylePr w:type="lastRow">
      <w:rPr>
        <w:b/>
        <w:bCs/>
      </w:rPr>
      <w:tblPr/>
      <w:tcPr>
        <w:tcBorders>
          <w:top w:val="double" w:sz="2" w:space="0" w:color="C9C9C9"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6" w:themeFillTint="33"/>
      </w:tcPr>
    </w:tblStylePr>
    <w:tblStylePr w:type="band1Horz">
      <w:tblPr/>
      <w:tcPr>
        <w:shd w:val="clear" w:color="auto" w:fill="EDEDED"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C9C9C9" w:themeColor="accent6" w:themeTint="99"/>
        <w:left w:val="single" w:sz="4" w:space="0" w:color="C9C9C9" w:themeColor="accent6" w:themeTint="99"/>
        <w:bottom w:val="single" w:sz="4" w:space="0" w:color="C9C9C9" w:themeColor="accent6" w:themeTint="99"/>
        <w:right w:val="single" w:sz="4" w:space="0" w:color="C9C9C9" w:themeColor="accent6" w:themeTint="99"/>
        <w:insideH w:val="single" w:sz="4" w:space="0" w:color="C9C9C9" w:themeColor="accent6" w:themeTint="99"/>
        <w:insideV w:val="single" w:sz="4" w:space="0" w:color="C9C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6" w:themeFillTint="33"/>
      </w:tcPr>
    </w:tblStylePr>
    <w:tblStylePr w:type="band1Horz">
      <w:tblPr/>
      <w:tcPr>
        <w:shd w:val="clear" w:color="auto" w:fill="EDEDED" w:themeFill="accent6" w:themeFillTint="33"/>
      </w:tcPr>
    </w:tblStylePr>
    <w:tblStylePr w:type="neCell">
      <w:tblPr/>
      <w:tcPr>
        <w:tcBorders>
          <w:bottom w:val="single" w:sz="4" w:space="0" w:color="C9C9C9" w:themeColor="accent6" w:themeTint="99"/>
        </w:tcBorders>
      </w:tcPr>
    </w:tblStylePr>
    <w:tblStylePr w:type="nwCell">
      <w:tblPr/>
      <w:tcPr>
        <w:tcBorders>
          <w:bottom w:val="single" w:sz="4" w:space="0" w:color="C9C9C9" w:themeColor="accent6" w:themeTint="99"/>
        </w:tcBorders>
      </w:tcPr>
    </w:tblStylePr>
    <w:tblStylePr w:type="seCell">
      <w:tblPr/>
      <w:tcPr>
        <w:tcBorders>
          <w:top w:val="single" w:sz="4" w:space="0" w:color="C9C9C9" w:themeColor="accent6" w:themeTint="99"/>
        </w:tcBorders>
      </w:tcPr>
    </w:tblStylePr>
    <w:tblStylePr w:type="swCell">
      <w:tblPr/>
      <w:tcPr>
        <w:tcBorders>
          <w:top w:val="single" w:sz="4" w:space="0" w:color="C9C9C9"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C9C9C9" w:themeColor="accent6" w:themeTint="99"/>
        <w:left w:val="single" w:sz="4" w:space="0" w:color="C9C9C9" w:themeColor="accent6" w:themeTint="99"/>
        <w:bottom w:val="single" w:sz="4" w:space="0" w:color="C9C9C9" w:themeColor="accent6" w:themeTint="99"/>
        <w:right w:val="single" w:sz="4" w:space="0" w:color="C9C9C9" w:themeColor="accent6" w:themeTint="99"/>
        <w:insideH w:val="single" w:sz="4" w:space="0" w:color="C9C9C9" w:themeColor="accent6" w:themeTint="99"/>
        <w:insideV w:val="single" w:sz="4" w:space="0" w:color="C9C9C9" w:themeColor="accent6" w:themeTint="99"/>
      </w:tblBorders>
    </w:tblPr>
    <w:tblStylePr w:type="firstRow">
      <w:rPr>
        <w:b/>
        <w:bCs/>
        <w:color w:val="FFFFFF" w:themeColor="background1"/>
      </w:rPr>
      <w:tblPr/>
      <w:tcPr>
        <w:tcBorders>
          <w:top w:val="single" w:sz="4" w:space="0" w:color="A5A5A5" w:themeColor="accent6"/>
          <w:left w:val="single" w:sz="4" w:space="0" w:color="A5A5A5" w:themeColor="accent6"/>
          <w:bottom w:val="single" w:sz="4" w:space="0" w:color="A5A5A5" w:themeColor="accent6"/>
          <w:right w:val="single" w:sz="4" w:space="0" w:color="A5A5A5" w:themeColor="accent6"/>
          <w:insideH w:val="nil"/>
          <w:insideV w:val="nil"/>
        </w:tcBorders>
        <w:shd w:val="clear" w:color="auto" w:fill="A5A5A5" w:themeFill="accent6"/>
      </w:tcPr>
    </w:tblStylePr>
    <w:tblStylePr w:type="lastRow">
      <w:rPr>
        <w:b/>
        <w:bCs/>
      </w:rPr>
      <w:tblPr/>
      <w:tcPr>
        <w:tcBorders>
          <w:top w:val="double" w:sz="4" w:space="0" w:color="A5A5A5" w:themeColor="accent6"/>
        </w:tcBorders>
      </w:tcPr>
    </w:tblStylePr>
    <w:tblStylePr w:type="firstCol">
      <w:rPr>
        <w:b/>
        <w:bCs/>
      </w:rPr>
    </w:tblStylePr>
    <w:tblStylePr w:type="lastCol">
      <w:rPr>
        <w:b/>
        <w:bCs/>
      </w:rPr>
    </w:tblStylePr>
    <w:tblStylePr w:type="band1Vert">
      <w:tblPr/>
      <w:tcPr>
        <w:shd w:val="clear" w:color="auto" w:fill="EDEDED" w:themeFill="accent6" w:themeFillTint="33"/>
      </w:tcPr>
    </w:tblStylePr>
    <w:tblStylePr w:type="band1Horz">
      <w:tblPr/>
      <w:tcPr>
        <w:shd w:val="clear" w:color="auto" w:fill="EDEDED"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6"/>
      </w:tcPr>
    </w:tblStylePr>
    <w:tblStylePr w:type="band1Vert">
      <w:tblPr/>
      <w:tcPr>
        <w:shd w:val="clear" w:color="auto" w:fill="DBDBDB" w:themeFill="accent6" w:themeFillTint="66"/>
      </w:tcPr>
    </w:tblStylePr>
    <w:tblStylePr w:type="band1Horz">
      <w:tblPr/>
      <w:tcPr>
        <w:shd w:val="clear" w:color="auto" w:fill="DBDBDB"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7B7B7B" w:themeColor="accent6" w:themeShade="BF"/>
      <w:lang w:eastAsia="pl-PL"/>
    </w:rPr>
    <w:tblPr>
      <w:tblStyleRowBandSize w:val="1"/>
      <w:tblStyleColBandSize w:val="1"/>
      <w:tblBorders>
        <w:top w:val="single" w:sz="4" w:space="0" w:color="C9C9C9" w:themeColor="accent6" w:themeTint="99"/>
        <w:left w:val="single" w:sz="4" w:space="0" w:color="C9C9C9" w:themeColor="accent6" w:themeTint="99"/>
        <w:bottom w:val="single" w:sz="4" w:space="0" w:color="C9C9C9" w:themeColor="accent6" w:themeTint="99"/>
        <w:right w:val="single" w:sz="4" w:space="0" w:color="C9C9C9" w:themeColor="accent6" w:themeTint="99"/>
        <w:insideH w:val="single" w:sz="4" w:space="0" w:color="C9C9C9" w:themeColor="accent6" w:themeTint="99"/>
        <w:insideV w:val="single" w:sz="4" w:space="0" w:color="C9C9C9" w:themeColor="accent6" w:themeTint="99"/>
      </w:tblBorders>
    </w:tblPr>
    <w:tblStylePr w:type="firstRow">
      <w:rPr>
        <w:b/>
        <w:bCs/>
      </w:rPr>
      <w:tblPr/>
      <w:tcPr>
        <w:tcBorders>
          <w:bottom w:val="single" w:sz="12" w:space="0" w:color="C9C9C9" w:themeColor="accent6" w:themeTint="99"/>
        </w:tcBorders>
      </w:tcPr>
    </w:tblStylePr>
    <w:tblStylePr w:type="lastRow">
      <w:rPr>
        <w:b/>
        <w:bCs/>
      </w:rPr>
      <w:tblPr/>
      <w:tcPr>
        <w:tcBorders>
          <w:top w:val="double" w:sz="4" w:space="0" w:color="C9C9C9" w:themeColor="accent6" w:themeTint="99"/>
        </w:tcBorders>
      </w:tcPr>
    </w:tblStylePr>
    <w:tblStylePr w:type="firstCol">
      <w:rPr>
        <w:b/>
        <w:bCs/>
      </w:rPr>
    </w:tblStylePr>
    <w:tblStylePr w:type="lastCol">
      <w:rPr>
        <w:b/>
        <w:bCs/>
      </w:rPr>
    </w:tblStylePr>
    <w:tblStylePr w:type="band1Vert">
      <w:tblPr/>
      <w:tcPr>
        <w:shd w:val="clear" w:color="auto" w:fill="EDEDED" w:themeFill="accent6" w:themeFillTint="33"/>
      </w:tcPr>
    </w:tblStylePr>
    <w:tblStylePr w:type="band1Horz">
      <w:tblPr/>
      <w:tcPr>
        <w:shd w:val="clear" w:color="auto" w:fill="EDEDED"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7B7B7B" w:themeColor="accent6" w:themeShade="BF"/>
      <w:lang w:eastAsia="pl-PL"/>
    </w:rPr>
    <w:tblPr>
      <w:tblStyleRowBandSize w:val="1"/>
      <w:tblStyleColBandSize w:val="1"/>
      <w:tblBorders>
        <w:top w:val="single" w:sz="4" w:space="0" w:color="C9C9C9" w:themeColor="accent6" w:themeTint="99"/>
        <w:left w:val="single" w:sz="4" w:space="0" w:color="C9C9C9" w:themeColor="accent6" w:themeTint="99"/>
        <w:bottom w:val="single" w:sz="4" w:space="0" w:color="C9C9C9" w:themeColor="accent6" w:themeTint="99"/>
        <w:right w:val="single" w:sz="4" w:space="0" w:color="C9C9C9" w:themeColor="accent6" w:themeTint="99"/>
        <w:insideH w:val="single" w:sz="4" w:space="0" w:color="C9C9C9" w:themeColor="accent6" w:themeTint="99"/>
        <w:insideV w:val="single" w:sz="4" w:space="0" w:color="C9C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6" w:themeFillTint="33"/>
      </w:tcPr>
    </w:tblStylePr>
    <w:tblStylePr w:type="band1Horz">
      <w:tblPr/>
      <w:tcPr>
        <w:shd w:val="clear" w:color="auto" w:fill="EDEDED" w:themeFill="accent6" w:themeFillTint="33"/>
      </w:tcPr>
    </w:tblStylePr>
    <w:tblStylePr w:type="neCell">
      <w:tblPr/>
      <w:tcPr>
        <w:tcBorders>
          <w:bottom w:val="single" w:sz="4" w:space="0" w:color="C9C9C9" w:themeColor="accent6" w:themeTint="99"/>
        </w:tcBorders>
      </w:tcPr>
    </w:tblStylePr>
    <w:tblStylePr w:type="nwCell">
      <w:tblPr/>
      <w:tcPr>
        <w:tcBorders>
          <w:bottom w:val="single" w:sz="4" w:space="0" w:color="C9C9C9" w:themeColor="accent6" w:themeTint="99"/>
        </w:tcBorders>
      </w:tcPr>
    </w:tblStylePr>
    <w:tblStylePr w:type="seCell">
      <w:tblPr/>
      <w:tcPr>
        <w:tcBorders>
          <w:top w:val="single" w:sz="4" w:space="0" w:color="C9C9C9" w:themeColor="accent6" w:themeTint="99"/>
        </w:tcBorders>
      </w:tcPr>
    </w:tblStylePr>
    <w:tblStylePr w:type="swCell">
      <w:tblPr/>
      <w:tcPr>
        <w:tcBorders>
          <w:top w:val="single" w:sz="4" w:space="0" w:color="C9C9C9"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0.png"/><Relationship Id="rId21" Type="http://schemas.openxmlformats.org/officeDocument/2006/relationships/image" Target="media/image1.png"/><Relationship Id="rId42" Type="http://schemas.openxmlformats.org/officeDocument/2006/relationships/image" Target="media/image18.png"/><Relationship Id="rId63" Type="http://schemas.openxmlformats.org/officeDocument/2006/relationships/image" Target="media/image1410.png"/><Relationship Id="rId84" Type="http://schemas.openxmlformats.org/officeDocument/2006/relationships/image" Target="media/image380.png"/><Relationship Id="rId138" Type="http://schemas.openxmlformats.org/officeDocument/2006/relationships/image" Target="media/image89.png"/><Relationship Id="rId159" Type="http://schemas.openxmlformats.org/officeDocument/2006/relationships/image" Target="media/image108.png"/><Relationship Id="rId170" Type="http://schemas.openxmlformats.org/officeDocument/2006/relationships/image" Target="media/image119.png"/><Relationship Id="rId191" Type="http://schemas.openxmlformats.org/officeDocument/2006/relationships/image" Target="media/image140.png"/><Relationship Id="rId205" Type="http://schemas.openxmlformats.org/officeDocument/2006/relationships/image" Target="media/image154.png"/><Relationship Id="rId107" Type="http://schemas.openxmlformats.org/officeDocument/2006/relationships/image" Target="media/image63.png"/><Relationship Id="rId11" Type="http://schemas.openxmlformats.org/officeDocument/2006/relationships/header" Target="header1.xml"/><Relationship Id="rId32" Type="http://schemas.openxmlformats.org/officeDocument/2006/relationships/image" Target="media/image12.png"/><Relationship Id="rId53" Type="http://schemas.openxmlformats.org/officeDocument/2006/relationships/image" Target="media/image29.png"/><Relationship Id="rId74" Type="http://schemas.openxmlformats.org/officeDocument/2006/relationships/image" Target="media/image43.jpeg"/><Relationship Id="rId128" Type="http://schemas.openxmlformats.org/officeDocument/2006/relationships/image" Target="media/image79.png"/><Relationship Id="rId149" Type="http://schemas.openxmlformats.org/officeDocument/2006/relationships/image" Target="media/image99.png"/><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image" Target="media/image109.png"/><Relationship Id="rId181" Type="http://schemas.openxmlformats.org/officeDocument/2006/relationships/image" Target="media/image130.png"/><Relationship Id="rId216" Type="http://schemas.openxmlformats.org/officeDocument/2006/relationships/header" Target="header6.xml"/><Relationship Id="rId22" Type="http://schemas.openxmlformats.org/officeDocument/2006/relationships/image" Target="media/image2.png"/><Relationship Id="rId43" Type="http://schemas.openxmlformats.org/officeDocument/2006/relationships/image" Target="media/image19.png"/><Relationship Id="rId64" Type="http://schemas.openxmlformats.org/officeDocument/2006/relationships/image" Target="media/image36.png"/><Relationship Id="rId118" Type="http://schemas.openxmlformats.org/officeDocument/2006/relationships/image" Target="media/image70.png"/><Relationship Id="rId139" Type="http://schemas.openxmlformats.org/officeDocument/2006/relationships/image" Target="media/image90.png"/><Relationship Id="rId85" Type="http://schemas.openxmlformats.org/officeDocument/2006/relationships/image" Target="media/image49.png"/><Relationship Id="rId150" Type="http://schemas.openxmlformats.org/officeDocument/2006/relationships/image" Target="media/image100.png"/><Relationship Id="rId171" Type="http://schemas.openxmlformats.org/officeDocument/2006/relationships/image" Target="media/image120.png"/><Relationship Id="rId192" Type="http://schemas.openxmlformats.org/officeDocument/2006/relationships/image" Target="media/image141.png"/><Relationship Id="rId206" Type="http://schemas.openxmlformats.org/officeDocument/2006/relationships/image" Target="media/image155.png"/><Relationship Id="rId12" Type="http://schemas.openxmlformats.org/officeDocument/2006/relationships/header" Target="header2.xml"/><Relationship Id="rId33" Type="http://schemas.openxmlformats.org/officeDocument/2006/relationships/header" Target="header4.xml"/><Relationship Id="rId108" Type="http://schemas.openxmlformats.org/officeDocument/2006/relationships/image" Target="media/image65.png"/><Relationship Id="rId129" Type="http://schemas.openxmlformats.org/officeDocument/2006/relationships/image" Target="media/image80.png"/><Relationship Id="rId54" Type="http://schemas.openxmlformats.org/officeDocument/2006/relationships/image" Target="media/image30.png"/><Relationship Id="rId75" Type="http://schemas.openxmlformats.org/officeDocument/2006/relationships/image" Target="media/image43.png"/><Relationship Id="rId96" Type="http://schemas.openxmlformats.org/officeDocument/2006/relationships/image" Target="media/image56.png"/><Relationship Id="rId140" Type="http://schemas.openxmlformats.org/officeDocument/2006/relationships/image" Target="media/image91.png"/><Relationship Id="rId161" Type="http://schemas.openxmlformats.org/officeDocument/2006/relationships/image" Target="media/image110.png"/><Relationship Id="rId182" Type="http://schemas.openxmlformats.org/officeDocument/2006/relationships/image" Target="media/image131.png"/><Relationship Id="rId217" Type="http://schemas.openxmlformats.org/officeDocument/2006/relationships/header" Target="header7.xml"/><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71.png"/><Relationship Id="rId44" Type="http://schemas.openxmlformats.org/officeDocument/2006/relationships/image" Target="media/image20.png"/><Relationship Id="rId65" Type="http://schemas.openxmlformats.org/officeDocument/2006/relationships/image" Target="media/image37.png"/><Relationship Id="rId86" Type="http://schemas.openxmlformats.org/officeDocument/2006/relationships/image" Target="media/image40.png"/><Relationship Id="rId130" Type="http://schemas.openxmlformats.org/officeDocument/2006/relationships/image" Target="media/image81.png"/><Relationship Id="rId151" Type="http://schemas.openxmlformats.org/officeDocument/2006/relationships/hyperlink" Target="https://svn.tens.pl/CompanyTemplates/OgolneZmakrami" TargetMode="External"/><Relationship Id="rId172" Type="http://schemas.openxmlformats.org/officeDocument/2006/relationships/image" Target="media/image121.png"/><Relationship Id="rId193" Type="http://schemas.openxmlformats.org/officeDocument/2006/relationships/image" Target="media/image142.png"/><Relationship Id="rId207" Type="http://schemas.openxmlformats.org/officeDocument/2006/relationships/image" Target="media/image156.png"/><Relationship Id="rId13" Type="http://schemas.openxmlformats.org/officeDocument/2006/relationships/footer" Target="footer1.xml"/><Relationship Id="rId109" Type="http://schemas.openxmlformats.org/officeDocument/2006/relationships/image" Target="media/image66.png"/><Relationship Id="rId34" Type="http://schemas.openxmlformats.org/officeDocument/2006/relationships/footer" Target="footer4.xml"/><Relationship Id="rId55" Type="http://schemas.openxmlformats.org/officeDocument/2006/relationships/image" Target="media/image31.png"/><Relationship Id="rId76" Type="http://schemas.openxmlformats.org/officeDocument/2006/relationships/image" Target="media/image45.png"/><Relationship Id="rId97" Type="http://schemas.openxmlformats.org/officeDocument/2006/relationships/image" Target="media/image55.png"/><Relationship Id="rId120" Type="http://schemas.openxmlformats.org/officeDocument/2006/relationships/image" Target="media/image72.pn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image" Target="media/image111.png"/><Relationship Id="rId183" Type="http://schemas.openxmlformats.org/officeDocument/2006/relationships/image" Target="media/image132.png"/><Relationship Id="rId218" Type="http://schemas.openxmlformats.org/officeDocument/2006/relationships/footer" Target="footer6.xml"/><Relationship Id="rId24" Type="http://schemas.openxmlformats.org/officeDocument/2006/relationships/image" Target="media/image4.png"/><Relationship Id="rId45" Type="http://schemas.openxmlformats.org/officeDocument/2006/relationships/image" Target="media/image21.png"/><Relationship Id="rId66" Type="http://schemas.openxmlformats.org/officeDocument/2006/relationships/image" Target="media/image38.png"/><Relationship Id="rId87" Type="http://schemas.openxmlformats.org/officeDocument/2006/relationships/image" Target="media/image50.png"/><Relationship Id="rId110" Type="http://schemas.openxmlformats.org/officeDocument/2006/relationships/image" Target="media/image67.png"/><Relationship Id="rId131" Type="http://schemas.openxmlformats.org/officeDocument/2006/relationships/image" Target="media/image82.png"/><Relationship Id="rId152" Type="http://schemas.openxmlformats.org/officeDocument/2006/relationships/image" Target="media/image101.png"/><Relationship Id="rId173" Type="http://schemas.openxmlformats.org/officeDocument/2006/relationships/image" Target="media/image122.png"/><Relationship Id="rId194" Type="http://schemas.openxmlformats.org/officeDocument/2006/relationships/image" Target="media/image143.png"/><Relationship Id="rId208" Type="http://schemas.openxmlformats.org/officeDocument/2006/relationships/image" Target="media/image157.png"/><Relationship Id="rId14" Type="http://schemas.openxmlformats.org/officeDocument/2006/relationships/footer" Target="footer2.xml"/><Relationship Id="rId35" Type="http://schemas.openxmlformats.org/officeDocument/2006/relationships/header" Target="header5.xml"/><Relationship Id="rId56" Type="http://schemas.openxmlformats.org/officeDocument/2006/relationships/image" Target="media/image32.png"/><Relationship Id="rId77" Type="http://schemas.openxmlformats.org/officeDocument/2006/relationships/image" Target="media/image44.png"/><Relationship Id="rId100" Type="http://schemas.openxmlformats.org/officeDocument/2006/relationships/image" Target="media/image59.png"/><Relationship Id="rId8" Type="http://schemas.openxmlformats.org/officeDocument/2006/relationships/hyperlink" Target="https://www.linkedin.com/in/maciejslojewski/" TargetMode="External"/><Relationship Id="rId51" Type="http://schemas.openxmlformats.org/officeDocument/2006/relationships/image" Target="media/image27.png"/><Relationship Id="rId72" Type="http://schemas.openxmlformats.org/officeDocument/2006/relationships/image" Target="media/image41.jpeg"/><Relationship Id="rId93" Type="http://schemas.openxmlformats.org/officeDocument/2006/relationships/image" Target="media/image530.png"/><Relationship Id="rId98" Type="http://schemas.openxmlformats.org/officeDocument/2006/relationships/image" Target="media/image58.png"/><Relationship Id="rId121" Type="http://schemas.openxmlformats.org/officeDocument/2006/relationships/image" Target="media/image73.png"/><Relationship Id="rId142" Type="http://schemas.openxmlformats.org/officeDocument/2006/relationships/image" Target="media/image93.png"/><Relationship Id="rId163" Type="http://schemas.openxmlformats.org/officeDocument/2006/relationships/image" Target="media/image112.png"/><Relationship Id="rId184" Type="http://schemas.openxmlformats.org/officeDocument/2006/relationships/image" Target="media/image133.png"/><Relationship Id="rId189" Type="http://schemas.openxmlformats.org/officeDocument/2006/relationships/image" Target="media/image138.png"/><Relationship Id="rId219" Type="http://schemas.openxmlformats.org/officeDocument/2006/relationships/footer" Target="footer7.xml"/><Relationship Id="rId3" Type="http://schemas.openxmlformats.org/officeDocument/2006/relationships/styles" Target="styles.xml"/><Relationship Id="rId214" Type="http://schemas.openxmlformats.org/officeDocument/2006/relationships/hyperlink" Target="https://support.microsoft.com/en-us/office/fixes-or-workarounds-for-recent-issues-in-word-for-windows-bf6bf17c-2807-4871-83ce-e337ae8f0b86" TargetMode="External"/><Relationship Id="rId25" Type="http://schemas.openxmlformats.org/officeDocument/2006/relationships/image" Target="media/image5.png"/><Relationship Id="rId46" Type="http://schemas.openxmlformats.org/officeDocument/2006/relationships/image" Target="media/image22.png"/><Relationship Id="rId67" Type="http://schemas.openxmlformats.org/officeDocument/2006/relationships/image" Target="media/image370.png"/><Relationship Id="rId116" Type="http://schemas.openxmlformats.org/officeDocument/2006/relationships/image" Target="media/image69.png"/><Relationship Id="rId137" Type="http://schemas.openxmlformats.org/officeDocument/2006/relationships/image" Target="media/image88.png"/><Relationship Id="rId158" Type="http://schemas.openxmlformats.org/officeDocument/2006/relationships/image" Target="media/image107.png"/><Relationship Id="rId20" Type="http://schemas.microsoft.com/office/2018/08/relationships/commentsExtensible" Target="commentsExtensible.xml"/><Relationship Id="rId41" Type="http://schemas.openxmlformats.org/officeDocument/2006/relationships/image" Target="media/image17.png"/><Relationship Id="rId62" Type="http://schemas.openxmlformats.org/officeDocument/2006/relationships/image" Target="media/image200.png"/><Relationship Id="rId83" Type="http://schemas.openxmlformats.org/officeDocument/2006/relationships/image" Target="media/image48.png"/><Relationship Id="rId88" Type="http://schemas.openxmlformats.org/officeDocument/2006/relationships/image" Target="media/image42.png"/><Relationship Id="rId111" Type="http://schemas.openxmlformats.org/officeDocument/2006/relationships/hyperlink" Target="https://en.wikipedia.org/wiki/Homoglyph" TargetMode="External"/><Relationship Id="rId132" Type="http://schemas.openxmlformats.org/officeDocument/2006/relationships/image" Target="media/image83.png"/><Relationship Id="rId153" Type="http://schemas.openxmlformats.org/officeDocument/2006/relationships/image" Target="media/image102.png"/><Relationship Id="rId174" Type="http://schemas.openxmlformats.org/officeDocument/2006/relationships/image" Target="media/image123.png"/><Relationship Id="rId179" Type="http://schemas.openxmlformats.org/officeDocument/2006/relationships/image" Target="media/image128.png"/><Relationship Id="rId195" Type="http://schemas.openxmlformats.org/officeDocument/2006/relationships/image" Target="media/image144.png"/><Relationship Id="rId209" Type="http://schemas.openxmlformats.org/officeDocument/2006/relationships/image" Target="media/image158.png"/><Relationship Id="rId190" Type="http://schemas.openxmlformats.org/officeDocument/2006/relationships/image" Target="media/image139.png"/><Relationship Id="rId204" Type="http://schemas.openxmlformats.org/officeDocument/2006/relationships/image" Target="media/image153.png"/><Relationship Id="rId220" Type="http://schemas.openxmlformats.org/officeDocument/2006/relationships/header" Target="header8.xml"/><Relationship Id="rId15" Type="http://schemas.openxmlformats.org/officeDocument/2006/relationships/header" Target="header3.xml"/><Relationship Id="rId36" Type="http://schemas.openxmlformats.org/officeDocument/2006/relationships/footer" Target="footer5.xml"/><Relationship Id="rId57" Type="http://schemas.openxmlformats.org/officeDocument/2006/relationships/image" Target="media/image33.png"/><Relationship Id="rId106" Type="http://schemas.openxmlformats.org/officeDocument/2006/relationships/image" Target="media/image64.png"/><Relationship Id="rId127" Type="http://schemas.openxmlformats.org/officeDocument/2006/relationships/image" Target="media/image78.png"/><Relationship Id="rId10" Type="http://schemas.openxmlformats.org/officeDocument/2006/relationships/hyperlink" Target="http://www.microsoft.com" TargetMode="External"/><Relationship Id="rId31" Type="http://schemas.openxmlformats.org/officeDocument/2006/relationships/image" Target="media/image11.png"/><Relationship Id="rId52" Type="http://schemas.openxmlformats.org/officeDocument/2006/relationships/image" Target="media/image28.png"/><Relationship Id="rId73" Type="http://schemas.openxmlformats.org/officeDocument/2006/relationships/image" Target="media/image42.jpeg"/><Relationship Id="rId78" Type="http://schemas.openxmlformats.org/officeDocument/2006/relationships/image" Target="media/image46.png"/><Relationship Id="rId94" Type="http://schemas.openxmlformats.org/officeDocument/2006/relationships/image" Target="media/image540.png"/><Relationship Id="rId99" Type="http://schemas.openxmlformats.org/officeDocument/2006/relationships/image" Target="media/image57.png"/><Relationship Id="rId101" Type="http://schemas.openxmlformats.org/officeDocument/2006/relationships/hyperlink" Target="https://en.wikipedia.org/wiki/Web_Content_Accessibility_Guidelines" TargetMode="External"/><Relationship Id="rId122" Type="http://schemas.openxmlformats.org/officeDocument/2006/relationships/image" Target="media/image74.png"/><Relationship Id="rId143" Type="http://schemas.openxmlformats.org/officeDocument/2006/relationships/image" Target="media/image94.png"/><Relationship Id="rId148" Type="http://schemas.openxmlformats.org/officeDocument/2006/relationships/hyperlink" Target="https://team.voestalpine.net/site/6410/ProceduryInstrukcjeRegulaminy/Bezpiecze%C5%84stwo%20Informacji.pdf" TargetMode="External"/><Relationship Id="rId164" Type="http://schemas.openxmlformats.org/officeDocument/2006/relationships/image" Target="media/image113.png"/><Relationship Id="rId169" Type="http://schemas.openxmlformats.org/officeDocument/2006/relationships/image" Target="media/image118.png"/><Relationship Id="rId185" Type="http://schemas.openxmlformats.org/officeDocument/2006/relationships/image" Target="media/image134.png"/><Relationship Id="rId4" Type="http://schemas.openxmlformats.org/officeDocument/2006/relationships/settings" Target="settings.xml"/><Relationship Id="rId9" Type="http://schemas.openxmlformats.org/officeDocument/2006/relationships/hyperlink" Target="https://en.wikipedia.org/wiki/Creative_Commons_license" TargetMode="External"/><Relationship Id="rId180" Type="http://schemas.openxmlformats.org/officeDocument/2006/relationships/image" Target="media/image129.png"/><Relationship Id="rId210" Type="http://schemas.openxmlformats.org/officeDocument/2006/relationships/hyperlink" Target="https://support.microsoft.com/pl-PL/microsoft-365" TargetMode="External"/><Relationship Id="rId215" Type="http://schemas.openxmlformats.org/officeDocument/2006/relationships/hyperlink" Target="https://learn.microsoft.com/en-us/officeupdates/update-history-microsoft365-apps-by-date" TargetMode="External"/><Relationship Id="rId26" Type="http://schemas.openxmlformats.org/officeDocument/2006/relationships/image" Target="media/image6.png"/><Relationship Id="rId47" Type="http://schemas.openxmlformats.org/officeDocument/2006/relationships/image" Target="media/image23.png"/><Relationship Id="rId68" Type="http://schemas.openxmlformats.org/officeDocument/2006/relationships/image" Target="media/image39.png"/><Relationship Id="rId89" Type="http://schemas.openxmlformats.org/officeDocument/2006/relationships/image" Target="media/image51.png"/><Relationship Id="rId112" Type="http://schemas.openxmlformats.org/officeDocument/2006/relationships/image" Target="media/image68.png"/><Relationship Id="rId133" Type="http://schemas.openxmlformats.org/officeDocument/2006/relationships/image" Target="media/image84.png"/><Relationship Id="rId154" Type="http://schemas.openxmlformats.org/officeDocument/2006/relationships/image" Target="media/image103.png"/><Relationship Id="rId175" Type="http://schemas.openxmlformats.org/officeDocument/2006/relationships/image" Target="media/image124.png"/><Relationship Id="rId196" Type="http://schemas.openxmlformats.org/officeDocument/2006/relationships/image" Target="media/image145.png"/><Relationship Id="rId200" Type="http://schemas.openxmlformats.org/officeDocument/2006/relationships/image" Target="media/image149.png"/><Relationship Id="rId16" Type="http://schemas.openxmlformats.org/officeDocument/2006/relationships/footer" Target="footer3.xml"/><Relationship Id="rId221" Type="http://schemas.openxmlformats.org/officeDocument/2006/relationships/footer" Target="footer8.xml"/><Relationship Id="rId37" Type="http://schemas.openxmlformats.org/officeDocument/2006/relationships/image" Target="media/image13.png"/><Relationship Id="rId58" Type="http://schemas.openxmlformats.org/officeDocument/2006/relationships/image" Target="media/image34.png"/><Relationship Id="rId79" Type="http://schemas.openxmlformats.org/officeDocument/2006/relationships/image" Target="media/image47.png"/><Relationship Id="rId102" Type="http://schemas.openxmlformats.org/officeDocument/2006/relationships/hyperlink" Target="https://svn.tens.pl/CompanyTemplates/MakraWord/20250217_ms" TargetMode="External"/><Relationship Id="rId123" Type="http://schemas.openxmlformats.org/officeDocument/2006/relationships/image" Target="media/image740.png"/><Relationship Id="rId144" Type="http://schemas.openxmlformats.org/officeDocument/2006/relationships/image" Target="media/image95.png"/><Relationship Id="rId90" Type="http://schemas.openxmlformats.org/officeDocument/2006/relationships/image" Target="media/image500.png"/><Relationship Id="rId165" Type="http://schemas.openxmlformats.org/officeDocument/2006/relationships/image" Target="media/image114.png"/><Relationship Id="rId186" Type="http://schemas.openxmlformats.org/officeDocument/2006/relationships/image" Target="media/image135.png"/><Relationship Id="rId211" Type="http://schemas.openxmlformats.org/officeDocument/2006/relationships/hyperlink" Target="https://answers.microsoft.com/en-us/msoffice/forum" TargetMode="External"/><Relationship Id="rId27" Type="http://schemas.openxmlformats.org/officeDocument/2006/relationships/image" Target="media/image7.png"/><Relationship Id="rId48" Type="http://schemas.openxmlformats.org/officeDocument/2006/relationships/image" Target="media/image24.png"/><Relationship Id="rId69" Type="http://schemas.openxmlformats.org/officeDocument/2006/relationships/image" Target="media/image390.png"/><Relationship Id="rId113" Type="http://schemas.openxmlformats.org/officeDocument/2006/relationships/image" Target="media/image660.png"/><Relationship Id="rId134" Type="http://schemas.openxmlformats.org/officeDocument/2006/relationships/image" Target="media/image85.png"/><Relationship Id="rId80" Type="http://schemas.openxmlformats.org/officeDocument/2006/relationships/image" Target="media/image340.png"/><Relationship Id="rId155" Type="http://schemas.openxmlformats.org/officeDocument/2006/relationships/image" Target="media/image104.png"/><Relationship Id="rId176" Type="http://schemas.openxmlformats.org/officeDocument/2006/relationships/image" Target="media/image125.png"/><Relationship Id="rId197" Type="http://schemas.openxmlformats.org/officeDocument/2006/relationships/image" Target="media/image146.png"/><Relationship Id="rId201" Type="http://schemas.openxmlformats.org/officeDocument/2006/relationships/image" Target="media/image150.png"/><Relationship Id="rId222" Type="http://schemas.openxmlformats.org/officeDocument/2006/relationships/fontTable" Target="fontTable.xml"/><Relationship Id="rId17" Type="http://schemas.openxmlformats.org/officeDocument/2006/relationships/comments" Target="comments.xml"/><Relationship Id="rId38" Type="http://schemas.openxmlformats.org/officeDocument/2006/relationships/image" Target="media/image14.png"/><Relationship Id="rId59" Type="http://schemas.openxmlformats.org/officeDocument/2006/relationships/hyperlink" Target="https://en.wikipedia.org/wiki/Container" TargetMode="External"/><Relationship Id="rId103" Type="http://schemas.openxmlformats.org/officeDocument/2006/relationships/image" Target="media/image60.png"/><Relationship Id="rId124" Type="http://schemas.openxmlformats.org/officeDocument/2006/relationships/image" Target="media/image75.png"/><Relationship Id="rId70" Type="http://schemas.openxmlformats.org/officeDocument/2006/relationships/hyperlink" Target="https://www.displayspecifications.com/en/model/f79ee0e" TargetMode="External"/><Relationship Id="rId91" Type="http://schemas.openxmlformats.org/officeDocument/2006/relationships/image" Target="media/image52.png"/><Relationship Id="rId145" Type="http://schemas.openxmlformats.org/officeDocument/2006/relationships/image" Target="media/image96.png"/><Relationship Id="rId166" Type="http://schemas.openxmlformats.org/officeDocument/2006/relationships/image" Target="media/image115.png"/><Relationship Id="rId187" Type="http://schemas.openxmlformats.org/officeDocument/2006/relationships/image" Target="media/image136.png"/><Relationship Id="rId1" Type="http://schemas.openxmlformats.org/officeDocument/2006/relationships/customXml" Target="../customXml/item1.xml"/><Relationship Id="rId212" Type="http://schemas.openxmlformats.org/officeDocument/2006/relationships/hyperlink" Target="https://answers.microsoft.com/en-us/msoffice/forum/all/how-to-run-automatically-documentnew-macro-with-t/e3ba6e61-a8ff-4533-8c7d-b6de5a205995?messageId=14849a95-6bd3-47c6-a675-219aacb1fd11" TargetMode="External"/><Relationship Id="rId28" Type="http://schemas.openxmlformats.org/officeDocument/2006/relationships/image" Target="media/image8.png"/><Relationship Id="rId49" Type="http://schemas.openxmlformats.org/officeDocument/2006/relationships/image" Target="media/image25.png"/><Relationship Id="rId114" Type="http://schemas.openxmlformats.org/officeDocument/2006/relationships/hyperlink" Target="https://www.voestalpine.com/stahl/en/Download-Center" TargetMode="External"/><Relationship Id="rId60" Type="http://schemas.openxmlformats.org/officeDocument/2006/relationships/hyperlink" Target="https://en.wikipedia.org/wiki/Intermodal_container" TargetMode="External"/><Relationship Id="rId81" Type="http://schemas.openxmlformats.org/officeDocument/2006/relationships/image" Target="media/image350.png"/><Relationship Id="rId135" Type="http://schemas.openxmlformats.org/officeDocument/2006/relationships/image" Target="media/image86.png"/><Relationship Id="rId156" Type="http://schemas.openxmlformats.org/officeDocument/2006/relationships/image" Target="media/image105.png"/><Relationship Id="rId177" Type="http://schemas.openxmlformats.org/officeDocument/2006/relationships/image" Target="media/image126.png"/><Relationship Id="rId198" Type="http://schemas.openxmlformats.org/officeDocument/2006/relationships/image" Target="media/image147.png"/><Relationship Id="rId202" Type="http://schemas.openxmlformats.org/officeDocument/2006/relationships/image" Target="media/image151.png"/><Relationship Id="rId223" Type="http://schemas.microsoft.com/office/2011/relationships/people" Target="people.xml"/><Relationship Id="rId18" Type="http://schemas.microsoft.com/office/2011/relationships/commentsExtended" Target="commentsExtended.xml"/><Relationship Id="rId39" Type="http://schemas.openxmlformats.org/officeDocument/2006/relationships/image" Target="media/image15.png"/><Relationship Id="rId50" Type="http://schemas.openxmlformats.org/officeDocument/2006/relationships/image" Target="media/image26.png"/><Relationship Id="rId104" Type="http://schemas.openxmlformats.org/officeDocument/2006/relationships/image" Target="media/image62.png"/><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6.png"/><Relationship Id="rId188" Type="http://schemas.openxmlformats.org/officeDocument/2006/relationships/image" Target="media/image137.png"/><Relationship Id="rId71" Type="http://schemas.openxmlformats.org/officeDocument/2006/relationships/image" Target="media/image40.jpeg"/><Relationship Id="rId92" Type="http://schemas.openxmlformats.org/officeDocument/2006/relationships/image" Target="media/image53.png"/><Relationship Id="rId213" Type="http://schemas.openxmlformats.org/officeDocument/2006/relationships/hyperlink" Target="https://feedbackportal.microsoft.com/feedback" TargetMode="External"/><Relationship Id="rId2" Type="http://schemas.openxmlformats.org/officeDocument/2006/relationships/numbering" Target="numbering.xml"/><Relationship Id="rId29" Type="http://schemas.openxmlformats.org/officeDocument/2006/relationships/image" Target="media/image9.png"/><Relationship Id="rId40" Type="http://schemas.openxmlformats.org/officeDocument/2006/relationships/image" Target="media/image16.png"/><Relationship Id="rId115" Type="http://schemas.openxmlformats.org/officeDocument/2006/relationships/hyperlink" Target="file:///s:\ATC\Library\Logos_BrandPortalMaterials\KsiegaZnaku_voestalpine\%22Basic%20elements.pdf%22" TargetMode="External"/><Relationship Id="rId136" Type="http://schemas.openxmlformats.org/officeDocument/2006/relationships/image" Target="media/image87.png"/><Relationship Id="rId157" Type="http://schemas.openxmlformats.org/officeDocument/2006/relationships/image" Target="media/image106.png"/><Relationship Id="rId178" Type="http://schemas.openxmlformats.org/officeDocument/2006/relationships/image" Target="media/image127.png"/><Relationship Id="rId61" Type="http://schemas.openxmlformats.org/officeDocument/2006/relationships/image" Target="media/image35.png"/><Relationship Id="rId82" Type="http://schemas.openxmlformats.org/officeDocument/2006/relationships/image" Target="media/image360.png"/><Relationship Id="rId199" Type="http://schemas.openxmlformats.org/officeDocument/2006/relationships/image" Target="media/image148.png"/><Relationship Id="rId203" Type="http://schemas.openxmlformats.org/officeDocument/2006/relationships/image" Target="media/image152.png"/><Relationship Id="rId19" Type="http://schemas.microsoft.com/office/2016/09/relationships/commentsIds" Target="commentsIds.xml"/><Relationship Id="rId224" Type="http://schemas.openxmlformats.org/officeDocument/2006/relationships/theme" Target="theme/theme1.xml"/><Relationship Id="rId30" Type="http://schemas.openxmlformats.org/officeDocument/2006/relationships/image" Target="media/image10.png"/><Relationship Id="rId105" Type="http://schemas.openxmlformats.org/officeDocument/2006/relationships/image" Target="media/image61.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image" Target="media/image11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523580\AppData\Roaming\Microsoft\Templates\vSP_ms_Styles.dotm" TargetMode="External"/></Relationships>
</file>

<file path=word/theme/theme1.xml><?xml version="1.0" encoding="utf-8"?>
<a:theme xmlns:a="http://schemas.openxmlformats.org/drawingml/2006/main" name="vSP_ms_Theme">
  <a:themeElements>
    <a:clrScheme name="Custom">
      <a:dk1>
        <a:sysClr val="windowText" lastClr="000000"/>
      </a:dk1>
      <a:lt1>
        <a:sysClr val="window" lastClr="FFFFFF"/>
      </a:lt1>
      <a:dk2>
        <a:srgbClr val="44546A"/>
      </a:dk2>
      <a:lt2>
        <a:srgbClr val="E7E6E6"/>
      </a:lt2>
      <a:accent1>
        <a:srgbClr val="0082B4"/>
      </a:accent1>
      <a:accent2>
        <a:srgbClr val="80C1DA"/>
      </a:accent2>
      <a:accent3>
        <a:srgbClr val="E1F6FF"/>
      </a:accent3>
      <a:accent4>
        <a:srgbClr val="87D25A"/>
      </a:accent4>
      <a:accent5>
        <a:srgbClr val="E2CF30"/>
      </a:accent5>
      <a:accent6>
        <a:srgbClr val="A5A5A5"/>
      </a:accent6>
      <a:hlink>
        <a:srgbClr val="0082B4"/>
      </a:hlink>
      <a:folHlink>
        <a:srgbClr val="954F72"/>
      </a:folHlink>
    </a:clrScheme>
    <a:fontScheme name="vSP_ms_ThemeFonts">
      <a:majorFont>
        <a:latin typeface="voestalpine"/>
        <a:ea typeface=""/>
        <a:cs typeface=""/>
      </a:majorFont>
      <a:minorFont>
        <a:latin typeface="voestalpine Ligh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vSP_ms_Styles.dotm</Template>
  <TotalTime>15984</TotalTime>
  <Pages>95</Pages>
  <Words>18835</Words>
  <Characters>107927</Characters>
  <Application>Microsoft Office Word</Application>
  <DocSecurity>0</DocSecurity>
  <Lines>2569</Lines>
  <Paragraphs>1810</Paragraphs>
  <ScaleCrop>false</ScaleCrop>
  <HeadingPairs>
    <vt:vector size="6" baseType="variant">
      <vt:variant>
        <vt:lpstr>Title</vt:lpstr>
      </vt:variant>
      <vt:variant>
        <vt:i4>1</vt:i4>
      </vt:variant>
      <vt:variant>
        <vt:lpstr>Headings</vt:lpstr>
      </vt:variant>
      <vt:variant>
        <vt:i4>100</vt:i4>
      </vt:variant>
      <vt:variant>
        <vt:lpstr>Tytuł</vt:lpstr>
      </vt:variant>
      <vt:variant>
        <vt:i4>1</vt:i4>
      </vt:variant>
    </vt:vector>
  </HeadingPairs>
  <TitlesOfParts>
    <vt:vector size="102" baseType="lpstr">
      <vt:lpstr>Microsoft Word Configuration Manual</vt:lpstr>
      <vt:lpstr>Change log</vt:lpstr>
      <vt:lpstr>&lt;List of content&gt;</vt:lpstr>
      <vt:lpstr> Introduction, why did I write this book?</vt:lpstr>
      <vt:lpstr>     Less is more</vt:lpstr>
      <vt:lpstr>     How to read this book</vt:lpstr>
      <vt:lpstr>     The main known drawbacks of Microsoft Word</vt:lpstr>
      <vt:lpstr>     You've been warned…</vt:lpstr>
      <vt:lpstr>     Tested on</vt:lpstr>
      <vt:lpstr>     Disclaimer</vt:lpstr>
      <vt:lpstr> What is Microsoft Word configuration?</vt:lpstr>
      <vt:lpstr>     Examples</vt:lpstr>
      <vt:lpstr>         Configuration files</vt:lpstr>
      <vt:lpstr>         Application configuration</vt:lpstr>
      <vt:lpstr>     Strategies for configuration file management</vt:lpstr>
      <vt:lpstr> Configuration folders and files</vt:lpstr>
      <vt:lpstr>     User customizable configuration files</vt:lpstr>
      <vt:lpstr>         Location of template files (A and B)</vt:lpstr>
      <vt:lpstr>         Location of theme file</vt:lpstr>
      <vt:lpstr>         Menu file</vt:lpstr>
      <vt:lpstr>     External configuration files and folders</vt:lpstr>
      <vt:lpstr>     Environment, backup operation files and folders</vt:lpstr>
      <vt:lpstr>     Environment, Microsoft Word and OneDrive</vt:lpstr>
      <vt:lpstr> What are the template files?</vt:lpstr>
      <vt:lpstr>     What kind of information may be stored within a template file?</vt:lpstr>
      <vt:lpstr>     Attachment relationship</vt:lpstr>
      <vt:lpstr>     What are the other relationships beside the attachment?</vt:lpstr>
      <vt:lpstr>     What does configuration "context" mean in Microsoft Word?</vt:lpstr>
      <vt:lpstr>         When does a context matter?</vt:lpstr>
      <vt:lpstr>     How do you make the attachment relationship between a content file and template</vt:lpstr>
      <vt:lpstr>     How the tick Automatically update document styles works?</vt:lpstr>
      <vt:lpstr>     Can I use a template file as stencil or content template?</vt:lpstr>
      <vt:lpstr> What are the theme files?</vt:lpstr>
      <vt:lpstr> What are the menu files?</vt:lpstr>
      <vt:lpstr>     </vt:lpstr>
      <vt:lpstr> Content files</vt:lpstr>
      <vt:lpstr>     Recommended information categories</vt:lpstr>
      <vt:lpstr>     What happens to formatting if I move my content file to another computer? </vt:lpstr>
      <vt:lpstr> Configuration of Microsoft Word Graphical User Interface</vt:lpstr>
      <vt:lpstr>     Design of Microsoft Word GUI </vt:lpstr>
      <vt:lpstr>     Ribbon menu</vt:lpstr>
      <vt:lpstr>     Status bar</vt:lpstr>
      <vt:lpstr>     Panes</vt:lpstr>
      <vt:lpstr> Running Microsoft Word </vt:lpstr>
      <vt:lpstr>     Tryb pracy edycja dokumentu, scenariusze</vt:lpstr>
      <vt:lpstr>         Uruchomienie samej aplikacji Microsoft Word</vt:lpstr>
      <vt:lpstr>         Uruchomienie Microsoft Word poprzez wybór istniejącego pliku</vt:lpstr>
      <vt:lpstr>         Uruchomienie Microsoft Word poprzez wybór pliku szablonu</vt:lpstr>
      <vt:lpstr>     Tryb pracy edycja plików konfiguracyjnych</vt:lpstr>
      <vt:lpstr>     Normal.dotm</vt:lpstr>
      <vt:lpstr> Microsoft Word processor workflows</vt:lpstr>
      <vt:lpstr> Informacje składowe wykorzystywane przez Microsoft Word</vt:lpstr>
      <vt:lpstr>     Content</vt:lpstr>
      <vt:lpstr>     Style (C_F_Styles.dotm)</vt:lpstr>
      <vt:lpstr>         Why to make this file?</vt:lpstr>
      <vt:lpstr>         How to make this file?</vt:lpstr>
      <vt:lpstr>         Jak wygląda klasyfikacja typów styli?</vt:lpstr>
      <vt:lpstr>         Quirks of default styling "Set Defaults"</vt:lpstr>
      <vt:lpstr>         Paragraph settings, line spacing</vt:lpstr>
      <vt:lpstr>         Jakie są najważniejsze skróty klawiaturowe związane z wykorzystaniem styli?</vt:lpstr>
      <vt:lpstr>         Jak usunąć zbędne style z szablonu?</vt:lpstr>
      <vt:lpstr>         Czy do pliku DOCX da się dołączyć szablon bez automatycznego kopiowania styli?</vt:lpstr>
      <vt:lpstr>         Dlaczego ktoś może chcieć to zrobić?</vt:lpstr>
      <vt:lpstr>         Jak sprawdzić, czy w dokumencie prawidłowo wykorzystane są style z szablonu?</vt:lpstr>
      <vt:lpstr>         Czy gdzieś można zobaczyć, jak wyglądają wszystkie style znajdujące się w szabl</vt:lpstr>
      <vt:lpstr>         Projekt stylu „Normalny ms”</vt:lpstr>
      <vt:lpstr>         Style nagłówków</vt:lpstr>
      <vt:lpstr>         Jak projektować style?</vt:lpstr>
      <vt:lpstr>     Makra (vSP_Macros.dotm)</vt:lpstr>
      <vt:lpstr>         Jak sprawdzić, czy kod makr daje się skompilować</vt:lpstr>
      <vt:lpstr>         </vt:lpstr>
      <vt:lpstr>         Printing options</vt:lpstr>
      <vt:lpstr>     Fonts</vt:lpstr>
      <vt:lpstr>        Where fonts file are located?</vt:lpstr>
      <vt:lpstr>        How do you check if some fonts aren’t missing in my document?</vt:lpstr>
      <vt:lpstr>        How to embed fonts within your document?</vt:lpstr>
      <vt:lpstr>        Default font</vt:lpstr>
      <vt:lpstr>         Features of voestalpine fonts</vt:lpstr>
      <vt:lpstr>         Font math</vt:lpstr>
      <vt:lpstr>         Skąd pobrać czcionki voestalpine?</vt:lpstr>
      <vt:lpstr>         Jak wygląda rodzina czcionek voestalpine?</vt:lpstr>
      <vt:lpstr>         Czy proces osadzania czcionek jest odwracalny?</vt:lpstr>
      <vt:lpstr>          Fonts management</vt:lpstr>
      <vt:lpstr>     Theme (vSP_ms_Theme.thmx)</vt:lpstr>
      <vt:lpstr>     Keyboard shortcuts</vt:lpstr>
      <vt:lpstr>         What are the keyboard shortcuts?</vt:lpstr>
      <vt:lpstr>         Why keyboard shortcuts in Microsoft Word?</vt:lpstr>
      <vt:lpstr>         Is there an alternative approach?</vt:lpstr>
      <vt:lpstr>         What are advantages and disadvantages of keyboard shortcuts?</vt:lpstr>
      <vt:lpstr>         What have I done to make your life easier?</vt:lpstr>
      <vt:lpstr>         Keyboard shortcuts chaining</vt:lpstr>
      <vt:lpstr>         Keyboard shortcuts classification in Microsoft Word</vt:lpstr>
      <vt:lpstr>         Keyboard shortcuts and context</vt:lpstr>
      <vt:lpstr>         Listing of all customized shortcuts and relationship to macros</vt:lpstr>
      <vt:lpstr>         Copying of all customized shortcuts to TXT files</vt:lpstr>
      <vt:lpstr>         List of all commands and related keyboard shortcuts</vt:lpstr>
      <vt:lpstr> Jak wygląda relacja szablon DOTM ↔ plik DOCX</vt:lpstr>
      <vt:lpstr>     Co się dzieje po dołączeniu do pliku DOCX pliku szablonu (DOTM)?</vt:lpstr>
      <vt:lpstr>     Co dzieje się po odłączeniu lub niedostępności szablonu?</vt:lpstr>
      <vt:lpstr>     Prawda czy fałsz: Definicje stylów są przechowywane w pliku DOCX</vt:lpstr>
      <vt:lpstr>     Czy style zawsze są poprawnie przenoszone z szablonu do pliku?</vt:lpstr>
      <vt:lpstr/>
    </vt:vector>
  </TitlesOfParts>
  <Company/>
  <LinksUpToDate>false</LinksUpToDate>
  <CharactersWithSpaces>124952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676</cp:revision>
  <cp:lastPrinted>2025-08-03T09:45:00Z</cp:lastPrinted>
  <dcterms:created xsi:type="dcterms:W3CDTF">2024-01-23T08:42:00Z</dcterms:created>
  <dcterms:modified xsi:type="dcterms:W3CDTF">2025-11-17T09:21:00Z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vSP_ms_Styles.dotm</vt:lpwstr>
  </property>
  <property fmtid="{D5CDD505-2E9C-101B-9397-08002B2CF9AE}" pid="9" name="C_F_Macros">
    <vt:lpwstr>vSP_ms_Macros.dotm</vt:lpwstr>
  </property>
  <property fmtid="{D5CDD505-2E9C-101B-9397-08002B2CF9AE}" pid="10" name="C_F_BuildingBlocks">
    <vt:lpwstr>vSP_ms_BB.dotm</vt:lpwstr>
  </property>
  <property fmtid="{D5CDD505-2E9C-101B-9397-08002B2CF9AE}" pid="11" name="C_F_Theme">
    <vt:lpwstr>vSP_ms_Theme.thmx</vt:lpwstr>
  </property>
  <property fmtid="{D5CDD505-2E9C-101B-9397-08002B2CF9AE}" pid="12" name="C_F_RibbonConfiguration">
    <vt:lpwstr>vSP_ms_QuickAccessToolbar.exportedUI</vt:lpwstr>
  </property>
  <property fmtid="{D5CDD505-2E9C-101B-9397-08002B2CF9AE}" pid="13" name="C_F_Font1">
    <vt:lpwstr>voestalpine-Bold.ttf, voestalpine-BoldItalic.ttf, voestalpine-Light.ttf, voestalpine-LightItalic.ttf, voestalpine-Medium.ttf, voestalpine-MediumItalic.ttf, voestalpine-Regular.ttf, voestalpine-RegularItalic.ttf, voestalpine-Ultralight.ttf, voestalpine-Ult</vt:lpwstr>
  </property>
</Properties>
</file>