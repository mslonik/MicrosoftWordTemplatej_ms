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2A28472E" w14:textId="6AF8E295" w:rsidR="005456E5" w:rsidRPr="007F1CEF" w:rsidRDefault="007F1CEF" w:rsidP="004B7987">
      <w:pPr>
        <w:pStyle w:val="Podpistabelims"/>
        <w:rPr>
          <w:sz w:val="20"/>
          <w:lang w:val="pl-PL"/>
        </w:rPr>
      </w:pPr>
      <w:r>
        <w:rPr>
          <w:sz w:val="20"/>
          <w:lang w:val="pl-PL"/>
        </w:rPr>
        <w:t>s</w:t>
      </w:r>
      <w:r w:rsidR="0091449B" w:rsidRPr="007F1CEF">
        <w:rPr>
          <w:sz w:val="20"/>
          <w:lang w:val="pl-PL"/>
        </w:rPr>
        <w:t>króty klawiaturowe zapisane w szablonach</w:t>
      </w:r>
      <w:r w:rsidR="00704111" w:rsidRPr="007F1CEF">
        <w:rPr>
          <w:sz w:val="20"/>
          <w:lang w:val="pl-PL"/>
        </w:rPr>
        <w:t>.</w:t>
      </w:r>
    </w:p>
    <w:tbl>
      <w:tblPr>
        <w:tblStyle w:val="tabelams"/>
        <w:tblW w:w="5000" w:type="pct"/>
        <w:tblLook w:val="04A0" w:firstRow="1" w:lastRow="0" w:firstColumn="1" w:lastColumn="0" w:noHBand="0" w:noVBand="1"/>
      </w:tblPr>
      <w:tblGrid>
        <w:gridCol w:w="4679"/>
        <w:gridCol w:w="1700"/>
        <w:gridCol w:w="3571"/>
      </w:tblGrid>
      <w:tr w:rsidR="009A0D24" w:rsidRPr="006223D7" w14:paraId="2E3BE7D6" w14:textId="37668A10" w:rsidTr="00E1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1" w:type="pct"/>
            <w:shd w:val="clear" w:color="auto" w:fill="E1F6FF"/>
          </w:tcPr>
          <w:p w14:paraId="6106E457" w14:textId="09F83D95" w:rsidR="009A0D24" w:rsidRPr="00E12F85" w:rsidRDefault="009A0D24" w:rsidP="00D0740E">
            <w:pPr>
              <w:pStyle w:val="Normalnywtabelims"/>
              <w:jc w:val="left"/>
              <w:rPr>
                <w:sz w:val="20"/>
                <w:lang w:val="pl-PL"/>
              </w:rPr>
            </w:pPr>
            <w:bookmarkStart w:id="0" w:name="_Hlk160280301"/>
            <w:r w:rsidRPr="00E12F85">
              <w:rPr>
                <w:sz w:val="20"/>
                <w:lang w:val="pl-PL"/>
              </w:rPr>
              <w:t xml:space="preserve">przekreślenie tekstu </w:t>
            </w:r>
            <w:r w:rsidR="00E12F85" w:rsidRPr="00E12F85">
              <w:rPr>
                <w:sz w:val="20"/>
                <w:lang w:val="pl-PL"/>
              </w:rPr>
              <w:t>(</w:t>
            </w:r>
            <w:r w:rsidR="00E12F85" w:rsidRPr="00E12F85">
              <w:rPr>
                <w:b/>
                <w:bCs w:val="0"/>
                <w:sz w:val="20"/>
                <w:lang w:val="pl-PL"/>
              </w:rPr>
              <w:t>x</w:t>
            </w:r>
            <w:r w:rsidR="00E12F85" w:rsidRPr="00E12F85">
              <w:rPr>
                <w:sz w:val="20"/>
                <w:lang w:val="pl-PL"/>
              </w:rPr>
              <w:t xml:space="preserve"> jak skreślenie)</w:t>
            </w:r>
          </w:p>
        </w:tc>
        <w:tc>
          <w:tcPr>
            <w:tcW w:w="854" w:type="pct"/>
            <w:shd w:val="clear" w:color="auto" w:fill="E1F6FF"/>
          </w:tcPr>
          <w:p w14:paraId="6072C6A7" w14:textId="76DCA53D" w:rsidR="009A0D24" w:rsidRPr="006223D7" w:rsidRDefault="00B5743A" w:rsidP="00AA184F">
            <w:pPr>
              <w:pStyle w:val="Normalnywtabelims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9A0D24" w:rsidRPr="006223D7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9A0D24" w:rsidRPr="006223D7">
              <w:rPr>
                <w:sz w:val="20"/>
              </w:rPr>
              <w:t xml:space="preserve"> + X</w:t>
            </w:r>
          </w:p>
        </w:tc>
        <w:tc>
          <w:tcPr>
            <w:tcW w:w="1794" w:type="pct"/>
            <w:shd w:val="clear" w:color="auto" w:fill="E1F6FF"/>
          </w:tcPr>
          <w:p w14:paraId="73CB5164" w14:textId="376265C5" w:rsidR="009A0D24" w:rsidRPr="006223D7" w:rsidRDefault="006665AF" w:rsidP="00D0740E">
            <w:pPr>
              <w:pStyle w:val="Normalnywtabelims"/>
              <w:jc w:val="left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p</w:t>
            </w:r>
            <w:r w:rsidR="009A0D24" w:rsidRPr="006223D7">
              <w:rPr>
                <w:sz w:val="20"/>
              </w:rPr>
              <w:t>rzekreslony</w:t>
            </w:r>
            <w:proofErr w:type="spellEnd"/>
            <w:r w:rsidR="009A0D24" w:rsidRPr="006223D7">
              <w:rPr>
                <w:sz w:val="20"/>
              </w:rPr>
              <w:t xml:space="preserve"> </w:t>
            </w:r>
            <w:proofErr w:type="spellStart"/>
            <w:r w:rsidR="009A0D24" w:rsidRPr="006223D7">
              <w:rPr>
                <w:sz w:val="20"/>
              </w:rPr>
              <w:t>ms</w:t>
            </w:r>
            <w:proofErr w:type="spellEnd"/>
          </w:p>
        </w:tc>
      </w:tr>
      <w:tr w:rsidR="009A0D24" w:rsidRPr="006223D7" w14:paraId="1E95B8AD" w14:textId="59FE516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4B39B730" w14:textId="3425D6BB" w:rsidR="009A0D24" w:rsidRPr="00E12F85" w:rsidRDefault="009A0D24" w:rsidP="00AA184F">
            <w:pPr>
              <w:pStyle w:val="Normalnywtabelims"/>
              <w:rPr>
                <w:sz w:val="20"/>
                <w:lang w:val="pl-PL"/>
              </w:rPr>
            </w:pPr>
            <w:r w:rsidRPr="00E12F85">
              <w:rPr>
                <w:sz w:val="20"/>
                <w:lang w:val="pl-PL"/>
              </w:rPr>
              <w:t xml:space="preserve">ukrycie tekstu </w:t>
            </w:r>
            <w:r w:rsidR="00E12F85" w:rsidRPr="00E12F85">
              <w:rPr>
                <w:sz w:val="20"/>
                <w:lang w:val="pl-PL"/>
              </w:rPr>
              <w:t>(</w:t>
            </w:r>
            <w:r w:rsidR="00E12F85" w:rsidRPr="00E12F85">
              <w:rPr>
                <w:b/>
                <w:bCs w:val="0"/>
                <w:sz w:val="20"/>
                <w:lang w:val="pl-PL"/>
              </w:rPr>
              <w:t>h</w:t>
            </w:r>
            <w:r w:rsidR="00E12F85" w:rsidRPr="00E12F85">
              <w:rPr>
                <w:sz w:val="20"/>
                <w:lang w:val="pl-PL"/>
              </w:rPr>
              <w:t xml:space="preserve"> jak </w:t>
            </w:r>
            <w:r w:rsidR="00E12F85">
              <w:rPr>
                <w:sz w:val="20"/>
                <w:lang w:val="pl-PL"/>
              </w:rPr>
              <w:t xml:space="preserve">ang. </w:t>
            </w:r>
            <w:proofErr w:type="spellStart"/>
            <w:r w:rsidR="00E12F85" w:rsidRPr="00E12F85">
              <w:rPr>
                <w:b/>
                <w:bCs w:val="0"/>
                <w:sz w:val="20"/>
                <w:lang w:val="pl-PL"/>
              </w:rPr>
              <w:t>h</w:t>
            </w:r>
            <w:r w:rsidR="00E12F85" w:rsidRPr="00E12F85">
              <w:rPr>
                <w:sz w:val="20"/>
                <w:lang w:val="pl-PL"/>
              </w:rPr>
              <w:t>idden</w:t>
            </w:r>
            <w:proofErr w:type="spellEnd"/>
            <w:r w:rsidR="00E12F85" w:rsidRPr="00E12F85">
              <w:rPr>
                <w:sz w:val="20"/>
                <w:lang w:val="pl-PL"/>
              </w:rPr>
              <w:t>)</w:t>
            </w:r>
          </w:p>
        </w:tc>
        <w:tc>
          <w:tcPr>
            <w:tcW w:w="854" w:type="pct"/>
          </w:tcPr>
          <w:p w14:paraId="003579FE" w14:textId="0F9AC1D0" w:rsidR="009A0D24" w:rsidRPr="006223D7" w:rsidRDefault="00B5743A" w:rsidP="00123CF7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9A0D24" w:rsidRPr="006223D7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9A0D24" w:rsidRPr="006223D7">
              <w:rPr>
                <w:sz w:val="20"/>
              </w:rPr>
              <w:t xml:space="preserve"> + H</w:t>
            </w:r>
          </w:p>
        </w:tc>
        <w:tc>
          <w:tcPr>
            <w:tcW w:w="1794" w:type="pct"/>
          </w:tcPr>
          <w:p w14:paraId="0C85C1CD" w14:textId="3316133A" w:rsidR="009A0D24" w:rsidRPr="006223D7" w:rsidRDefault="006665AF" w:rsidP="00302288">
            <w:pPr>
              <w:pStyle w:val="Normalnywtabelims"/>
              <w:keepNext/>
              <w:widowControl w:val="0"/>
              <w:rPr>
                <w:rFonts w:ascii="Cambria Math" w:hAnsi="Cambria Math"/>
                <w:sz w:val="20"/>
              </w:rPr>
            </w:pPr>
            <w:proofErr w:type="spellStart"/>
            <w:r w:rsidRPr="006223D7">
              <w:rPr>
                <w:sz w:val="20"/>
              </w:rPr>
              <w:t>u</w:t>
            </w:r>
            <w:r w:rsidR="009A0D24" w:rsidRPr="006223D7">
              <w:rPr>
                <w:sz w:val="20"/>
              </w:rPr>
              <w:t>kryty</w:t>
            </w:r>
            <w:proofErr w:type="spellEnd"/>
            <w:r w:rsidR="009A0D24" w:rsidRPr="006223D7">
              <w:rPr>
                <w:sz w:val="20"/>
              </w:rPr>
              <w:t xml:space="preserve"> </w:t>
            </w:r>
            <w:proofErr w:type="spellStart"/>
            <w:r w:rsidR="009A0D24" w:rsidRPr="006223D7">
              <w:rPr>
                <w:sz w:val="20"/>
              </w:rPr>
              <w:t>ms</w:t>
            </w:r>
            <w:proofErr w:type="spellEnd"/>
          </w:p>
        </w:tc>
      </w:tr>
      <w:tr w:rsidR="009A0D24" w:rsidRPr="006223D7" w14:paraId="2C8B6E51" w14:textId="02687FBC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70DA8F8D" w14:textId="77DDF0F0" w:rsidR="009A0D24" w:rsidRPr="006223D7" w:rsidRDefault="00E12F85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wcięcie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9F6A44" w:rsidRPr="00E12F85">
              <w:rPr>
                <w:b/>
                <w:bCs w:val="0"/>
                <w:sz w:val="20"/>
              </w:rPr>
              <w:t>l</w:t>
            </w:r>
            <w:r w:rsidR="009F6A44" w:rsidRPr="006223D7">
              <w:rPr>
                <w:sz w:val="20"/>
              </w:rPr>
              <w:t>ist</w:t>
            </w:r>
            <w:r>
              <w:rPr>
                <w:sz w:val="20"/>
              </w:rPr>
              <w:t>y</w:t>
            </w:r>
            <w:proofErr w:type="spellEnd"/>
            <w:r>
              <w:rPr>
                <w:sz w:val="20"/>
              </w:rPr>
              <w:t>,</w:t>
            </w:r>
            <w:r w:rsidR="009F6A44" w:rsidRPr="006223D7">
              <w:rPr>
                <w:sz w:val="20"/>
              </w:rPr>
              <w:t xml:space="preserve"> </w:t>
            </w:r>
            <w:proofErr w:type="spellStart"/>
            <w:r w:rsidR="009F6A44" w:rsidRPr="006223D7">
              <w:rPr>
                <w:sz w:val="20"/>
              </w:rPr>
              <w:t>poziom</w:t>
            </w:r>
            <w:proofErr w:type="spellEnd"/>
            <w:r w:rsidR="009F6A44" w:rsidRPr="006223D7">
              <w:rPr>
                <w:sz w:val="20"/>
              </w:rPr>
              <w:t xml:space="preserve"> </w:t>
            </w:r>
            <w:r w:rsidR="009F6A44" w:rsidRPr="00E12F85">
              <w:rPr>
                <w:b/>
                <w:bCs w:val="0"/>
                <w:sz w:val="20"/>
              </w:rPr>
              <w:t>1</w:t>
            </w:r>
          </w:p>
        </w:tc>
        <w:tc>
          <w:tcPr>
            <w:tcW w:w="854" w:type="pct"/>
          </w:tcPr>
          <w:p w14:paraId="0BC2001F" w14:textId="21FCB305" w:rsidR="009A0D24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9F6A44" w:rsidRPr="006223D7">
              <w:rPr>
                <w:sz w:val="20"/>
              </w:rPr>
              <w:t xml:space="preserve"> + L, 1</w:t>
            </w:r>
          </w:p>
        </w:tc>
        <w:tc>
          <w:tcPr>
            <w:tcW w:w="1794" w:type="pct"/>
          </w:tcPr>
          <w:p w14:paraId="7DF913DA" w14:textId="6362AE55" w:rsidR="009A0D24" w:rsidRPr="006223D7" w:rsidRDefault="009F6A44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ListaSeq</w:t>
            </w:r>
            <w:proofErr w:type="spellEnd"/>
            <w:r w:rsidRPr="006223D7">
              <w:rPr>
                <w:sz w:val="20"/>
              </w:rPr>
              <w:t xml:space="preserve"> 1, </w:t>
            </w:r>
            <w:proofErr w:type="spellStart"/>
            <w:r w:rsidRPr="006223D7">
              <w:rPr>
                <w:sz w:val="20"/>
              </w:rPr>
              <w:t>ms</w:t>
            </w:r>
            <w:proofErr w:type="spellEnd"/>
          </w:p>
        </w:tc>
      </w:tr>
      <w:tr w:rsidR="009A0D24" w:rsidRPr="006223D7" w14:paraId="47DAD9C3" w14:textId="577B9A1E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7C13F715" w14:textId="7DB40593" w:rsidR="009A0D24" w:rsidRPr="006223D7" w:rsidRDefault="00E12F85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wcięcie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12F85">
              <w:rPr>
                <w:b/>
                <w:bCs w:val="0"/>
                <w:sz w:val="20"/>
              </w:rPr>
              <w:t>l</w:t>
            </w:r>
            <w:r w:rsidRPr="006223D7">
              <w:rPr>
                <w:sz w:val="20"/>
              </w:rPr>
              <w:t>ist</w:t>
            </w:r>
            <w:r>
              <w:rPr>
                <w:sz w:val="20"/>
              </w:rPr>
              <w:t>y</w:t>
            </w:r>
            <w:proofErr w:type="spellEnd"/>
            <w:r>
              <w:rPr>
                <w:sz w:val="20"/>
              </w:rPr>
              <w:t>,</w:t>
            </w:r>
            <w:r w:rsidRPr="006223D7">
              <w:rPr>
                <w:sz w:val="20"/>
              </w:rPr>
              <w:t xml:space="preserve"> </w:t>
            </w:r>
            <w:proofErr w:type="spellStart"/>
            <w:r w:rsidR="009F6A44" w:rsidRPr="006223D7">
              <w:rPr>
                <w:sz w:val="20"/>
              </w:rPr>
              <w:t>poziom</w:t>
            </w:r>
            <w:proofErr w:type="spellEnd"/>
            <w:r w:rsidR="009F6A44" w:rsidRPr="006223D7">
              <w:rPr>
                <w:sz w:val="20"/>
              </w:rPr>
              <w:t xml:space="preserve"> </w:t>
            </w:r>
            <w:r w:rsidR="009F6A44" w:rsidRPr="00E12F85">
              <w:rPr>
                <w:b/>
                <w:bCs w:val="0"/>
                <w:sz w:val="20"/>
              </w:rPr>
              <w:t>2</w:t>
            </w:r>
          </w:p>
        </w:tc>
        <w:tc>
          <w:tcPr>
            <w:tcW w:w="854" w:type="pct"/>
          </w:tcPr>
          <w:p w14:paraId="24FAE2C8" w14:textId="3A5D23C4" w:rsidR="009A0D24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9F6A44" w:rsidRPr="006223D7">
              <w:rPr>
                <w:sz w:val="20"/>
              </w:rPr>
              <w:t xml:space="preserve"> + L, 2</w:t>
            </w:r>
          </w:p>
        </w:tc>
        <w:tc>
          <w:tcPr>
            <w:tcW w:w="1794" w:type="pct"/>
          </w:tcPr>
          <w:p w14:paraId="3BD44E7C" w14:textId="6C8B5C49" w:rsidR="009A0D24" w:rsidRPr="006223D7" w:rsidRDefault="009F6A44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ListaSeq</w:t>
            </w:r>
            <w:proofErr w:type="spellEnd"/>
            <w:r w:rsidRPr="006223D7">
              <w:rPr>
                <w:sz w:val="20"/>
              </w:rPr>
              <w:t xml:space="preserve"> 2, </w:t>
            </w:r>
            <w:proofErr w:type="spellStart"/>
            <w:r w:rsidRPr="006223D7">
              <w:rPr>
                <w:sz w:val="20"/>
              </w:rPr>
              <w:t>ms</w:t>
            </w:r>
            <w:proofErr w:type="spellEnd"/>
          </w:p>
        </w:tc>
      </w:tr>
      <w:tr w:rsidR="009A0D24" w:rsidRPr="006223D7" w14:paraId="6E5DBF63" w14:textId="5AD3BFDD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31E0F624" w14:textId="7E0D6E32" w:rsidR="009A0D24" w:rsidRPr="006223D7" w:rsidRDefault="00E12F85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wcięcie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12F85">
              <w:rPr>
                <w:b/>
                <w:bCs w:val="0"/>
                <w:sz w:val="20"/>
              </w:rPr>
              <w:t>l</w:t>
            </w:r>
            <w:r w:rsidRPr="006223D7">
              <w:rPr>
                <w:sz w:val="20"/>
              </w:rPr>
              <w:t>ist</w:t>
            </w:r>
            <w:r>
              <w:rPr>
                <w:sz w:val="20"/>
              </w:rPr>
              <w:t>y</w:t>
            </w:r>
            <w:proofErr w:type="spellEnd"/>
            <w:r>
              <w:rPr>
                <w:sz w:val="20"/>
              </w:rPr>
              <w:t>,</w:t>
            </w:r>
            <w:r w:rsidRPr="006223D7">
              <w:rPr>
                <w:sz w:val="20"/>
              </w:rPr>
              <w:t xml:space="preserve"> </w:t>
            </w:r>
            <w:proofErr w:type="spellStart"/>
            <w:r w:rsidR="009F6A44" w:rsidRPr="006223D7">
              <w:rPr>
                <w:sz w:val="20"/>
              </w:rPr>
              <w:t>poziom</w:t>
            </w:r>
            <w:proofErr w:type="spellEnd"/>
            <w:r w:rsidR="009F6A44" w:rsidRPr="006223D7">
              <w:rPr>
                <w:sz w:val="20"/>
              </w:rPr>
              <w:t xml:space="preserve"> </w:t>
            </w:r>
            <w:r w:rsidR="009F6A44" w:rsidRPr="00E12F85">
              <w:rPr>
                <w:b/>
                <w:bCs w:val="0"/>
                <w:sz w:val="20"/>
              </w:rPr>
              <w:t>3</w:t>
            </w:r>
          </w:p>
        </w:tc>
        <w:tc>
          <w:tcPr>
            <w:tcW w:w="854" w:type="pct"/>
          </w:tcPr>
          <w:p w14:paraId="1E4F96ED" w14:textId="6D18529A" w:rsidR="009A0D24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9F6A44" w:rsidRPr="006223D7">
              <w:rPr>
                <w:sz w:val="20"/>
              </w:rPr>
              <w:t xml:space="preserve"> + L, 3</w:t>
            </w:r>
          </w:p>
        </w:tc>
        <w:tc>
          <w:tcPr>
            <w:tcW w:w="1794" w:type="pct"/>
          </w:tcPr>
          <w:p w14:paraId="087472CE" w14:textId="3CF52371" w:rsidR="009A0D24" w:rsidRPr="006223D7" w:rsidRDefault="009F6A44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ListaSeq</w:t>
            </w:r>
            <w:proofErr w:type="spellEnd"/>
            <w:r w:rsidRPr="006223D7">
              <w:rPr>
                <w:sz w:val="20"/>
              </w:rPr>
              <w:t xml:space="preserve"> 3, </w:t>
            </w:r>
            <w:proofErr w:type="spellStart"/>
            <w:r w:rsidRPr="006223D7">
              <w:rPr>
                <w:sz w:val="20"/>
              </w:rPr>
              <w:t>ms</w:t>
            </w:r>
            <w:proofErr w:type="spellEnd"/>
          </w:p>
        </w:tc>
      </w:tr>
      <w:tr w:rsidR="009F6A44" w:rsidRPr="006223D7" w14:paraId="4EE6098E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09B767E4" w14:textId="6DFFAE8D" w:rsidR="009F6A44" w:rsidRPr="006223D7" w:rsidRDefault="00E12F85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wcięcie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12F85">
              <w:rPr>
                <w:b/>
                <w:bCs w:val="0"/>
                <w:sz w:val="20"/>
              </w:rPr>
              <w:t>l</w:t>
            </w:r>
            <w:r w:rsidRPr="006223D7">
              <w:rPr>
                <w:sz w:val="20"/>
              </w:rPr>
              <w:t>ist</w:t>
            </w:r>
            <w:r>
              <w:rPr>
                <w:sz w:val="20"/>
              </w:rPr>
              <w:t>y</w:t>
            </w:r>
            <w:proofErr w:type="spellEnd"/>
            <w:r>
              <w:rPr>
                <w:sz w:val="20"/>
              </w:rPr>
              <w:t>,</w:t>
            </w:r>
            <w:r w:rsidRPr="006223D7">
              <w:rPr>
                <w:sz w:val="20"/>
              </w:rPr>
              <w:t xml:space="preserve"> </w:t>
            </w:r>
            <w:proofErr w:type="spellStart"/>
            <w:r w:rsidR="009F6A44" w:rsidRPr="006223D7">
              <w:rPr>
                <w:sz w:val="20"/>
              </w:rPr>
              <w:t>poziom</w:t>
            </w:r>
            <w:proofErr w:type="spellEnd"/>
            <w:r w:rsidR="009F6A44" w:rsidRPr="006223D7">
              <w:rPr>
                <w:sz w:val="20"/>
              </w:rPr>
              <w:t xml:space="preserve"> </w:t>
            </w:r>
            <w:r w:rsidR="009F6A44" w:rsidRPr="00E12F85">
              <w:rPr>
                <w:b/>
                <w:bCs w:val="0"/>
                <w:sz w:val="20"/>
              </w:rPr>
              <w:t>4</w:t>
            </w:r>
          </w:p>
        </w:tc>
        <w:tc>
          <w:tcPr>
            <w:tcW w:w="854" w:type="pct"/>
          </w:tcPr>
          <w:p w14:paraId="5C194901" w14:textId="1AC88093" w:rsidR="009F6A44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9F6A44" w:rsidRPr="006223D7">
              <w:rPr>
                <w:sz w:val="20"/>
              </w:rPr>
              <w:t xml:space="preserve"> + L, 4</w:t>
            </w:r>
          </w:p>
        </w:tc>
        <w:tc>
          <w:tcPr>
            <w:tcW w:w="1794" w:type="pct"/>
          </w:tcPr>
          <w:p w14:paraId="51128786" w14:textId="55B5375A" w:rsidR="009F6A44" w:rsidRPr="006223D7" w:rsidRDefault="009F6A44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ListaSeq</w:t>
            </w:r>
            <w:proofErr w:type="spellEnd"/>
            <w:r w:rsidRPr="006223D7">
              <w:rPr>
                <w:sz w:val="20"/>
              </w:rPr>
              <w:t xml:space="preserve"> 4, </w:t>
            </w:r>
            <w:proofErr w:type="spellStart"/>
            <w:r w:rsidRPr="006223D7">
              <w:rPr>
                <w:sz w:val="20"/>
              </w:rPr>
              <w:t>ms</w:t>
            </w:r>
            <w:proofErr w:type="spellEnd"/>
          </w:p>
        </w:tc>
      </w:tr>
      <w:tr w:rsidR="00B5743A" w:rsidRPr="006223D7" w14:paraId="188A6DC5" w14:textId="77777777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68D3BC0F" w14:textId="324E84F1" w:rsidR="00B5743A" w:rsidRPr="006223D7" w:rsidRDefault="00B5743A" w:rsidP="00AA184F">
            <w:pPr>
              <w:pStyle w:val="Normalnywtabelims"/>
              <w:rPr>
                <w:sz w:val="20"/>
              </w:rPr>
            </w:pPr>
            <w:proofErr w:type="spellStart"/>
            <w:r w:rsidRPr="00E12F85">
              <w:rPr>
                <w:b/>
                <w:bCs w:val="0"/>
                <w:sz w:val="20"/>
              </w:rPr>
              <w:t>w</w:t>
            </w:r>
            <w:r>
              <w:rPr>
                <w:sz w:val="20"/>
              </w:rPr>
              <w:t>ypunktowanie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E12F85" w:rsidRPr="00E12F85">
              <w:rPr>
                <w:b/>
                <w:bCs w:val="0"/>
                <w:sz w:val="20"/>
              </w:rPr>
              <w:t>l</w:t>
            </w:r>
            <w:r w:rsidR="00E12F85">
              <w:rPr>
                <w:sz w:val="20"/>
              </w:rPr>
              <w:t>isty</w:t>
            </w:r>
            <w:proofErr w:type="spellEnd"/>
            <w:r w:rsidR="00E12F85"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numerowane</w:t>
            </w:r>
            <w:proofErr w:type="spellEnd"/>
          </w:p>
        </w:tc>
        <w:tc>
          <w:tcPr>
            <w:tcW w:w="854" w:type="pct"/>
          </w:tcPr>
          <w:p w14:paraId="1DE2789F" w14:textId="1C6FDC4A" w:rsidR="00B5743A" w:rsidRPr="00B5743A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Pr="006223D7">
              <w:rPr>
                <w:sz w:val="20"/>
              </w:rPr>
              <w:t xml:space="preserve"> + L, </w:t>
            </w:r>
            <w:r>
              <w:rPr>
                <w:sz w:val="20"/>
              </w:rPr>
              <w:t>W</w:t>
            </w:r>
          </w:p>
        </w:tc>
        <w:tc>
          <w:tcPr>
            <w:tcW w:w="1794" w:type="pct"/>
          </w:tcPr>
          <w:p w14:paraId="143A3831" w14:textId="130E411E" w:rsidR="00B5743A" w:rsidRPr="006223D7" w:rsidRDefault="00B5743A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Wypunktowanie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</w:tr>
      <w:tr w:rsidR="00B5743A" w:rsidRPr="006223D7" w14:paraId="1872695C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28DF8359" w14:textId="66CF6074" w:rsidR="00B5743A" w:rsidRPr="006223D7" w:rsidRDefault="00B5743A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wypunktowanie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E12F85" w:rsidRPr="00E12F85">
              <w:rPr>
                <w:b/>
                <w:bCs w:val="0"/>
                <w:sz w:val="20"/>
              </w:rPr>
              <w:t>l</w:t>
            </w:r>
            <w:r w:rsidR="00E12F85">
              <w:rPr>
                <w:sz w:val="20"/>
              </w:rPr>
              <w:t>isty</w:t>
            </w:r>
            <w:proofErr w:type="spellEnd"/>
            <w:r w:rsidR="00E12F85"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nienumerowane</w:t>
            </w:r>
            <w:proofErr w:type="spellEnd"/>
            <w:r w:rsidR="00E12F85">
              <w:rPr>
                <w:sz w:val="20"/>
              </w:rPr>
              <w:t xml:space="preserve"> (</w:t>
            </w:r>
            <w:proofErr w:type="spellStart"/>
            <w:r w:rsidR="00E12F85" w:rsidRPr="00E12F85">
              <w:rPr>
                <w:b/>
                <w:bCs w:val="0"/>
                <w:sz w:val="20"/>
              </w:rPr>
              <w:t>p</w:t>
            </w:r>
            <w:r w:rsidR="00E12F85">
              <w:rPr>
                <w:sz w:val="20"/>
              </w:rPr>
              <w:t>unktory</w:t>
            </w:r>
            <w:proofErr w:type="spellEnd"/>
            <w:r w:rsidR="00E12F85">
              <w:rPr>
                <w:sz w:val="20"/>
              </w:rPr>
              <w:t>)</w:t>
            </w:r>
          </w:p>
        </w:tc>
        <w:tc>
          <w:tcPr>
            <w:tcW w:w="854" w:type="pct"/>
          </w:tcPr>
          <w:p w14:paraId="21BEA861" w14:textId="08DAEF03" w:rsidR="00B5743A" w:rsidRPr="00B5743A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Pr="006223D7">
              <w:rPr>
                <w:sz w:val="20"/>
              </w:rPr>
              <w:t xml:space="preserve"> + L, </w:t>
            </w:r>
            <w:r>
              <w:rPr>
                <w:sz w:val="20"/>
              </w:rPr>
              <w:t>P</w:t>
            </w:r>
          </w:p>
        </w:tc>
        <w:tc>
          <w:tcPr>
            <w:tcW w:w="1794" w:type="pct"/>
          </w:tcPr>
          <w:p w14:paraId="2A4E49D0" w14:textId="749DC005" w:rsidR="00B5743A" w:rsidRPr="006223D7" w:rsidRDefault="00B5743A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Punktory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</w:tr>
      <w:tr w:rsidR="00F80372" w:rsidRPr="006223D7" w14:paraId="78E12798" w14:textId="77777777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4031988D" w14:textId="703079E3" w:rsidR="00F80372" w:rsidRPr="006223D7" w:rsidRDefault="00F80372" w:rsidP="00AA184F">
            <w:pPr>
              <w:pStyle w:val="Normalnywtabelims"/>
              <w:rPr>
                <w:sz w:val="20"/>
              </w:rPr>
            </w:pPr>
            <w:proofErr w:type="spellStart"/>
            <w:r w:rsidRPr="00E12F85">
              <w:rPr>
                <w:b/>
                <w:bCs w:val="0"/>
                <w:sz w:val="20"/>
              </w:rPr>
              <w:t>l</w:t>
            </w:r>
            <w:r w:rsidRPr="006223D7">
              <w:rPr>
                <w:sz w:val="20"/>
              </w:rPr>
              <w:t>ista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E12F85">
              <w:rPr>
                <w:b/>
                <w:bCs w:val="0"/>
                <w:sz w:val="20"/>
              </w:rPr>
              <w:t>r</w:t>
            </w:r>
            <w:r w:rsidRPr="006223D7">
              <w:rPr>
                <w:sz w:val="20"/>
              </w:rPr>
              <w:t>eferencji</w:t>
            </w:r>
            <w:proofErr w:type="spellEnd"/>
          </w:p>
        </w:tc>
        <w:tc>
          <w:tcPr>
            <w:tcW w:w="854" w:type="pct"/>
          </w:tcPr>
          <w:p w14:paraId="49B63E9A" w14:textId="2E00E824" w:rsidR="00F80372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F80372" w:rsidRPr="006223D7">
              <w:rPr>
                <w:sz w:val="20"/>
              </w:rPr>
              <w:t xml:space="preserve"> + L, R</w:t>
            </w:r>
          </w:p>
        </w:tc>
        <w:tc>
          <w:tcPr>
            <w:tcW w:w="1794" w:type="pct"/>
          </w:tcPr>
          <w:p w14:paraId="6F8C6A91" w14:textId="6E064C2E" w:rsidR="00F80372" w:rsidRPr="006223D7" w:rsidRDefault="00746ED3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WypRef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6223D7">
              <w:rPr>
                <w:sz w:val="20"/>
              </w:rPr>
              <w:t>ms</w:t>
            </w:r>
            <w:proofErr w:type="spellEnd"/>
          </w:p>
        </w:tc>
      </w:tr>
      <w:tr w:rsidR="00D45983" w:rsidRPr="006223D7" w14:paraId="504319A4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2919176F" w14:textId="3594C91D" w:rsidR="00D45983" w:rsidRPr="006223D7" w:rsidRDefault="00D45983" w:rsidP="00AA184F">
            <w:pPr>
              <w:pStyle w:val="Normalnywtabelims"/>
              <w:rPr>
                <w:sz w:val="20"/>
              </w:rPr>
            </w:pPr>
            <w:proofErr w:type="spellStart"/>
            <w:r w:rsidRPr="00E12F85">
              <w:rPr>
                <w:b/>
                <w:bCs w:val="0"/>
                <w:sz w:val="20"/>
              </w:rPr>
              <w:t>n</w:t>
            </w:r>
            <w:r w:rsidRPr="006223D7">
              <w:rPr>
                <w:sz w:val="20"/>
              </w:rPr>
              <w:t>ormalny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E12F85">
              <w:rPr>
                <w:b/>
                <w:bCs w:val="0"/>
                <w:sz w:val="20"/>
              </w:rPr>
              <w:t>p</w:t>
            </w:r>
            <w:r w:rsidRPr="006223D7">
              <w:rPr>
                <w:sz w:val="20"/>
              </w:rPr>
              <w:t>omiędzy</w:t>
            </w:r>
            <w:proofErr w:type="spellEnd"/>
          </w:p>
        </w:tc>
        <w:tc>
          <w:tcPr>
            <w:tcW w:w="854" w:type="pct"/>
          </w:tcPr>
          <w:p w14:paraId="42A4CE66" w14:textId="07E8D836" w:rsidR="00D45983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D45983" w:rsidRPr="006223D7">
              <w:rPr>
                <w:sz w:val="20"/>
              </w:rPr>
              <w:t xml:space="preserve"> + N, P</w:t>
            </w:r>
          </w:p>
        </w:tc>
        <w:tc>
          <w:tcPr>
            <w:tcW w:w="1794" w:type="pct"/>
          </w:tcPr>
          <w:p w14:paraId="478EE710" w14:textId="09B10915" w:rsidR="00D45983" w:rsidRPr="006223D7" w:rsidRDefault="00255127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N</w:t>
            </w:r>
            <w:r w:rsidR="00D45983" w:rsidRPr="006223D7">
              <w:rPr>
                <w:sz w:val="20"/>
              </w:rPr>
              <w:t>ormalny</w:t>
            </w:r>
            <w:proofErr w:type="spellEnd"/>
            <w:r w:rsidR="00D45983" w:rsidRPr="006223D7">
              <w:rPr>
                <w:sz w:val="20"/>
              </w:rPr>
              <w:t xml:space="preserve"> </w:t>
            </w:r>
            <w:proofErr w:type="spellStart"/>
            <w:r w:rsidR="00D45983" w:rsidRPr="006223D7">
              <w:rPr>
                <w:sz w:val="20"/>
              </w:rPr>
              <w:t>pomiedzy</w:t>
            </w:r>
            <w:proofErr w:type="spellEnd"/>
            <w:r w:rsidR="00D45983" w:rsidRPr="006223D7">
              <w:rPr>
                <w:sz w:val="20"/>
              </w:rPr>
              <w:t xml:space="preserve"> </w:t>
            </w:r>
            <w:proofErr w:type="spellStart"/>
            <w:r w:rsidR="00D45983" w:rsidRPr="006223D7">
              <w:rPr>
                <w:sz w:val="20"/>
              </w:rPr>
              <w:t>ms</w:t>
            </w:r>
            <w:proofErr w:type="spellEnd"/>
          </w:p>
        </w:tc>
      </w:tr>
      <w:tr w:rsidR="00D45983" w:rsidRPr="006223D7" w14:paraId="58ED4210" w14:textId="77777777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28C9147C" w14:textId="6ACB24C2" w:rsidR="00D45983" w:rsidRPr="006223D7" w:rsidRDefault="00D45983" w:rsidP="00AA184F">
            <w:pPr>
              <w:pStyle w:val="Normalnywtabelims"/>
              <w:rPr>
                <w:sz w:val="20"/>
              </w:rPr>
            </w:pPr>
            <w:proofErr w:type="spellStart"/>
            <w:r w:rsidRPr="00E12F85">
              <w:rPr>
                <w:b/>
                <w:bCs w:val="0"/>
                <w:sz w:val="20"/>
              </w:rPr>
              <w:t>n</w:t>
            </w:r>
            <w:r w:rsidRPr="006223D7">
              <w:rPr>
                <w:sz w:val="20"/>
              </w:rPr>
              <w:t>ormalny</w:t>
            </w:r>
            <w:proofErr w:type="spellEnd"/>
            <w:r w:rsidRPr="006223D7">
              <w:rPr>
                <w:sz w:val="20"/>
              </w:rPr>
              <w:t xml:space="preserve"> w </w:t>
            </w:r>
            <w:proofErr w:type="spellStart"/>
            <w:r w:rsidRPr="00E12F85">
              <w:rPr>
                <w:b/>
                <w:bCs w:val="0"/>
                <w:sz w:val="20"/>
              </w:rPr>
              <w:t>t</w:t>
            </w:r>
            <w:r w:rsidRPr="006223D7">
              <w:rPr>
                <w:sz w:val="20"/>
              </w:rPr>
              <w:t>abeli</w:t>
            </w:r>
            <w:proofErr w:type="spellEnd"/>
          </w:p>
        </w:tc>
        <w:tc>
          <w:tcPr>
            <w:tcW w:w="854" w:type="pct"/>
          </w:tcPr>
          <w:p w14:paraId="45239E5B" w14:textId="4CCA843C" w:rsidR="00D45983" w:rsidRPr="006223D7" w:rsidRDefault="00B5743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D45983" w:rsidRPr="006223D7">
              <w:rPr>
                <w:sz w:val="20"/>
              </w:rPr>
              <w:t xml:space="preserve"> + N, T</w:t>
            </w:r>
          </w:p>
        </w:tc>
        <w:tc>
          <w:tcPr>
            <w:tcW w:w="1794" w:type="pct"/>
          </w:tcPr>
          <w:p w14:paraId="027EE393" w14:textId="4F8E7EF6" w:rsidR="00D45983" w:rsidRPr="006223D7" w:rsidRDefault="00AE7922" w:rsidP="00AA184F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N</w:t>
            </w:r>
            <w:r w:rsidR="00D45983" w:rsidRPr="006223D7">
              <w:rPr>
                <w:sz w:val="20"/>
              </w:rPr>
              <w:t>ormalny</w:t>
            </w:r>
            <w:proofErr w:type="spellEnd"/>
            <w:r w:rsidR="00D45983" w:rsidRPr="006223D7">
              <w:rPr>
                <w:sz w:val="20"/>
              </w:rPr>
              <w:t xml:space="preserve"> w </w:t>
            </w:r>
            <w:proofErr w:type="spellStart"/>
            <w:r w:rsidR="00D45983" w:rsidRPr="006223D7">
              <w:rPr>
                <w:sz w:val="20"/>
              </w:rPr>
              <w:t>tabeli</w:t>
            </w:r>
            <w:proofErr w:type="spellEnd"/>
            <w:r w:rsidR="00D45983" w:rsidRPr="006223D7">
              <w:rPr>
                <w:sz w:val="20"/>
              </w:rPr>
              <w:t xml:space="preserve"> </w:t>
            </w:r>
            <w:proofErr w:type="spellStart"/>
            <w:r w:rsidR="00D45983" w:rsidRPr="006223D7">
              <w:rPr>
                <w:sz w:val="20"/>
              </w:rPr>
              <w:t>ms</w:t>
            </w:r>
            <w:proofErr w:type="spellEnd"/>
          </w:p>
        </w:tc>
      </w:tr>
      <w:tr w:rsidR="007F1CEF" w:rsidRPr="006223D7" w14:paraId="5ED7AE92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71556324" w14:textId="00151CC8" w:rsidR="007F1CEF" w:rsidRPr="006223D7" w:rsidRDefault="007F1CEF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domyślny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styl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akapitu</w:t>
            </w:r>
            <w:proofErr w:type="spellEnd"/>
          </w:p>
        </w:tc>
        <w:tc>
          <w:tcPr>
            <w:tcW w:w="854" w:type="pct"/>
          </w:tcPr>
          <w:p w14:paraId="73C960EC" w14:textId="73D87818" w:rsidR="007F1CEF" w:rsidRPr="006223D7" w:rsidRDefault="00404B3E" w:rsidP="00E75330">
            <w:pPr>
              <w:pStyle w:val="Normalnywtabelims"/>
              <w:keepNext/>
              <w:widowControl w:val="0"/>
              <w:jc w:val="center"/>
              <w:rPr>
                <w:rFonts w:ascii="Cambria Math" w:hAnsi="Cambria Math" w:cs="Cambria Math"/>
                <w:sz w:val="20"/>
              </w:rPr>
            </w:pPr>
            <w:r>
              <w:rPr>
                <w:sz w:val="20"/>
              </w:rPr>
              <w:t>Ctrl + Shift</w:t>
            </w:r>
            <w:r w:rsidR="007F1CEF" w:rsidRPr="006223D7">
              <w:rPr>
                <w:sz w:val="20"/>
              </w:rPr>
              <w:t xml:space="preserve"> + N</w:t>
            </w:r>
          </w:p>
        </w:tc>
        <w:tc>
          <w:tcPr>
            <w:tcW w:w="1794" w:type="pct"/>
          </w:tcPr>
          <w:p w14:paraId="0F983FE3" w14:textId="2837EDBA" w:rsidR="007F1CEF" w:rsidRPr="006223D7" w:rsidRDefault="007F1CEF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Normalny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</w:tr>
      <w:tr w:rsidR="00705F09" w:rsidRPr="006223D7" w14:paraId="512E2EB8" w14:textId="77777777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0412B4AC" w14:textId="3AA01A3A" w:rsidR="00705F09" w:rsidRDefault="00705F09" w:rsidP="00AA184F">
            <w:pPr>
              <w:pStyle w:val="Normalnywtabelims"/>
              <w:rPr>
                <w:sz w:val="20"/>
              </w:rPr>
            </w:pPr>
            <w:proofErr w:type="spellStart"/>
            <w:r w:rsidRPr="00E12F85">
              <w:rPr>
                <w:b/>
                <w:bCs w:val="0"/>
                <w:sz w:val="20"/>
              </w:rPr>
              <w:t>r</w:t>
            </w:r>
            <w:r>
              <w:rPr>
                <w:sz w:val="20"/>
              </w:rPr>
              <w:t>ysunek</w:t>
            </w:r>
            <w:proofErr w:type="spellEnd"/>
          </w:p>
        </w:tc>
        <w:tc>
          <w:tcPr>
            <w:tcW w:w="854" w:type="pct"/>
          </w:tcPr>
          <w:p w14:paraId="5CA9D5F1" w14:textId="31751671" w:rsidR="00705F09" w:rsidRPr="00B5743A" w:rsidRDefault="00705F09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Alt + R</w:t>
            </w:r>
          </w:p>
        </w:tc>
        <w:tc>
          <w:tcPr>
            <w:tcW w:w="1794" w:type="pct"/>
          </w:tcPr>
          <w:p w14:paraId="7A8165E0" w14:textId="7B240386" w:rsidR="00705F09" w:rsidRDefault="00705F09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Rysunek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</w:tr>
      <w:tr w:rsidR="00705F09" w:rsidRPr="006223D7" w14:paraId="17787DF9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2A81A4E4" w14:textId="3AC41F83" w:rsidR="00705F09" w:rsidRDefault="00705F09" w:rsidP="00AA184F">
            <w:pPr>
              <w:pStyle w:val="Normalnywtabelims"/>
              <w:rPr>
                <w:sz w:val="20"/>
              </w:rPr>
            </w:pPr>
            <w:proofErr w:type="spellStart"/>
            <w:r w:rsidRPr="0059632A">
              <w:rPr>
                <w:b/>
                <w:bCs w:val="0"/>
                <w:sz w:val="20"/>
              </w:rPr>
              <w:t>p</w:t>
            </w:r>
            <w:r>
              <w:rPr>
                <w:sz w:val="20"/>
              </w:rPr>
              <w:t>odpis</w:t>
            </w:r>
            <w:proofErr w:type="spellEnd"/>
            <w:r>
              <w:rPr>
                <w:sz w:val="20"/>
              </w:rPr>
              <w:t xml:space="preserve"> pod </w:t>
            </w:r>
            <w:proofErr w:type="spellStart"/>
            <w:r w:rsidRPr="0059632A">
              <w:rPr>
                <w:b/>
                <w:bCs w:val="0"/>
                <w:sz w:val="20"/>
              </w:rPr>
              <w:t>r</w:t>
            </w:r>
            <w:r>
              <w:rPr>
                <w:sz w:val="20"/>
              </w:rPr>
              <w:t>ysunkiem</w:t>
            </w:r>
            <w:proofErr w:type="spellEnd"/>
          </w:p>
        </w:tc>
        <w:tc>
          <w:tcPr>
            <w:tcW w:w="854" w:type="pct"/>
          </w:tcPr>
          <w:p w14:paraId="4A9F8855" w14:textId="4C2599E0" w:rsidR="00705F09" w:rsidRPr="00B5743A" w:rsidRDefault="00705F09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Alt + P, R</w:t>
            </w:r>
          </w:p>
        </w:tc>
        <w:tc>
          <w:tcPr>
            <w:tcW w:w="1794" w:type="pct"/>
          </w:tcPr>
          <w:p w14:paraId="653E05FC" w14:textId="4ABB9A09" w:rsidR="00705F09" w:rsidRDefault="00705F09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Podpis</w:t>
            </w:r>
            <w:proofErr w:type="spellEnd"/>
            <w:r>
              <w:rPr>
                <w:sz w:val="20"/>
              </w:rPr>
              <w:t xml:space="preserve"> pod </w:t>
            </w:r>
            <w:proofErr w:type="spellStart"/>
            <w:r>
              <w:rPr>
                <w:sz w:val="20"/>
              </w:rPr>
              <w:t>rysunkiem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</w:tr>
      <w:tr w:rsidR="00705F09" w:rsidRPr="006223D7" w14:paraId="7A1E4887" w14:textId="77777777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669F3F45" w14:textId="678F820E" w:rsidR="00705F09" w:rsidRDefault="0059632A" w:rsidP="00AA184F">
            <w:pPr>
              <w:pStyle w:val="Normalnywtabelims"/>
              <w:rPr>
                <w:sz w:val="20"/>
              </w:rPr>
            </w:pPr>
            <w:proofErr w:type="spellStart"/>
            <w:r w:rsidRPr="0059632A">
              <w:rPr>
                <w:b/>
                <w:bCs w:val="0"/>
                <w:sz w:val="20"/>
              </w:rPr>
              <w:t>p</w:t>
            </w:r>
            <w:r>
              <w:rPr>
                <w:sz w:val="20"/>
              </w:rPr>
              <w:t>odpis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59632A">
              <w:rPr>
                <w:b/>
                <w:bCs w:val="0"/>
                <w:sz w:val="20"/>
              </w:rPr>
              <w:t>t</w:t>
            </w:r>
            <w:r>
              <w:rPr>
                <w:sz w:val="20"/>
              </w:rPr>
              <w:t>abeli</w:t>
            </w:r>
            <w:proofErr w:type="spellEnd"/>
          </w:p>
        </w:tc>
        <w:tc>
          <w:tcPr>
            <w:tcW w:w="854" w:type="pct"/>
          </w:tcPr>
          <w:p w14:paraId="064B3733" w14:textId="181A3915" w:rsidR="00705F09" w:rsidRPr="00B5743A" w:rsidRDefault="0059632A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Alt + P, T</w:t>
            </w:r>
          </w:p>
        </w:tc>
        <w:tc>
          <w:tcPr>
            <w:tcW w:w="1794" w:type="pct"/>
          </w:tcPr>
          <w:p w14:paraId="0E91600B" w14:textId="53F7018F" w:rsidR="00705F09" w:rsidRDefault="0059632A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Podpis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tabeli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</w:tr>
      <w:tr w:rsidR="00336D32" w:rsidRPr="006223D7" w14:paraId="57846AE4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785E2D94" w14:textId="43B4A4B2" w:rsidR="00336D32" w:rsidRDefault="00336D32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ustawienia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czcionki</w:t>
            </w:r>
            <w:proofErr w:type="spellEnd"/>
          </w:p>
        </w:tc>
        <w:tc>
          <w:tcPr>
            <w:tcW w:w="854" w:type="pct"/>
          </w:tcPr>
          <w:p w14:paraId="50077848" w14:textId="5E80C6FE" w:rsidR="00336D32" w:rsidRPr="00B5743A" w:rsidRDefault="00336D32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Alt + C</w:t>
            </w:r>
          </w:p>
        </w:tc>
        <w:tc>
          <w:tcPr>
            <w:tcW w:w="1794" w:type="pct"/>
          </w:tcPr>
          <w:p w14:paraId="499E4330" w14:textId="77777777" w:rsidR="00336D32" w:rsidRDefault="00336D32" w:rsidP="00AA184F">
            <w:pPr>
              <w:pStyle w:val="Normalnywtabelims"/>
              <w:rPr>
                <w:sz w:val="20"/>
              </w:rPr>
            </w:pPr>
          </w:p>
        </w:tc>
      </w:tr>
      <w:tr w:rsidR="00336D32" w:rsidRPr="006223D7" w14:paraId="2D56092B" w14:textId="77777777" w:rsidTr="00E1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1" w:type="pct"/>
          </w:tcPr>
          <w:p w14:paraId="0565E92B" w14:textId="5CBBCC12" w:rsidR="00336D32" w:rsidRDefault="00336D32" w:rsidP="00AA184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t>ustawienia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akapitu</w:t>
            </w:r>
            <w:proofErr w:type="spellEnd"/>
          </w:p>
        </w:tc>
        <w:tc>
          <w:tcPr>
            <w:tcW w:w="854" w:type="pct"/>
          </w:tcPr>
          <w:p w14:paraId="31AEB724" w14:textId="63EF588B" w:rsidR="00336D32" w:rsidRDefault="00336D32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Alt + A</w:t>
            </w:r>
          </w:p>
        </w:tc>
        <w:tc>
          <w:tcPr>
            <w:tcW w:w="1794" w:type="pct"/>
          </w:tcPr>
          <w:p w14:paraId="16B4B37A" w14:textId="77777777" w:rsidR="00336D32" w:rsidRDefault="00336D32" w:rsidP="00AA184F">
            <w:pPr>
              <w:pStyle w:val="Normalnywtabelims"/>
              <w:rPr>
                <w:sz w:val="20"/>
              </w:rPr>
            </w:pPr>
          </w:p>
        </w:tc>
      </w:tr>
      <w:tr w:rsidR="001F7AAD" w:rsidRPr="006223D7" w14:paraId="731A3AFB" w14:textId="77777777" w:rsidTr="00E1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1" w:type="pct"/>
          </w:tcPr>
          <w:p w14:paraId="116BF83A" w14:textId="6637027F" w:rsidR="001F7AAD" w:rsidRDefault="001F7AAD" w:rsidP="00AA184F">
            <w:pPr>
              <w:pStyle w:val="Normalnywtabelims"/>
              <w:rPr>
                <w:sz w:val="20"/>
              </w:rPr>
            </w:pPr>
            <w:r>
              <w:rPr>
                <w:sz w:val="20"/>
              </w:rPr>
              <w:t>Navigation Pane → Headings</w:t>
            </w:r>
          </w:p>
        </w:tc>
        <w:tc>
          <w:tcPr>
            <w:tcW w:w="854" w:type="pct"/>
          </w:tcPr>
          <w:p w14:paraId="761E860F" w14:textId="25A28396" w:rsidR="001F7AAD" w:rsidRDefault="001F7AAD" w:rsidP="00E75330">
            <w:pPr>
              <w:pStyle w:val="Normalnywtabelims"/>
              <w:keepNext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Alt + Ctrl + H</w:t>
            </w:r>
          </w:p>
        </w:tc>
        <w:tc>
          <w:tcPr>
            <w:tcW w:w="1794" w:type="pct"/>
          </w:tcPr>
          <w:p w14:paraId="0C09E81C" w14:textId="77777777" w:rsidR="001F7AAD" w:rsidRDefault="001F7AAD" w:rsidP="00AA184F">
            <w:pPr>
              <w:pStyle w:val="Normalnywtabelims"/>
              <w:rPr>
                <w:sz w:val="20"/>
              </w:rPr>
            </w:pPr>
          </w:p>
        </w:tc>
      </w:tr>
    </w:tbl>
    <w:bookmarkEnd w:id="0"/>
    <w:p w14:paraId="59CE68F0" w14:textId="0DECF89A" w:rsidR="0091449B" w:rsidRPr="006223D7" w:rsidRDefault="007F1CEF" w:rsidP="00F35138">
      <w:pPr>
        <w:pStyle w:val="Podpistabelims"/>
        <w:rPr>
          <w:sz w:val="20"/>
        </w:rPr>
      </w:pPr>
      <w:proofErr w:type="spellStart"/>
      <w:r>
        <w:rPr>
          <w:sz w:val="20"/>
        </w:rPr>
        <w:t>s</w:t>
      </w:r>
      <w:r w:rsidR="0091449B" w:rsidRPr="006223D7">
        <w:rPr>
          <w:sz w:val="20"/>
        </w:rPr>
        <w:t>króty</w:t>
      </w:r>
      <w:proofErr w:type="spellEnd"/>
      <w:r w:rsidR="0091449B" w:rsidRPr="006223D7">
        <w:rPr>
          <w:sz w:val="20"/>
        </w:rPr>
        <w:t xml:space="preserve"> </w:t>
      </w:r>
      <w:proofErr w:type="spellStart"/>
      <w:r w:rsidR="0091449B" w:rsidRPr="006223D7">
        <w:rPr>
          <w:sz w:val="20"/>
        </w:rPr>
        <w:t>klawiaturowe</w:t>
      </w:r>
      <w:proofErr w:type="spellEnd"/>
      <w:r w:rsidR="0091449B" w:rsidRPr="006223D7">
        <w:rPr>
          <w:sz w:val="20"/>
        </w:rPr>
        <w:t xml:space="preserve"> do </w:t>
      </w:r>
      <w:proofErr w:type="spellStart"/>
      <w:r w:rsidR="0091449B" w:rsidRPr="006223D7">
        <w:rPr>
          <w:sz w:val="20"/>
        </w:rPr>
        <w:t>edycji</w:t>
      </w:r>
      <w:proofErr w:type="spellEnd"/>
      <w:r w:rsidR="00574A56" w:rsidRPr="006223D7">
        <w:rPr>
          <w:sz w:val="20"/>
        </w:rPr>
        <w:t>.</w:t>
      </w:r>
    </w:p>
    <w:tbl>
      <w:tblPr>
        <w:tblStyle w:val="tabelams"/>
        <w:tblW w:w="5000" w:type="pct"/>
        <w:tblLook w:val="04A0" w:firstRow="1" w:lastRow="0" w:firstColumn="1" w:lastColumn="0" w:noHBand="0" w:noVBand="1"/>
      </w:tblPr>
      <w:tblGrid>
        <w:gridCol w:w="4975"/>
        <w:gridCol w:w="4975"/>
      </w:tblGrid>
      <w:tr w:rsidR="0091449B" w:rsidRPr="006223D7" w14:paraId="04F58E08" w14:textId="77777777" w:rsidTr="007A5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shd w:val="clear" w:color="auto" w:fill="E1F6FF"/>
          </w:tcPr>
          <w:p w14:paraId="66112086" w14:textId="60E8E21B" w:rsidR="0091449B" w:rsidRPr="006223D7" w:rsidRDefault="00961A20" w:rsidP="00BF3CE1">
            <w:pPr>
              <w:pStyle w:val="Normalnywtabelims"/>
              <w:jc w:val="left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pogrubienie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6223D7">
              <w:rPr>
                <w:sz w:val="20"/>
              </w:rPr>
              <w:t>tekstu</w:t>
            </w:r>
            <w:proofErr w:type="spellEnd"/>
            <w:r w:rsidRPr="006223D7">
              <w:rPr>
                <w:sz w:val="20"/>
              </w:rPr>
              <w:t xml:space="preserve"> (ang. </w:t>
            </w:r>
            <w:r w:rsidRPr="006223D7">
              <w:rPr>
                <w:b/>
                <w:sz w:val="20"/>
              </w:rPr>
              <w:t>B</w:t>
            </w:r>
            <w:r w:rsidRPr="006223D7">
              <w:rPr>
                <w:sz w:val="20"/>
              </w:rPr>
              <w:t>old)</w:t>
            </w:r>
          </w:p>
        </w:tc>
        <w:tc>
          <w:tcPr>
            <w:tcW w:w="2500" w:type="pct"/>
            <w:shd w:val="clear" w:color="auto" w:fill="E1F6FF"/>
          </w:tcPr>
          <w:p w14:paraId="3A19A5AC" w14:textId="7D78CDC6" w:rsidR="0091449B" w:rsidRPr="006223D7" w:rsidRDefault="00B5743A" w:rsidP="007076AE">
            <w:pPr>
              <w:pStyle w:val="Normalnywtabelims"/>
              <w:jc w:val="left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961A20" w:rsidRPr="006223D7">
              <w:rPr>
                <w:sz w:val="20"/>
              </w:rPr>
              <w:t xml:space="preserve"> + B</w:t>
            </w:r>
          </w:p>
        </w:tc>
      </w:tr>
      <w:tr w:rsidR="0091449B" w:rsidRPr="006223D7" w14:paraId="62CD214C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B567483" w14:textId="15424913" w:rsidR="0091449B" w:rsidRPr="007F1CEF" w:rsidRDefault="00961A20" w:rsidP="00355C0B">
            <w:pPr>
              <w:pStyle w:val="Normalnywtabelims"/>
              <w:rPr>
                <w:sz w:val="20"/>
                <w:lang w:val="pl-PL"/>
              </w:rPr>
            </w:pPr>
            <w:r w:rsidRPr="007F1CEF">
              <w:rPr>
                <w:sz w:val="20"/>
                <w:lang w:val="pl-PL"/>
              </w:rPr>
              <w:t xml:space="preserve">przechylenie tekstu (kursywa, ang. </w:t>
            </w:r>
            <w:proofErr w:type="spellStart"/>
            <w:r w:rsidRPr="008E5DCC">
              <w:rPr>
                <w:b/>
                <w:bCs w:val="0"/>
                <w:i/>
                <w:iCs/>
                <w:sz w:val="20"/>
                <w:lang w:val="pl-PL"/>
              </w:rPr>
              <w:t>I</w:t>
            </w:r>
            <w:r w:rsidRPr="007F1CEF">
              <w:rPr>
                <w:sz w:val="20"/>
                <w:lang w:val="pl-PL"/>
              </w:rPr>
              <w:t>talic</w:t>
            </w:r>
            <w:proofErr w:type="spellEnd"/>
            <w:r w:rsidRPr="007F1CEF">
              <w:rPr>
                <w:sz w:val="20"/>
                <w:lang w:val="pl-PL"/>
              </w:rPr>
              <w:t>)</w:t>
            </w:r>
          </w:p>
        </w:tc>
        <w:tc>
          <w:tcPr>
            <w:tcW w:w="2500" w:type="pct"/>
          </w:tcPr>
          <w:p w14:paraId="1EC0BADB" w14:textId="75F5F38A" w:rsidR="0091449B" w:rsidRPr="006223D7" w:rsidRDefault="00B5743A" w:rsidP="007076AE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961A20" w:rsidRPr="006223D7">
              <w:rPr>
                <w:sz w:val="20"/>
              </w:rPr>
              <w:t xml:space="preserve"> + I</w:t>
            </w:r>
          </w:p>
        </w:tc>
      </w:tr>
      <w:tr w:rsidR="0091449B" w:rsidRPr="006223D7" w14:paraId="2A6FA2B5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2835439" w14:textId="6678CE13" w:rsidR="0091449B" w:rsidRPr="006223D7" w:rsidRDefault="00961A20" w:rsidP="00355C0B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podkreślenie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6223D7">
              <w:rPr>
                <w:sz w:val="20"/>
              </w:rPr>
              <w:t>tekstu</w:t>
            </w:r>
            <w:proofErr w:type="spellEnd"/>
            <w:r w:rsidRPr="006223D7">
              <w:rPr>
                <w:sz w:val="20"/>
              </w:rPr>
              <w:t xml:space="preserve"> (ang. </w:t>
            </w:r>
            <w:r w:rsidRPr="008E5DCC">
              <w:rPr>
                <w:b/>
                <w:bCs w:val="0"/>
                <w:sz w:val="20"/>
                <w:u w:val="single"/>
              </w:rPr>
              <w:t>U</w:t>
            </w:r>
            <w:r w:rsidRPr="006223D7">
              <w:rPr>
                <w:sz w:val="20"/>
              </w:rPr>
              <w:t>nderline)</w:t>
            </w:r>
          </w:p>
        </w:tc>
        <w:tc>
          <w:tcPr>
            <w:tcW w:w="2500" w:type="pct"/>
          </w:tcPr>
          <w:p w14:paraId="3342F2F6" w14:textId="75C0D528" w:rsidR="0091449B" w:rsidRPr="006223D7" w:rsidRDefault="00B5743A" w:rsidP="007076AE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961A20" w:rsidRPr="006223D7">
              <w:rPr>
                <w:sz w:val="20"/>
              </w:rPr>
              <w:t xml:space="preserve"> + U</w:t>
            </w:r>
          </w:p>
        </w:tc>
      </w:tr>
      <w:tr w:rsidR="002162E7" w:rsidRPr="006223D7" w14:paraId="12BF6F11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85369C3" w14:textId="2BE1B7F3" w:rsidR="002162E7" w:rsidRPr="006223D7" w:rsidRDefault="002162E7" w:rsidP="00355C0B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przełączanie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6223D7">
              <w:rPr>
                <w:sz w:val="20"/>
              </w:rPr>
              <w:t>wielkości</w:t>
            </w:r>
            <w:proofErr w:type="spellEnd"/>
            <w:r w:rsidRPr="006223D7">
              <w:rPr>
                <w:sz w:val="20"/>
              </w:rPr>
              <w:t xml:space="preserve"> liter</w:t>
            </w:r>
          </w:p>
        </w:tc>
        <w:tc>
          <w:tcPr>
            <w:tcW w:w="2500" w:type="pct"/>
          </w:tcPr>
          <w:p w14:paraId="630D5D41" w14:textId="0D456F2E" w:rsidR="002162E7" w:rsidRPr="006223D7" w:rsidRDefault="00B5743A" w:rsidP="007076AE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Shift</w:t>
            </w:r>
            <w:r w:rsidR="002162E7" w:rsidRPr="006223D7">
              <w:rPr>
                <w:sz w:val="20"/>
              </w:rPr>
              <w:t xml:space="preserve"> + F3</w:t>
            </w:r>
          </w:p>
        </w:tc>
      </w:tr>
      <w:tr w:rsidR="002162E7" w:rsidRPr="006223D7" w14:paraId="6CD8F46F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BD93AA4" w14:textId="50FA583C" w:rsidR="002162E7" w:rsidRPr="006223D7" w:rsidRDefault="002162E7" w:rsidP="00355C0B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indeks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6223D7">
              <w:rPr>
                <w:sz w:val="20"/>
              </w:rPr>
              <w:t>górny</w:t>
            </w:r>
            <w:proofErr w:type="spellEnd"/>
          </w:p>
        </w:tc>
        <w:tc>
          <w:tcPr>
            <w:tcW w:w="2500" w:type="pct"/>
          </w:tcPr>
          <w:p w14:paraId="57AB9751" w14:textId="57C692CB" w:rsidR="002162E7" w:rsidRPr="006223D7" w:rsidRDefault="00B5743A" w:rsidP="007076AE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2162E7" w:rsidRPr="006223D7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2162E7" w:rsidRPr="006223D7">
              <w:rPr>
                <w:sz w:val="20"/>
              </w:rPr>
              <w:t xml:space="preserve"> + =</w:t>
            </w:r>
          </w:p>
        </w:tc>
      </w:tr>
      <w:tr w:rsidR="002162E7" w:rsidRPr="006223D7" w14:paraId="277CEDA2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4EE196B" w14:textId="2E949E56" w:rsidR="002162E7" w:rsidRPr="006223D7" w:rsidRDefault="002162E7" w:rsidP="00355C0B">
            <w:pPr>
              <w:pStyle w:val="Normalnywtabelims"/>
              <w:rPr>
                <w:sz w:val="20"/>
              </w:rPr>
            </w:pPr>
            <w:proofErr w:type="spellStart"/>
            <w:r w:rsidRPr="006223D7">
              <w:rPr>
                <w:sz w:val="20"/>
              </w:rPr>
              <w:t>indeks</w:t>
            </w:r>
            <w:proofErr w:type="spellEnd"/>
            <w:r w:rsidRPr="006223D7">
              <w:rPr>
                <w:sz w:val="20"/>
              </w:rPr>
              <w:t xml:space="preserve"> </w:t>
            </w:r>
            <w:proofErr w:type="spellStart"/>
            <w:r w:rsidRPr="006223D7">
              <w:rPr>
                <w:sz w:val="20"/>
              </w:rPr>
              <w:t>dolny</w:t>
            </w:r>
            <w:proofErr w:type="spellEnd"/>
          </w:p>
        </w:tc>
        <w:tc>
          <w:tcPr>
            <w:tcW w:w="2500" w:type="pct"/>
          </w:tcPr>
          <w:p w14:paraId="5D51D59E" w14:textId="1F1A91E1" w:rsidR="002162E7" w:rsidRPr="006223D7" w:rsidRDefault="00B5743A" w:rsidP="007076AE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2162E7" w:rsidRPr="006223D7">
              <w:rPr>
                <w:sz w:val="20"/>
              </w:rPr>
              <w:t xml:space="preserve"> + =</w:t>
            </w:r>
          </w:p>
        </w:tc>
      </w:tr>
      <w:tr w:rsidR="007F1CEF" w:rsidRPr="006223D7" w14:paraId="7620CA66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55A6B30" w14:textId="515F6DF9" w:rsidR="007F1CEF" w:rsidRPr="006223D7" w:rsidRDefault="007F1CEF" w:rsidP="007F1CEF">
            <w:pPr>
              <w:pStyle w:val="Normalnywtabelims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usuń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formatowanie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znaku</w:t>
            </w:r>
            <w:proofErr w:type="spellEnd"/>
          </w:p>
        </w:tc>
        <w:tc>
          <w:tcPr>
            <w:tcW w:w="2500" w:type="pct"/>
          </w:tcPr>
          <w:p w14:paraId="38CEF1D8" w14:textId="188E72B4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</w:t>
            </w:r>
            <w:proofErr w:type="spellStart"/>
            <w:r w:rsidR="007F1CEF" w:rsidRPr="00290016">
              <w:rPr>
                <w:sz w:val="20"/>
              </w:rPr>
              <w:t>spacja</w:t>
            </w:r>
            <w:proofErr w:type="spellEnd"/>
          </w:p>
        </w:tc>
      </w:tr>
      <w:tr w:rsidR="007F1CEF" w:rsidRPr="006223D7" w14:paraId="370D0943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35EDBAB" w14:textId="1AE1760A" w:rsidR="007F1CEF" w:rsidRPr="006223D7" w:rsidRDefault="007F1CEF" w:rsidP="007F1CEF">
            <w:pPr>
              <w:pStyle w:val="Normalnywtabelims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usuń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formatowanie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akapitu</w:t>
            </w:r>
            <w:proofErr w:type="spellEnd"/>
          </w:p>
        </w:tc>
        <w:tc>
          <w:tcPr>
            <w:tcW w:w="2500" w:type="pct"/>
          </w:tcPr>
          <w:p w14:paraId="191E3612" w14:textId="57E8E961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N</w:t>
            </w:r>
          </w:p>
        </w:tc>
      </w:tr>
      <w:tr w:rsidR="007F1CEF" w:rsidRPr="006223D7" w14:paraId="6E09E83B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ABB5DDE" w14:textId="26E04EF6" w:rsidR="007F1CEF" w:rsidRPr="006223D7" w:rsidRDefault="007F1CEF" w:rsidP="007F1CEF">
            <w:pPr>
              <w:pStyle w:val="Normalnywtabelims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przesuń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paragraf</w:t>
            </w:r>
            <w:proofErr w:type="spellEnd"/>
            <w:r w:rsidRPr="00290016">
              <w:rPr>
                <w:sz w:val="20"/>
              </w:rPr>
              <w:t xml:space="preserve"> w </w:t>
            </w:r>
            <w:proofErr w:type="spellStart"/>
            <w:r w:rsidRPr="00290016">
              <w:rPr>
                <w:sz w:val="20"/>
              </w:rPr>
              <w:t>górę</w:t>
            </w:r>
            <w:proofErr w:type="spellEnd"/>
          </w:p>
        </w:tc>
        <w:tc>
          <w:tcPr>
            <w:tcW w:w="2500" w:type="pct"/>
          </w:tcPr>
          <w:p w14:paraId="010D15CC" w14:textId="58561961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</w:t>
            </w:r>
            <w:r w:rsidR="007F1CEF" w:rsidRPr="00B5743A">
              <w:rPr>
                <w:sz w:val="20"/>
              </w:rPr>
              <w:t>↑</w:t>
            </w:r>
          </w:p>
        </w:tc>
      </w:tr>
      <w:tr w:rsidR="007F1CEF" w:rsidRPr="006223D7" w14:paraId="0682950B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86F7D14" w14:textId="2E1B8646" w:rsidR="007F1CEF" w:rsidRPr="006223D7" w:rsidRDefault="007F1CEF" w:rsidP="007F1CEF">
            <w:pPr>
              <w:pStyle w:val="Normalnywtabelims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przesuń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paragraf</w:t>
            </w:r>
            <w:proofErr w:type="spellEnd"/>
            <w:r w:rsidRPr="00290016">
              <w:rPr>
                <w:sz w:val="20"/>
              </w:rPr>
              <w:t xml:space="preserve"> w </w:t>
            </w:r>
            <w:proofErr w:type="spellStart"/>
            <w:r w:rsidRPr="00290016">
              <w:rPr>
                <w:sz w:val="20"/>
              </w:rPr>
              <w:t>dół</w:t>
            </w:r>
            <w:proofErr w:type="spellEnd"/>
          </w:p>
        </w:tc>
        <w:tc>
          <w:tcPr>
            <w:tcW w:w="2500" w:type="pct"/>
          </w:tcPr>
          <w:p w14:paraId="081E1E71" w14:textId="1C3B7578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</w:t>
            </w:r>
            <w:r w:rsidR="007F1CEF" w:rsidRPr="00B5743A">
              <w:rPr>
                <w:sz w:val="20"/>
              </w:rPr>
              <w:t>↓</w:t>
            </w:r>
          </w:p>
        </w:tc>
      </w:tr>
      <w:tr w:rsidR="007F1CEF" w:rsidRPr="006223D7" w14:paraId="0DEF2384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370B019" w14:textId="669ED569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r w:rsidRPr="007F1CEF">
              <w:rPr>
                <w:sz w:val="20"/>
                <w:lang w:val="pl-PL"/>
              </w:rPr>
              <w:t>zaznacz słowo na prawo od kursora</w:t>
            </w:r>
          </w:p>
        </w:tc>
        <w:tc>
          <w:tcPr>
            <w:tcW w:w="2500" w:type="pct"/>
          </w:tcPr>
          <w:p w14:paraId="45209489" w14:textId="5062D286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</w:t>
            </w:r>
            <w:r w:rsidR="008E5DCC">
              <w:rPr>
                <w:sz w:val="20"/>
              </w:rPr>
              <w:t>→</w:t>
            </w:r>
          </w:p>
        </w:tc>
      </w:tr>
      <w:tr w:rsidR="007F1CEF" w:rsidRPr="006223D7" w14:paraId="2439050C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47611F8" w14:textId="7946328D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r w:rsidRPr="007F1CEF">
              <w:rPr>
                <w:sz w:val="20"/>
                <w:lang w:val="pl-PL"/>
              </w:rPr>
              <w:t>zaznacz słowo na lewo od kursora</w:t>
            </w:r>
          </w:p>
        </w:tc>
        <w:tc>
          <w:tcPr>
            <w:tcW w:w="2500" w:type="pct"/>
          </w:tcPr>
          <w:p w14:paraId="209C38BA" w14:textId="2335FE88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</w:t>
            </w:r>
            <w:r w:rsidR="008E5DCC">
              <w:rPr>
                <w:sz w:val="20"/>
              </w:rPr>
              <w:t>←</w:t>
            </w:r>
          </w:p>
        </w:tc>
      </w:tr>
      <w:tr w:rsidR="007F1CEF" w:rsidRPr="006223D7" w14:paraId="0C384ED1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A6C63D1" w14:textId="23EB769C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r w:rsidRPr="007F1CEF">
              <w:rPr>
                <w:sz w:val="20"/>
                <w:lang w:val="pl-PL"/>
              </w:rPr>
              <w:t>zaznacz tekst na prawo od kursora do końca linii</w:t>
            </w:r>
          </w:p>
        </w:tc>
        <w:tc>
          <w:tcPr>
            <w:tcW w:w="2500" w:type="pct"/>
          </w:tcPr>
          <w:p w14:paraId="2B3E3307" w14:textId="5B5F0A71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End</w:t>
            </w:r>
          </w:p>
        </w:tc>
      </w:tr>
      <w:tr w:rsidR="007F1CEF" w:rsidRPr="006223D7" w14:paraId="758E8EE7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6E21BCA" w14:textId="678ABD4F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r w:rsidRPr="007F1CEF">
              <w:rPr>
                <w:sz w:val="20"/>
                <w:lang w:val="pl-PL"/>
              </w:rPr>
              <w:t>zaznacz słowo na lewo od kursora do końca linii</w:t>
            </w:r>
          </w:p>
        </w:tc>
        <w:tc>
          <w:tcPr>
            <w:tcW w:w="2500" w:type="pct"/>
          </w:tcPr>
          <w:p w14:paraId="4B50CB28" w14:textId="3EF0BBA8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Shift</w:t>
            </w:r>
            <w:r w:rsidR="007F1CEF" w:rsidRPr="00290016">
              <w:rPr>
                <w:sz w:val="20"/>
              </w:rPr>
              <w:t xml:space="preserve"> + Home</w:t>
            </w:r>
          </w:p>
        </w:tc>
      </w:tr>
      <w:tr w:rsidR="007F1CEF" w:rsidRPr="006223D7" w14:paraId="67890D9E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AD8E17D" w14:textId="5CE9CFB0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proofErr w:type="spellStart"/>
            <w:r w:rsidRPr="00290016">
              <w:rPr>
                <w:sz w:val="20"/>
              </w:rPr>
              <w:t>nagłówek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poziomu</w:t>
            </w:r>
            <w:proofErr w:type="spellEnd"/>
            <w:r w:rsidRPr="00290016">
              <w:rPr>
                <w:sz w:val="20"/>
              </w:rPr>
              <w:t xml:space="preserve"> 1</w:t>
            </w:r>
          </w:p>
        </w:tc>
        <w:tc>
          <w:tcPr>
            <w:tcW w:w="2500" w:type="pct"/>
          </w:tcPr>
          <w:p w14:paraId="7D4F5551" w14:textId="5E0BCBCB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+ 1</w:t>
            </w:r>
          </w:p>
        </w:tc>
      </w:tr>
      <w:tr w:rsidR="007F1CEF" w:rsidRPr="006223D7" w14:paraId="5399AE32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E371CF8" w14:textId="4E2FB57D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proofErr w:type="spellStart"/>
            <w:r w:rsidRPr="00290016">
              <w:rPr>
                <w:sz w:val="20"/>
              </w:rPr>
              <w:t>nagłówek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poziomu</w:t>
            </w:r>
            <w:proofErr w:type="spellEnd"/>
            <w:r w:rsidRPr="00290016">
              <w:rPr>
                <w:sz w:val="20"/>
              </w:rPr>
              <w:t xml:space="preserve"> 2</w:t>
            </w:r>
          </w:p>
        </w:tc>
        <w:tc>
          <w:tcPr>
            <w:tcW w:w="2500" w:type="pct"/>
          </w:tcPr>
          <w:p w14:paraId="635F219F" w14:textId="6B0094B5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+ 2</w:t>
            </w:r>
          </w:p>
        </w:tc>
      </w:tr>
      <w:tr w:rsidR="007F1CEF" w:rsidRPr="006223D7" w14:paraId="3DC08929" w14:textId="77777777" w:rsidTr="007A56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8B2EA56" w14:textId="4E6A33E9" w:rsidR="007F1CEF" w:rsidRPr="007F1CEF" w:rsidRDefault="007F1CEF" w:rsidP="007F1CEF">
            <w:pPr>
              <w:pStyle w:val="Normalnywtabelims"/>
              <w:rPr>
                <w:sz w:val="20"/>
                <w:lang w:val="pl-PL"/>
              </w:rPr>
            </w:pPr>
            <w:proofErr w:type="spellStart"/>
            <w:r w:rsidRPr="00290016">
              <w:rPr>
                <w:sz w:val="20"/>
              </w:rPr>
              <w:t>nagłówek</w:t>
            </w:r>
            <w:proofErr w:type="spellEnd"/>
            <w:r w:rsidRPr="00290016">
              <w:rPr>
                <w:sz w:val="20"/>
              </w:rPr>
              <w:t xml:space="preserve"> </w:t>
            </w:r>
            <w:proofErr w:type="spellStart"/>
            <w:r w:rsidRPr="00290016">
              <w:rPr>
                <w:sz w:val="20"/>
              </w:rPr>
              <w:t>poziomu</w:t>
            </w:r>
            <w:proofErr w:type="spellEnd"/>
            <w:r w:rsidRPr="00290016">
              <w:rPr>
                <w:sz w:val="20"/>
              </w:rPr>
              <w:t xml:space="preserve"> 3</w:t>
            </w:r>
          </w:p>
        </w:tc>
        <w:tc>
          <w:tcPr>
            <w:tcW w:w="2500" w:type="pct"/>
          </w:tcPr>
          <w:p w14:paraId="02D4EE24" w14:textId="497BC6BC" w:rsidR="007F1CEF" w:rsidRPr="00B5743A" w:rsidRDefault="00B5743A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 w:rsidRPr="00B5743A">
              <w:rPr>
                <w:sz w:val="20"/>
              </w:rPr>
              <w:t>Alt</w:t>
            </w:r>
            <w:r w:rsidR="007F1CEF" w:rsidRPr="00290016">
              <w:rPr>
                <w:sz w:val="20"/>
              </w:rPr>
              <w:t xml:space="preserve"> + </w:t>
            </w:r>
            <w:r w:rsidRPr="00B5743A">
              <w:rPr>
                <w:sz w:val="20"/>
              </w:rPr>
              <w:t>Ctrl</w:t>
            </w:r>
            <w:r w:rsidR="007F1CEF" w:rsidRPr="00290016">
              <w:rPr>
                <w:sz w:val="20"/>
              </w:rPr>
              <w:t xml:space="preserve"> + 3</w:t>
            </w:r>
          </w:p>
        </w:tc>
      </w:tr>
      <w:tr w:rsidR="00193150" w:rsidRPr="006223D7" w14:paraId="5BEA0F96" w14:textId="77777777" w:rsidTr="007A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56C24E2" w14:textId="7C906FF9" w:rsidR="00193150" w:rsidRPr="00290016" w:rsidRDefault="00193150" w:rsidP="007F1CEF">
            <w:pPr>
              <w:pStyle w:val="Normalnywtabelims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przełą</w:t>
            </w:r>
            <w:r w:rsidR="001142CF">
              <w:rPr>
                <w:sz w:val="20"/>
              </w:rPr>
              <w:t>czanie</w:t>
            </w:r>
            <w:proofErr w:type="spellEnd"/>
            <w:r w:rsidR="001142CF">
              <w:rPr>
                <w:sz w:val="20"/>
              </w:rPr>
              <w:t xml:space="preserve"> </w:t>
            </w:r>
            <w:proofErr w:type="spellStart"/>
            <w:r w:rsidR="001142CF">
              <w:rPr>
                <w:sz w:val="20"/>
              </w:rPr>
              <w:t>trybu</w:t>
            </w:r>
            <w:proofErr w:type="spellEnd"/>
            <w:r w:rsidR="001142CF">
              <w:rPr>
                <w:sz w:val="20"/>
              </w:rPr>
              <w:t xml:space="preserve"> „</w:t>
            </w:r>
            <w:proofErr w:type="spellStart"/>
            <w:r w:rsidR="00CD0020">
              <w:rPr>
                <w:sz w:val="20"/>
              </w:rPr>
              <w:t>śledzenie</w:t>
            </w:r>
            <w:proofErr w:type="spellEnd"/>
            <w:r w:rsidR="00CD0020">
              <w:rPr>
                <w:sz w:val="20"/>
              </w:rPr>
              <w:t xml:space="preserve"> </w:t>
            </w:r>
            <w:proofErr w:type="spellStart"/>
            <w:r w:rsidR="00CD0020">
              <w:rPr>
                <w:sz w:val="20"/>
              </w:rPr>
              <w:t>zmian</w:t>
            </w:r>
            <w:proofErr w:type="spellEnd"/>
            <w:r w:rsidR="001142CF">
              <w:rPr>
                <w:sz w:val="20"/>
              </w:rPr>
              <w:t>”</w:t>
            </w:r>
          </w:p>
        </w:tc>
        <w:tc>
          <w:tcPr>
            <w:tcW w:w="2500" w:type="pct"/>
          </w:tcPr>
          <w:p w14:paraId="20CFB89C" w14:textId="68D70FF6" w:rsidR="00193150" w:rsidRPr="00B5743A" w:rsidRDefault="00BA3C7F" w:rsidP="007F1CEF">
            <w:pPr>
              <w:pStyle w:val="Normalnywtabelims"/>
              <w:keepNext/>
              <w:widowControl w:val="0"/>
              <w:rPr>
                <w:sz w:val="20"/>
              </w:rPr>
            </w:pPr>
            <w:r>
              <w:rPr>
                <w:sz w:val="20"/>
              </w:rPr>
              <w:t>Ctrl + Shift</w:t>
            </w:r>
            <w:r w:rsidR="00AF42B8">
              <w:rPr>
                <w:sz w:val="20"/>
              </w:rPr>
              <w:t xml:space="preserve"> + E</w:t>
            </w:r>
          </w:p>
        </w:tc>
      </w:tr>
    </w:tbl>
    <w:p w14:paraId="3E34F5B9" w14:textId="2EB93BD5" w:rsidR="0091449B" w:rsidRPr="006223D7" w:rsidRDefault="007F1CEF" w:rsidP="00ED6568">
      <w:pPr>
        <w:pStyle w:val="Podpistabelims"/>
        <w:rPr>
          <w:sz w:val="20"/>
        </w:rPr>
      </w:pPr>
      <w:proofErr w:type="spellStart"/>
      <w:r>
        <w:rPr>
          <w:sz w:val="20"/>
        </w:rPr>
        <w:t>i</w:t>
      </w:r>
      <w:r w:rsidR="00961A20" w:rsidRPr="006223D7">
        <w:rPr>
          <w:sz w:val="20"/>
        </w:rPr>
        <w:t>nne</w:t>
      </w:r>
      <w:proofErr w:type="spellEnd"/>
      <w:r w:rsidR="00961A20" w:rsidRPr="006223D7">
        <w:rPr>
          <w:sz w:val="20"/>
        </w:rPr>
        <w:t xml:space="preserve"> </w:t>
      </w:r>
      <w:proofErr w:type="spellStart"/>
      <w:r w:rsidR="00961A20" w:rsidRPr="006223D7">
        <w:rPr>
          <w:sz w:val="20"/>
        </w:rPr>
        <w:t>przydatne</w:t>
      </w:r>
      <w:proofErr w:type="spellEnd"/>
      <w:r w:rsidR="00961A20" w:rsidRPr="006223D7">
        <w:rPr>
          <w:sz w:val="20"/>
        </w:rPr>
        <w:t xml:space="preserve"> </w:t>
      </w:r>
      <w:proofErr w:type="spellStart"/>
      <w:r w:rsidR="00961A20" w:rsidRPr="006223D7">
        <w:rPr>
          <w:sz w:val="20"/>
        </w:rPr>
        <w:t>skróty</w:t>
      </w:r>
      <w:proofErr w:type="spellEnd"/>
      <w:r w:rsidR="00961A20" w:rsidRPr="006223D7">
        <w:rPr>
          <w:sz w:val="20"/>
        </w:rPr>
        <w:t xml:space="preserve"> </w:t>
      </w:r>
      <w:proofErr w:type="spellStart"/>
      <w:r w:rsidR="00961A20" w:rsidRPr="006223D7">
        <w:rPr>
          <w:sz w:val="20"/>
        </w:rPr>
        <w:t>klawiaturowe</w:t>
      </w:r>
      <w:proofErr w:type="spellEnd"/>
      <w:r w:rsidR="00DC7D86" w:rsidRPr="006223D7">
        <w:rPr>
          <w:sz w:val="20"/>
        </w:rPr>
        <w:t>.</w:t>
      </w:r>
    </w:p>
    <w:tbl>
      <w:tblPr>
        <w:tblStyle w:val="tabelams"/>
        <w:tblW w:w="5000" w:type="pct"/>
        <w:tblLook w:val="04A0" w:firstRow="1" w:lastRow="0" w:firstColumn="1" w:lastColumn="0" w:noHBand="0" w:noVBand="1"/>
      </w:tblPr>
      <w:tblGrid>
        <w:gridCol w:w="4961"/>
        <w:gridCol w:w="4989"/>
      </w:tblGrid>
      <w:tr w:rsidR="00290016" w:rsidRPr="00290016" w14:paraId="5FC0569C" w14:textId="77777777" w:rsidTr="007F1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3" w:type="pct"/>
            <w:shd w:val="clear" w:color="auto" w:fill="E1F6FF"/>
          </w:tcPr>
          <w:p w14:paraId="3EF43939" w14:textId="0FB9AFA1" w:rsidR="00290016" w:rsidRPr="00290016" w:rsidRDefault="00290016" w:rsidP="007F1CEF">
            <w:pPr>
              <w:pStyle w:val="Normalnywtabelims"/>
              <w:jc w:val="left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cofnij</w:t>
            </w:r>
            <w:proofErr w:type="spellEnd"/>
          </w:p>
        </w:tc>
        <w:tc>
          <w:tcPr>
            <w:tcW w:w="2507" w:type="pct"/>
            <w:shd w:val="clear" w:color="auto" w:fill="E1F6FF"/>
          </w:tcPr>
          <w:p w14:paraId="3A440D55" w14:textId="5C81A780" w:rsidR="00290016" w:rsidRPr="00290016" w:rsidRDefault="00B5743A" w:rsidP="007F1CEF">
            <w:pPr>
              <w:pStyle w:val="Normalnywtabelims"/>
              <w:jc w:val="left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290016" w:rsidRPr="00290016">
              <w:rPr>
                <w:sz w:val="20"/>
              </w:rPr>
              <w:t xml:space="preserve"> + Z</w:t>
            </w:r>
          </w:p>
        </w:tc>
      </w:tr>
      <w:tr w:rsidR="00290016" w:rsidRPr="00290016" w14:paraId="17270A70" w14:textId="77777777" w:rsidTr="007F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3" w:type="pct"/>
          </w:tcPr>
          <w:p w14:paraId="758ADCBF" w14:textId="750E813F" w:rsidR="00290016" w:rsidRPr="00290016" w:rsidRDefault="00290016" w:rsidP="00290016">
            <w:pPr>
              <w:pStyle w:val="Normalnywtabelims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ponów</w:t>
            </w:r>
            <w:proofErr w:type="spellEnd"/>
          </w:p>
        </w:tc>
        <w:tc>
          <w:tcPr>
            <w:tcW w:w="2507" w:type="pct"/>
          </w:tcPr>
          <w:p w14:paraId="6B437D33" w14:textId="2CBE62DA" w:rsidR="00290016" w:rsidRPr="00290016" w:rsidRDefault="00B5743A" w:rsidP="00290016">
            <w:pPr>
              <w:pStyle w:val="Normalnywtabelims"/>
              <w:rPr>
                <w:sz w:val="20"/>
              </w:rPr>
            </w:pPr>
            <w:r w:rsidRPr="00B5743A">
              <w:rPr>
                <w:sz w:val="20"/>
              </w:rPr>
              <w:t>Ctrl</w:t>
            </w:r>
            <w:r w:rsidR="00290016" w:rsidRPr="00290016">
              <w:rPr>
                <w:sz w:val="20"/>
              </w:rPr>
              <w:t xml:space="preserve"> + Y</w:t>
            </w:r>
          </w:p>
        </w:tc>
      </w:tr>
      <w:tr w:rsidR="00961A20" w:rsidRPr="00290016" w14:paraId="7C4456E3" w14:textId="77777777" w:rsidTr="007F1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93" w:type="pct"/>
          </w:tcPr>
          <w:p w14:paraId="1CEBCCFC" w14:textId="6851410B" w:rsidR="00961A20" w:rsidRPr="00290016" w:rsidRDefault="00961A20" w:rsidP="00290016">
            <w:pPr>
              <w:pStyle w:val="Normalnywtabelims"/>
              <w:rPr>
                <w:sz w:val="20"/>
              </w:rPr>
            </w:pPr>
            <w:proofErr w:type="spellStart"/>
            <w:r w:rsidRPr="00290016">
              <w:rPr>
                <w:sz w:val="20"/>
              </w:rPr>
              <w:t>zapisz</w:t>
            </w:r>
            <w:proofErr w:type="spellEnd"/>
            <w:r w:rsidRPr="00290016">
              <w:rPr>
                <w:sz w:val="20"/>
              </w:rPr>
              <w:t xml:space="preserve"> jako</w:t>
            </w:r>
          </w:p>
        </w:tc>
        <w:tc>
          <w:tcPr>
            <w:tcW w:w="2507" w:type="pct"/>
          </w:tcPr>
          <w:p w14:paraId="1D23AA2E" w14:textId="54458A24" w:rsidR="00961A20" w:rsidRPr="00290016" w:rsidRDefault="00961A20" w:rsidP="00290016">
            <w:pPr>
              <w:pStyle w:val="Normalnywtabelims"/>
              <w:rPr>
                <w:sz w:val="20"/>
              </w:rPr>
            </w:pPr>
            <w:r w:rsidRPr="00290016">
              <w:rPr>
                <w:sz w:val="20"/>
              </w:rPr>
              <w:t xml:space="preserve">F12 </w:t>
            </w:r>
          </w:p>
        </w:tc>
      </w:tr>
    </w:tbl>
    <w:p w14:paraId="52B57D3D" w14:textId="77777777" w:rsidR="00961A20" w:rsidRPr="006223D7" w:rsidRDefault="00961A20" w:rsidP="007F1CEF">
      <w:pPr>
        <w:pStyle w:val="Liniaprzerwyms"/>
      </w:pPr>
    </w:p>
    <w:sectPr w:rsidR="00961A20" w:rsidRPr="006223D7" w:rsidSect="00303E4D">
      <w:headerReference w:type="default" r:id="rId7"/>
      <w:footerReference w:type="default" r:id="rId8"/>
      <w:pgSz w:w="11906" w:h="16838"/>
      <w:pgMar w:top="227" w:right="709" w:bottom="283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91B74" w14:textId="77777777" w:rsidR="00DC372A" w:rsidRDefault="00DC372A" w:rsidP="00FC7669">
      <w:r>
        <w:separator/>
      </w:r>
    </w:p>
  </w:endnote>
  <w:endnote w:type="continuationSeparator" w:id="0">
    <w:p w14:paraId="63FF5570" w14:textId="77777777" w:rsidR="00DC372A" w:rsidRDefault="00DC372A" w:rsidP="00FC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oestalpine Light">
    <w:panose1 w:val="020B0300030000000000"/>
    <w:charset w:val="EE"/>
    <w:family w:val="swiss"/>
    <w:pitch w:val="variable"/>
    <w:sig w:usb0="A000026F" w:usb1="5000203A" w:usb2="00000000" w:usb3="00000000" w:csb0="00000097" w:csb1="00000000"/>
  </w:font>
  <w:font w:name="voestalpine">
    <w:panose1 w:val="020B0500030000000000"/>
    <w:charset w:val="EE"/>
    <w:family w:val="swiss"/>
    <w:pitch w:val="variable"/>
    <w:sig w:usb0="A000026F" w:usb1="5000203A" w:usb2="00000000" w:usb3="00000000" w:csb0="000000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89DC5" w14:textId="15D57D49" w:rsidR="005145F9" w:rsidRPr="005145F9" w:rsidRDefault="005145F9" w:rsidP="005145F9">
    <w:pPr>
      <w:pStyle w:val="Footer"/>
      <w:jc w:val="right"/>
      <w:rPr>
        <w:lang w:val="en-US"/>
      </w:rPr>
    </w:pPr>
    <w:proofErr w:type="spellStart"/>
    <w:r>
      <w:rPr>
        <w:lang w:val="en-US"/>
      </w:rPr>
      <w:t>Wydruk</w:t>
    </w:r>
    <w:proofErr w:type="spellEnd"/>
    <w:r>
      <w:rPr>
        <w:lang w:val="en-US"/>
      </w:rPr>
      <w:t xml:space="preserve">: </w:t>
    </w:r>
    <w:r>
      <w:rPr>
        <w:lang w:val="en-US"/>
      </w:rPr>
      <w:fldChar w:fldCharType="begin"/>
    </w:r>
    <w:r>
      <w:rPr>
        <w:lang w:val="en-US"/>
      </w:rPr>
      <w:instrText xml:space="preserve"> PRINTDATE  \@ "yyyy-MM-dd hh:mm"  \* MERGEFORMAT </w:instrText>
    </w:r>
    <w:r>
      <w:rPr>
        <w:lang w:val="en-US"/>
      </w:rPr>
      <w:fldChar w:fldCharType="separate"/>
    </w:r>
    <w:r w:rsidR="009227C1">
      <w:rPr>
        <w:noProof/>
        <w:lang w:val="en-US"/>
      </w:rPr>
      <w:t>2024-04-24 04:21</w:t>
    </w:r>
    <w:r>
      <w:rPr>
        <w:lang w:val="en-US"/>
      </w:rPr>
      <w:fldChar w:fldCharType="end"/>
    </w:r>
    <w:r>
      <w:rPr>
        <w:lang w:val="en-US"/>
      </w:rPr>
      <w:t xml:space="preserve"> Strona: </w:t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z 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DEFBA" w14:textId="77777777" w:rsidR="00DC372A" w:rsidRDefault="00DC372A" w:rsidP="00FC7669">
      <w:r>
        <w:separator/>
      </w:r>
    </w:p>
  </w:footnote>
  <w:footnote w:type="continuationSeparator" w:id="0">
    <w:p w14:paraId="5348AAFF" w14:textId="77777777" w:rsidR="00DC372A" w:rsidRDefault="00DC372A" w:rsidP="00FC7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F42DB" w14:textId="1C554E7A" w:rsidR="00FC7669" w:rsidRPr="00FC7669" w:rsidRDefault="005145F9">
    <w:pPr>
      <w:pStyle w:val="Header"/>
      <w:rPr>
        <w:lang w:val="en-US"/>
      </w:rPr>
    </w:pPr>
    <w:proofErr w:type="spellStart"/>
    <w:r w:rsidRPr="005145F9">
      <w:rPr>
        <w:lang w:val="en-US"/>
      </w:rPr>
      <w:t>P</w:t>
    </w:r>
    <w:r>
      <w:rPr>
        <w:lang w:val="en-US"/>
      </w:rPr>
      <w:t>ołożenie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nazwa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pliku</w:t>
    </w:r>
    <w:proofErr w:type="spellEnd"/>
    <w:r>
      <w:rPr>
        <w:lang w:val="en-US"/>
      </w:rPr>
      <w:t xml:space="preserve">: </w:t>
    </w:r>
    <w:r w:rsidR="00FC7669">
      <w:fldChar w:fldCharType="begin"/>
    </w:r>
    <w:r w:rsidR="00FC7669" w:rsidRPr="00FC7669">
      <w:rPr>
        <w:lang w:val="en-US"/>
      </w:rPr>
      <w:instrText xml:space="preserve"> FILENAME  \p  \* MERGEFORMAT </w:instrText>
    </w:r>
    <w:r w:rsidR="00FC7669">
      <w:fldChar w:fldCharType="separate"/>
    </w:r>
    <w:r w:rsidR="009227C1">
      <w:rPr>
        <w:noProof/>
        <w:lang w:val="en-US"/>
      </w:rPr>
      <w:t>S:\CompanyTemplates\Word\WordGoodies\WordCheatSheet.docx</w:t>
    </w:r>
    <w:r w:rsidR="00FC7669">
      <w:fldChar w:fldCharType="end"/>
    </w:r>
    <w:r w:rsidRPr="00FC766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6420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72554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C44A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C6743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709A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A9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BE8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83B4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0C3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1445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7A15"/>
    <w:multiLevelType w:val="multilevel"/>
    <w:tmpl w:val="A9000B68"/>
    <w:styleLink w:val="Wypunktowaniewtabelims"/>
    <w:lvl w:ilvl="0">
      <w:start w:val="1"/>
      <w:numFmt w:val="decimal"/>
      <w:lvlText w:val="%1."/>
      <w:lvlJc w:val="left"/>
      <w:pPr>
        <w:ind w:left="357" w:hanging="357"/>
      </w:pPr>
      <w:rPr>
        <w:rFonts w:ascii="voestalpine Light" w:hAnsi="voestalpine Light"/>
        <w:sz w:val="22"/>
      </w:rPr>
    </w:lvl>
    <w:lvl w:ilvl="1">
      <w:start w:val="1"/>
      <w:numFmt w:val="lowerLetter"/>
      <w:lvlText w:val="%2."/>
      <w:lvlJc w:val="left"/>
      <w:pPr>
        <w:ind w:left="737" w:hanging="380"/>
      </w:pPr>
      <w:rPr>
        <w:rFonts w:ascii="voestalpine Light" w:hAnsi="voestalpine Light" w:hint="default"/>
        <w:sz w:val="22"/>
      </w:rPr>
    </w:lvl>
    <w:lvl w:ilvl="2">
      <w:start w:val="1"/>
      <w:numFmt w:val="lowerRoman"/>
      <w:lvlText w:val="%3."/>
      <w:lvlJc w:val="left"/>
      <w:pPr>
        <w:ind w:left="1021" w:hanging="307"/>
      </w:pPr>
      <w:rPr>
        <w:rFonts w:ascii="voestalpine Light" w:hAnsi="voestalpine Light" w:hint="default"/>
        <w:sz w:val="22"/>
      </w:rPr>
    </w:lvl>
    <w:lvl w:ilvl="3">
      <w:start w:val="1"/>
      <w:numFmt w:val="decimalZero"/>
      <w:lvlText w:val="%4."/>
      <w:lvlJc w:val="left"/>
      <w:pPr>
        <w:ind w:left="1758" w:hanging="687"/>
      </w:pPr>
      <w:rPr>
        <w:rFonts w:ascii="voestalpine Light" w:hAnsi="voestalpine Light" w:hint="default"/>
        <w:sz w:val="22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023F4DB2"/>
    <w:multiLevelType w:val="multilevel"/>
    <w:tmpl w:val="F6C48448"/>
    <w:numStyleLink w:val="Wypunktowaniems"/>
  </w:abstractNum>
  <w:abstractNum w:abstractNumId="12" w15:restartNumberingAfterBreak="0">
    <w:nsid w:val="039E7C32"/>
    <w:multiLevelType w:val="multilevel"/>
    <w:tmpl w:val="81FAB976"/>
    <w:lvl w:ilvl="0">
      <w:start w:val="1"/>
      <w:numFmt w:val="bullet"/>
      <w:lvlText w:val="»"/>
      <w:lvlJc w:val="left"/>
      <w:pPr>
        <w:ind w:left="369" w:hanging="369"/>
      </w:pPr>
      <w:rPr>
        <w:rFonts w:ascii="voestalpine" w:hAnsi="voestalpine" w:hint="default"/>
        <w:color w:val="0078B4"/>
        <w:sz w:val="22"/>
      </w:rPr>
    </w:lvl>
    <w:lvl w:ilvl="1">
      <w:start w:val="1"/>
      <w:numFmt w:val="bullet"/>
      <w:pStyle w:val="ListaSeq2ms"/>
      <w:lvlText w:val="»"/>
      <w:lvlJc w:val="left"/>
      <w:pPr>
        <w:ind w:left="737" w:hanging="368"/>
      </w:pPr>
      <w:rPr>
        <w:rFonts w:ascii="voestalpine" w:hAnsi="voestalpine" w:hint="default"/>
        <w:color w:val="0078B4"/>
        <w:sz w:val="22"/>
      </w:rPr>
    </w:lvl>
    <w:lvl w:ilvl="2">
      <w:start w:val="1"/>
      <w:numFmt w:val="bullet"/>
      <w:pStyle w:val="ListaSeq3ms"/>
      <w:lvlText w:val="»"/>
      <w:lvlJc w:val="left"/>
      <w:pPr>
        <w:ind w:left="1106" w:hanging="369"/>
      </w:pPr>
      <w:rPr>
        <w:rFonts w:ascii="voestalpine" w:hAnsi="voestalpine" w:hint="default"/>
        <w:color w:val="0078B4"/>
        <w:sz w:val="22"/>
      </w:rPr>
    </w:lvl>
    <w:lvl w:ilvl="3">
      <w:start w:val="1"/>
      <w:numFmt w:val="bullet"/>
      <w:pStyle w:val="ListaSeq4ms"/>
      <w:lvlText w:val="»"/>
      <w:lvlJc w:val="left"/>
      <w:pPr>
        <w:ind w:left="1474" w:hanging="368"/>
      </w:pPr>
      <w:rPr>
        <w:rFonts w:ascii="voestalpine" w:hAnsi="voestalpine" w:hint="default"/>
        <w:color w:val="0078B4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50821BC"/>
    <w:multiLevelType w:val="multilevel"/>
    <w:tmpl w:val="D39E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8874EC6"/>
    <w:multiLevelType w:val="multilevel"/>
    <w:tmpl w:val="AEFA2464"/>
    <w:numStyleLink w:val="Punktoryms"/>
  </w:abstractNum>
  <w:abstractNum w:abstractNumId="15" w15:restartNumberingAfterBreak="0">
    <w:nsid w:val="18924D26"/>
    <w:multiLevelType w:val="multilevel"/>
    <w:tmpl w:val="9522D660"/>
    <w:lvl w:ilvl="0">
      <w:start w:val="1"/>
      <w:numFmt w:val="decimal"/>
      <w:pStyle w:val="List"/>
      <w:lvlText w:val="%1."/>
      <w:lvlJc w:val="left"/>
      <w:pPr>
        <w:tabs>
          <w:tab w:val="num" w:pos="1674"/>
        </w:tabs>
        <w:ind w:left="144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23"/>
        </w:tabs>
        <w:ind w:left="596" w:hanging="170"/>
      </w:pPr>
    </w:lvl>
    <w:lvl w:ilvl="2">
      <w:start w:val="1"/>
      <w:numFmt w:val="lowerRoman"/>
      <w:pStyle w:val="List3"/>
      <w:lvlText w:val="%3."/>
      <w:lvlJc w:val="left"/>
      <w:pPr>
        <w:tabs>
          <w:tab w:val="num" w:pos="2184"/>
        </w:tabs>
        <w:ind w:left="2014" w:hanging="283"/>
      </w:pPr>
      <w:rPr>
        <w:rFonts w:hint="default"/>
      </w:rPr>
    </w:lvl>
    <w:lvl w:ilvl="3">
      <w:start w:val="1"/>
      <w:numFmt w:val="decimalZero"/>
      <w:pStyle w:val="List4"/>
      <w:lvlText w:val="%4."/>
      <w:lvlJc w:val="left"/>
      <w:pPr>
        <w:tabs>
          <w:tab w:val="num" w:pos="823"/>
        </w:tabs>
        <w:ind w:left="596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82"/>
        </w:tabs>
        <w:ind w:left="2355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9"/>
        </w:tabs>
        <w:ind w:left="2582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36"/>
        </w:tabs>
        <w:ind w:left="2809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63"/>
        </w:tabs>
        <w:ind w:left="3036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0"/>
        </w:tabs>
        <w:ind w:left="3263" w:hanging="170"/>
      </w:pPr>
      <w:rPr>
        <w:rFonts w:hint="default"/>
      </w:rPr>
    </w:lvl>
  </w:abstractNum>
  <w:abstractNum w:abstractNumId="16" w15:restartNumberingAfterBreak="0">
    <w:nsid w:val="200B7FBD"/>
    <w:multiLevelType w:val="hybridMultilevel"/>
    <w:tmpl w:val="DC5438D4"/>
    <w:lvl w:ilvl="0" w:tplc="A4C81258">
      <w:start w:val="1"/>
      <w:numFmt w:val="bullet"/>
      <w:lvlText w:val="»"/>
      <w:lvlJc w:val="left"/>
      <w:pPr>
        <w:ind w:left="720" w:hanging="360"/>
      </w:pPr>
      <w:rPr>
        <w:rFonts w:ascii="voestalpine Light" w:hAnsi="voestalpine Light" w:hint="default"/>
        <w:color w:val="0082B4"/>
      </w:rPr>
    </w:lvl>
    <w:lvl w:ilvl="1" w:tplc="A4C81258">
      <w:start w:val="1"/>
      <w:numFmt w:val="bullet"/>
      <w:lvlText w:val="»"/>
      <w:lvlJc w:val="left"/>
      <w:pPr>
        <w:ind w:left="1440" w:hanging="360"/>
      </w:pPr>
      <w:rPr>
        <w:rFonts w:ascii="voestalpine Light" w:hAnsi="voestalpine Light" w:hint="default"/>
        <w:color w:val="0082B4"/>
      </w:rPr>
    </w:lvl>
    <w:lvl w:ilvl="2" w:tplc="A4C81258">
      <w:start w:val="1"/>
      <w:numFmt w:val="bullet"/>
      <w:lvlText w:val="»"/>
      <w:lvlJc w:val="left"/>
      <w:pPr>
        <w:ind w:left="2160" w:hanging="360"/>
      </w:pPr>
      <w:rPr>
        <w:rFonts w:ascii="voestalpine Light" w:hAnsi="voestalpine Light" w:hint="default"/>
        <w:color w:val="0082B4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403DB"/>
    <w:multiLevelType w:val="multilevel"/>
    <w:tmpl w:val="AEFA2464"/>
    <w:numStyleLink w:val="Punktoryms"/>
  </w:abstractNum>
  <w:abstractNum w:abstractNumId="18" w15:restartNumberingAfterBreak="0">
    <w:nsid w:val="2DBF2426"/>
    <w:multiLevelType w:val="multilevel"/>
    <w:tmpl w:val="AF68BB6C"/>
    <w:styleLink w:val="WypRefms"/>
    <w:lvl w:ilvl="0">
      <w:start w:val="1"/>
      <w:numFmt w:val="decimal"/>
      <w:pStyle w:val="AkapitWypRefm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30590409"/>
    <w:multiLevelType w:val="multilevel"/>
    <w:tmpl w:val="F6C48448"/>
    <w:numStyleLink w:val="Wypunktowaniems"/>
  </w:abstractNum>
  <w:abstractNum w:abstractNumId="20" w15:restartNumberingAfterBreak="0">
    <w:nsid w:val="44D565F2"/>
    <w:multiLevelType w:val="multilevel"/>
    <w:tmpl w:val="4FB898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5423FD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6045CFD"/>
    <w:multiLevelType w:val="multilevel"/>
    <w:tmpl w:val="2FE4C530"/>
    <w:styleLink w:val="Nagwki"/>
    <w:lvl w:ilvl="0">
      <w:start w:val="1"/>
      <w:numFmt w:val="decimal"/>
      <w:lvlText w:val="%1"/>
      <w:lvlJc w:val="left"/>
      <w:pPr>
        <w:ind w:left="340" w:hanging="340"/>
      </w:pPr>
      <w:rPr>
        <w:rFonts w:ascii="voestalpine Light" w:hAnsi="voestalpine Light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oestalpine Light" w:hAnsi="voestalpine Light"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voestalpine Light" w:hAnsi="voestalpine Light"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voestalpine Light" w:hAnsi="voestalpine Light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7668CF"/>
    <w:multiLevelType w:val="multilevel"/>
    <w:tmpl w:val="4574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B5161E"/>
    <w:multiLevelType w:val="multilevel"/>
    <w:tmpl w:val="AEFA2464"/>
    <w:numStyleLink w:val="Punktoryms"/>
  </w:abstractNum>
  <w:abstractNum w:abstractNumId="25" w15:restartNumberingAfterBreak="0">
    <w:nsid w:val="685314C9"/>
    <w:multiLevelType w:val="hybridMultilevel"/>
    <w:tmpl w:val="D4F082D6"/>
    <w:lvl w:ilvl="0" w:tplc="BEBE1924">
      <w:start w:val="1"/>
      <w:numFmt w:val="decimal"/>
      <w:pStyle w:val="TabNumerowana"/>
      <w:lvlText w:val="%1."/>
      <w:lvlJc w:val="left"/>
      <w:pPr>
        <w:ind w:left="360" w:hanging="360"/>
      </w:pPr>
      <w:rPr>
        <w:rFonts w:ascii="voestalpine Light" w:hAnsi="voestalpine Ligh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A432C"/>
    <w:multiLevelType w:val="multilevel"/>
    <w:tmpl w:val="AEFA2464"/>
    <w:numStyleLink w:val="Punktoryms"/>
  </w:abstractNum>
  <w:abstractNum w:abstractNumId="27" w15:restartNumberingAfterBreak="0">
    <w:nsid w:val="6CAC48EF"/>
    <w:multiLevelType w:val="multilevel"/>
    <w:tmpl w:val="1110F50E"/>
    <w:styleLink w:val="Wypunktowaniems"/>
    <w:lvl w:ilvl="0">
      <w:start w:val="1"/>
      <w:numFmt w:val="decimal"/>
      <w:pStyle w:val="ListaSeq1ms"/>
      <w:lvlText w:val="%1."/>
      <w:lvlJc w:val="left"/>
      <w:pPr>
        <w:ind w:left="357" w:hanging="357"/>
      </w:pPr>
      <w:rPr>
        <w:rFonts w:ascii="voestalpine Light" w:hAnsi="voestalpine Light" w:hint="default"/>
        <w:sz w:val="22"/>
      </w:rPr>
    </w:lvl>
    <w:lvl w:ilvl="1">
      <w:start w:val="1"/>
      <w:numFmt w:val="lowerLetter"/>
      <w:pStyle w:val="ListaSeq2ms"/>
      <w:lvlText w:val="%2."/>
      <w:lvlJc w:val="left"/>
      <w:pPr>
        <w:ind w:left="737" w:hanging="380"/>
      </w:pPr>
      <w:rPr>
        <w:rFonts w:ascii="voestalpine Light" w:hAnsi="voestalpine Light" w:hint="default"/>
        <w:sz w:val="22"/>
      </w:rPr>
    </w:lvl>
    <w:lvl w:ilvl="2">
      <w:start w:val="1"/>
      <w:numFmt w:val="lowerRoman"/>
      <w:pStyle w:val="ListaSeq3ms"/>
      <w:lvlText w:val="%3."/>
      <w:lvlJc w:val="left"/>
      <w:pPr>
        <w:ind w:left="1077" w:hanging="363"/>
      </w:pPr>
      <w:rPr>
        <w:rFonts w:ascii="voestalpine Light" w:hAnsi="voestalpine Light" w:hint="default"/>
        <w:sz w:val="22"/>
      </w:rPr>
    </w:lvl>
    <w:lvl w:ilvl="3">
      <w:start w:val="1"/>
      <w:numFmt w:val="decimalZero"/>
      <w:pStyle w:val="ListaSeq4ms"/>
      <w:lvlText w:val="%4."/>
      <w:lvlJc w:val="left"/>
      <w:pPr>
        <w:ind w:left="1758" w:hanging="687"/>
      </w:pPr>
      <w:rPr>
        <w:rFonts w:ascii="voestalpine Light" w:hAnsi="voestalpine Light" w:hint="default"/>
        <w:sz w:val="22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6D424D45"/>
    <w:multiLevelType w:val="multilevel"/>
    <w:tmpl w:val="1110F50E"/>
    <w:numStyleLink w:val="Wypunktowaniems"/>
  </w:abstractNum>
  <w:abstractNum w:abstractNumId="29" w15:restartNumberingAfterBreak="0">
    <w:nsid w:val="71A47029"/>
    <w:multiLevelType w:val="hybridMultilevel"/>
    <w:tmpl w:val="DC203EA8"/>
    <w:lvl w:ilvl="0" w:tplc="3190EF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40B8C"/>
    <w:multiLevelType w:val="multilevel"/>
    <w:tmpl w:val="AEFA2464"/>
    <w:numStyleLink w:val="Punktoryms"/>
  </w:abstractNum>
  <w:abstractNum w:abstractNumId="31" w15:restartNumberingAfterBreak="0">
    <w:nsid w:val="74D435B9"/>
    <w:multiLevelType w:val="hybridMultilevel"/>
    <w:tmpl w:val="644AC92E"/>
    <w:lvl w:ilvl="0" w:tplc="88A21F2C">
      <w:start w:val="1"/>
      <w:numFmt w:val="decimal"/>
      <w:pStyle w:val="ListaSeqwms"/>
      <w:lvlText w:val="%1."/>
      <w:lvlJc w:val="left"/>
      <w:pPr>
        <w:ind w:left="340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BD02">
      <w:start w:val="1"/>
      <w:numFmt w:val="lowerLetter"/>
      <w:lvlText w:val="%2."/>
      <w:lvlJc w:val="left"/>
      <w:pPr>
        <w:ind w:left="567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2A5C88">
      <w:start w:val="1"/>
      <w:numFmt w:val="lowerRoman"/>
      <w:lvlText w:val="%3"/>
      <w:lvlJc w:val="left"/>
      <w:pPr>
        <w:ind w:left="136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0A9AC">
      <w:start w:val="1"/>
      <w:numFmt w:val="decimal"/>
      <w:lvlText w:val="%4"/>
      <w:lvlJc w:val="left"/>
      <w:pPr>
        <w:ind w:left="208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42FF4">
      <w:start w:val="1"/>
      <w:numFmt w:val="lowerLetter"/>
      <w:lvlText w:val="%5"/>
      <w:lvlJc w:val="left"/>
      <w:pPr>
        <w:ind w:left="280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222A60">
      <w:start w:val="1"/>
      <w:numFmt w:val="lowerRoman"/>
      <w:lvlText w:val="%6"/>
      <w:lvlJc w:val="left"/>
      <w:pPr>
        <w:ind w:left="352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88788">
      <w:start w:val="1"/>
      <w:numFmt w:val="decimal"/>
      <w:lvlText w:val="%7"/>
      <w:lvlJc w:val="left"/>
      <w:pPr>
        <w:ind w:left="424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7A6FF2">
      <w:start w:val="1"/>
      <w:numFmt w:val="lowerLetter"/>
      <w:lvlText w:val="%8"/>
      <w:lvlJc w:val="left"/>
      <w:pPr>
        <w:ind w:left="496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89B38">
      <w:start w:val="1"/>
      <w:numFmt w:val="lowerRoman"/>
      <w:lvlText w:val="%9"/>
      <w:lvlJc w:val="left"/>
      <w:pPr>
        <w:ind w:left="5684"/>
      </w:pPr>
      <w:rPr>
        <w:rFonts w:ascii="voestalpine" w:eastAsia="voestalpine" w:hAnsi="voestalpine" w:cs="voestalpin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4D3B0D"/>
    <w:multiLevelType w:val="multilevel"/>
    <w:tmpl w:val="F6C48448"/>
    <w:numStyleLink w:val="Wypunktowaniems"/>
  </w:abstractNum>
  <w:abstractNum w:abstractNumId="33" w15:restartNumberingAfterBreak="0">
    <w:nsid w:val="77E02784"/>
    <w:multiLevelType w:val="multilevel"/>
    <w:tmpl w:val="AEFA2464"/>
    <w:styleLink w:val="Punktoryms"/>
    <w:lvl w:ilvl="0">
      <w:start w:val="1"/>
      <w:numFmt w:val="bullet"/>
      <w:lvlText w:val="»"/>
      <w:lvlJc w:val="left"/>
      <w:pPr>
        <w:tabs>
          <w:tab w:val="num" w:pos="618"/>
        </w:tabs>
        <w:ind w:left="618" w:hanging="261"/>
      </w:pPr>
      <w:rPr>
        <w:rFonts w:ascii="voestalpine" w:hAnsi="voestalpine" w:hint="default"/>
        <w:color w:val="0078B4"/>
      </w:rPr>
    </w:lvl>
    <w:lvl w:ilvl="1">
      <w:start w:val="1"/>
      <w:numFmt w:val="bullet"/>
      <w:lvlText w:val="»"/>
      <w:lvlJc w:val="left"/>
      <w:pPr>
        <w:ind w:left="720" w:hanging="360"/>
      </w:pPr>
      <w:rPr>
        <w:rFonts w:ascii="voestalpine" w:hAnsi="voestalpine" w:hint="default"/>
        <w:color w:val="0078B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C715D34"/>
    <w:multiLevelType w:val="multilevel"/>
    <w:tmpl w:val="58A2A3CA"/>
    <w:lvl w:ilvl="0">
      <w:start w:val="1"/>
      <w:numFmt w:val="decimal"/>
      <w:lvlText w:val="%1."/>
      <w:lvlJc w:val="left"/>
      <w:pPr>
        <w:ind w:left="360" w:hanging="360"/>
      </w:pPr>
      <w:rPr>
        <w:rFonts w:ascii="voestalpine Light" w:hAnsi="voestalpin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voestalpine Light" w:hAnsi="voestalpine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voestalpine Light" w:hAnsi="voestalpine Light" w:hint="default"/>
      </w:rPr>
    </w:lvl>
    <w:lvl w:ilvl="3">
      <w:start w:val="1"/>
      <w:numFmt w:val="decimalZero"/>
      <w:lvlText w:val="%4."/>
      <w:lvlJc w:val="left"/>
      <w:pPr>
        <w:ind w:left="1440" w:hanging="360"/>
      </w:pPr>
      <w:rPr>
        <w:rFonts w:ascii="voestalpine Light" w:hAnsi="voestalpine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CCE5021"/>
    <w:multiLevelType w:val="multilevel"/>
    <w:tmpl w:val="AF68BB6C"/>
    <w:numStyleLink w:val="WypRefms"/>
  </w:abstractNum>
  <w:abstractNum w:abstractNumId="36" w15:restartNumberingAfterBreak="0">
    <w:nsid w:val="7F4B2727"/>
    <w:multiLevelType w:val="multilevel"/>
    <w:tmpl w:val="AEFA2464"/>
    <w:numStyleLink w:val="Punktoryms"/>
  </w:abstractNum>
  <w:num w:numId="1" w16cid:durableId="2143763282">
    <w:abstractNumId w:val="6"/>
  </w:num>
  <w:num w:numId="2" w16cid:durableId="1187409087">
    <w:abstractNumId w:val="27"/>
  </w:num>
  <w:num w:numId="3" w16cid:durableId="107428714">
    <w:abstractNumId w:val="18"/>
  </w:num>
  <w:num w:numId="4" w16cid:durableId="166217355">
    <w:abstractNumId w:val="33"/>
  </w:num>
  <w:num w:numId="5" w16cid:durableId="151454963">
    <w:abstractNumId w:val="15"/>
  </w:num>
  <w:num w:numId="6" w16cid:durableId="595361174">
    <w:abstractNumId w:val="20"/>
  </w:num>
  <w:num w:numId="7" w16cid:durableId="566037012">
    <w:abstractNumId w:val="31"/>
  </w:num>
  <w:num w:numId="8" w16cid:durableId="479537702">
    <w:abstractNumId w:val="35"/>
  </w:num>
  <w:num w:numId="9" w16cid:durableId="2106074130">
    <w:abstractNumId w:val="24"/>
  </w:num>
  <w:num w:numId="10" w16cid:durableId="382018976">
    <w:abstractNumId w:val="0"/>
    <w:lvlOverride w:ilvl="0">
      <w:startOverride w:val="1"/>
    </w:lvlOverride>
  </w:num>
  <w:num w:numId="11" w16cid:durableId="686827946">
    <w:abstractNumId w:val="0"/>
  </w:num>
  <w:num w:numId="12" w16cid:durableId="963078753">
    <w:abstractNumId w:val="26"/>
  </w:num>
  <w:num w:numId="13" w16cid:durableId="1461412548">
    <w:abstractNumId w:val="36"/>
  </w:num>
  <w:num w:numId="14" w16cid:durableId="1301114579">
    <w:abstractNumId w:val="11"/>
  </w:num>
  <w:num w:numId="15" w16cid:durableId="17711954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52964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978007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4256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45737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3113308">
    <w:abstractNumId w:val="32"/>
  </w:num>
  <w:num w:numId="21" w16cid:durableId="6574589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7133858">
    <w:abstractNumId w:val="7"/>
  </w:num>
  <w:num w:numId="23" w16cid:durableId="85227282">
    <w:abstractNumId w:val="21"/>
  </w:num>
  <w:num w:numId="24" w16cid:durableId="1265311684">
    <w:abstractNumId w:val="13"/>
  </w:num>
  <w:num w:numId="25" w16cid:durableId="1460804686">
    <w:abstractNumId w:val="19"/>
  </w:num>
  <w:num w:numId="26" w16cid:durableId="375544948">
    <w:abstractNumId w:val="2"/>
  </w:num>
  <w:num w:numId="27" w16cid:durableId="469443658">
    <w:abstractNumId w:val="8"/>
  </w:num>
  <w:num w:numId="28" w16cid:durableId="1842232751">
    <w:abstractNumId w:val="3"/>
  </w:num>
  <w:num w:numId="29" w16cid:durableId="814839865">
    <w:abstractNumId w:val="1"/>
  </w:num>
  <w:num w:numId="30" w16cid:durableId="1767185662">
    <w:abstractNumId w:val="9"/>
  </w:num>
  <w:num w:numId="31" w16cid:durableId="2071732954">
    <w:abstractNumId w:val="5"/>
  </w:num>
  <w:num w:numId="32" w16cid:durableId="798959979">
    <w:abstractNumId w:val="4"/>
  </w:num>
  <w:num w:numId="33" w16cid:durableId="1819809857">
    <w:abstractNumId w:val="10"/>
  </w:num>
  <w:num w:numId="34" w16cid:durableId="1529642017">
    <w:abstractNumId w:val="12"/>
  </w:num>
  <w:num w:numId="35" w16cid:durableId="395202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83506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428213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6201686">
    <w:abstractNumId w:val="16"/>
  </w:num>
  <w:num w:numId="39" w16cid:durableId="2024621993">
    <w:abstractNumId w:val="22"/>
  </w:num>
  <w:num w:numId="40" w16cid:durableId="1450776146">
    <w:abstractNumId w:val="25"/>
  </w:num>
  <w:num w:numId="41" w16cid:durableId="660156090">
    <w:abstractNumId w:val="28"/>
  </w:num>
  <w:num w:numId="42" w16cid:durableId="1237743193">
    <w:abstractNumId w:val="23"/>
  </w:num>
  <w:num w:numId="43" w16cid:durableId="291205942">
    <w:abstractNumId w:val="34"/>
  </w:num>
  <w:num w:numId="44" w16cid:durableId="1982036102">
    <w:abstractNumId w:val="29"/>
  </w:num>
  <w:num w:numId="45" w16cid:durableId="295109960">
    <w:abstractNumId w:val="17"/>
  </w:num>
  <w:num w:numId="46" w16cid:durableId="1375613241">
    <w:abstractNumId w:val="0"/>
    <w:lvlOverride w:ilvl="0">
      <w:startOverride w:val="1"/>
    </w:lvlOverride>
  </w:num>
  <w:num w:numId="47" w16cid:durableId="241918592">
    <w:abstractNumId w:val="14"/>
  </w:num>
  <w:num w:numId="48" w16cid:durableId="791705070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linkStyles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C"/>
    <w:rsid w:val="00002E8B"/>
    <w:rsid w:val="00007177"/>
    <w:rsid w:val="000134CA"/>
    <w:rsid w:val="00025AC4"/>
    <w:rsid w:val="00095F4B"/>
    <w:rsid w:val="000A4C5C"/>
    <w:rsid w:val="000B2C9B"/>
    <w:rsid w:val="000B7C53"/>
    <w:rsid w:val="000C1738"/>
    <w:rsid w:val="001140DA"/>
    <w:rsid w:val="001142CF"/>
    <w:rsid w:val="00123CF7"/>
    <w:rsid w:val="001240D7"/>
    <w:rsid w:val="00131411"/>
    <w:rsid w:val="00147486"/>
    <w:rsid w:val="00152815"/>
    <w:rsid w:val="0015312C"/>
    <w:rsid w:val="00193150"/>
    <w:rsid w:val="00196467"/>
    <w:rsid w:val="001A601B"/>
    <w:rsid w:val="001B519C"/>
    <w:rsid w:val="001F7AAD"/>
    <w:rsid w:val="00200291"/>
    <w:rsid w:val="002162E7"/>
    <w:rsid w:val="00222B32"/>
    <w:rsid w:val="00242830"/>
    <w:rsid w:val="00255127"/>
    <w:rsid w:val="0026016A"/>
    <w:rsid w:val="00270074"/>
    <w:rsid w:val="002813C5"/>
    <w:rsid w:val="00284D9D"/>
    <w:rsid w:val="00290016"/>
    <w:rsid w:val="00295CCB"/>
    <w:rsid w:val="002E6070"/>
    <w:rsid w:val="00302288"/>
    <w:rsid w:val="00303E4D"/>
    <w:rsid w:val="003318F9"/>
    <w:rsid w:val="00336D32"/>
    <w:rsid w:val="00355C0B"/>
    <w:rsid w:val="00365CF5"/>
    <w:rsid w:val="00367B73"/>
    <w:rsid w:val="00374ECC"/>
    <w:rsid w:val="00376C96"/>
    <w:rsid w:val="003B2FBE"/>
    <w:rsid w:val="003C48A5"/>
    <w:rsid w:val="003D0C59"/>
    <w:rsid w:val="003D2DAE"/>
    <w:rsid w:val="003D6834"/>
    <w:rsid w:val="003E6312"/>
    <w:rsid w:val="00402DE9"/>
    <w:rsid w:val="00404B3E"/>
    <w:rsid w:val="00416524"/>
    <w:rsid w:val="0041765A"/>
    <w:rsid w:val="00434FA2"/>
    <w:rsid w:val="00451924"/>
    <w:rsid w:val="00454C76"/>
    <w:rsid w:val="004551DF"/>
    <w:rsid w:val="0046020E"/>
    <w:rsid w:val="00475A25"/>
    <w:rsid w:val="004808A2"/>
    <w:rsid w:val="004A41C1"/>
    <w:rsid w:val="004A69FD"/>
    <w:rsid w:val="004B7987"/>
    <w:rsid w:val="004C342B"/>
    <w:rsid w:val="004D12AE"/>
    <w:rsid w:val="004D3AB2"/>
    <w:rsid w:val="004D46D5"/>
    <w:rsid w:val="004E7F4A"/>
    <w:rsid w:val="0050401D"/>
    <w:rsid w:val="005045AB"/>
    <w:rsid w:val="005053FC"/>
    <w:rsid w:val="005103E6"/>
    <w:rsid w:val="005145F9"/>
    <w:rsid w:val="00526EB1"/>
    <w:rsid w:val="005456E5"/>
    <w:rsid w:val="00574A56"/>
    <w:rsid w:val="00584E22"/>
    <w:rsid w:val="0059125B"/>
    <w:rsid w:val="0059632A"/>
    <w:rsid w:val="005D65EB"/>
    <w:rsid w:val="005D7BE7"/>
    <w:rsid w:val="005E38A7"/>
    <w:rsid w:val="005E6872"/>
    <w:rsid w:val="005F4483"/>
    <w:rsid w:val="006223D7"/>
    <w:rsid w:val="00626A14"/>
    <w:rsid w:val="00633370"/>
    <w:rsid w:val="00663E0A"/>
    <w:rsid w:val="006665AF"/>
    <w:rsid w:val="00667E9F"/>
    <w:rsid w:val="0068642F"/>
    <w:rsid w:val="00692705"/>
    <w:rsid w:val="006B2EB6"/>
    <w:rsid w:val="006B3E72"/>
    <w:rsid w:val="006B43BD"/>
    <w:rsid w:val="00704111"/>
    <w:rsid w:val="00705F09"/>
    <w:rsid w:val="007076AE"/>
    <w:rsid w:val="00707C5D"/>
    <w:rsid w:val="00740413"/>
    <w:rsid w:val="00746D99"/>
    <w:rsid w:val="00746ED3"/>
    <w:rsid w:val="007476D0"/>
    <w:rsid w:val="007A5605"/>
    <w:rsid w:val="007A7DC3"/>
    <w:rsid w:val="007D44C1"/>
    <w:rsid w:val="007F1CEF"/>
    <w:rsid w:val="00803D26"/>
    <w:rsid w:val="00814661"/>
    <w:rsid w:val="00814D2D"/>
    <w:rsid w:val="00834283"/>
    <w:rsid w:val="0084426B"/>
    <w:rsid w:val="00846360"/>
    <w:rsid w:val="008516F2"/>
    <w:rsid w:val="00852311"/>
    <w:rsid w:val="00883696"/>
    <w:rsid w:val="00890024"/>
    <w:rsid w:val="008A5662"/>
    <w:rsid w:val="008E5DCC"/>
    <w:rsid w:val="008F6B0C"/>
    <w:rsid w:val="008F6FCE"/>
    <w:rsid w:val="008F7125"/>
    <w:rsid w:val="009059D8"/>
    <w:rsid w:val="00906960"/>
    <w:rsid w:val="0091449B"/>
    <w:rsid w:val="009227C1"/>
    <w:rsid w:val="00924A4E"/>
    <w:rsid w:val="00935F6C"/>
    <w:rsid w:val="00941475"/>
    <w:rsid w:val="00961A20"/>
    <w:rsid w:val="00973790"/>
    <w:rsid w:val="009968F1"/>
    <w:rsid w:val="009A0D24"/>
    <w:rsid w:val="009B4FA5"/>
    <w:rsid w:val="009C4744"/>
    <w:rsid w:val="009E0FF1"/>
    <w:rsid w:val="009F6A44"/>
    <w:rsid w:val="00A029F1"/>
    <w:rsid w:val="00A15294"/>
    <w:rsid w:val="00A74253"/>
    <w:rsid w:val="00A86766"/>
    <w:rsid w:val="00A92CBE"/>
    <w:rsid w:val="00AA184F"/>
    <w:rsid w:val="00AE7922"/>
    <w:rsid w:val="00AF42B8"/>
    <w:rsid w:val="00B01EBB"/>
    <w:rsid w:val="00B04A17"/>
    <w:rsid w:val="00B22FE9"/>
    <w:rsid w:val="00B5743A"/>
    <w:rsid w:val="00B75B3A"/>
    <w:rsid w:val="00BA3C7F"/>
    <w:rsid w:val="00BE7121"/>
    <w:rsid w:val="00BF3CE1"/>
    <w:rsid w:val="00C025F6"/>
    <w:rsid w:val="00C0554A"/>
    <w:rsid w:val="00C06332"/>
    <w:rsid w:val="00C41F2C"/>
    <w:rsid w:val="00C475E5"/>
    <w:rsid w:val="00C47ABF"/>
    <w:rsid w:val="00C50B33"/>
    <w:rsid w:val="00C55C43"/>
    <w:rsid w:val="00C93C96"/>
    <w:rsid w:val="00CA31D8"/>
    <w:rsid w:val="00CD0020"/>
    <w:rsid w:val="00D0740E"/>
    <w:rsid w:val="00D20C89"/>
    <w:rsid w:val="00D43094"/>
    <w:rsid w:val="00D45983"/>
    <w:rsid w:val="00D81A1D"/>
    <w:rsid w:val="00DA2698"/>
    <w:rsid w:val="00DA4D78"/>
    <w:rsid w:val="00DA7BDE"/>
    <w:rsid w:val="00DC372A"/>
    <w:rsid w:val="00DC7D86"/>
    <w:rsid w:val="00DD3678"/>
    <w:rsid w:val="00E12F85"/>
    <w:rsid w:val="00E33C5B"/>
    <w:rsid w:val="00E75330"/>
    <w:rsid w:val="00E801CF"/>
    <w:rsid w:val="00EB0E33"/>
    <w:rsid w:val="00EB5531"/>
    <w:rsid w:val="00ED3453"/>
    <w:rsid w:val="00ED6568"/>
    <w:rsid w:val="00EE0D64"/>
    <w:rsid w:val="00EF2631"/>
    <w:rsid w:val="00F00870"/>
    <w:rsid w:val="00F0609E"/>
    <w:rsid w:val="00F34C05"/>
    <w:rsid w:val="00F35138"/>
    <w:rsid w:val="00F80372"/>
    <w:rsid w:val="00F95AD1"/>
    <w:rsid w:val="00FC70F0"/>
    <w:rsid w:val="00FC7669"/>
    <w:rsid w:val="00FE2A20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D1FF"/>
  <w15:chartTrackingRefBased/>
  <w15:docId w15:val="{5D7B2DBE-7BF5-48F4-A4E0-FCFBF85B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0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iPriority="0" w:unhideWhenUsed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 w:qFormat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0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3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 w:uiPriority="0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/>
    <w:lsdException w:name="TOC Heading" w:semiHidden="1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1F7AAD"/>
    <w:pPr>
      <w:spacing w:before="120" w:after="0" w:line="240" w:lineRule="auto"/>
    </w:pPr>
    <w:rPr>
      <w:rFonts w:ascii="voestalpine Light" w:hAnsi="voestalpine Light"/>
      <w:color w:val="000000" w:themeColor="text1"/>
      <w:kern w:val="0"/>
      <w:lang w:val="en-GB"/>
      <w14:ligatures w14:val="none"/>
    </w:rPr>
  </w:style>
  <w:style w:type="paragraph" w:styleId="Heading1">
    <w:name w:val="heading 1"/>
    <w:aliases w:val="Nagłówek 1 ms"/>
    <w:basedOn w:val="Normal"/>
    <w:next w:val="Normal"/>
    <w:link w:val="Heading1Char"/>
    <w:qFormat/>
    <w:rsid w:val="001F7AAD"/>
    <w:pPr>
      <w:keepNext/>
      <w:keepLines/>
      <w:pageBreakBefore/>
      <w:numPr>
        <w:numId w:val="6"/>
      </w:numPr>
      <w:spacing w:before="480" w:after="120"/>
      <w:outlineLvl w:val="0"/>
    </w:pPr>
    <w:rPr>
      <w:rFonts w:eastAsiaTheme="majorEastAsia" w:cstheme="majorBidi"/>
      <w:color w:val="0082B4"/>
      <w:sz w:val="32"/>
      <w:szCs w:val="32"/>
      <w:lang w:val="en-US"/>
    </w:rPr>
  </w:style>
  <w:style w:type="paragraph" w:styleId="Heading2">
    <w:name w:val="heading 2"/>
    <w:aliases w:val="Nagłówek 2 ms"/>
    <w:basedOn w:val="Normal"/>
    <w:next w:val="Normal"/>
    <w:link w:val="Heading2Char"/>
    <w:uiPriority w:val="9"/>
    <w:qFormat/>
    <w:rsid w:val="001F7AAD"/>
    <w:pPr>
      <w:keepNext/>
      <w:keepLines/>
      <w:numPr>
        <w:ilvl w:val="1"/>
        <w:numId w:val="6"/>
      </w:numPr>
      <w:spacing w:before="360"/>
      <w:outlineLvl w:val="1"/>
    </w:pPr>
    <w:rPr>
      <w:rFonts w:eastAsiaTheme="majorEastAsia" w:cstheme="majorBidi"/>
      <w:noProof/>
      <w:color w:val="0082B4"/>
      <w:sz w:val="28"/>
      <w:szCs w:val="28"/>
      <w:lang w:val="en-US" w:eastAsia="pl-PL"/>
    </w:rPr>
  </w:style>
  <w:style w:type="paragraph" w:styleId="Heading3">
    <w:name w:val="heading 3"/>
    <w:aliases w:val="Nagłówek 3 ms"/>
    <w:basedOn w:val="Normal"/>
    <w:next w:val="Normal"/>
    <w:link w:val="Heading3Char"/>
    <w:uiPriority w:val="9"/>
    <w:qFormat/>
    <w:rsid w:val="001F7AAD"/>
    <w:pPr>
      <w:keepNext/>
      <w:keepLines/>
      <w:numPr>
        <w:ilvl w:val="2"/>
        <w:numId w:val="6"/>
      </w:numPr>
      <w:spacing w:before="360" w:after="120"/>
      <w:outlineLvl w:val="2"/>
    </w:pPr>
    <w:rPr>
      <w:rFonts w:eastAsiaTheme="majorEastAsia" w:cstheme="majorBidi"/>
      <w:color w:val="0082B4"/>
      <w:sz w:val="24"/>
      <w:szCs w:val="24"/>
      <w:lang w:val="en-US"/>
    </w:rPr>
  </w:style>
  <w:style w:type="paragraph" w:styleId="Heading4">
    <w:name w:val="heading 4"/>
    <w:aliases w:val="Nagłówek 4 ms"/>
    <w:basedOn w:val="Normal"/>
    <w:next w:val="Normal"/>
    <w:link w:val="Heading4Char"/>
    <w:uiPriority w:val="9"/>
    <w:qFormat/>
    <w:rsid w:val="001F7AAD"/>
    <w:pPr>
      <w:keepNext/>
      <w:keepLines/>
      <w:numPr>
        <w:ilvl w:val="3"/>
        <w:numId w:val="6"/>
      </w:numPr>
      <w:spacing w:before="360" w:after="120"/>
      <w:outlineLvl w:val="3"/>
    </w:pPr>
    <w:rPr>
      <w:rFonts w:eastAsiaTheme="majorEastAsia" w:cstheme="majorBidi"/>
      <w:iCs/>
      <w:color w:val="0082B4"/>
      <w:lang w:val="en-US"/>
    </w:rPr>
  </w:style>
  <w:style w:type="paragraph" w:styleId="Heading5">
    <w:name w:val="heading 5"/>
    <w:aliases w:val="Nagłówek 5 ms"/>
    <w:basedOn w:val="Normal"/>
    <w:next w:val="Normal"/>
    <w:link w:val="Heading5Char"/>
    <w:uiPriority w:val="9"/>
    <w:qFormat/>
    <w:rsid w:val="001F7AAD"/>
    <w:pPr>
      <w:keepNext/>
      <w:keepLines/>
      <w:numPr>
        <w:ilvl w:val="4"/>
        <w:numId w:val="6"/>
      </w:numPr>
      <w:spacing w:before="360" w:after="120"/>
      <w:contextualSpacing/>
      <w:outlineLvl w:val="4"/>
    </w:pPr>
    <w:rPr>
      <w:rFonts w:eastAsiaTheme="majorEastAsia" w:cstheme="majorBidi"/>
      <w:color w:val="0078B4"/>
      <w:sz w:val="20"/>
    </w:rPr>
  </w:style>
  <w:style w:type="paragraph" w:styleId="Heading6">
    <w:name w:val="heading 6"/>
    <w:aliases w:val="Nagłówek 6 ms"/>
    <w:basedOn w:val="Normal"/>
    <w:next w:val="Normal"/>
    <w:link w:val="Heading6Char"/>
    <w:uiPriority w:val="9"/>
    <w:qFormat/>
    <w:rsid w:val="001F7AAD"/>
    <w:pPr>
      <w:keepNext/>
      <w:keepLines/>
      <w:numPr>
        <w:ilvl w:val="5"/>
        <w:numId w:val="6"/>
      </w:numPr>
      <w:spacing w:before="720" w:after="120"/>
      <w:outlineLvl w:val="5"/>
    </w:pPr>
    <w:rPr>
      <w:rFonts w:eastAsiaTheme="majorEastAsia" w:cstheme="majorBidi"/>
      <w:color w:val="0078B4"/>
      <w:sz w:val="20"/>
    </w:rPr>
  </w:style>
  <w:style w:type="paragraph" w:styleId="Heading7">
    <w:name w:val="heading 7"/>
    <w:aliases w:val="Nagłówek 7 ms"/>
    <w:basedOn w:val="Normal"/>
    <w:next w:val="Normal"/>
    <w:link w:val="Heading7Char"/>
    <w:uiPriority w:val="9"/>
    <w:qFormat/>
    <w:rsid w:val="001F7AAD"/>
    <w:pPr>
      <w:keepNext/>
      <w:keepLines/>
      <w:numPr>
        <w:ilvl w:val="6"/>
        <w:numId w:val="6"/>
      </w:numPr>
      <w:spacing w:before="720" w:after="120"/>
      <w:contextualSpacing/>
      <w:outlineLvl w:val="6"/>
    </w:pPr>
    <w:rPr>
      <w:rFonts w:eastAsiaTheme="majorEastAsia" w:cstheme="majorBidi"/>
      <w:iCs/>
      <w:color w:val="0078B4"/>
      <w:sz w:val="20"/>
    </w:rPr>
  </w:style>
  <w:style w:type="paragraph" w:styleId="Heading8">
    <w:name w:val="heading 8"/>
    <w:aliases w:val="Nagłówek 8 ms"/>
    <w:basedOn w:val="Normal"/>
    <w:next w:val="Normal"/>
    <w:link w:val="Heading8Char"/>
    <w:uiPriority w:val="9"/>
    <w:qFormat/>
    <w:rsid w:val="001F7AAD"/>
    <w:pPr>
      <w:keepNext/>
      <w:keepLines/>
      <w:numPr>
        <w:ilvl w:val="7"/>
        <w:numId w:val="6"/>
      </w:numPr>
      <w:spacing w:before="720" w:after="120"/>
      <w:contextualSpacing/>
      <w:outlineLvl w:val="7"/>
    </w:pPr>
    <w:rPr>
      <w:rFonts w:eastAsiaTheme="majorEastAsia" w:cstheme="majorBidi"/>
      <w:color w:val="0078B4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7AA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1F7AA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F7AAD"/>
  </w:style>
  <w:style w:type="character" w:styleId="CommentReference">
    <w:name w:val="annotation reference"/>
    <w:basedOn w:val="DefaultParagraphFont"/>
    <w:semiHidden/>
    <w:rsid w:val="001B519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B5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B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B5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BE7"/>
    <w:rPr>
      <w:b/>
      <w:bCs/>
      <w:sz w:val="20"/>
      <w:szCs w:val="20"/>
    </w:rPr>
  </w:style>
  <w:style w:type="table" w:styleId="ListTable7Colorful">
    <w:name w:val="List Table 7 Colorful"/>
    <w:basedOn w:val="TableNormal"/>
    <w:uiPriority w:val="52"/>
    <w:rsid w:val="001B519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1B51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51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B51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B51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B519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B519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B519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B51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B51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B51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B51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B519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B519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B519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B51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B51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B51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B51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B519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B519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B519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1B51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B51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B51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B519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B519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B519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BookTitle">
    <w:name w:val="Book Title"/>
    <w:basedOn w:val="DefaultParagraphFont"/>
    <w:uiPriority w:val="33"/>
    <w:semiHidden/>
    <w:qFormat/>
    <w:rsid w:val="000134CA"/>
    <w:rPr>
      <w:b/>
      <w:bCs/>
      <w:i/>
      <w:iCs/>
      <w:spacing w:val="5"/>
    </w:rPr>
  </w:style>
  <w:style w:type="table" w:styleId="TableGrid">
    <w:name w:val="Table Grid"/>
    <w:basedOn w:val="TableNormal"/>
    <w:rsid w:val="001F7AAD"/>
    <w:pPr>
      <w:spacing w:after="0" w:line="240" w:lineRule="auto"/>
      <w:jc w:val="center"/>
    </w:pPr>
    <w:rPr>
      <w:rFonts w:ascii="voestalpine Light" w:hAnsi="voestalpine Light"/>
      <w:color w:val="000000" w:themeColor="text1"/>
      <w:kern w:val="0"/>
      <w14:ligatures w14:val="none"/>
    </w:rPr>
    <w:tblPr/>
    <w:tcPr>
      <w:vAlign w:val="center"/>
    </w:tcPr>
    <w:tblStylePr w:type="firstRow">
      <w:pPr>
        <w:jc w:val="left"/>
      </w:pPr>
      <w:tblPr/>
      <w:tcPr>
        <w:vAlign w:val="top"/>
      </w:tcPr>
    </w:tblStylePr>
  </w:style>
  <w:style w:type="character" w:customStyle="1" w:styleId="Nagwek3Znak">
    <w:name w:val="Nagłówek 3 Znak"/>
    <w:aliases w:val="Nagłówek 3 ms Znak"/>
    <w:basedOn w:val="DefaultParagraphFont"/>
    <w:uiPriority w:val="9"/>
    <w:rsid w:val="006B2EB6"/>
    <w:rPr>
      <w:rFonts w:ascii="voestalpine Light" w:eastAsiaTheme="majorEastAsia" w:hAnsi="voestalpine Light" w:cstheme="majorBidi"/>
      <w:color w:val="0082B4"/>
      <w:kern w:val="0"/>
      <w:sz w:val="24"/>
      <w:szCs w:val="24"/>
      <w:lang w:val="en-US"/>
      <w14:ligatures w14:val="none"/>
    </w:rPr>
  </w:style>
  <w:style w:type="character" w:customStyle="1" w:styleId="Nagwek1Znak">
    <w:name w:val="Nagłówek 1 Znak"/>
    <w:aliases w:val="Nagłówek 1 ms Znak"/>
    <w:basedOn w:val="DefaultParagraphFont"/>
    <w:rsid w:val="006B2EB6"/>
    <w:rPr>
      <w:rFonts w:ascii="voestalpine Light" w:eastAsiaTheme="majorEastAsia" w:hAnsi="voestalpine Light" w:cstheme="majorBidi"/>
      <w:color w:val="0082B4"/>
      <w:kern w:val="0"/>
      <w:sz w:val="32"/>
      <w:szCs w:val="32"/>
      <w:lang w:val="en-US"/>
      <w14:ligatures w14:val="none"/>
    </w:rPr>
  </w:style>
  <w:style w:type="character" w:customStyle="1" w:styleId="Nagwek2Znak">
    <w:name w:val="Nagłówek 2 Znak"/>
    <w:aliases w:val="Nagłówek 2 ms Znak"/>
    <w:basedOn w:val="DefaultParagraphFont"/>
    <w:uiPriority w:val="9"/>
    <w:rsid w:val="006B2EB6"/>
    <w:rPr>
      <w:rFonts w:ascii="voestalpine Light" w:eastAsiaTheme="majorEastAsia" w:hAnsi="voestalpine Light" w:cstheme="majorBidi"/>
      <w:noProof/>
      <w:color w:val="0082B4"/>
      <w:kern w:val="0"/>
      <w:sz w:val="28"/>
      <w:szCs w:val="28"/>
      <w:lang w:val="en-US" w:eastAsia="pl-PL"/>
      <w14:ligatures w14:val="none"/>
    </w:rPr>
  </w:style>
  <w:style w:type="character" w:customStyle="1" w:styleId="Nagwek4Znak">
    <w:name w:val="Nagłówek 4 Znak"/>
    <w:aliases w:val="Nagłówek 4 ms Znak"/>
    <w:basedOn w:val="DefaultParagraphFont"/>
    <w:uiPriority w:val="9"/>
    <w:rsid w:val="006B2EB6"/>
    <w:rPr>
      <w:rFonts w:ascii="voestalpine Light" w:eastAsiaTheme="majorEastAsia" w:hAnsi="voestalpine Light" w:cstheme="majorBidi"/>
      <w:iCs/>
      <w:color w:val="0082B4"/>
      <w:kern w:val="0"/>
      <w:lang w:val="en-US"/>
      <w14:ligatures w14:val="none"/>
    </w:rPr>
  </w:style>
  <w:style w:type="character" w:customStyle="1" w:styleId="Nagwek5Znak">
    <w:name w:val="Nagłówek 5 Znak"/>
    <w:aliases w:val="Nagłówek 5 ms Znak"/>
    <w:basedOn w:val="DefaultParagraphFont"/>
    <w:uiPriority w:val="9"/>
    <w:rsid w:val="006B2EB6"/>
    <w:rPr>
      <w:rFonts w:ascii="voestalpine Light" w:eastAsiaTheme="majorEastAsia" w:hAnsi="voestalpine Light" w:cstheme="majorBidi"/>
      <w:color w:val="0078B4"/>
      <w:kern w:val="0"/>
      <w:sz w:val="20"/>
      <w:lang w:val="en-GB"/>
      <w14:ligatures w14:val="none"/>
    </w:rPr>
  </w:style>
  <w:style w:type="character" w:customStyle="1" w:styleId="Nagwek6Znak">
    <w:name w:val="Nagłówek 6 Znak"/>
    <w:aliases w:val="Nagłówek 6 ms Znak"/>
    <w:basedOn w:val="DefaultParagraphFont"/>
    <w:uiPriority w:val="9"/>
    <w:semiHidden/>
    <w:rsid w:val="006B2EB6"/>
    <w:rPr>
      <w:rFonts w:ascii="voestalpine Light" w:eastAsiaTheme="majorEastAsia" w:hAnsi="voestalpine Light" w:cstheme="majorBidi"/>
      <w:color w:val="0078B4"/>
      <w:kern w:val="0"/>
      <w:sz w:val="20"/>
      <w:lang w:val="en-GB"/>
      <w14:ligatures w14:val="none"/>
    </w:rPr>
  </w:style>
  <w:style w:type="character" w:customStyle="1" w:styleId="Nagwek7Znak">
    <w:name w:val="Nagłówek 7 Znak"/>
    <w:aliases w:val="Nagłówek 7 ms Znak"/>
    <w:basedOn w:val="DefaultParagraphFont"/>
    <w:uiPriority w:val="9"/>
    <w:semiHidden/>
    <w:rsid w:val="006B2EB6"/>
    <w:rPr>
      <w:rFonts w:ascii="voestalpine Light" w:eastAsiaTheme="majorEastAsia" w:hAnsi="voestalpine Light" w:cstheme="majorBidi"/>
      <w:iCs/>
      <w:color w:val="0078B4"/>
      <w:kern w:val="0"/>
      <w:sz w:val="20"/>
      <w:lang w:val="en-GB"/>
      <w14:ligatures w14:val="none"/>
    </w:rPr>
  </w:style>
  <w:style w:type="character" w:customStyle="1" w:styleId="Nagwek8Znak">
    <w:name w:val="Nagłówek 8 Znak"/>
    <w:aliases w:val="Nagłówek 8 ms Znak"/>
    <w:basedOn w:val="DefaultParagraphFont"/>
    <w:uiPriority w:val="9"/>
    <w:semiHidden/>
    <w:rsid w:val="006B2EB6"/>
    <w:rPr>
      <w:rFonts w:ascii="voestalpine Light" w:eastAsiaTheme="majorEastAsia" w:hAnsi="voestalpine Light" w:cstheme="majorBidi"/>
      <w:color w:val="0078B4"/>
      <w:kern w:val="0"/>
      <w:sz w:val="20"/>
      <w:szCs w:val="21"/>
      <w:lang w:val="en-GB"/>
      <w14:ligatures w14:val="none"/>
    </w:rPr>
  </w:style>
  <w:style w:type="character" w:customStyle="1" w:styleId="Nagwek9Znak">
    <w:name w:val="Nagłówek 9 Znak"/>
    <w:basedOn w:val="DefaultParagraphFont"/>
    <w:uiPriority w:val="9"/>
    <w:semiHidden/>
    <w:rsid w:val="006B2EB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customStyle="1" w:styleId="Tabelabezkrawdzims">
    <w:name w:val="Tabela bez krawędzi ms"/>
    <w:basedOn w:val="TableNormal"/>
    <w:uiPriority w:val="99"/>
    <w:rsid w:val="009227C1"/>
    <w:pPr>
      <w:spacing w:after="0" w:line="240" w:lineRule="auto"/>
    </w:pPr>
    <w:rPr>
      <w:rFonts w:ascii="voestalpine Light" w:hAnsi="voestalpine Light"/>
      <w:color w:val="000000" w:themeColor="text1"/>
      <w:kern w:val="0"/>
      <w14:ligatures w14:val="none"/>
    </w:rPr>
    <w:tblPr/>
  </w:style>
  <w:style w:type="paragraph" w:styleId="List">
    <w:name w:val="List"/>
    <w:aliases w:val="Lista 1 ms"/>
    <w:basedOn w:val="Normal"/>
    <w:uiPriority w:val="99"/>
    <w:rsid w:val="001F7AAD"/>
    <w:pPr>
      <w:numPr>
        <w:numId w:val="5"/>
      </w:numPr>
      <w:contextualSpacing/>
    </w:pPr>
  </w:style>
  <w:style w:type="paragraph" w:customStyle="1" w:styleId="Polatekstowems">
    <w:name w:val="Pola tekstowe ms"/>
    <w:basedOn w:val="Normal"/>
    <w:autoRedefine/>
    <w:rsid w:val="001F7AAD"/>
    <w:pPr>
      <w:spacing w:before="0"/>
    </w:pPr>
    <w:rPr>
      <w:rFonts w:eastAsia="Calibri" w:cs="Times New Roman"/>
      <w:bCs/>
      <w:sz w:val="20"/>
      <w:szCs w:val="20"/>
      <w:lang w:val="en-US" w:eastAsia="pl-PL"/>
    </w:rPr>
  </w:style>
  <w:style w:type="paragraph" w:customStyle="1" w:styleId="Normalnywtabelims">
    <w:name w:val="Normalny w tabeli ms"/>
    <w:basedOn w:val="Normal"/>
    <w:link w:val="NormalnywtabelimsZnak"/>
    <w:qFormat/>
    <w:rsid w:val="001F7AAD"/>
    <w:pPr>
      <w:spacing w:before="60" w:after="60"/>
    </w:pPr>
    <w:rPr>
      <w:lang w:val="en-US"/>
    </w:rPr>
  </w:style>
  <w:style w:type="character" w:customStyle="1" w:styleId="Ukrytyms">
    <w:name w:val="Ukryty ms"/>
    <w:basedOn w:val="DefaultParagraphFont"/>
    <w:uiPriority w:val="1"/>
    <w:qFormat/>
    <w:rsid w:val="001F7AAD"/>
    <w:rPr>
      <w:rFonts w:eastAsia="Times New Roman" w:cs="Times New Roman"/>
      <w:bCs/>
      <w:vanish/>
      <w:sz w:val="20"/>
      <w:szCs w:val="20"/>
      <w:shd w:val="clear" w:color="auto" w:fill="F6C0C0"/>
      <w:lang w:val="en-GB" w:eastAsia="pl-PL"/>
    </w:rPr>
  </w:style>
  <w:style w:type="paragraph" w:customStyle="1" w:styleId="Nagweklistyms">
    <w:name w:val="Nagłówek listy ms"/>
    <w:basedOn w:val="TOCHeading"/>
    <w:link w:val="NagweklistymsZnak"/>
    <w:qFormat/>
    <w:rsid w:val="001F7AAD"/>
    <w:pPr>
      <w:pageBreakBefore w:val="0"/>
    </w:pPr>
  </w:style>
  <w:style w:type="character" w:customStyle="1" w:styleId="NagweklistymsZnak">
    <w:name w:val="Nagłówek listy ms Znak"/>
    <w:basedOn w:val="TOCHeadingChar"/>
    <w:link w:val="Nagweklistyms"/>
    <w:rsid w:val="001F7AAD"/>
    <w:rPr>
      <w:rFonts w:ascii="voestalpine Light" w:eastAsiaTheme="majorEastAsia" w:hAnsi="voestalpine Light" w:cstheme="majorBidi"/>
      <w:color w:val="0082B4"/>
      <w:kern w:val="0"/>
      <w:sz w:val="28"/>
      <w:szCs w:val="28"/>
      <w:lang w:val="en-US" w:eastAsia="en-US"/>
      <w14:ligatures w14:val="none"/>
    </w:rPr>
  </w:style>
  <w:style w:type="paragraph" w:styleId="TOC1">
    <w:name w:val="toc 1"/>
    <w:aliases w:val="Spis treści 1 ms"/>
    <w:basedOn w:val="Normal"/>
    <w:link w:val="TOC1Char"/>
    <w:autoRedefine/>
    <w:uiPriority w:val="39"/>
    <w:rsid w:val="001F7AAD"/>
    <w:pPr>
      <w:tabs>
        <w:tab w:val="left" w:pos="454"/>
        <w:tab w:val="right" w:leader="dot" w:pos="9889"/>
      </w:tabs>
      <w:spacing w:after="120"/>
    </w:pPr>
    <w:rPr>
      <w:rFonts w:eastAsia="Times New Roman" w:cs="Times New Roman"/>
      <w:noProof/>
      <w:sz w:val="24"/>
      <w:szCs w:val="20"/>
      <w:lang w:val="en-US" w:eastAsia="pl-PL"/>
    </w:rPr>
  </w:style>
  <w:style w:type="paragraph" w:styleId="TOC2">
    <w:name w:val="toc 2"/>
    <w:aliases w:val="Spis treści 2 ms"/>
    <w:basedOn w:val="Normal"/>
    <w:link w:val="TOC2Char"/>
    <w:autoRedefine/>
    <w:uiPriority w:val="39"/>
    <w:rsid w:val="001F7AAD"/>
    <w:pPr>
      <w:tabs>
        <w:tab w:val="left" w:pos="340"/>
        <w:tab w:val="right" w:leader="dot" w:pos="9888"/>
      </w:tabs>
      <w:spacing w:after="120"/>
      <w:ind w:left="340"/>
      <w:contextualSpacing/>
    </w:pPr>
    <w:rPr>
      <w:rFonts w:eastAsia="Times New Roman" w:cs="Times New Roman"/>
      <w:bCs/>
      <w:noProof/>
      <w:sz w:val="24"/>
      <w:szCs w:val="20"/>
      <w:lang w:val="en-US" w:eastAsia="pl-PL"/>
    </w:rPr>
  </w:style>
  <w:style w:type="table" w:customStyle="1" w:styleId="TabelaCautionms">
    <w:name w:val="TabelaCaution ms"/>
    <w:basedOn w:val="TableNormal"/>
    <w:uiPriority w:val="99"/>
    <w:rsid w:val="007F1CEF"/>
    <w:pPr>
      <w:spacing w:before="60" w:after="60" w:line="240" w:lineRule="auto"/>
    </w:pPr>
    <w:rPr>
      <w:rFonts w:ascii="voestalpine Light" w:hAnsi="voestalpine Light"/>
      <w:kern w:val="0"/>
      <w14:ligatures w14:val="none"/>
    </w:rPr>
    <w:tblPr>
      <w:tblBorders>
        <w:top w:val="single" w:sz="4" w:space="0" w:color="BF8F00" w:themeColor="accent4" w:themeShade="BF"/>
        <w:left w:val="single" w:sz="4" w:space="0" w:color="BF8F00" w:themeColor="accent4" w:themeShade="BF"/>
        <w:bottom w:val="single" w:sz="4" w:space="0" w:color="BF8F00" w:themeColor="accent4" w:themeShade="BF"/>
        <w:right w:val="single" w:sz="4" w:space="0" w:color="BF8F00" w:themeColor="accent4" w:themeShade="BF"/>
      </w:tblBorders>
    </w:tblPr>
    <w:tcPr>
      <w:shd w:val="clear" w:color="auto" w:fill="auto"/>
    </w:tcPr>
    <w:tblStylePr w:type="firstRow">
      <w:rPr>
        <w:rFonts w:ascii="voestalpine Light" w:hAnsi="voestalpine Light"/>
        <w:color w:val="auto"/>
        <w:sz w:val="22"/>
      </w:rPr>
      <w:tblPr/>
      <w:tcPr>
        <w:shd w:val="clear" w:color="auto" w:fill="FAF7DA"/>
      </w:tcPr>
    </w:tblStylePr>
  </w:style>
  <w:style w:type="table" w:customStyle="1" w:styleId="TabelaNotems">
    <w:name w:val="TabelaNote ms"/>
    <w:basedOn w:val="TableNormal"/>
    <w:uiPriority w:val="99"/>
    <w:rsid w:val="00705F09"/>
    <w:pPr>
      <w:spacing w:after="0" w:line="240" w:lineRule="auto"/>
    </w:pPr>
    <w:rPr>
      <w:rFonts w:ascii="voestalpine Light" w:hAnsi="voestalpine Light"/>
      <w:color w:val="000000" w:themeColor="text1"/>
      <w:kern w:val="0"/>
      <w14:ligatures w14:val="none"/>
    </w:rPr>
    <w:tblPr>
      <w:tblBorders>
        <w:top w:val="single" w:sz="4" w:space="0" w:color="0082B4"/>
        <w:left w:val="single" w:sz="4" w:space="0" w:color="0082B4"/>
        <w:bottom w:val="single" w:sz="4" w:space="0" w:color="0082B4"/>
        <w:right w:val="single" w:sz="4" w:space="0" w:color="0082B4"/>
      </w:tblBorders>
    </w:tblPr>
    <w:tblStylePr w:type="firstRow">
      <w:pPr>
        <w:wordWrap/>
        <w:spacing w:beforeLines="0" w:before="60" w:beforeAutospacing="0" w:afterLines="0" w:after="60" w:afterAutospacing="0" w:line="240" w:lineRule="auto"/>
        <w:jc w:val="left"/>
      </w:pPr>
      <w:rPr>
        <w:rFonts w:ascii="voestalpine Light" w:hAnsi="voestalpine Light"/>
        <w:b w:val="0"/>
        <w:color w:val="auto"/>
        <w:sz w:val="22"/>
      </w:rPr>
      <w:tblPr/>
      <w:tcPr>
        <w:shd w:val="clear" w:color="auto" w:fill="E1F6FF"/>
      </w:tcPr>
    </w:tblStylePr>
  </w:style>
  <w:style w:type="table" w:customStyle="1" w:styleId="TabelaDangerms">
    <w:name w:val="TabelaDanger ms"/>
    <w:basedOn w:val="TableNormal"/>
    <w:uiPriority w:val="99"/>
    <w:rsid w:val="007F1CEF"/>
    <w:pPr>
      <w:spacing w:after="0" w:line="240" w:lineRule="auto"/>
    </w:pPr>
    <w:rPr>
      <w:rFonts w:ascii="voestalpine Light" w:hAnsi="voestalpine Light"/>
      <w:kern w:val="0"/>
      <w14:ligatures w14:val="none"/>
    </w:r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tblBorders>
    </w:tblPr>
    <w:tblStylePr w:type="firstRow">
      <w:rPr>
        <w:rFonts w:ascii="voestalpine Light" w:hAnsi="voestalpine Light"/>
        <w:color w:val="auto"/>
        <w:sz w:val="22"/>
      </w:rPr>
      <w:tblPr/>
      <w:tcPr>
        <w:shd w:val="clear" w:color="auto" w:fill="FFE1E1"/>
      </w:tcPr>
    </w:tblStylePr>
  </w:style>
  <w:style w:type="paragraph" w:styleId="List2">
    <w:name w:val="List 2"/>
    <w:aliases w:val="Lista 2 ms"/>
    <w:basedOn w:val="Normal"/>
    <w:uiPriority w:val="3"/>
    <w:rsid w:val="001F7AAD"/>
    <w:pPr>
      <w:tabs>
        <w:tab w:val="num" w:pos="794"/>
        <w:tab w:val="num" w:pos="823"/>
      </w:tabs>
      <w:ind w:left="567" w:hanging="170"/>
      <w:contextualSpacing/>
    </w:pPr>
  </w:style>
  <w:style w:type="paragraph" w:styleId="List4">
    <w:name w:val="List 4"/>
    <w:aliases w:val="Lista 4 ms"/>
    <w:basedOn w:val="Normal"/>
    <w:uiPriority w:val="99"/>
    <w:rsid w:val="001F7AAD"/>
    <w:pPr>
      <w:numPr>
        <w:ilvl w:val="3"/>
        <w:numId w:val="5"/>
      </w:numPr>
      <w:contextualSpacing/>
    </w:pPr>
  </w:style>
  <w:style w:type="paragraph" w:styleId="TOC4">
    <w:name w:val="toc 4"/>
    <w:aliases w:val="Spis treści 4 ms"/>
    <w:basedOn w:val="Normal"/>
    <w:next w:val="Normal"/>
    <w:link w:val="TOC4Char"/>
    <w:autoRedefine/>
    <w:uiPriority w:val="39"/>
    <w:rsid w:val="001F7AAD"/>
    <w:pPr>
      <w:tabs>
        <w:tab w:val="right" w:leader="dot" w:pos="9889"/>
      </w:tabs>
      <w:spacing w:after="100"/>
    </w:pPr>
    <w:rPr>
      <w:smallCaps/>
      <w:sz w:val="24"/>
      <w:lang w:val="en-US"/>
    </w:rPr>
  </w:style>
  <w:style w:type="paragraph" w:styleId="TOC3">
    <w:name w:val="toc 3"/>
    <w:aliases w:val="Spis treści 3 ms"/>
    <w:basedOn w:val="Normal"/>
    <w:next w:val="Normal"/>
    <w:link w:val="TOC3Char"/>
    <w:autoRedefine/>
    <w:uiPriority w:val="39"/>
    <w:rsid w:val="001F7AAD"/>
    <w:pPr>
      <w:tabs>
        <w:tab w:val="left" w:pos="1320"/>
        <w:tab w:val="right" w:leader="dot" w:pos="9889"/>
      </w:tabs>
      <w:spacing w:after="100"/>
      <w:ind w:left="624"/>
    </w:pPr>
    <w:rPr>
      <w:sz w:val="20"/>
      <w:lang w:val="en-US"/>
    </w:rPr>
  </w:style>
  <w:style w:type="character" w:customStyle="1" w:styleId="Spistreci1Znak">
    <w:name w:val="Spis treści 1 Znak"/>
    <w:aliases w:val="Spis treści 1 ms Znak"/>
    <w:basedOn w:val="DefaultParagraphFont"/>
    <w:uiPriority w:val="39"/>
    <w:rsid w:val="006B2EB6"/>
    <w:rPr>
      <w:rFonts w:ascii="voestalpine Light" w:eastAsia="Times New Roman" w:hAnsi="voestalpine Light" w:cs="Times New Roman"/>
      <w:noProof/>
      <w:kern w:val="0"/>
      <w:sz w:val="24"/>
      <w:szCs w:val="20"/>
      <w:lang w:val="en-US" w:eastAsia="pl-PL"/>
      <w14:ligatures w14:val="none"/>
    </w:rPr>
  </w:style>
  <w:style w:type="paragraph" w:customStyle="1" w:styleId="Liniaprzerwyms">
    <w:name w:val="Linia przerwy ms"/>
    <w:basedOn w:val="Normal"/>
    <w:link w:val="LiniaprzerwymsZnak"/>
    <w:uiPriority w:val="1"/>
    <w:qFormat/>
    <w:rsid w:val="001F7AAD"/>
    <w:rPr>
      <w:rFonts w:eastAsia="Times New Roman" w:cs="Times New Roman"/>
      <w:bCs/>
      <w:sz w:val="2"/>
      <w:szCs w:val="20"/>
      <w:lang w:eastAsia="pl-PL"/>
    </w:rPr>
  </w:style>
  <w:style w:type="character" w:customStyle="1" w:styleId="LiniaprzerwymsZnak">
    <w:name w:val="Linia przerwy ms Znak"/>
    <w:basedOn w:val="DefaultParagraphFont"/>
    <w:link w:val="Liniaprzerwyms"/>
    <w:uiPriority w:val="1"/>
    <w:rsid w:val="001F7AAD"/>
    <w:rPr>
      <w:rFonts w:ascii="voestalpine Light" w:eastAsia="Times New Roman" w:hAnsi="voestalpine Light" w:cs="Times New Roman"/>
      <w:bCs/>
      <w:color w:val="000000" w:themeColor="text1"/>
      <w:kern w:val="0"/>
      <w:sz w:val="2"/>
      <w:szCs w:val="20"/>
      <w:lang w:val="en-GB" w:eastAsia="pl-PL"/>
      <w14:ligatures w14:val="none"/>
    </w:rPr>
  </w:style>
  <w:style w:type="paragraph" w:customStyle="1" w:styleId="Rysunekms">
    <w:name w:val="Rysunek ms"/>
    <w:basedOn w:val="Normal"/>
    <w:link w:val="RysunekmsZnak"/>
    <w:qFormat/>
    <w:rsid w:val="001F7AAD"/>
    <w:pPr>
      <w:keepNext/>
      <w:spacing w:before="360"/>
      <w:jc w:val="center"/>
    </w:pPr>
  </w:style>
  <w:style w:type="paragraph" w:customStyle="1" w:styleId="Podpispodrysunkiemms">
    <w:name w:val="Podpis pod rysunkiem ms"/>
    <w:basedOn w:val="Rysunekms"/>
    <w:link w:val="PodpispodrysunkiemmsZnak"/>
    <w:qFormat/>
    <w:rsid w:val="001F7AAD"/>
    <w:pPr>
      <w:keepNext w:val="0"/>
      <w:keepLines/>
      <w:spacing w:before="0" w:after="240"/>
    </w:pPr>
  </w:style>
  <w:style w:type="character" w:customStyle="1" w:styleId="RysunekmsZnak">
    <w:name w:val="Rysunek ms Znak"/>
    <w:basedOn w:val="DefaultParagraphFont"/>
    <w:link w:val="Rysunekms"/>
    <w:rsid w:val="001F7AAD"/>
    <w:rPr>
      <w:rFonts w:ascii="voestalpine Light" w:hAnsi="voestalpine Light"/>
      <w:color w:val="000000" w:themeColor="text1"/>
      <w:kern w:val="0"/>
      <w:lang w:val="en-GB"/>
      <w14:ligatures w14:val="none"/>
    </w:rPr>
  </w:style>
  <w:style w:type="character" w:customStyle="1" w:styleId="PodpispodrysunkiemmsZnak">
    <w:name w:val="Podpis pod rysunkiem ms Znak"/>
    <w:basedOn w:val="RysunekmsZnak"/>
    <w:link w:val="Podpispodrysunkiemms"/>
    <w:rsid w:val="001F7AAD"/>
    <w:rPr>
      <w:rFonts w:ascii="voestalpine Light" w:hAnsi="voestalpine Light"/>
      <w:color w:val="000000" w:themeColor="text1"/>
      <w:kern w:val="0"/>
      <w:lang w:val="en-GB"/>
      <w14:ligatures w14:val="none"/>
    </w:rPr>
  </w:style>
  <w:style w:type="paragraph" w:customStyle="1" w:styleId="Podpistabelims">
    <w:name w:val="Podpis tabeli ms"/>
    <w:basedOn w:val="Normal"/>
    <w:link w:val="PodpistabelimsZnak"/>
    <w:qFormat/>
    <w:rsid w:val="001F7AAD"/>
    <w:pPr>
      <w:keepNext/>
      <w:spacing w:before="240" w:after="120"/>
    </w:pPr>
    <w:rPr>
      <w:iCs/>
      <w:szCs w:val="18"/>
    </w:rPr>
  </w:style>
  <w:style w:type="character" w:customStyle="1" w:styleId="PodpistabelimsZnak">
    <w:name w:val="Podpis tabeli ms Znak"/>
    <w:basedOn w:val="DefaultParagraphFont"/>
    <w:link w:val="Podpistabelims"/>
    <w:rsid w:val="001F7AAD"/>
    <w:rPr>
      <w:rFonts w:ascii="voestalpine Light" w:hAnsi="voestalpine Light"/>
      <w:iCs/>
      <w:color w:val="000000" w:themeColor="text1"/>
      <w:kern w:val="0"/>
      <w:szCs w:val="18"/>
      <w:lang w:val="en-GB"/>
      <w14:ligatures w14:val="none"/>
    </w:rPr>
  </w:style>
  <w:style w:type="character" w:customStyle="1" w:styleId="NormalnywtabelimsZnak">
    <w:name w:val="Normalny w tabeli ms Znak"/>
    <w:basedOn w:val="DefaultParagraphFont"/>
    <w:link w:val="Normalnywtabelims"/>
    <w:rsid w:val="001F7AAD"/>
    <w:rPr>
      <w:rFonts w:ascii="voestalpine Light" w:hAnsi="voestalpine Light"/>
      <w:color w:val="000000" w:themeColor="text1"/>
      <w:kern w:val="0"/>
      <w:lang w:val="en-US"/>
      <w14:ligatures w14:val="none"/>
    </w:rPr>
  </w:style>
  <w:style w:type="table" w:customStyle="1" w:styleId="tabelams">
    <w:name w:val="tabela ms"/>
    <w:basedOn w:val="TableNormal"/>
    <w:uiPriority w:val="99"/>
    <w:rsid w:val="001F7AAD"/>
    <w:pPr>
      <w:spacing w:before="60" w:after="60" w:line="240" w:lineRule="auto"/>
    </w:pPr>
    <w:rPr>
      <w:rFonts w:ascii="voestalpine Light" w:eastAsia="Times New Roman" w:hAnsi="voestalpine Light" w:cs="Times New Roman"/>
      <w:bCs/>
      <w:color w:val="000000" w:themeColor="text1"/>
      <w:kern w:val="0"/>
      <w:szCs w:val="20"/>
      <w:lang w:eastAsia="pl-PL"/>
      <w14:ligatures w14:val="none"/>
    </w:rPr>
    <w:tblPr>
      <w:tblStyleRowBandSize w:val="1"/>
      <w:tblBorders>
        <w:bottom w:val="single" w:sz="4" w:space="0" w:color="0082B4"/>
        <w:insideV w:val="single" w:sz="4" w:space="0" w:color="0082B4"/>
      </w:tblBorders>
    </w:tblPr>
    <w:tcPr>
      <w:shd w:val="pct10" w:color="0082B4" w:fill="0082B4"/>
      <w:vAlign w:val="center"/>
    </w:tcPr>
    <w:tblStylePr w:type="firstRow">
      <w:pPr>
        <w:keepNext/>
        <w:pageBreakBefore w:val="0"/>
        <w:widowControl w:val="0"/>
        <w:suppressLineNumbers w:val="0"/>
        <w:suppressAutoHyphens/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center"/>
        <w:textboxTightWrap w:val="none"/>
        <w:outlineLvl w:val="9"/>
      </w:pPr>
      <w:rPr>
        <w:rFonts w:ascii="voestalpine Light" w:hAnsi="voestalpine Light"/>
        <w:b w:val="0"/>
        <w:color w:val="000000" w:themeColor="text1"/>
        <w:sz w:val="22"/>
      </w:rPr>
      <w:tblPr/>
      <w:tcPr>
        <w:shd w:val="clear" w:color="auto" w:fill="80C1DA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E1F6FF"/>
      </w:tcPr>
    </w:tblStylePr>
  </w:style>
  <w:style w:type="paragraph" w:customStyle="1" w:styleId="Bezpieczenstwoms">
    <w:name w:val="Bezpieczenstwo ms"/>
    <w:basedOn w:val="Normal"/>
    <w:link w:val="BezpieczenstwomsZnak"/>
    <w:uiPriority w:val="4"/>
    <w:qFormat/>
    <w:rsid w:val="001F7AAD"/>
    <w:pPr>
      <w:spacing w:before="60" w:after="60"/>
    </w:pPr>
    <w:rPr>
      <w:rFonts w:eastAsia="Times New Roman" w:cs="Times New Roman"/>
      <w:bCs/>
      <w:sz w:val="24"/>
      <w:szCs w:val="20"/>
      <w:lang w:eastAsia="pl-PL"/>
    </w:rPr>
  </w:style>
  <w:style w:type="paragraph" w:styleId="List3">
    <w:name w:val="List 3"/>
    <w:aliases w:val="Lista 3 ms"/>
    <w:basedOn w:val="Normal"/>
    <w:uiPriority w:val="99"/>
    <w:rsid w:val="001F7AAD"/>
    <w:pPr>
      <w:numPr>
        <w:ilvl w:val="2"/>
        <w:numId w:val="5"/>
      </w:numPr>
      <w:contextualSpacing/>
    </w:pPr>
  </w:style>
  <w:style w:type="character" w:customStyle="1" w:styleId="Spistreci2Znak">
    <w:name w:val="Spis treści 2 Znak"/>
    <w:aliases w:val="Spis treści 2 ms Znak"/>
    <w:basedOn w:val="DefaultParagraphFont"/>
    <w:uiPriority w:val="39"/>
    <w:semiHidden/>
    <w:rsid w:val="006B2EB6"/>
    <w:rPr>
      <w:rFonts w:ascii="voestalpine Light" w:eastAsia="Times New Roman" w:hAnsi="voestalpine Light" w:cs="Times New Roman"/>
      <w:bCs/>
      <w:noProof/>
      <w:kern w:val="0"/>
      <w:sz w:val="24"/>
      <w:szCs w:val="20"/>
      <w:lang w:val="en-US" w:eastAsia="pl-PL"/>
      <w14:ligatures w14:val="none"/>
    </w:rPr>
  </w:style>
  <w:style w:type="character" w:customStyle="1" w:styleId="Spistreci3Znak">
    <w:name w:val="Spis treści 3 Znak"/>
    <w:aliases w:val="Spis treści 3 ms Znak"/>
    <w:basedOn w:val="DefaultParagraphFont"/>
    <w:uiPriority w:val="39"/>
    <w:semiHidden/>
    <w:rsid w:val="006B2EB6"/>
    <w:rPr>
      <w:rFonts w:ascii="voestalpine Light" w:hAnsi="voestalpine Light"/>
      <w:kern w:val="0"/>
      <w:sz w:val="20"/>
      <w:lang w:val="en-US"/>
      <w14:ligatures w14:val="none"/>
    </w:rPr>
  </w:style>
  <w:style w:type="character" w:customStyle="1" w:styleId="Spistreci4Znak">
    <w:name w:val="Spis treści 4 Znak"/>
    <w:aliases w:val="Spis treści 4 ms Znak"/>
    <w:basedOn w:val="DefaultParagraphFont"/>
    <w:uiPriority w:val="39"/>
    <w:semiHidden/>
    <w:rsid w:val="006B2EB6"/>
    <w:rPr>
      <w:rFonts w:ascii="voestalpine Light" w:hAnsi="voestalpine Light"/>
      <w:smallCaps/>
      <w:kern w:val="0"/>
      <w:sz w:val="24"/>
      <w:lang w:val="en-US"/>
      <w14:ligatures w14:val="none"/>
    </w:rPr>
  </w:style>
  <w:style w:type="character" w:customStyle="1" w:styleId="BezpieczenstwomsZnak">
    <w:name w:val="Bezpieczenstwo ms Znak"/>
    <w:basedOn w:val="DefaultParagraphFont"/>
    <w:link w:val="Bezpieczenstwoms"/>
    <w:uiPriority w:val="4"/>
    <w:rsid w:val="001F7AAD"/>
    <w:rPr>
      <w:rFonts w:ascii="voestalpine Light" w:eastAsia="Times New Roman" w:hAnsi="voestalpine Light" w:cs="Times New Roman"/>
      <w:bCs/>
      <w:color w:val="000000" w:themeColor="text1"/>
      <w:kern w:val="0"/>
      <w:sz w:val="24"/>
      <w:szCs w:val="20"/>
      <w:lang w:val="en-GB" w:eastAsia="pl-PL"/>
      <w14:ligatures w14:val="none"/>
    </w:rPr>
  </w:style>
  <w:style w:type="paragraph" w:customStyle="1" w:styleId="Normalnypomiedzyms">
    <w:name w:val="Normalny pomiedzy ms"/>
    <w:basedOn w:val="Normal"/>
    <w:link w:val="NormalnypomiedzymsZnak"/>
    <w:qFormat/>
    <w:rsid w:val="001F7AAD"/>
    <w:pPr>
      <w:spacing w:after="240"/>
    </w:pPr>
    <w:rPr>
      <w:rFonts w:eastAsia="Times New Roman" w:cs="Times New Roman"/>
      <w:bCs/>
      <w:szCs w:val="20"/>
      <w:lang w:eastAsia="pl-PL"/>
    </w:rPr>
  </w:style>
  <w:style w:type="character" w:customStyle="1" w:styleId="NormalnypomiedzymsZnak">
    <w:name w:val="Normalny pomiedzy ms Znak"/>
    <w:basedOn w:val="DefaultParagraphFont"/>
    <w:link w:val="Normalnypomiedzyms"/>
    <w:rsid w:val="001F7AAD"/>
    <w:rPr>
      <w:rFonts w:ascii="voestalpine Light" w:eastAsia="Times New Roman" w:hAnsi="voestalpine Light" w:cs="Times New Roman"/>
      <w:bCs/>
      <w:color w:val="000000" w:themeColor="text1"/>
      <w:kern w:val="0"/>
      <w:szCs w:val="20"/>
      <w:lang w:val="en-GB" w:eastAsia="pl-PL"/>
      <w14:ligatures w14:val="none"/>
    </w:rPr>
  </w:style>
  <w:style w:type="paragraph" w:customStyle="1" w:styleId="ListaSeq1ms">
    <w:name w:val="ListaSeq 1 ms"/>
    <w:basedOn w:val="Normal"/>
    <w:link w:val="ListaSeq1msZnak"/>
    <w:qFormat/>
    <w:rsid w:val="001F7AAD"/>
    <w:pPr>
      <w:numPr>
        <w:numId w:val="46"/>
      </w:numPr>
      <w:ind w:left="357" w:hanging="357"/>
      <w:contextualSpacing/>
    </w:pPr>
    <w:rPr>
      <w:rFonts w:eastAsia="Times New Roman"/>
      <w:bCs/>
      <w:noProof/>
      <w:lang w:eastAsia="pl-PL"/>
    </w:rPr>
  </w:style>
  <w:style w:type="character" w:customStyle="1" w:styleId="ListaSeq1msZnak">
    <w:name w:val="ListaSeq 1 ms Znak"/>
    <w:basedOn w:val="DefaultParagraphFont"/>
    <w:link w:val="ListaSeq1ms"/>
    <w:rsid w:val="001F7AAD"/>
    <w:rPr>
      <w:rFonts w:ascii="voestalpine Light" w:eastAsia="Times New Roman" w:hAnsi="voestalpine Light"/>
      <w:bCs/>
      <w:noProof/>
      <w:color w:val="000000" w:themeColor="text1"/>
      <w:kern w:val="0"/>
      <w:lang w:val="en-GB" w:eastAsia="pl-PL"/>
      <w14:ligatures w14:val="none"/>
    </w:rPr>
  </w:style>
  <w:style w:type="numbering" w:customStyle="1" w:styleId="Punktoryms">
    <w:name w:val="Punktory ms"/>
    <w:basedOn w:val="NoList"/>
    <w:uiPriority w:val="99"/>
    <w:rsid w:val="001F7AAD"/>
    <w:pPr>
      <w:numPr>
        <w:numId w:val="4"/>
      </w:numPr>
    </w:pPr>
  </w:style>
  <w:style w:type="character" w:customStyle="1" w:styleId="ListaSeq4msZnak">
    <w:name w:val="ListaSeq 4 ms Znak"/>
    <w:basedOn w:val="DefaultParagraphFont"/>
    <w:link w:val="ListaSeq4ms"/>
    <w:rsid w:val="001F7AAD"/>
    <w:rPr>
      <w:rFonts w:eastAsia="MS Mincho"/>
      <w:szCs w:val="20"/>
      <w:lang w:val="en-GB" w:eastAsia="de-DE"/>
    </w:rPr>
  </w:style>
  <w:style w:type="paragraph" w:customStyle="1" w:styleId="ListaSeq2ms">
    <w:name w:val="ListaSeq 2 ms"/>
    <w:basedOn w:val="Normal"/>
    <w:link w:val="ListaSeq2msZnak"/>
    <w:qFormat/>
    <w:rsid w:val="001F7AAD"/>
    <w:pPr>
      <w:numPr>
        <w:ilvl w:val="1"/>
        <w:numId w:val="46"/>
      </w:numPr>
      <w:ind w:left="794" w:hanging="437"/>
      <w:contextualSpacing/>
    </w:pPr>
    <w:rPr>
      <w:rFonts w:eastAsia="Times New Roman"/>
      <w:bCs/>
      <w:noProof/>
      <w:lang w:eastAsia="pl-PL"/>
    </w:rPr>
  </w:style>
  <w:style w:type="character" w:customStyle="1" w:styleId="ListaSeq2msZnak">
    <w:name w:val="ListaSeq 2 ms Znak"/>
    <w:basedOn w:val="DefaultParagraphFont"/>
    <w:link w:val="ListaSeq2ms"/>
    <w:rsid w:val="001F7AAD"/>
    <w:rPr>
      <w:rFonts w:ascii="voestalpine Light" w:eastAsia="Times New Roman" w:hAnsi="voestalpine Light"/>
      <w:bCs/>
      <w:noProof/>
      <w:color w:val="000000" w:themeColor="text1"/>
      <w:kern w:val="0"/>
      <w:lang w:val="en-GB" w:eastAsia="pl-PL"/>
      <w14:ligatures w14:val="none"/>
    </w:rPr>
  </w:style>
  <w:style w:type="paragraph" w:customStyle="1" w:styleId="ListaSeq3ms">
    <w:name w:val="ListaSeq 3 ms"/>
    <w:basedOn w:val="Normal"/>
    <w:link w:val="ListaSeq3msZnak"/>
    <w:qFormat/>
    <w:rsid w:val="001F7AAD"/>
    <w:pPr>
      <w:numPr>
        <w:ilvl w:val="2"/>
        <w:numId w:val="46"/>
      </w:numPr>
      <w:tabs>
        <w:tab w:val="left" w:pos="1276"/>
      </w:tabs>
      <w:ind w:left="1071" w:hanging="357"/>
      <w:contextualSpacing/>
    </w:pPr>
    <w:rPr>
      <w:rFonts w:asciiTheme="minorHAnsi" w:hAnsiTheme="minorHAnsi"/>
      <w:color w:val="auto"/>
      <w:kern w:val="2"/>
      <w14:ligatures w14:val="standardContextual"/>
    </w:rPr>
  </w:style>
  <w:style w:type="character" w:customStyle="1" w:styleId="ListaSeq3msZnak">
    <w:name w:val="ListaSeq 3 ms Znak"/>
    <w:basedOn w:val="DefaultParagraphFont"/>
    <w:link w:val="ListaSeq3ms"/>
    <w:rsid w:val="001F7AAD"/>
    <w:rPr>
      <w:lang w:val="en-GB"/>
    </w:rPr>
  </w:style>
  <w:style w:type="paragraph" w:customStyle="1" w:styleId="Tabelatekstms">
    <w:name w:val="Tabela tekst ms"/>
    <w:basedOn w:val="Normal"/>
    <w:uiPriority w:val="1"/>
    <w:qFormat/>
    <w:rsid w:val="001F7AAD"/>
    <w:pPr>
      <w:spacing w:before="60" w:after="60"/>
    </w:pPr>
    <w:rPr>
      <w:rFonts w:eastAsia="Times New Roman" w:cs="Times New Roman"/>
      <w:bCs/>
      <w:color w:val="auto"/>
      <w:szCs w:val="20"/>
      <w:lang w:eastAsia="pl-PL"/>
    </w:rPr>
  </w:style>
  <w:style w:type="numbering" w:customStyle="1" w:styleId="WypRefms">
    <w:name w:val="WypRef ms"/>
    <w:uiPriority w:val="99"/>
    <w:rsid w:val="001F7AAD"/>
    <w:pPr>
      <w:numPr>
        <w:numId w:val="3"/>
      </w:numPr>
    </w:pPr>
  </w:style>
  <w:style w:type="paragraph" w:customStyle="1" w:styleId="sRAC">
    <w:name w:val="sRAC"/>
    <w:basedOn w:val="Normal"/>
    <w:qFormat/>
    <w:rsid w:val="001F7AAD"/>
    <w:rPr>
      <w:rFonts w:ascii="Calibri" w:eastAsia="Times New Roman" w:hAnsi="Calibri" w:cs="Times New Roman"/>
      <w:i/>
      <w:color w:val="7F7F7F" w:themeColor="text1" w:themeTint="80"/>
      <w:sz w:val="16"/>
      <w:szCs w:val="20"/>
      <w:lang w:eastAsia="pl-PL"/>
    </w:rPr>
  </w:style>
  <w:style w:type="paragraph" w:customStyle="1" w:styleId="TabNumerowanams">
    <w:name w:val="TabNumerowana ms"/>
    <w:basedOn w:val="Normal"/>
    <w:link w:val="TabNumerowanamsZnak"/>
    <w:semiHidden/>
    <w:qFormat/>
    <w:rsid w:val="007F1CEF"/>
    <w:pPr>
      <w:spacing w:before="60" w:after="60"/>
      <w:ind w:left="360" w:hanging="360"/>
      <w:contextualSpacing/>
    </w:pPr>
    <w:rPr>
      <w:rFonts w:eastAsia="Times New Roman" w:cs="Times New Roman"/>
      <w:bCs/>
      <w:szCs w:val="20"/>
      <w:lang w:eastAsia="pl-PL"/>
    </w:rPr>
  </w:style>
  <w:style w:type="character" w:customStyle="1" w:styleId="TabNumerowanamsZnak">
    <w:name w:val="TabNumerowana ms Znak"/>
    <w:basedOn w:val="DefaultParagraphFont"/>
    <w:link w:val="TabNumerowanams"/>
    <w:semiHidden/>
    <w:rsid w:val="007F1CEF"/>
    <w:rPr>
      <w:rFonts w:ascii="voestalpine Light" w:eastAsia="Times New Roman" w:hAnsi="voestalpine Light" w:cs="Times New Roman"/>
      <w:bCs/>
      <w:kern w:val="0"/>
      <w:szCs w:val="20"/>
      <w:lang w:eastAsia="pl-PL"/>
      <w14:ligatures w14:val="none"/>
    </w:rPr>
  </w:style>
  <w:style w:type="paragraph" w:customStyle="1" w:styleId="ListaSeq4ms">
    <w:name w:val="ListaSeq 4 ms"/>
    <w:basedOn w:val="Normal"/>
    <w:link w:val="ListaSeq4msZnak"/>
    <w:qFormat/>
    <w:rsid w:val="001F7AAD"/>
    <w:pPr>
      <w:numPr>
        <w:ilvl w:val="3"/>
        <w:numId w:val="46"/>
      </w:numPr>
      <w:ind w:left="1701" w:hanging="630"/>
    </w:pPr>
    <w:rPr>
      <w:rFonts w:asciiTheme="minorHAnsi" w:eastAsia="MS Mincho" w:hAnsiTheme="minorHAnsi"/>
      <w:color w:val="auto"/>
      <w:kern w:val="2"/>
      <w:szCs w:val="20"/>
      <w:lang w:eastAsia="de-DE"/>
      <w14:ligatures w14:val="standardContextual"/>
    </w:rPr>
  </w:style>
  <w:style w:type="numbering" w:customStyle="1" w:styleId="Wypunktowaniems">
    <w:name w:val="Wypunktowanie ms"/>
    <w:uiPriority w:val="99"/>
    <w:rsid w:val="001F7AAD"/>
    <w:pPr>
      <w:numPr>
        <w:numId w:val="46"/>
      </w:numPr>
    </w:pPr>
  </w:style>
  <w:style w:type="numbering" w:customStyle="1" w:styleId="Wypunktowaniewtabelims">
    <w:name w:val="Wypunktowanie w tabeli ms"/>
    <w:uiPriority w:val="99"/>
    <w:rsid w:val="001F7AAD"/>
    <w:pPr>
      <w:numPr>
        <w:numId w:val="33"/>
      </w:numPr>
    </w:pPr>
  </w:style>
  <w:style w:type="paragraph" w:customStyle="1" w:styleId="TabNormalnyms">
    <w:name w:val="TabNormalny ms"/>
    <w:basedOn w:val="Normal"/>
    <w:link w:val="TabNormalnymsZnak"/>
    <w:rsid w:val="001F7AAD"/>
    <w:pPr>
      <w:spacing w:before="60" w:after="60"/>
    </w:pPr>
    <w:rPr>
      <w:color w:val="auto"/>
    </w:rPr>
  </w:style>
  <w:style w:type="character" w:customStyle="1" w:styleId="TabNormalnymsZnak">
    <w:name w:val="TabNormalny ms Znak"/>
    <w:basedOn w:val="DefaultParagraphFont"/>
    <w:link w:val="TabNormalnyms"/>
    <w:rsid w:val="001F7AAD"/>
    <w:rPr>
      <w:rFonts w:ascii="voestalpine Light" w:hAnsi="voestalpine Light"/>
      <w:kern w:val="0"/>
      <w:lang w:val="en-GB"/>
      <w14:ligatures w14:val="none"/>
    </w:rPr>
  </w:style>
  <w:style w:type="paragraph" w:customStyle="1" w:styleId="NewList1ms">
    <w:name w:val="NewList 1 ms"/>
    <w:basedOn w:val="ListaSeq1ms"/>
    <w:autoRedefine/>
    <w:rsid w:val="001F7AAD"/>
    <w:pPr>
      <w:numPr>
        <w:numId w:val="0"/>
      </w:numPr>
      <w:ind w:left="499" w:hanging="357"/>
    </w:pPr>
    <w:rPr>
      <w:lang w:val="en-US"/>
    </w:rPr>
  </w:style>
  <w:style w:type="paragraph" w:customStyle="1" w:styleId="NewNextList1ms">
    <w:name w:val="NewNextList 1 ms"/>
    <w:basedOn w:val="ListaSeq1ms"/>
    <w:autoRedefine/>
    <w:rsid w:val="001F7AAD"/>
    <w:pPr>
      <w:numPr>
        <w:numId w:val="0"/>
      </w:numPr>
      <w:ind w:left="357" w:hanging="357"/>
    </w:pPr>
    <w:rPr>
      <w:lang w:val="en-US"/>
    </w:rPr>
  </w:style>
  <w:style w:type="paragraph" w:customStyle="1" w:styleId="NewList2ms">
    <w:name w:val="NewList 2 ms"/>
    <w:basedOn w:val="ListaSeq2ms"/>
    <w:rsid w:val="001F7AAD"/>
    <w:pPr>
      <w:tabs>
        <w:tab w:val="num" w:pos="823"/>
        <w:tab w:val="num" w:pos="5667"/>
      </w:tabs>
      <w:ind w:firstLine="0"/>
    </w:pPr>
    <w:rPr>
      <w:lang w:val="en-US"/>
    </w:rPr>
  </w:style>
  <w:style w:type="paragraph" w:customStyle="1" w:styleId="NewNextList2ms">
    <w:name w:val="NewNextList 2 ms"/>
    <w:basedOn w:val="ListaSeq2ms"/>
    <w:rsid w:val="001F7AAD"/>
    <w:pPr>
      <w:numPr>
        <w:ilvl w:val="0"/>
        <w:numId w:val="0"/>
      </w:numPr>
    </w:pPr>
    <w:rPr>
      <w:lang w:val="en-US"/>
    </w:rPr>
  </w:style>
  <w:style w:type="paragraph" w:customStyle="1" w:styleId="NewList3ms">
    <w:name w:val="NewList 3 ms"/>
    <w:basedOn w:val="ListaSeq3ms"/>
    <w:autoRedefine/>
    <w:rsid w:val="001F7AAD"/>
    <w:pPr>
      <w:numPr>
        <w:ilvl w:val="0"/>
        <w:numId w:val="0"/>
      </w:numPr>
      <w:ind w:left="1077" w:hanging="357"/>
    </w:pPr>
  </w:style>
  <w:style w:type="paragraph" w:customStyle="1" w:styleId="NewNextList3ms">
    <w:name w:val="NewNextList 3 ms"/>
    <w:basedOn w:val="ListaSeq3ms"/>
    <w:rsid w:val="001F7AAD"/>
    <w:pPr>
      <w:numPr>
        <w:ilvl w:val="0"/>
        <w:numId w:val="0"/>
      </w:numPr>
      <w:spacing w:before="0"/>
      <w:ind w:left="1077" w:hanging="357"/>
    </w:pPr>
  </w:style>
  <w:style w:type="paragraph" w:customStyle="1" w:styleId="NewList4ms">
    <w:name w:val="NewList 4 ms"/>
    <w:basedOn w:val="ListaSeq4ms"/>
    <w:rsid w:val="001F7AAD"/>
    <w:pPr>
      <w:numPr>
        <w:ilvl w:val="0"/>
        <w:numId w:val="0"/>
      </w:numPr>
      <w:spacing w:after="120"/>
      <w:ind w:left="1418"/>
      <w:contextualSpacing/>
    </w:pPr>
  </w:style>
  <w:style w:type="paragraph" w:customStyle="1" w:styleId="NewNextList4ms">
    <w:name w:val="NewNextList 4 ms"/>
    <w:basedOn w:val="ListaSeq4ms"/>
    <w:autoRedefine/>
    <w:rsid w:val="001F7AAD"/>
    <w:pPr>
      <w:numPr>
        <w:ilvl w:val="0"/>
        <w:numId w:val="0"/>
      </w:numPr>
      <w:ind w:left="1434" w:hanging="357"/>
    </w:pPr>
  </w:style>
  <w:style w:type="character" w:customStyle="1" w:styleId="NormalnymsZnak">
    <w:name w:val="Normalny ms Znak"/>
    <w:basedOn w:val="DefaultParagraphFont"/>
    <w:link w:val="Normalnyms"/>
    <w:rsid w:val="001F7AAD"/>
    <w:rPr>
      <w:rFonts w:ascii="voestalpine Light" w:eastAsiaTheme="minorHAnsi" w:hAnsi="voestalpine Light"/>
      <w:lang w:val="en-US" w:eastAsia="en-US"/>
    </w:rPr>
  </w:style>
  <w:style w:type="paragraph" w:customStyle="1" w:styleId="Nagwekspisutrecims">
    <w:name w:val="Nagłówek spisu treści ms"/>
    <w:basedOn w:val="Nagweklistyms"/>
    <w:semiHidden/>
    <w:qFormat/>
    <w:rsid w:val="007F1CEF"/>
    <w:pPr>
      <w:pageBreakBefore/>
    </w:pPr>
  </w:style>
  <w:style w:type="character" w:customStyle="1" w:styleId="TOCHeadingChar">
    <w:name w:val="TOC Heading Char"/>
    <w:aliases w:val="Nagłówek spisu treści ms Char"/>
    <w:basedOn w:val="NormalnymsZnak"/>
    <w:link w:val="TOCHeading"/>
    <w:rsid w:val="001F7AAD"/>
    <w:rPr>
      <w:rFonts w:ascii="voestalpine Light" w:eastAsiaTheme="majorEastAsia" w:hAnsi="voestalpine Light" w:cstheme="majorBidi"/>
      <w:color w:val="0082B4"/>
      <w:kern w:val="0"/>
      <w:sz w:val="28"/>
      <w:szCs w:val="28"/>
      <w:lang w:val="en-US" w:eastAsia="en-US"/>
      <w14:ligatures w14:val="none"/>
    </w:rPr>
  </w:style>
  <w:style w:type="paragraph" w:styleId="List5">
    <w:name w:val="List 5"/>
    <w:basedOn w:val="Normal"/>
    <w:uiPriority w:val="99"/>
    <w:rsid w:val="001F7AAD"/>
    <w:pPr>
      <w:ind w:left="1415" w:hanging="283"/>
      <w:contextualSpacing/>
    </w:pPr>
  </w:style>
  <w:style w:type="paragraph" w:styleId="PlainText">
    <w:name w:val="Plain Text"/>
    <w:basedOn w:val="Normal"/>
    <w:link w:val="PlainTextChar"/>
    <w:semiHidden/>
    <w:rsid w:val="007F1CE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7F1CEF"/>
    <w:rPr>
      <w:rFonts w:ascii="Consolas" w:hAnsi="Consolas"/>
      <w:kern w:val="0"/>
      <w:sz w:val="21"/>
      <w:szCs w:val="21"/>
      <w14:ligatures w14:val="none"/>
    </w:rPr>
  </w:style>
  <w:style w:type="paragraph" w:customStyle="1" w:styleId="AkapitWypRefms">
    <w:name w:val="Akapit WypRef ms"/>
    <w:basedOn w:val="Normal"/>
    <w:qFormat/>
    <w:rsid w:val="001F7AAD"/>
    <w:pPr>
      <w:numPr>
        <w:numId w:val="3"/>
      </w:numPr>
      <w:spacing w:after="120"/>
    </w:pPr>
    <w:rPr>
      <w:lang w:val="en-US"/>
    </w:rPr>
  </w:style>
  <w:style w:type="paragraph" w:customStyle="1" w:styleId="PodwjnaPrzerwams">
    <w:name w:val="PodwójnaPrzerwa ms"/>
    <w:basedOn w:val="Normal"/>
    <w:link w:val="PodwjnaPrzerwamsZnak"/>
    <w:qFormat/>
    <w:rsid w:val="001F7AAD"/>
    <w:pPr>
      <w:spacing w:before="240" w:after="240"/>
      <w:contextualSpacing/>
    </w:pPr>
    <w:rPr>
      <w:rFonts w:eastAsia="Times New Roman"/>
      <w:bCs/>
      <w:noProof/>
      <w:lang w:eastAsia="pl-PL"/>
    </w:rPr>
  </w:style>
  <w:style w:type="character" w:customStyle="1" w:styleId="PodwjnaPrzerwamsZnak">
    <w:name w:val="PodwójnaPrzerwa ms Znak"/>
    <w:basedOn w:val="DefaultParagraphFont"/>
    <w:link w:val="PodwjnaPrzerwams"/>
    <w:rsid w:val="001F7AAD"/>
    <w:rPr>
      <w:rFonts w:ascii="voestalpine Light" w:eastAsia="Times New Roman" w:hAnsi="voestalpine Light"/>
      <w:bCs/>
      <w:noProof/>
      <w:color w:val="000000" w:themeColor="text1"/>
      <w:kern w:val="0"/>
      <w:lang w:val="en-GB" w:eastAsia="pl-PL"/>
      <w14:ligatures w14:val="none"/>
    </w:rPr>
  </w:style>
  <w:style w:type="paragraph" w:customStyle="1" w:styleId="SourceCodems">
    <w:name w:val="SourceCode ms"/>
    <w:basedOn w:val="Normal"/>
    <w:link w:val="SourceCodemsZnak"/>
    <w:qFormat/>
    <w:rsid w:val="001F7AAD"/>
    <w:pPr>
      <w:shd w:val="clear" w:color="auto" w:fill="FFFFFF"/>
      <w:spacing w:before="0" w:line="285" w:lineRule="atLeast"/>
    </w:pPr>
    <w:rPr>
      <w:rFonts w:ascii="Consolas" w:eastAsia="Times New Roman" w:hAnsi="Consolas" w:cs="Times New Roman"/>
      <w:color w:val="795E26"/>
      <w:szCs w:val="21"/>
      <w:lang w:val="pl-PL" w:eastAsia="pl-PL"/>
    </w:rPr>
  </w:style>
  <w:style w:type="character" w:customStyle="1" w:styleId="SourceCodemsZnak">
    <w:name w:val="SourceCode ms Znak"/>
    <w:basedOn w:val="DefaultParagraphFont"/>
    <w:link w:val="SourceCodems"/>
    <w:rsid w:val="001F7AAD"/>
    <w:rPr>
      <w:rFonts w:ascii="Consolas" w:eastAsia="Times New Roman" w:hAnsi="Consolas" w:cs="Times New Roman"/>
      <w:color w:val="795E26"/>
      <w:kern w:val="0"/>
      <w:szCs w:val="21"/>
      <w:shd w:val="clear" w:color="auto" w:fill="FFFFFF"/>
      <w:lang w:eastAsia="pl-PL"/>
      <w14:ligatures w14:val="none"/>
    </w:rPr>
  </w:style>
  <w:style w:type="paragraph" w:customStyle="1" w:styleId="Normalnyms">
    <w:name w:val="Normalny ms"/>
    <w:basedOn w:val="Normal"/>
    <w:link w:val="NormalnymsZnak"/>
    <w:qFormat/>
    <w:rsid w:val="009227C1"/>
    <w:pPr>
      <w:spacing w:after="120"/>
    </w:pPr>
    <w:rPr>
      <w:color w:val="auto"/>
      <w:kern w:val="2"/>
      <w:lang w:val="en-US"/>
      <w14:ligatures w14:val="standardContextual"/>
    </w:rPr>
  </w:style>
  <w:style w:type="table" w:styleId="PlainTable2">
    <w:name w:val="Plain Table 2"/>
    <w:basedOn w:val="TableNormal"/>
    <w:uiPriority w:val="42"/>
    <w:rsid w:val="007F1CEF"/>
    <w:pPr>
      <w:spacing w:after="0" w:line="240" w:lineRule="auto"/>
    </w:pPr>
    <w:rPr>
      <w:rFonts w:ascii="voestalpine Light" w:hAnsi="voestalpine Light"/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zekreslonyms">
    <w:name w:val="przekreslony ms"/>
    <w:basedOn w:val="DefaultParagraphFont"/>
    <w:uiPriority w:val="1"/>
    <w:qFormat/>
    <w:rsid w:val="009227C1"/>
    <w:rPr>
      <w:strike/>
      <w:dstrike w:val="0"/>
      <w:lang w:val="en-GB"/>
    </w:rPr>
  </w:style>
  <w:style w:type="paragraph" w:customStyle="1" w:styleId="TabNumerowana">
    <w:name w:val="TabNumerowana"/>
    <w:basedOn w:val="Normal"/>
    <w:link w:val="TabNumerowanaZnak"/>
    <w:qFormat/>
    <w:rsid w:val="001F7AAD"/>
    <w:pPr>
      <w:numPr>
        <w:numId w:val="40"/>
      </w:numPr>
      <w:spacing w:before="60" w:after="60"/>
      <w:contextualSpacing/>
    </w:pPr>
    <w:rPr>
      <w:rFonts w:eastAsia="Times New Roman" w:cs="Times New Roman"/>
      <w:szCs w:val="20"/>
      <w:lang w:eastAsia="pl-PL"/>
    </w:rPr>
  </w:style>
  <w:style w:type="character" w:customStyle="1" w:styleId="TabNumerowanaZnak">
    <w:name w:val="TabNumerowana Znak"/>
    <w:basedOn w:val="DefaultParagraphFont"/>
    <w:link w:val="TabNumerowana"/>
    <w:rsid w:val="001F7AAD"/>
    <w:rPr>
      <w:rFonts w:ascii="voestalpine Light" w:eastAsia="Times New Roman" w:hAnsi="voestalpine Light" w:cs="Times New Roman"/>
      <w:color w:val="000000" w:themeColor="text1"/>
      <w:kern w:val="0"/>
      <w:szCs w:val="20"/>
      <w:lang w:val="en-GB"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973790"/>
    <w:pPr>
      <w:ind w:left="720"/>
      <w:contextualSpacing/>
    </w:pPr>
  </w:style>
  <w:style w:type="character" w:customStyle="1" w:styleId="ukrytyms0">
    <w:name w:val="ukryty ms"/>
    <w:basedOn w:val="DefaultParagraphFont"/>
    <w:uiPriority w:val="1"/>
    <w:qFormat/>
    <w:rsid w:val="009227C1"/>
    <w:rPr>
      <w:rFonts w:eastAsia="Times New Roman" w:cs="Times New Roman"/>
      <w:bCs/>
      <w:vanish/>
      <w:sz w:val="20"/>
      <w:szCs w:val="20"/>
      <w:shd w:val="clear" w:color="auto" w:fill="F6C0C0"/>
      <w:lang w:val="en-GB" w:eastAsia="pl-PL"/>
    </w:rPr>
  </w:style>
  <w:style w:type="table" w:customStyle="1" w:styleId="Cautionms">
    <w:name w:val="Caution ms"/>
    <w:basedOn w:val="TableNormal"/>
    <w:uiPriority w:val="99"/>
    <w:rsid w:val="007F1CEF"/>
    <w:pPr>
      <w:spacing w:after="0" w:line="240" w:lineRule="auto"/>
    </w:pPr>
    <w:rPr>
      <w:rFonts w:ascii="voestalpine Light" w:hAnsi="voestalpine Light"/>
      <w:color w:val="000000" w:themeColor="text1"/>
      <w:kern w:val="0"/>
      <w14:ligatures w14:val="none"/>
    </w:r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rFonts w:ascii="voestalpine Light" w:hAnsi="voestalpine Light"/>
        <w:color w:val="auto"/>
        <w:sz w:val="22"/>
      </w:rPr>
      <w:tblPr/>
      <w:tcPr>
        <w:tcBorders>
          <w:top w:val="single" w:sz="4" w:space="0" w:color="BF8F00" w:themeColor="accent4" w:themeShade="BF"/>
          <w:left w:val="single" w:sz="4" w:space="0" w:color="BF8F00" w:themeColor="accent4" w:themeShade="BF"/>
          <w:right w:val="single" w:sz="4" w:space="0" w:color="BF8F00" w:themeColor="accent4" w:themeShade="BF"/>
        </w:tcBorders>
        <w:shd w:val="clear" w:color="auto" w:fill="FAF7DA"/>
      </w:tcPr>
    </w:tblStylePr>
  </w:style>
  <w:style w:type="table" w:customStyle="1" w:styleId="Dangerms">
    <w:name w:val="Danger ms"/>
    <w:basedOn w:val="TableNormal"/>
    <w:uiPriority w:val="99"/>
    <w:rsid w:val="007F1CEF"/>
    <w:pPr>
      <w:spacing w:after="0" w:line="240" w:lineRule="auto"/>
    </w:pPr>
    <w:rPr>
      <w:rFonts w:ascii="voestalpine Light" w:hAnsi="voestalpine Light"/>
      <w:color w:val="000000" w:themeColor="text1"/>
      <w:kern w:val="0"/>
      <w:sz w:val="28"/>
      <w14:ligatures w14:val="none"/>
    </w:r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tblBorders>
    </w:tblPr>
    <w:tblStylePr w:type="firstRow">
      <w:pPr>
        <w:wordWrap/>
        <w:spacing w:beforeLines="0" w:before="60" w:beforeAutospacing="0" w:afterLines="0" w:after="60" w:afterAutospacing="0"/>
      </w:pPr>
      <w:rPr>
        <w:rFonts w:ascii="voestalpine Light" w:hAnsi="voestalpine Light"/>
        <w:color w:val="auto"/>
        <w:sz w:val="22"/>
      </w:rPr>
      <w:tblPr/>
      <w:tcPr>
        <w:tcBorders>
          <w:top w:val="single" w:sz="4" w:space="0" w:color="C00000"/>
          <w:left w:val="single" w:sz="4" w:space="0" w:color="C00000"/>
          <w:bottom w:val="nil"/>
          <w:right w:val="single" w:sz="4" w:space="0" w:color="C00000"/>
        </w:tcBorders>
        <w:shd w:val="clear" w:color="auto" w:fill="FFE1E1"/>
      </w:tcPr>
    </w:tblStylePr>
  </w:style>
  <w:style w:type="paragraph" w:styleId="TOCHeading">
    <w:name w:val="TOC Heading"/>
    <w:basedOn w:val="Heading1"/>
    <w:next w:val="Normal"/>
    <w:link w:val="TOCHeadingChar"/>
    <w:qFormat/>
    <w:rsid w:val="001F7AAD"/>
    <w:pPr>
      <w:numPr>
        <w:numId w:val="0"/>
      </w:numPr>
      <w:outlineLvl w:val="9"/>
    </w:pPr>
    <w:rPr>
      <w:sz w:val="28"/>
      <w:szCs w:val="28"/>
    </w:rPr>
  </w:style>
  <w:style w:type="paragraph" w:customStyle="1" w:styleId="sRACms">
    <w:name w:val="sRAC ms"/>
    <w:basedOn w:val="Normal"/>
    <w:rsid w:val="007F1CEF"/>
    <w:rPr>
      <w:rFonts w:ascii="Calibri" w:eastAsia="Times New Roman" w:hAnsi="Calibri" w:cs="Times New Roman"/>
      <w:i/>
      <w:color w:val="7F7F7F" w:themeColor="text1" w:themeTint="80"/>
      <w:sz w:val="16"/>
      <w:szCs w:val="20"/>
      <w:lang w:eastAsia="pl-PL"/>
    </w:rPr>
  </w:style>
  <w:style w:type="paragraph" w:customStyle="1" w:styleId="TabNormalnyms0">
    <w:name w:val="Tab Normalny ms"/>
    <w:basedOn w:val="Normal"/>
    <w:link w:val="TabNormalnymsZnak0"/>
    <w:rsid w:val="001F7AAD"/>
    <w:pPr>
      <w:spacing w:before="60" w:after="60"/>
    </w:pPr>
    <w:rPr>
      <w:color w:val="auto"/>
      <w:lang w:val="en-US"/>
    </w:rPr>
  </w:style>
  <w:style w:type="character" w:customStyle="1" w:styleId="TabNormalnymsZnak0">
    <w:name w:val="Tab Normalny ms Znak"/>
    <w:basedOn w:val="NormalnymsZnak"/>
    <w:link w:val="TabNormalnyms0"/>
    <w:rsid w:val="001F7AAD"/>
    <w:rPr>
      <w:rFonts w:ascii="voestalpine Light" w:eastAsiaTheme="minorHAnsi" w:hAnsi="voestalpine Light"/>
      <w:kern w:val="0"/>
      <w:lang w:val="en-US" w:eastAsia="en-US"/>
      <w14:ligatures w14:val="none"/>
    </w:rPr>
  </w:style>
  <w:style w:type="paragraph" w:customStyle="1" w:styleId="ListaSeqwms">
    <w:name w:val="ListaSeq w ms"/>
    <w:basedOn w:val="Normal"/>
    <w:qFormat/>
    <w:rsid w:val="001F7AAD"/>
    <w:pPr>
      <w:numPr>
        <w:numId w:val="7"/>
      </w:numPr>
      <w:spacing w:before="0" w:after="4" w:line="267" w:lineRule="auto"/>
      <w:ind w:right="7"/>
    </w:pPr>
    <w:rPr>
      <w:lang w:val="en-US"/>
    </w:rPr>
  </w:style>
  <w:style w:type="paragraph" w:customStyle="1" w:styleId="Akapitzlistreferencjims">
    <w:name w:val="Akapit z listą referencji ms"/>
    <w:basedOn w:val="Normal"/>
    <w:rsid w:val="001F7AAD"/>
    <w:pPr>
      <w:spacing w:after="120"/>
    </w:pPr>
    <w:rPr>
      <w:lang w:val="en-US"/>
    </w:rPr>
  </w:style>
  <w:style w:type="paragraph" w:customStyle="1" w:styleId="PolaTekstowems0">
    <w:name w:val="PolaTekstowe ms"/>
    <w:basedOn w:val="Polatekstowems"/>
    <w:link w:val="PolaTekstowemsZnak"/>
    <w:autoRedefine/>
    <w:qFormat/>
    <w:rsid w:val="001F7AAD"/>
    <w:pPr>
      <w:jc w:val="center"/>
    </w:pPr>
  </w:style>
  <w:style w:type="table" w:styleId="PlainTable1">
    <w:name w:val="Plain Table 1"/>
    <w:basedOn w:val="TableNormal"/>
    <w:uiPriority w:val="41"/>
    <w:rsid w:val="00973790"/>
    <w:pPr>
      <w:spacing w:after="0" w:line="240" w:lineRule="auto"/>
    </w:pPr>
    <w:rPr>
      <w:rFonts w:ascii="voestalpine Light" w:hAnsi="voestalpine Light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qFormat/>
    <w:rsid w:val="00705F09"/>
    <w:pPr>
      <w:spacing w:after="200"/>
    </w:pPr>
    <w:rPr>
      <w:i/>
      <w:iCs/>
      <w:color w:val="44546A" w:themeColor="text2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1F7AA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1F7AA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1F7AAD"/>
    <w:pPr>
      <w:spacing w:after="100"/>
      <w:ind w:left="1320"/>
    </w:pPr>
  </w:style>
  <w:style w:type="paragraph" w:styleId="ListBullet3">
    <w:name w:val="List Bullet 3"/>
    <w:basedOn w:val="Normal"/>
    <w:uiPriority w:val="99"/>
    <w:semiHidden/>
    <w:rsid w:val="001F7AAD"/>
    <w:pPr>
      <w:numPr>
        <w:numId w:val="1"/>
      </w:numPr>
      <w:contextualSpacing/>
    </w:pPr>
  </w:style>
  <w:style w:type="character" w:customStyle="1" w:styleId="PolaTekstowemsZnak">
    <w:name w:val="PolaTekstowe ms Znak"/>
    <w:basedOn w:val="NormalnymsZnak"/>
    <w:link w:val="PolaTekstowems0"/>
    <w:rsid w:val="009227C1"/>
    <w:rPr>
      <w:rFonts w:ascii="voestalpine Light" w:eastAsia="Calibri" w:hAnsi="voestalpine Light" w:cs="Times New Roman"/>
      <w:bCs/>
      <w:color w:val="000000" w:themeColor="text1"/>
      <w:kern w:val="0"/>
      <w:sz w:val="20"/>
      <w:szCs w:val="20"/>
      <w:lang w:val="en-US" w:eastAsia="pl-PL"/>
      <w14:ligatures w14:val="none"/>
    </w:rPr>
  </w:style>
  <w:style w:type="paragraph" w:styleId="TOC8">
    <w:name w:val="toc 8"/>
    <w:basedOn w:val="Normal"/>
    <w:next w:val="Normal"/>
    <w:autoRedefine/>
    <w:uiPriority w:val="39"/>
    <w:semiHidden/>
    <w:rsid w:val="001F7AA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1F7AAD"/>
    <w:pPr>
      <w:tabs>
        <w:tab w:val="right" w:leader="dot" w:pos="9888"/>
      </w:tabs>
      <w:spacing w:after="120"/>
      <w:contextualSpacing/>
    </w:pPr>
    <w:rPr>
      <w:rFonts w:eastAsia="Times New Roman" w:cs="Times New Roman"/>
      <w:bCs/>
      <w:caps/>
      <w:szCs w:val="18"/>
      <w:lang w:eastAsia="pl-PL"/>
    </w:rPr>
  </w:style>
  <w:style w:type="paragraph" w:customStyle="1" w:styleId="Notaprawnams">
    <w:name w:val="Nota prawna ms"/>
    <w:basedOn w:val="Normalnyms"/>
    <w:next w:val="Normalnyms"/>
    <w:rsid w:val="009227C1"/>
    <w:rPr>
      <w:color w:val="A6A6A6" w:themeColor="background1" w:themeShade="A6"/>
      <w:sz w:val="20"/>
    </w:rPr>
  </w:style>
  <w:style w:type="paragraph" w:styleId="Index1">
    <w:name w:val="index 1"/>
    <w:basedOn w:val="Normal"/>
    <w:next w:val="Normal"/>
    <w:uiPriority w:val="99"/>
    <w:semiHidden/>
    <w:rsid w:val="00973790"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973790"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973790"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973790"/>
    <w:pPr>
      <w:ind w:left="880" w:hanging="220"/>
    </w:pPr>
  </w:style>
  <w:style w:type="table" w:customStyle="1" w:styleId="TabelaNote">
    <w:name w:val="TabelaNote"/>
    <w:basedOn w:val="TableNormal"/>
    <w:uiPriority w:val="99"/>
    <w:rsid w:val="001F7AAD"/>
    <w:pPr>
      <w:spacing w:after="0" w:line="240" w:lineRule="auto"/>
    </w:pPr>
    <w:rPr>
      <w:rFonts w:ascii="voestalpine Light" w:hAnsi="voestalpine Light"/>
      <w:color w:val="000000" w:themeColor="text1"/>
      <w:kern w:val="0"/>
      <w14:ligatures w14:val="none"/>
    </w:rPr>
    <w:tblPr>
      <w:tblBorders>
        <w:top w:val="single" w:sz="4" w:space="0" w:color="0082B4"/>
        <w:left w:val="single" w:sz="4" w:space="0" w:color="0082B4"/>
        <w:bottom w:val="single" w:sz="4" w:space="0" w:color="0082B4"/>
        <w:right w:val="single" w:sz="4" w:space="0" w:color="0082B4"/>
      </w:tblBorders>
    </w:tblPr>
    <w:tblStylePr w:type="firstRow">
      <w:pPr>
        <w:wordWrap/>
        <w:spacing w:beforeLines="0" w:before="60" w:beforeAutospacing="0" w:afterLines="0" w:after="60" w:afterAutospacing="0" w:line="240" w:lineRule="auto"/>
        <w:jc w:val="left"/>
      </w:pPr>
      <w:rPr>
        <w:rFonts w:ascii="voestalpine Light" w:hAnsi="voestalpine Light"/>
        <w:b w:val="0"/>
        <w:color w:val="auto"/>
        <w:sz w:val="22"/>
      </w:rPr>
      <w:tblPr/>
      <w:tcPr>
        <w:shd w:val="clear" w:color="auto" w:fill="E1F6FF"/>
      </w:tcPr>
    </w:tblStylePr>
  </w:style>
  <w:style w:type="paragraph" w:customStyle="1" w:styleId="Normalnypodms">
    <w:name w:val="Normalny pod ms"/>
    <w:basedOn w:val="Normalnyms"/>
    <w:next w:val="Normalnyms"/>
    <w:link w:val="NormalnypodmsZnak"/>
    <w:qFormat/>
    <w:rsid w:val="009227C1"/>
    <w:pPr>
      <w:spacing w:before="240"/>
    </w:pPr>
  </w:style>
  <w:style w:type="table" w:styleId="PlainTable4">
    <w:name w:val="Plain Table 4"/>
    <w:basedOn w:val="TableNormal"/>
    <w:uiPriority w:val="44"/>
    <w:rsid w:val="00705F09"/>
    <w:pPr>
      <w:spacing w:after="0" w:line="240" w:lineRule="auto"/>
    </w:pPr>
    <w:rPr>
      <w:rFonts w:ascii="Calibri" w:eastAsia="Times New Roman" w:hAnsi="Calibri" w:cs="Times New Roman"/>
      <w:color w:val="000000" w:themeColor="text1"/>
      <w:kern w:val="0"/>
      <w:sz w:val="20"/>
      <w:szCs w:val="20"/>
      <w:lang w:eastAsia="pl-PL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nypodmsZnak">
    <w:name w:val="Normalny pod ms Znak"/>
    <w:basedOn w:val="NormalnymsZnak"/>
    <w:link w:val="Normalnypodms"/>
    <w:rsid w:val="009227C1"/>
    <w:rPr>
      <w:rFonts w:ascii="voestalpine Light" w:eastAsiaTheme="minorHAnsi" w:hAnsi="voestalpine Light"/>
      <w:kern w:val="0"/>
      <w:lang w:val="en-US" w:eastAsia="en-US"/>
      <w14:ligatures w14:val="none"/>
    </w:rPr>
  </w:style>
  <w:style w:type="paragraph" w:styleId="Index5">
    <w:name w:val="index 5"/>
    <w:basedOn w:val="Normal"/>
    <w:next w:val="Normal"/>
    <w:uiPriority w:val="99"/>
    <w:semiHidden/>
    <w:rsid w:val="00973790"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973790"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973790"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973790"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973790"/>
    <w:pPr>
      <w:ind w:left="1980" w:hanging="220"/>
    </w:pPr>
  </w:style>
  <w:style w:type="paragraph" w:styleId="Header">
    <w:name w:val="header"/>
    <w:basedOn w:val="Normal"/>
    <w:link w:val="HeaderChar"/>
    <w:uiPriority w:val="99"/>
    <w:semiHidden/>
    <w:rsid w:val="001F7A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AAD"/>
    <w:rPr>
      <w:rFonts w:ascii="voestalpine Light" w:hAnsi="voestalpine Light"/>
      <w:color w:val="000000" w:themeColor="text1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97379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90"/>
    <w:rPr>
      <w:rFonts w:ascii="voestalpine Light" w:hAnsi="voestalpine Light"/>
      <w:kern w:val="0"/>
      <w14:ligatures w14:val="none"/>
    </w:rPr>
  </w:style>
  <w:style w:type="table" w:customStyle="1" w:styleId="Zwykatabela41">
    <w:name w:val="Zwykła tabela 41"/>
    <w:basedOn w:val="TableNormal"/>
    <w:uiPriority w:val="44"/>
    <w:rsid w:val="00973790"/>
    <w:pPr>
      <w:spacing w:after="0" w:line="240" w:lineRule="auto"/>
    </w:pPr>
    <w:rPr>
      <w:rFonts w:ascii="voestalpine Light" w:eastAsia="Times New Roman" w:hAnsi="voestalpine Light" w:cs="Times New Roman"/>
      <w:bCs/>
      <w:color w:val="000000" w:themeColor="text1"/>
      <w:kern w:val="0"/>
      <w:sz w:val="28"/>
      <w:szCs w:val="20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rsid w:val="0097379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1F7AAD"/>
    <w:rPr>
      <w:rFonts w:ascii="voestalpine Light" w:hAnsi="voestalpine Light"/>
      <w:color w:val="0082B4"/>
      <w:sz w:val="20"/>
      <w:u w:val="single"/>
    </w:rPr>
  </w:style>
  <w:style w:type="paragraph" w:customStyle="1" w:styleId="Normalnynadms">
    <w:name w:val="Normalny nad ms"/>
    <w:basedOn w:val="Normalnyms"/>
    <w:next w:val="Normalnyms"/>
    <w:link w:val="NormalnynadmsZnak"/>
    <w:qFormat/>
    <w:rsid w:val="009227C1"/>
    <w:pPr>
      <w:spacing w:after="240"/>
    </w:pPr>
  </w:style>
  <w:style w:type="character" w:customStyle="1" w:styleId="NormalnynadmsZnak">
    <w:name w:val="Normalny nad ms Znak"/>
    <w:basedOn w:val="NormalnymsZnak"/>
    <w:link w:val="Normalnynadms"/>
    <w:rsid w:val="009227C1"/>
    <w:rPr>
      <w:rFonts w:ascii="voestalpine Light" w:eastAsiaTheme="minorHAnsi" w:hAnsi="voestalpine Light"/>
      <w:kern w:val="0"/>
      <w:lang w:val="en-GB" w:eastAsia="en-US"/>
      <w14:ligatures w14:val="none"/>
    </w:rPr>
  </w:style>
  <w:style w:type="character" w:customStyle="1" w:styleId="Heading1Char">
    <w:name w:val="Heading 1 Char"/>
    <w:aliases w:val="Nagłówek 1 ms Char"/>
    <w:basedOn w:val="DefaultParagraphFont"/>
    <w:link w:val="Heading1"/>
    <w:rsid w:val="001F7AAD"/>
    <w:rPr>
      <w:rFonts w:ascii="voestalpine Light" w:eastAsiaTheme="majorEastAsia" w:hAnsi="voestalpine Light" w:cstheme="majorBidi"/>
      <w:color w:val="0082B4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aliases w:val="Nagłówek 2 ms Char"/>
    <w:basedOn w:val="DefaultParagraphFont"/>
    <w:link w:val="Heading2"/>
    <w:uiPriority w:val="9"/>
    <w:rsid w:val="001F7AAD"/>
    <w:rPr>
      <w:rFonts w:ascii="voestalpine Light" w:eastAsiaTheme="majorEastAsia" w:hAnsi="voestalpine Light" w:cstheme="majorBidi"/>
      <w:noProof/>
      <w:color w:val="0082B4"/>
      <w:kern w:val="0"/>
      <w:sz w:val="28"/>
      <w:szCs w:val="28"/>
      <w:lang w:val="en-US" w:eastAsia="pl-PL"/>
      <w14:ligatures w14:val="none"/>
    </w:rPr>
  </w:style>
  <w:style w:type="character" w:customStyle="1" w:styleId="Heading3Char">
    <w:name w:val="Heading 3 Char"/>
    <w:aliases w:val="Nagłówek 3 ms Char"/>
    <w:basedOn w:val="DefaultParagraphFont"/>
    <w:link w:val="Heading3"/>
    <w:uiPriority w:val="9"/>
    <w:rsid w:val="001F7AAD"/>
    <w:rPr>
      <w:rFonts w:ascii="voestalpine Light" w:eastAsiaTheme="majorEastAsia" w:hAnsi="voestalpine Light" w:cstheme="majorBidi"/>
      <w:color w:val="0082B4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aliases w:val="Nagłówek 4 ms Char"/>
    <w:basedOn w:val="DefaultParagraphFont"/>
    <w:link w:val="Heading4"/>
    <w:uiPriority w:val="9"/>
    <w:rsid w:val="001F7AAD"/>
    <w:rPr>
      <w:rFonts w:ascii="voestalpine Light" w:eastAsiaTheme="majorEastAsia" w:hAnsi="voestalpine Light" w:cstheme="majorBidi"/>
      <w:iCs/>
      <w:color w:val="0082B4"/>
      <w:kern w:val="0"/>
      <w:lang w:val="en-US"/>
      <w14:ligatures w14:val="none"/>
    </w:rPr>
  </w:style>
  <w:style w:type="character" w:customStyle="1" w:styleId="Heading5Char">
    <w:name w:val="Heading 5 Char"/>
    <w:aliases w:val="Nagłówek 5 ms Char"/>
    <w:basedOn w:val="DefaultParagraphFont"/>
    <w:link w:val="Heading5"/>
    <w:uiPriority w:val="9"/>
    <w:rsid w:val="001F7AAD"/>
    <w:rPr>
      <w:rFonts w:ascii="voestalpine Light" w:eastAsiaTheme="majorEastAsia" w:hAnsi="voestalpine Light" w:cstheme="majorBidi"/>
      <w:color w:val="0078B4"/>
      <w:kern w:val="0"/>
      <w:sz w:val="20"/>
      <w:lang w:val="en-GB"/>
      <w14:ligatures w14:val="none"/>
    </w:rPr>
  </w:style>
  <w:style w:type="character" w:customStyle="1" w:styleId="Heading6Char">
    <w:name w:val="Heading 6 Char"/>
    <w:aliases w:val="Nagłówek 6 ms Char"/>
    <w:basedOn w:val="DefaultParagraphFont"/>
    <w:link w:val="Heading6"/>
    <w:uiPriority w:val="9"/>
    <w:rsid w:val="001F7AAD"/>
    <w:rPr>
      <w:rFonts w:ascii="voestalpine Light" w:eastAsiaTheme="majorEastAsia" w:hAnsi="voestalpine Light" w:cstheme="majorBidi"/>
      <w:color w:val="0078B4"/>
      <w:kern w:val="0"/>
      <w:sz w:val="20"/>
      <w:lang w:val="en-GB"/>
      <w14:ligatures w14:val="none"/>
    </w:rPr>
  </w:style>
  <w:style w:type="character" w:customStyle="1" w:styleId="Heading7Char">
    <w:name w:val="Heading 7 Char"/>
    <w:aliases w:val="Nagłówek 7 ms Char"/>
    <w:basedOn w:val="DefaultParagraphFont"/>
    <w:link w:val="Heading7"/>
    <w:uiPriority w:val="9"/>
    <w:rsid w:val="001F7AAD"/>
    <w:rPr>
      <w:rFonts w:ascii="voestalpine Light" w:eastAsiaTheme="majorEastAsia" w:hAnsi="voestalpine Light" w:cstheme="majorBidi"/>
      <w:iCs/>
      <w:color w:val="0078B4"/>
      <w:kern w:val="0"/>
      <w:sz w:val="20"/>
      <w:lang w:val="en-GB"/>
      <w14:ligatures w14:val="none"/>
    </w:rPr>
  </w:style>
  <w:style w:type="character" w:customStyle="1" w:styleId="Heading8Char">
    <w:name w:val="Heading 8 Char"/>
    <w:aliases w:val="Nagłówek 8 ms Char"/>
    <w:basedOn w:val="DefaultParagraphFont"/>
    <w:link w:val="Heading8"/>
    <w:uiPriority w:val="9"/>
    <w:rsid w:val="001F7AAD"/>
    <w:rPr>
      <w:rFonts w:ascii="voestalpine Light" w:eastAsiaTheme="majorEastAsia" w:hAnsi="voestalpine Light" w:cstheme="majorBidi"/>
      <w:color w:val="0078B4"/>
      <w:kern w:val="0"/>
      <w:sz w:val="20"/>
      <w:szCs w:val="21"/>
      <w:lang w:val="en-GB"/>
      <w14:ligatures w14:val="none"/>
    </w:rPr>
  </w:style>
  <w:style w:type="character" w:customStyle="1" w:styleId="TOC1Char">
    <w:name w:val="TOC 1 Char"/>
    <w:aliases w:val="Spis treści 1 ms Char"/>
    <w:basedOn w:val="DefaultParagraphFont"/>
    <w:link w:val="TOC1"/>
    <w:uiPriority w:val="39"/>
    <w:rsid w:val="001F7AAD"/>
    <w:rPr>
      <w:rFonts w:ascii="voestalpine Light" w:eastAsia="Times New Roman" w:hAnsi="voestalpine Light" w:cs="Times New Roman"/>
      <w:noProof/>
      <w:color w:val="000000" w:themeColor="text1"/>
      <w:kern w:val="0"/>
      <w:sz w:val="24"/>
      <w:szCs w:val="20"/>
      <w:lang w:val="en-US" w:eastAsia="pl-PL"/>
      <w14:ligatures w14:val="none"/>
    </w:rPr>
  </w:style>
  <w:style w:type="character" w:customStyle="1" w:styleId="TOC2Char">
    <w:name w:val="TOC 2 Char"/>
    <w:aliases w:val="Spis treści 2 ms Char"/>
    <w:basedOn w:val="DefaultParagraphFont"/>
    <w:link w:val="TOC2"/>
    <w:uiPriority w:val="39"/>
    <w:rsid w:val="001F7AAD"/>
    <w:rPr>
      <w:rFonts w:ascii="voestalpine Light" w:eastAsia="Times New Roman" w:hAnsi="voestalpine Light" w:cs="Times New Roman"/>
      <w:bCs/>
      <w:noProof/>
      <w:color w:val="000000" w:themeColor="text1"/>
      <w:kern w:val="0"/>
      <w:sz w:val="24"/>
      <w:szCs w:val="20"/>
      <w:lang w:val="en-US" w:eastAsia="pl-PL"/>
      <w14:ligatures w14:val="none"/>
    </w:rPr>
  </w:style>
  <w:style w:type="character" w:customStyle="1" w:styleId="TOC3Char">
    <w:name w:val="TOC 3 Char"/>
    <w:aliases w:val="Spis treści 3 ms Char"/>
    <w:basedOn w:val="DefaultParagraphFont"/>
    <w:link w:val="TOC3"/>
    <w:uiPriority w:val="39"/>
    <w:rsid w:val="001F7AAD"/>
    <w:rPr>
      <w:rFonts w:ascii="voestalpine Light" w:hAnsi="voestalpine Light"/>
      <w:color w:val="000000" w:themeColor="text1"/>
      <w:kern w:val="0"/>
      <w:sz w:val="20"/>
      <w:lang w:val="en-US"/>
      <w14:ligatures w14:val="none"/>
    </w:rPr>
  </w:style>
  <w:style w:type="character" w:customStyle="1" w:styleId="TOC4Char">
    <w:name w:val="TOC 4 Char"/>
    <w:aliases w:val="Spis treści 4 ms Char"/>
    <w:basedOn w:val="DefaultParagraphFont"/>
    <w:link w:val="TOC4"/>
    <w:uiPriority w:val="39"/>
    <w:rsid w:val="001F7AAD"/>
    <w:rPr>
      <w:rFonts w:ascii="voestalpine Light" w:hAnsi="voestalpine Light"/>
      <w:smallCaps/>
      <w:color w:val="000000" w:themeColor="text1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A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table" w:customStyle="1" w:styleId="Caution">
    <w:name w:val="Caution"/>
    <w:basedOn w:val="TableNormal"/>
    <w:uiPriority w:val="99"/>
    <w:rsid w:val="001F7AAD"/>
    <w:pPr>
      <w:spacing w:after="0" w:line="240" w:lineRule="auto"/>
    </w:pPr>
    <w:rPr>
      <w:rFonts w:ascii="voestalpine Light" w:hAnsi="voestalpine Light"/>
      <w:color w:val="000000" w:themeColor="text1"/>
      <w:kern w:val="0"/>
      <w14:ligatures w14:val="none"/>
    </w:r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rFonts w:ascii="voestalpine Light" w:hAnsi="voestalpine Light"/>
        <w:color w:val="auto"/>
        <w:sz w:val="22"/>
      </w:rPr>
      <w:tblPr/>
      <w:tcPr>
        <w:tcBorders>
          <w:top w:val="single" w:sz="4" w:space="0" w:color="BF8F00" w:themeColor="accent4" w:themeShade="BF"/>
          <w:left w:val="single" w:sz="4" w:space="0" w:color="BF8F00" w:themeColor="accent4" w:themeShade="BF"/>
          <w:right w:val="single" w:sz="4" w:space="0" w:color="BF8F00" w:themeColor="accent4" w:themeShade="BF"/>
        </w:tcBorders>
        <w:shd w:val="clear" w:color="auto" w:fill="FAF7DA"/>
      </w:tcPr>
    </w:tblStylePr>
  </w:style>
  <w:style w:type="table" w:customStyle="1" w:styleId="Danger">
    <w:name w:val="Danger"/>
    <w:basedOn w:val="TableNormal"/>
    <w:uiPriority w:val="99"/>
    <w:rsid w:val="001F7AAD"/>
    <w:pPr>
      <w:spacing w:after="0" w:line="240" w:lineRule="auto"/>
    </w:pPr>
    <w:rPr>
      <w:rFonts w:ascii="voestalpine Light" w:hAnsi="voestalpine Light"/>
      <w:color w:val="000000" w:themeColor="text1"/>
      <w:kern w:val="0"/>
      <w:sz w:val="28"/>
      <w14:ligatures w14:val="none"/>
    </w:r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tblBorders>
    </w:tblPr>
    <w:tblStylePr w:type="firstRow">
      <w:pPr>
        <w:wordWrap/>
        <w:spacing w:beforeLines="0" w:before="60" w:beforeAutospacing="0" w:afterLines="0" w:after="60" w:afterAutospacing="0"/>
      </w:pPr>
      <w:rPr>
        <w:rFonts w:ascii="voestalpine Light" w:hAnsi="voestalpine Light"/>
        <w:color w:val="auto"/>
        <w:sz w:val="22"/>
      </w:rPr>
      <w:tblPr/>
      <w:tcPr>
        <w:tcBorders>
          <w:top w:val="single" w:sz="4" w:space="0" w:color="C00000"/>
          <w:left w:val="single" w:sz="4" w:space="0" w:color="C00000"/>
          <w:bottom w:val="nil"/>
          <w:right w:val="single" w:sz="4" w:space="0" w:color="C00000"/>
        </w:tcBorders>
        <w:shd w:val="clear" w:color="auto" w:fill="FFE1E1"/>
      </w:tcPr>
    </w:tblStylePr>
  </w:style>
  <w:style w:type="numbering" w:customStyle="1" w:styleId="Nagwki">
    <w:name w:val="Nagłówki"/>
    <w:uiPriority w:val="99"/>
    <w:rsid w:val="001F7AAD"/>
    <w:pPr>
      <w:numPr>
        <w:numId w:val="39"/>
      </w:numPr>
    </w:pPr>
  </w:style>
  <w:style w:type="paragraph" w:styleId="TableofFigures">
    <w:name w:val="table of figures"/>
    <w:basedOn w:val="Normal"/>
    <w:next w:val="Normal"/>
    <w:uiPriority w:val="99"/>
    <w:semiHidden/>
    <w:qFormat/>
    <w:rsid w:val="001F7AAD"/>
    <w:rPr>
      <w:lang w:val="en-US"/>
    </w:rPr>
  </w:style>
  <w:style w:type="paragraph" w:styleId="ListNumber">
    <w:name w:val="List Number"/>
    <w:basedOn w:val="Normal"/>
    <w:uiPriority w:val="99"/>
    <w:rsid w:val="001F7AAD"/>
    <w:pPr>
      <w:numPr>
        <w:numId w:val="27"/>
      </w:numPr>
      <w:contextualSpacing/>
    </w:pPr>
  </w:style>
  <w:style w:type="paragraph" w:styleId="ListNumber2">
    <w:name w:val="List Number 2"/>
    <w:basedOn w:val="Normal"/>
    <w:uiPriority w:val="99"/>
    <w:semiHidden/>
    <w:rsid w:val="001F7AAD"/>
    <w:pPr>
      <w:numPr>
        <w:numId w:val="28"/>
      </w:numPr>
      <w:contextualSpacing/>
    </w:pPr>
  </w:style>
  <w:style w:type="paragraph" w:styleId="ListNumber3">
    <w:name w:val="List Number 3"/>
    <w:basedOn w:val="Normal"/>
    <w:uiPriority w:val="99"/>
    <w:semiHidden/>
    <w:rsid w:val="001F7AAD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rsid w:val="001F7AAD"/>
    <w:pPr>
      <w:numPr>
        <w:numId w:val="29"/>
      </w:numPr>
      <w:contextualSpacing/>
    </w:pPr>
  </w:style>
  <w:style w:type="paragraph" w:styleId="ListNumber5">
    <w:name w:val="List Number 5"/>
    <w:basedOn w:val="Normal"/>
    <w:uiPriority w:val="99"/>
    <w:semiHidden/>
    <w:rsid w:val="001F7AAD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semiHidden/>
    <w:rsid w:val="001F7AAD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rsid w:val="001F7AAD"/>
    <w:pPr>
      <w:numPr>
        <w:numId w:val="22"/>
      </w:numPr>
      <w:contextualSpacing/>
    </w:pPr>
  </w:style>
  <w:style w:type="paragraph" w:styleId="ListBullet4">
    <w:name w:val="List Bullet 4"/>
    <w:basedOn w:val="Normal"/>
    <w:uiPriority w:val="99"/>
    <w:semiHidden/>
    <w:rsid w:val="001F7AA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rsid w:val="001F7AAD"/>
    <w:pPr>
      <w:numPr>
        <w:numId w:val="3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mpanyTemplates\Word\TQ-S440-en_UserDo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TQ-S440-en_UserDoc.dotm</Template>
  <TotalTime>0</TotalTime>
  <Pages>2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Słojewski</dc:creator>
  <cp:keywords/>
  <dc:description/>
  <cp:lastModifiedBy>Maciej Słojewski</cp:lastModifiedBy>
  <cp:revision>2</cp:revision>
  <cp:lastPrinted>2024-04-24T14:21:00Z</cp:lastPrinted>
  <dcterms:created xsi:type="dcterms:W3CDTF">2025-01-29T09:17:00Z</dcterms:created>
  <dcterms:modified xsi:type="dcterms:W3CDTF">2025-01-29T09:17:00Z</dcterms:modified>
</cp:coreProperties>
</file>